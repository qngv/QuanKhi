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FC863" w14:textId="0AEF3D28" w:rsidR="00A33FC9" w:rsidRPr="007640A7" w:rsidRDefault="00DE510A" w:rsidP="007640A7">
      <w:r>
        <w:t xml:space="preserve"> </w:t>
      </w:r>
      <w:r w:rsidR="005123E0">
        <w:tab/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4969"/>
        <w:gridCol w:w="443"/>
        <w:gridCol w:w="8874"/>
      </w:tblGrid>
      <w:tr w:rsidR="00A33FC9" w:rsidRPr="00DE510A" w14:paraId="2496EC82" w14:textId="77777777" w:rsidTr="00A14CA8">
        <w:trPr>
          <w:jc w:val="center"/>
        </w:trPr>
        <w:tc>
          <w:tcPr>
            <w:tcW w:w="1739" w:type="pct"/>
            <w:shd w:val="clear" w:color="auto" w:fill="auto"/>
            <w:vAlign w:val="center"/>
          </w:tcPr>
          <w:p w14:paraId="5EE77314" w14:textId="1977DDF3" w:rsidR="00A33FC9" w:rsidRPr="00A33FC9" w:rsidRDefault="00A33FC9" w:rsidP="00B508FA">
            <w:pPr>
              <w:jc w:val="center"/>
              <w:rPr>
                <w:rFonts w:ascii="Times New Roman" w:hAnsi="Times New Roman"/>
                <w:bCs/>
              </w:rPr>
            </w:pPr>
            <w:r w:rsidRPr="00A33FC9">
              <w:rPr>
                <w:rFonts w:ascii="Times New Roman" w:hAnsi="Times New Roman"/>
                <w:bCs/>
                <w:lang w:val="vi-VN"/>
              </w:rPr>
              <w:t>T</w:t>
            </w:r>
            <w:r w:rsidRPr="00A33FC9">
              <w:rPr>
                <w:rFonts w:ascii="Times New Roman" w:hAnsi="Times New Roman"/>
                <w:bCs/>
              </w:rPr>
              <w:t>IỂU ĐOÀN 18</w:t>
            </w:r>
          </w:p>
        </w:tc>
        <w:tc>
          <w:tcPr>
            <w:tcW w:w="155" w:type="pct"/>
            <w:shd w:val="clear" w:color="auto" w:fill="auto"/>
            <w:vAlign w:val="center"/>
          </w:tcPr>
          <w:p w14:paraId="70369C6E" w14:textId="77777777" w:rsidR="00A33FC9" w:rsidRPr="007C56FC" w:rsidRDefault="00A33FC9" w:rsidP="00B508FA">
            <w:pPr>
              <w:jc w:val="center"/>
              <w:rPr>
                <w:rFonts w:ascii="Times New Roman" w:hAnsi="Times New Roman"/>
                <w:b/>
                <w:lang w:val="nl-NL"/>
              </w:rPr>
            </w:pPr>
          </w:p>
        </w:tc>
        <w:tc>
          <w:tcPr>
            <w:tcW w:w="3106" w:type="pct"/>
            <w:shd w:val="clear" w:color="auto" w:fill="auto"/>
            <w:vAlign w:val="center"/>
          </w:tcPr>
          <w:p w14:paraId="7A1C23D0" w14:textId="77777777" w:rsidR="00A33FC9" w:rsidRPr="007C56FC" w:rsidRDefault="00A33FC9" w:rsidP="00B508FA">
            <w:pPr>
              <w:jc w:val="center"/>
              <w:rPr>
                <w:rFonts w:ascii="Times New Roman" w:hAnsi="Times New Roman"/>
                <w:b/>
                <w:lang w:val="nl-NL"/>
              </w:rPr>
            </w:pPr>
            <w:r w:rsidRPr="007C56FC">
              <w:rPr>
                <w:rFonts w:ascii="Times New Roman" w:hAnsi="Times New Roman"/>
                <w:b/>
                <w:lang w:val="nl-NL"/>
              </w:rPr>
              <w:t>CỘNG HOÀ XÃ HỘI CHỦ NGHĨA VIỆT NAM</w:t>
            </w:r>
          </w:p>
        </w:tc>
      </w:tr>
      <w:tr w:rsidR="00A33FC9" w:rsidRPr="007C56FC" w14:paraId="3039FAF6" w14:textId="77777777" w:rsidTr="00A14CA8">
        <w:trPr>
          <w:jc w:val="center"/>
        </w:trPr>
        <w:tc>
          <w:tcPr>
            <w:tcW w:w="1739" w:type="pct"/>
            <w:shd w:val="clear" w:color="auto" w:fill="auto"/>
            <w:vAlign w:val="center"/>
          </w:tcPr>
          <w:p w14:paraId="4CFBFA23" w14:textId="57E7EA34" w:rsidR="00A33FC9" w:rsidRPr="007C56FC" w:rsidRDefault="00A33FC9" w:rsidP="00B508FA">
            <w:pPr>
              <w:jc w:val="center"/>
              <w:rPr>
                <w:rFonts w:ascii="Times New Roman" w:hAnsi="Times New Roman"/>
                <w:b/>
                <w:lang w:val="nl-NL"/>
              </w:rPr>
            </w:pPr>
            <w:r>
              <w:rPr>
                <w:rFonts w:ascii="Times New Roman" w:hAnsi="Times New Roman"/>
                <w:b/>
                <w:lang w:val="nl-NL"/>
              </w:rPr>
              <w:t>ĐẠI ĐỘI 1</w:t>
            </w:r>
          </w:p>
        </w:tc>
        <w:tc>
          <w:tcPr>
            <w:tcW w:w="155" w:type="pct"/>
            <w:shd w:val="clear" w:color="auto" w:fill="auto"/>
            <w:vAlign w:val="center"/>
          </w:tcPr>
          <w:p w14:paraId="79B7F26B" w14:textId="77777777" w:rsidR="00A33FC9" w:rsidRPr="007C56FC" w:rsidRDefault="00A33FC9" w:rsidP="00B508FA">
            <w:pPr>
              <w:jc w:val="center"/>
              <w:rPr>
                <w:rFonts w:ascii="Times New Roman" w:hAnsi="Times New Roman"/>
                <w:b/>
                <w:lang w:val="nl-NL"/>
              </w:rPr>
            </w:pPr>
          </w:p>
        </w:tc>
        <w:tc>
          <w:tcPr>
            <w:tcW w:w="3106" w:type="pct"/>
            <w:shd w:val="clear" w:color="auto" w:fill="auto"/>
            <w:vAlign w:val="center"/>
          </w:tcPr>
          <w:p w14:paraId="20DBEDAE" w14:textId="7BC0C9D8" w:rsidR="00A33FC9" w:rsidRPr="007C56FC" w:rsidRDefault="00A14CA8" w:rsidP="00B508FA">
            <w:pPr>
              <w:spacing w:after="20"/>
              <w:jc w:val="center"/>
              <w:rPr>
                <w:rFonts w:ascii="Times New Roman" w:hAnsi="Times New Roman"/>
                <w:b/>
                <w:lang w:val="nl-NL"/>
              </w:rPr>
            </w:pPr>
            <w:r w:rsidRPr="007C56FC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3" distB="4294967293" distL="114300" distR="114300" simplePos="0" relativeHeight="251661312" behindDoc="0" locked="0" layoutInCell="1" allowOverlap="1" wp14:anchorId="56018599" wp14:editId="25848851">
                      <wp:simplePos x="0" y="0"/>
                      <wp:positionH relativeFrom="column">
                        <wp:posOffset>1766570</wp:posOffset>
                      </wp:positionH>
                      <wp:positionV relativeFrom="paragraph">
                        <wp:posOffset>196850</wp:posOffset>
                      </wp:positionV>
                      <wp:extent cx="2009140" cy="0"/>
                      <wp:effectExtent l="0" t="0" r="29210" b="19050"/>
                      <wp:wrapNone/>
                      <wp:docPr id="19" name="Straight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9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348AA1" id="Straight Connector 19" o:spid="_x0000_s1026" style="position:absolute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139.1pt,15.5pt" to="297.3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"/>
                  </w:pict>
                </mc:Fallback>
              </mc:AlternateContent>
            </w:r>
            <w:r w:rsidR="00A33FC9" w:rsidRPr="007C56FC">
              <w:rPr>
                <w:rFonts w:ascii="Times New Roman" w:hAnsi="Times New Roman"/>
                <w:b/>
                <w:lang w:val="nl-NL"/>
              </w:rPr>
              <w:t>Độc lập - Tự do - Hạnh phúc</w:t>
            </w:r>
          </w:p>
        </w:tc>
      </w:tr>
      <w:tr w:rsidR="00A33FC9" w:rsidRPr="007C56FC" w14:paraId="0345F7B4" w14:textId="77777777" w:rsidTr="00A14CA8">
        <w:trPr>
          <w:jc w:val="center"/>
        </w:trPr>
        <w:tc>
          <w:tcPr>
            <w:tcW w:w="1739" w:type="pct"/>
            <w:shd w:val="clear" w:color="auto" w:fill="auto"/>
            <w:vAlign w:val="center"/>
          </w:tcPr>
          <w:p w14:paraId="3B5D8589" w14:textId="0518F850" w:rsidR="00A33FC9" w:rsidRPr="007C56FC" w:rsidRDefault="00A33FC9" w:rsidP="00B508FA">
            <w:pPr>
              <w:spacing w:before="120"/>
              <w:jc w:val="center"/>
              <w:rPr>
                <w:rFonts w:ascii="Times New Roman" w:hAnsi="Times New Roman"/>
                <w:lang w:val="nl-NL"/>
              </w:rPr>
            </w:pPr>
            <w:r w:rsidRPr="007C56FC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3" distB="4294967293" distL="114300" distR="114300" simplePos="0" relativeHeight="251659264" behindDoc="0" locked="0" layoutInCell="1" allowOverlap="1" wp14:anchorId="02C85317" wp14:editId="6667A0F6">
                      <wp:simplePos x="0" y="0"/>
                      <wp:positionH relativeFrom="column">
                        <wp:posOffset>1256665</wp:posOffset>
                      </wp:positionH>
                      <wp:positionV relativeFrom="paragraph">
                        <wp:posOffset>3175</wp:posOffset>
                      </wp:positionV>
                      <wp:extent cx="548640" cy="0"/>
                      <wp:effectExtent l="0" t="0" r="22860" b="19050"/>
                      <wp:wrapNone/>
                      <wp:docPr id="18" name="Straight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86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F8684D" id="Straight Connector 18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98.95pt,.25pt" to="142.1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"/>
                  </w:pict>
                </mc:Fallback>
              </mc:AlternateContent>
            </w:r>
            <w:r w:rsidRPr="007C56FC">
              <w:rPr>
                <w:rFonts w:ascii="Times New Roman" w:hAnsi="Times New Roman"/>
                <w:lang w:val="nl-NL"/>
              </w:rPr>
              <w:t>Số:    ....   /BC-</w:t>
            </w:r>
            <w:r w:rsidR="008A0EB2">
              <w:rPr>
                <w:rFonts w:ascii="Times New Roman" w:hAnsi="Times New Roman"/>
                <w:lang w:val="nl-NL"/>
              </w:rPr>
              <w:t>ĐĐ</w:t>
            </w:r>
          </w:p>
        </w:tc>
        <w:tc>
          <w:tcPr>
            <w:tcW w:w="155" w:type="pct"/>
            <w:shd w:val="clear" w:color="auto" w:fill="auto"/>
            <w:vAlign w:val="center"/>
          </w:tcPr>
          <w:p w14:paraId="0DD8AE44" w14:textId="77777777" w:rsidR="00A33FC9" w:rsidRPr="007C56FC" w:rsidRDefault="00A33FC9" w:rsidP="00B508FA">
            <w:pPr>
              <w:jc w:val="center"/>
              <w:rPr>
                <w:rFonts w:ascii="Times New Roman" w:hAnsi="Times New Roman"/>
                <w:i/>
                <w:lang w:val="nl-NL"/>
              </w:rPr>
            </w:pPr>
          </w:p>
        </w:tc>
        <w:tc>
          <w:tcPr>
            <w:tcW w:w="3106" w:type="pct"/>
            <w:shd w:val="clear" w:color="auto" w:fill="auto"/>
            <w:vAlign w:val="center"/>
          </w:tcPr>
          <w:p w14:paraId="4CA223D8" w14:textId="1A24296D" w:rsidR="00A33FC9" w:rsidRPr="007C56FC" w:rsidRDefault="00A33FC9" w:rsidP="00B508FA">
            <w:pPr>
              <w:spacing w:before="120"/>
              <w:jc w:val="center"/>
              <w:rPr>
                <w:rFonts w:ascii="Times New Roman" w:hAnsi="Times New Roman"/>
                <w:i/>
                <w:lang w:val="nl-NL"/>
              </w:rPr>
            </w:pPr>
            <w:r w:rsidRPr="007C56FC">
              <w:rPr>
                <w:rFonts w:ascii="Times New Roman" w:hAnsi="Times New Roman"/>
                <w:i/>
                <w:lang w:val="nl-NL"/>
              </w:rPr>
              <w:t xml:space="preserve">Bắc Giang, </w:t>
            </w:r>
            <w:r w:rsidR="00433141">
              <w:rPr>
                <w:rFonts w:ascii="Times New Roman" w:hAnsi="Times New Roman"/>
                <w:i/>
                <w:lang w:val="nl-NL"/>
              </w:rPr>
              <w:t>ngày 0</w:t>
            </w:r>
            <w:r w:rsidR="006651D7">
              <w:rPr>
                <w:rFonts w:ascii="Times New Roman" w:hAnsi="Times New Roman"/>
                <w:i/>
                <w:lang w:val="nl-NL"/>
              </w:rPr>
              <w:t>5</w:t>
            </w:r>
            <w:r w:rsidR="00433141">
              <w:rPr>
                <w:rFonts w:ascii="Times New Roman" w:hAnsi="Times New Roman"/>
                <w:i/>
                <w:lang w:val="nl-NL"/>
              </w:rPr>
              <w:t xml:space="preserve"> tháng 0</w:t>
            </w:r>
            <w:r w:rsidR="00F40B2A">
              <w:rPr>
                <w:rFonts w:ascii="Times New Roman" w:hAnsi="Times New Roman"/>
                <w:i/>
                <w:lang w:val="nl-NL"/>
              </w:rPr>
              <w:t>2</w:t>
            </w:r>
            <w:r w:rsidR="00433141">
              <w:rPr>
                <w:rFonts w:ascii="Times New Roman" w:hAnsi="Times New Roman"/>
                <w:i/>
                <w:lang w:val="nl-NL"/>
              </w:rPr>
              <w:t xml:space="preserve"> năm 2024</w:t>
            </w:r>
          </w:p>
        </w:tc>
      </w:tr>
      <w:tr w:rsidR="00A33FC9" w:rsidRPr="007C56FC" w14:paraId="52E628D1" w14:textId="77777777" w:rsidTr="00A14CA8">
        <w:trPr>
          <w:jc w:val="center"/>
        </w:trPr>
        <w:tc>
          <w:tcPr>
            <w:tcW w:w="1739" w:type="pct"/>
            <w:shd w:val="clear" w:color="auto" w:fill="auto"/>
            <w:vAlign w:val="center"/>
          </w:tcPr>
          <w:p w14:paraId="2E3C6CE3" w14:textId="77777777" w:rsidR="00A33FC9" w:rsidRPr="007C56FC" w:rsidRDefault="00A33FC9" w:rsidP="00B508FA">
            <w:pPr>
              <w:jc w:val="center"/>
              <w:rPr>
                <w:rFonts w:ascii="Times New Roman" w:hAnsi="Times New Roman"/>
                <w:sz w:val="36"/>
                <w:szCs w:val="36"/>
                <w:lang w:val="nl-NL"/>
              </w:rPr>
            </w:pPr>
          </w:p>
        </w:tc>
        <w:tc>
          <w:tcPr>
            <w:tcW w:w="155" w:type="pct"/>
            <w:shd w:val="clear" w:color="auto" w:fill="auto"/>
            <w:vAlign w:val="center"/>
          </w:tcPr>
          <w:p w14:paraId="5F2A18A8" w14:textId="77777777" w:rsidR="00A33FC9" w:rsidRPr="007C56FC" w:rsidRDefault="00A33FC9" w:rsidP="00B508FA">
            <w:pPr>
              <w:jc w:val="center"/>
              <w:rPr>
                <w:rFonts w:ascii="Times New Roman" w:hAnsi="Times New Roman"/>
                <w:b/>
                <w:i/>
                <w:lang w:val="nl-NL"/>
              </w:rPr>
            </w:pPr>
          </w:p>
        </w:tc>
        <w:tc>
          <w:tcPr>
            <w:tcW w:w="3106" w:type="pct"/>
            <w:shd w:val="clear" w:color="auto" w:fill="auto"/>
            <w:vAlign w:val="center"/>
          </w:tcPr>
          <w:p w14:paraId="6D00CDDA" w14:textId="77777777" w:rsidR="00A33FC9" w:rsidRPr="007C56FC" w:rsidRDefault="00A33FC9" w:rsidP="00B508FA">
            <w:pPr>
              <w:jc w:val="center"/>
              <w:rPr>
                <w:rFonts w:ascii="Times New Roman" w:hAnsi="Times New Roman"/>
                <w:b/>
                <w:i/>
                <w:lang w:val="nl-NL"/>
              </w:rPr>
            </w:pPr>
          </w:p>
        </w:tc>
      </w:tr>
      <w:tr w:rsidR="00A33FC9" w:rsidRPr="007C56FC" w14:paraId="2850F157" w14:textId="77777777" w:rsidTr="00A14CA8">
        <w:trPr>
          <w:jc w:val="center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62B8C73F" w14:textId="77777777" w:rsidR="00A33FC9" w:rsidRPr="007C56FC" w:rsidRDefault="00A33FC9" w:rsidP="00B508FA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</w:p>
          <w:p w14:paraId="65C09640" w14:textId="77777777" w:rsidR="00A33FC9" w:rsidRPr="007C56FC" w:rsidRDefault="00A33FC9" w:rsidP="00B508FA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7C56FC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BÁO CÁO</w:t>
            </w:r>
          </w:p>
        </w:tc>
      </w:tr>
      <w:tr w:rsidR="00A33FC9" w:rsidRPr="007C56FC" w14:paraId="7F4DA9A6" w14:textId="77777777" w:rsidTr="00A14CA8">
        <w:trPr>
          <w:jc w:val="center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44475326" w14:textId="769C19E4" w:rsidR="00A33FC9" w:rsidRPr="007C56FC" w:rsidRDefault="00A33FC9" w:rsidP="00B508FA">
            <w:pPr>
              <w:jc w:val="center"/>
              <w:rPr>
                <w:rFonts w:ascii="Times New Roman" w:hAnsi="Times New Roman"/>
                <w:b/>
                <w:spacing w:val="-12"/>
                <w:sz w:val="28"/>
                <w:szCs w:val="28"/>
                <w:lang w:val="nl-NL"/>
              </w:rPr>
            </w:pPr>
            <w:r w:rsidRPr="007C56FC">
              <w:rPr>
                <w:rFonts w:ascii="Times New Roman" w:hAnsi="Times New Roman"/>
                <w:b/>
                <w:spacing w:val="-12"/>
                <w:sz w:val="28"/>
                <w:szCs w:val="28"/>
                <w:lang w:val="nl-NL"/>
              </w:rPr>
              <w:t xml:space="preserve">Chất lượng phụ tùng đồng bộ trang bị khí tài thông tin tháng </w:t>
            </w:r>
            <w:r w:rsidR="00433141">
              <w:rPr>
                <w:rFonts w:ascii="Times New Roman" w:hAnsi="Times New Roman"/>
                <w:b/>
                <w:spacing w:val="-12"/>
                <w:sz w:val="28"/>
                <w:szCs w:val="28"/>
                <w:lang w:val="nl-NL"/>
              </w:rPr>
              <w:t>0</w:t>
            </w:r>
            <w:r w:rsidR="00F40B2A">
              <w:rPr>
                <w:rFonts w:ascii="Times New Roman" w:hAnsi="Times New Roman"/>
                <w:b/>
                <w:spacing w:val="-12"/>
                <w:sz w:val="28"/>
                <w:szCs w:val="28"/>
                <w:lang w:val="nl-NL"/>
              </w:rPr>
              <w:t>2</w:t>
            </w:r>
            <w:r w:rsidR="00EC3E0E">
              <w:rPr>
                <w:rFonts w:ascii="Times New Roman" w:hAnsi="Times New Roman"/>
                <w:b/>
                <w:spacing w:val="-12"/>
                <w:sz w:val="28"/>
                <w:szCs w:val="28"/>
                <w:lang w:val="nl-NL"/>
              </w:rPr>
              <w:t xml:space="preserve"> </w:t>
            </w:r>
            <w:r w:rsidRPr="007C56FC">
              <w:rPr>
                <w:rFonts w:ascii="Times New Roman" w:hAnsi="Times New Roman"/>
                <w:b/>
                <w:spacing w:val="-12"/>
                <w:sz w:val="28"/>
                <w:szCs w:val="28"/>
                <w:lang w:val="nl-NL"/>
              </w:rPr>
              <w:t>năm 202</w:t>
            </w:r>
            <w:r w:rsidR="00433141">
              <w:rPr>
                <w:rFonts w:ascii="Times New Roman" w:hAnsi="Times New Roman"/>
                <w:b/>
                <w:spacing w:val="-12"/>
                <w:sz w:val="28"/>
                <w:szCs w:val="28"/>
                <w:lang w:val="nl-NL"/>
              </w:rPr>
              <w:t>4</w:t>
            </w:r>
          </w:p>
        </w:tc>
      </w:tr>
    </w:tbl>
    <w:p w14:paraId="61724521" w14:textId="77777777" w:rsidR="00A33FC9" w:rsidRPr="007C56FC" w:rsidRDefault="00A33FC9" w:rsidP="00A33FC9">
      <w:pPr>
        <w:spacing w:line="288" w:lineRule="auto"/>
        <w:jc w:val="both"/>
        <w:rPr>
          <w:rFonts w:ascii="Times New Roman" w:hAnsi="Times New Roman"/>
          <w:sz w:val="14"/>
          <w:lang w:val="nl-NL"/>
        </w:rPr>
      </w:pPr>
      <w:r w:rsidRPr="007C56FC">
        <w:rPr>
          <w:rFonts w:ascii="Times New Roman" w:hAnsi="Times New Roman"/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28143864" wp14:editId="3E271DB1">
                <wp:simplePos x="0" y="0"/>
                <wp:positionH relativeFrom="column">
                  <wp:posOffset>3940810</wp:posOffset>
                </wp:positionH>
                <wp:positionV relativeFrom="paragraph">
                  <wp:posOffset>58420</wp:posOffset>
                </wp:positionV>
                <wp:extent cx="1295400" cy="0"/>
                <wp:effectExtent l="0" t="0" r="19050" b="19050"/>
                <wp:wrapNone/>
                <wp:docPr id="1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346480" id="Line 6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10.3pt,4.6pt" to="412.3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"/>
            </w:pict>
          </mc:Fallback>
        </mc:AlternateContent>
      </w:r>
    </w:p>
    <w:p w14:paraId="77D2FEB1" w14:textId="77777777" w:rsidR="00A33FC9" w:rsidRPr="007C56FC" w:rsidRDefault="00A33FC9" w:rsidP="00A33FC9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7481C83B" w14:textId="0509B3EC" w:rsidR="00A33FC9" w:rsidRPr="007C56FC" w:rsidRDefault="00A33FC9" w:rsidP="00A14CA8">
      <w:pPr>
        <w:spacing w:before="120" w:after="120"/>
        <w:ind w:firstLine="426"/>
        <w:jc w:val="both"/>
        <w:rPr>
          <w:rFonts w:ascii="Times New Roman" w:hAnsi="Times New Roman"/>
          <w:sz w:val="28"/>
          <w:szCs w:val="28"/>
        </w:rPr>
      </w:pPr>
      <w:r w:rsidRPr="007C56FC">
        <w:rPr>
          <w:rFonts w:ascii="Times New Roman" w:hAnsi="Times New Roman"/>
          <w:sz w:val="28"/>
          <w:szCs w:val="28"/>
        </w:rPr>
        <w:t>Kính gửi:</w:t>
      </w:r>
      <w:r w:rsidR="00047F79">
        <w:rPr>
          <w:rFonts w:ascii="Times New Roman" w:hAnsi="Times New Roman"/>
          <w:sz w:val="28"/>
          <w:szCs w:val="28"/>
        </w:rPr>
        <w:t xml:space="preserve"> Chỉ huy Tiểu đoàn 18.</w:t>
      </w:r>
    </w:p>
    <w:p w14:paraId="31EB6A0F" w14:textId="5608B5DD" w:rsidR="00A33FC9" w:rsidRPr="007C56FC" w:rsidRDefault="00A33FC9" w:rsidP="00A14CA8">
      <w:pPr>
        <w:spacing w:before="120" w:after="120"/>
        <w:ind w:firstLine="426"/>
        <w:jc w:val="both"/>
        <w:rPr>
          <w:rFonts w:ascii="Times New Roman" w:hAnsi="Times New Roman"/>
          <w:sz w:val="28"/>
          <w:szCs w:val="28"/>
        </w:rPr>
      </w:pPr>
      <w:r w:rsidRPr="007C56FC">
        <w:rPr>
          <w:rFonts w:ascii="Times New Roman" w:hAnsi="Times New Roman"/>
          <w:sz w:val="28"/>
          <w:szCs w:val="28"/>
        </w:rPr>
        <w:t>Căn cứ Kế hoạch công tác kỹ thuật năm 202</w:t>
      </w:r>
      <w:r w:rsidR="00433141">
        <w:rPr>
          <w:rFonts w:ascii="Times New Roman" w:hAnsi="Times New Roman"/>
          <w:sz w:val="28"/>
          <w:szCs w:val="28"/>
        </w:rPr>
        <w:t>4</w:t>
      </w:r>
      <w:r w:rsidRPr="007C56FC">
        <w:rPr>
          <w:rFonts w:ascii="Times New Roman" w:hAnsi="Times New Roman"/>
          <w:sz w:val="28"/>
          <w:szCs w:val="28"/>
        </w:rPr>
        <w:t>;</w:t>
      </w:r>
    </w:p>
    <w:p w14:paraId="2F508735" w14:textId="77777777" w:rsidR="00A33FC9" w:rsidRPr="007C56FC" w:rsidRDefault="00A33FC9" w:rsidP="00A14CA8">
      <w:pPr>
        <w:spacing w:before="120" w:after="120"/>
        <w:ind w:firstLine="426"/>
        <w:jc w:val="both"/>
        <w:rPr>
          <w:rFonts w:ascii="Times New Roman" w:hAnsi="Times New Roman"/>
          <w:sz w:val="28"/>
          <w:szCs w:val="28"/>
        </w:rPr>
      </w:pPr>
      <w:r w:rsidRPr="007C56FC">
        <w:rPr>
          <w:rFonts w:ascii="Times New Roman" w:hAnsi="Times New Roman"/>
          <w:sz w:val="28"/>
          <w:szCs w:val="28"/>
        </w:rPr>
        <w:t>Căn cứ biên chế của đơn vị;</w:t>
      </w:r>
    </w:p>
    <w:p w14:paraId="3F5FDA37" w14:textId="77777777" w:rsidR="00A33FC9" w:rsidRPr="007C56FC" w:rsidRDefault="00A33FC9" w:rsidP="00A14CA8">
      <w:pPr>
        <w:spacing w:before="120" w:after="120"/>
        <w:ind w:firstLine="426"/>
        <w:jc w:val="both"/>
        <w:rPr>
          <w:rFonts w:ascii="Times New Roman" w:hAnsi="Times New Roman"/>
          <w:sz w:val="28"/>
          <w:szCs w:val="28"/>
        </w:rPr>
      </w:pPr>
      <w:r w:rsidRPr="007C56FC">
        <w:rPr>
          <w:rFonts w:ascii="Times New Roman" w:hAnsi="Times New Roman"/>
          <w:sz w:val="28"/>
          <w:szCs w:val="28"/>
        </w:rPr>
        <w:t>Căn cứ thực tế TBKT Thông tin và qua kiểm tra số lượng, chất lượng phụ tùng của các trang bị khí tài hiện có của đơn vị.</w:t>
      </w:r>
    </w:p>
    <w:p w14:paraId="5B434147" w14:textId="556BB677" w:rsidR="00A33FC9" w:rsidRPr="007C56FC" w:rsidRDefault="008A0EB2" w:rsidP="00A14CA8">
      <w:pPr>
        <w:spacing w:before="120" w:after="120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Đại đội 1</w:t>
      </w:r>
      <w:r w:rsidR="00A33FC9" w:rsidRPr="007C56FC">
        <w:rPr>
          <w:rFonts w:ascii="Times New Roman" w:hAnsi="Times New Roman"/>
          <w:sz w:val="28"/>
          <w:szCs w:val="28"/>
        </w:rPr>
        <w:t xml:space="preserve"> báo cáo các nội dung cụ thể như sau:</w:t>
      </w:r>
    </w:p>
    <w:p w14:paraId="435F177C" w14:textId="77777777" w:rsidR="000C3E76" w:rsidRDefault="00A33FC9" w:rsidP="000C3E76">
      <w:pPr>
        <w:spacing w:before="120" w:after="120"/>
        <w:ind w:firstLine="426"/>
        <w:jc w:val="both"/>
        <w:rPr>
          <w:rFonts w:ascii="Times New Roman" w:hAnsi="Times New Roman"/>
          <w:i/>
          <w:sz w:val="28"/>
          <w:szCs w:val="28"/>
        </w:rPr>
      </w:pPr>
      <w:r w:rsidRPr="007C56FC">
        <w:rPr>
          <w:rFonts w:ascii="Times New Roman" w:hAnsi="Times New Roman"/>
          <w:sz w:val="28"/>
          <w:szCs w:val="28"/>
        </w:rPr>
        <w:t xml:space="preserve">1. Tình hình số lượng, chất lượng và đồng bộ trang bị thông tin tháng </w:t>
      </w:r>
      <w:r w:rsidR="00433141">
        <w:rPr>
          <w:rFonts w:ascii="Times New Roman" w:hAnsi="Times New Roman"/>
          <w:sz w:val="28"/>
          <w:szCs w:val="28"/>
        </w:rPr>
        <w:t>0</w:t>
      </w:r>
      <w:r w:rsidR="006651D7">
        <w:rPr>
          <w:rFonts w:ascii="Times New Roman" w:hAnsi="Times New Roman"/>
          <w:sz w:val="28"/>
          <w:szCs w:val="28"/>
        </w:rPr>
        <w:t>2</w:t>
      </w:r>
      <w:r w:rsidRPr="007C56FC">
        <w:rPr>
          <w:rFonts w:ascii="Times New Roman" w:hAnsi="Times New Roman"/>
          <w:sz w:val="28"/>
          <w:szCs w:val="28"/>
        </w:rPr>
        <w:t xml:space="preserve"> năm 202</w:t>
      </w:r>
      <w:r w:rsidR="00433141">
        <w:rPr>
          <w:rFonts w:ascii="Times New Roman" w:hAnsi="Times New Roman"/>
          <w:sz w:val="28"/>
          <w:szCs w:val="28"/>
        </w:rPr>
        <w:t>4</w:t>
      </w:r>
      <w:r w:rsidRPr="007C56FC">
        <w:rPr>
          <w:rFonts w:ascii="Times New Roman" w:hAnsi="Times New Roman"/>
          <w:sz w:val="28"/>
          <w:szCs w:val="28"/>
        </w:rPr>
        <w:t xml:space="preserve">. </w:t>
      </w:r>
      <w:r w:rsidRPr="007C56FC">
        <w:rPr>
          <w:rFonts w:ascii="Times New Roman" w:hAnsi="Times New Roman"/>
          <w:i/>
          <w:sz w:val="28"/>
          <w:szCs w:val="28"/>
        </w:rPr>
        <w:t>(Phụ lục 1).</w:t>
      </w:r>
    </w:p>
    <w:p w14:paraId="68440596" w14:textId="482B077F" w:rsidR="00A33FC9" w:rsidRDefault="000C3E76" w:rsidP="000C3E76">
      <w:pPr>
        <w:spacing w:before="120" w:after="120"/>
        <w:ind w:firstLine="426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A33FC9" w:rsidRPr="007C56FC">
        <w:rPr>
          <w:rFonts w:ascii="Times New Roman" w:hAnsi="Times New Roman"/>
          <w:sz w:val="28"/>
          <w:szCs w:val="28"/>
        </w:rPr>
        <w:t xml:space="preserve">. Theo dõi trang bị kỹ thuật sửa chữa </w:t>
      </w:r>
      <w:r w:rsidR="00A33FC9" w:rsidRPr="007C56FC">
        <w:rPr>
          <w:rFonts w:ascii="Times New Roman" w:hAnsi="Times New Roman"/>
          <w:i/>
          <w:sz w:val="28"/>
          <w:szCs w:val="28"/>
        </w:rPr>
        <w:t xml:space="preserve">(Phụ lục </w:t>
      </w:r>
      <w:r>
        <w:rPr>
          <w:rFonts w:ascii="Times New Roman" w:hAnsi="Times New Roman"/>
          <w:i/>
          <w:sz w:val="28"/>
          <w:szCs w:val="28"/>
        </w:rPr>
        <w:t>2</w:t>
      </w:r>
      <w:r w:rsidR="00A33FC9" w:rsidRPr="007C56FC">
        <w:rPr>
          <w:rFonts w:ascii="Times New Roman" w:hAnsi="Times New Roman"/>
          <w:i/>
          <w:sz w:val="28"/>
          <w:szCs w:val="28"/>
        </w:rPr>
        <w:t>).</w:t>
      </w:r>
    </w:p>
    <w:p w14:paraId="14972915" w14:textId="57E9E6F3" w:rsidR="00A33FC9" w:rsidRPr="007C56FC" w:rsidRDefault="000C3E76" w:rsidP="00A14CA8">
      <w:pPr>
        <w:spacing w:after="240"/>
        <w:ind w:firstLine="426"/>
        <w:rPr>
          <w:rFonts w:ascii="Times New Roman" w:hAnsi="Times New Roman"/>
          <w:bCs/>
          <w:i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>3</w:t>
      </w:r>
      <w:r w:rsidR="00A33FC9" w:rsidRPr="007C56FC">
        <w:rPr>
          <w:rFonts w:ascii="Times New Roman" w:hAnsi="Times New Roman"/>
          <w:bCs/>
          <w:color w:val="000000" w:themeColor="text1"/>
          <w:sz w:val="28"/>
          <w:szCs w:val="28"/>
        </w:rPr>
        <w:t>. Số lượng, chủng loại, số máy (</w:t>
      </w:r>
      <w:r w:rsidR="00A33FC9" w:rsidRPr="007C56FC">
        <w:rPr>
          <w:rFonts w:ascii="Times New Roman" w:hAnsi="Times New Roman"/>
          <w:bCs/>
          <w:i/>
          <w:iCs/>
          <w:color w:val="000000" w:themeColor="text1"/>
          <w:sz w:val="28"/>
          <w:szCs w:val="28"/>
        </w:rPr>
        <w:t>Serial Number</w:t>
      </w:r>
      <w:r w:rsidR="00A33FC9" w:rsidRPr="007C56FC">
        <w:rPr>
          <w:rFonts w:ascii="Times New Roman" w:hAnsi="Times New Roman"/>
          <w:bCs/>
          <w:color w:val="000000" w:themeColor="text1"/>
          <w:sz w:val="28"/>
          <w:szCs w:val="28"/>
        </w:rPr>
        <w:t>), năm nhận cấp phát</w:t>
      </w:r>
      <w:r w:rsidR="00A33FC9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="00A33FC9" w:rsidRPr="007C56FC">
        <w:rPr>
          <w:rFonts w:ascii="Times New Roman" w:hAnsi="Times New Roman"/>
          <w:bCs/>
          <w:i/>
          <w:color w:val="000000" w:themeColor="text1"/>
          <w:sz w:val="28"/>
          <w:szCs w:val="28"/>
        </w:rPr>
        <w:t>(</w:t>
      </w:r>
      <w:r w:rsidR="00A14CA8">
        <w:rPr>
          <w:rFonts w:ascii="Times New Roman" w:hAnsi="Times New Roman"/>
          <w:bCs/>
          <w:i/>
          <w:color w:val="000000" w:themeColor="text1"/>
          <w:sz w:val="28"/>
          <w:szCs w:val="28"/>
        </w:rPr>
        <w:t>P</w:t>
      </w:r>
      <w:r w:rsidR="00A33FC9" w:rsidRPr="007C56FC">
        <w:rPr>
          <w:rFonts w:ascii="Times New Roman" w:hAnsi="Times New Roman"/>
          <w:bCs/>
          <w:i/>
          <w:color w:val="000000" w:themeColor="text1"/>
          <w:sz w:val="28"/>
          <w:szCs w:val="28"/>
        </w:rPr>
        <w:t xml:space="preserve">hụ lục </w:t>
      </w:r>
      <w:r>
        <w:rPr>
          <w:rFonts w:ascii="Times New Roman" w:hAnsi="Times New Roman"/>
          <w:bCs/>
          <w:i/>
          <w:color w:val="000000" w:themeColor="text1"/>
          <w:sz w:val="28"/>
          <w:szCs w:val="28"/>
        </w:rPr>
        <w:t>3</w:t>
      </w:r>
      <w:r w:rsidR="00A33FC9" w:rsidRPr="007C56FC">
        <w:rPr>
          <w:rFonts w:ascii="Times New Roman" w:hAnsi="Times New Roman"/>
          <w:bCs/>
          <w:i/>
          <w:color w:val="000000" w:themeColor="text1"/>
          <w:sz w:val="28"/>
          <w:szCs w:val="28"/>
        </w:rPr>
        <w:t>)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5049"/>
        <w:gridCol w:w="1757"/>
        <w:gridCol w:w="7480"/>
      </w:tblGrid>
      <w:tr w:rsidR="00A33FC9" w:rsidRPr="007C56FC" w14:paraId="026AF6F4" w14:textId="77777777" w:rsidTr="009748F2">
        <w:trPr>
          <w:jc w:val="center"/>
        </w:trPr>
        <w:tc>
          <w:tcPr>
            <w:tcW w:w="1767" w:type="pct"/>
            <w:shd w:val="clear" w:color="auto" w:fill="auto"/>
            <w:vAlign w:val="center"/>
          </w:tcPr>
          <w:p w14:paraId="28214545" w14:textId="77777777" w:rsidR="00A33FC9" w:rsidRPr="007C56FC" w:rsidRDefault="00A33FC9" w:rsidP="00B508FA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7C56FC">
              <w:rPr>
                <w:rFonts w:ascii="Times New Roman" w:hAnsi="Times New Roman"/>
                <w:b/>
                <w:i/>
                <w:sz w:val="24"/>
                <w:szCs w:val="24"/>
              </w:rPr>
              <w:t>Nơi nhận:</w:t>
            </w:r>
          </w:p>
        </w:tc>
        <w:tc>
          <w:tcPr>
            <w:tcW w:w="615" w:type="pct"/>
            <w:shd w:val="clear" w:color="auto" w:fill="auto"/>
            <w:vAlign w:val="center"/>
          </w:tcPr>
          <w:p w14:paraId="1F6B3E89" w14:textId="77777777" w:rsidR="00A33FC9" w:rsidRPr="007C56FC" w:rsidRDefault="00A33FC9" w:rsidP="00B508FA">
            <w:pPr>
              <w:jc w:val="center"/>
              <w:rPr>
                <w:rFonts w:ascii="Times New Roman" w:hAnsi="Times New Roman"/>
                <w:b/>
                <w:lang w:val="nl-NL"/>
              </w:rPr>
            </w:pPr>
          </w:p>
        </w:tc>
        <w:tc>
          <w:tcPr>
            <w:tcW w:w="2619" w:type="pct"/>
            <w:shd w:val="clear" w:color="auto" w:fill="auto"/>
            <w:vAlign w:val="center"/>
          </w:tcPr>
          <w:p w14:paraId="704AD8C5" w14:textId="1A2FD938" w:rsidR="00A33FC9" w:rsidRPr="007C56FC" w:rsidRDefault="00047F79" w:rsidP="00B508FA">
            <w:pPr>
              <w:spacing w:before="40"/>
              <w:jc w:val="center"/>
              <w:rPr>
                <w:rFonts w:ascii="Times New Roman" w:hAnsi="Times New Roman"/>
                <w:b/>
                <w:lang w:val="nl-NL"/>
              </w:rPr>
            </w:pPr>
            <w:r>
              <w:rPr>
                <w:rFonts w:ascii="Times New Roman" w:hAnsi="Times New Roman"/>
                <w:b/>
                <w:lang w:val="nl-NL"/>
              </w:rPr>
              <w:t>ĐẠI ĐỘI</w:t>
            </w:r>
            <w:r w:rsidR="00A33FC9" w:rsidRPr="007C56FC">
              <w:rPr>
                <w:rFonts w:ascii="Times New Roman" w:hAnsi="Times New Roman"/>
                <w:b/>
                <w:lang w:val="nl-NL"/>
              </w:rPr>
              <w:t xml:space="preserve"> TRƯỞNG</w:t>
            </w:r>
          </w:p>
        </w:tc>
      </w:tr>
      <w:tr w:rsidR="00A33FC9" w:rsidRPr="007C56FC" w14:paraId="1BFC8450" w14:textId="77777777" w:rsidTr="009748F2">
        <w:trPr>
          <w:jc w:val="center"/>
        </w:trPr>
        <w:tc>
          <w:tcPr>
            <w:tcW w:w="1767" w:type="pct"/>
            <w:shd w:val="clear" w:color="auto" w:fill="auto"/>
            <w:vAlign w:val="center"/>
          </w:tcPr>
          <w:p w14:paraId="5C90AC01" w14:textId="79367F1C" w:rsidR="00A33FC9" w:rsidRPr="007C56FC" w:rsidRDefault="00A33FC9" w:rsidP="00B508FA">
            <w:pPr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7C56FC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- </w:t>
            </w:r>
            <w:r w:rsidR="00047F79">
              <w:rPr>
                <w:rFonts w:ascii="Times New Roman" w:hAnsi="Times New Roman"/>
                <w:sz w:val="22"/>
                <w:szCs w:val="22"/>
                <w:lang w:val="nl-NL"/>
              </w:rPr>
              <w:t>TĐ18</w:t>
            </w:r>
            <w:r w:rsidRPr="007C56FC">
              <w:rPr>
                <w:rFonts w:ascii="Times New Roman" w:hAnsi="Times New Roman"/>
                <w:sz w:val="22"/>
                <w:szCs w:val="22"/>
                <w:lang w:val="nl-NL"/>
              </w:rPr>
              <w:t>;</w:t>
            </w:r>
          </w:p>
          <w:p w14:paraId="31C4AD00" w14:textId="77777777" w:rsidR="00A33FC9" w:rsidRPr="007C56FC" w:rsidRDefault="00A33FC9" w:rsidP="00B508FA">
            <w:pPr>
              <w:jc w:val="center"/>
              <w:rPr>
                <w:rFonts w:ascii="Times New Roman" w:hAnsi="Times New Roman"/>
                <w:b/>
                <w:lang w:val="nl-NL"/>
              </w:rPr>
            </w:pPr>
          </w:p>
          <w:p w14:paraId="2FC2C455" w14:textId="77777777" w:rsidR="00A33FC9" w:rsidRPr="007C56FC" w:rsidRDefault="00A33FC9" w:rsidP="00B508FA">
            <w:pPr>
              <w:jc w:val="center"/>
              <w:rPr>
                <w:rFonts w:ascii="Times New Roman" w:hAnsi="Times New Roman"/>
                <w:b/>
                <w:lang w:val="nl-NL"/>
              </w:rPr>
            </w:pPr>
          </w:p>
          <w:p w14:paraId="44D697D8" w14:textId="77777777" w:rsidR="00A33FC9" w:rsidRPr="007C56FC" w:rsidRDefault="00A33FC9" w:rsidP="00B508FA">
            <w:pPr>
              <w:rPr>
                <w:rFonts w:ascii="Times New Roman" w:hAnsi="Times New Roman"/>
                <w:b/>
                <w:lang w:val="nl-NL"/>
              </w:rPr>
            </w:pPr>
          </w:p>
        </w:tc>
        <w:tc>
          <w:tcPr>
            <w:tcW w:w="615" w:type="pct"/>
            <w:shd w:val="clear" w:color="auto" w:fill="auto"/>
            <w:vAlign w:val="center"/>
          </w:tcPr>
          <w:p w14:paraId="778C21FE" w14:textId="77777777" w:rsidR="00A33FC9" w:rsidRPr="007C56FC" w:rsidRDefault="00A33FC9" w:rsidP="00B508FA">
            <w:pPr>
              <w:jc w:val="center"/>
              <w:rPr>
                <w:rFonts w:ascii="Times New Roman" w:hAnsi="Times New Roman"/>
                <w:b/>
                <w:lang w:val="nl-NL"/>
              </w:rPr>
            </w:pPr>
          </w:p>
        </w:tc>
        <w:tc>
          <w:tcPr>
            <w:tcW w:w="2619" w:type="pct"/>
            <w:shd w:val="clear" w:color="auto" w:fill="auto"/>
            <w:vAlign w:val="center"/>
          </w:tcPr>
          <w:p w14:paraId="3F8F7BA1" w14:textId="77777777" w:rsidR="00A33FC9" w:rsidRPr="007C56FC" w:rsidRDefault="00A33FC9" w:rsidP="00B508FA">
            <w:pPr>
              <w:jc w:val="center"/>
              <w:rPr>
                <w:rFonts w:ascii="Times New Roman" w:hAnsi="Times New Roman"/>
                <w:b/>
                <w:lang w:val="nl-NL"/>
              </w:rPr>
            </w:pPr>
          </w:p>
          <w:p w14:paraId="7E869372" w14:textId="77777777" w:rsidR="00A33FC9" w:rsidRPr="007C56FC" w:rsidRDefault="00A33FC9" w:rsidP="00B508FA">
            <w:pPr>
              <w:jc w:val="center"/>
              <w:rPr>
                <w:rFonts w:ascii="Times New Roman" w:hAnsi="Times New Roman"/>
                <w:b/>
                <w:lang w:val="nl-NL"/>
              </w:rPr>
            </w:pPr>
          </w:p>
          <w:p w14:paraId="0BD372F4" w14:textId="77777777" w:rsidR="00A33FC9" w:rsidRPr="007C56FC" w:rsidRDefault="00A33FC9" w:rsidP="00B508FA">
            <w:pPr>
              <w:jc w:val="center"/>
              <w:rPr>
                <w:rFonts w:ascii="Times New Roman" w:hAnsi="Times New Roman"/>
                <w:b/>
                <w:lang w:val="nl-NL"/>
              </w:rPr>
            </w:pPr>
          </w:p>
          <w:p w14:paraId="404E6EC6" w14:textId="36DF03DC" w:rsidR="00A33FC9" w:rsidRPr="007C56FC" w:rsidRDefault="00047F79" w:rsidP="00B508FA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Đại úy Hồ Hồng Phong</w:t>
            </w:r>
          </w:p>
        </w:tc>
      </w:tr>
    </w:tbl>
    <w:p w14:paraId="416CB77F" w14:textId="77777777" w:rsidR="00A33FC9" w:rsidRPr="007C56FC" w:rsidRDefault="00A33FC9" w:rsidP="00A33FC9">
      <w:pPr>
        <w:jc w:val="center"/>
        <w:rPr>
          <w:rFonts w:ascii="Times New Roman" w:hAnsi="Times New Roman"/>
          <w:b/>
          <w:sz w:val="28"/>
          <w:lang w:val="nl-NL"/>
        </w:rPr>
        <w:sectPr w:rsidR="00A33FC9" w:rsidRPr="007C56FC" w:rsidSect="005E75DF">
          <w:footerReference w:type="default" r:id="rId8"/>
          <w:pgSz w:w="16838" w:h="11906" w:orient="landscape" w:code="9"/>
          <w:pgMar w:top="1418" w:right="851" w:bottom="1134" w:left="1701" w:header="709" w:footer="709" w:gutter="0"/>
          <w:cols w:space="708"/>
          <w:titlePg/>
          <w:docGrid w:linePitch="381"/>
        </w:sectPr>
      </w:pPr>
    </w:p>
    <w:p w14:paraId="1FC9D70B" w14:textId="77777777" w:rsidR="009748F2" w:rsidRDefault="009748F2">
      <w:pPr>
        <w:spacing w:after="200" w:line="276" w:lineRule="auto"/>
        <w:rPr>
          <w:rFonts w:ascii="Times New Roman" w:hAnsi="Times New Roman"/>
          <w:b/>
          <w:sz w:val="28"/>
          <w:lang w:val="nl-NL"/>
        </w:rPr>
      </w:pPr>
      <w:r>
        <w:rPr>
          <w:rFonts w:ascii="Times New Roman" w:hAnsi="Times New Roman"/>
          <w:b/>
          <w:sz w:val="28"/>
          <w:lang w:val="nl-NL"/>
        </w:rPr>
        <w:lastRenderedPageBreak/>
        <w:br w:type="page"/>
      </w:r>
    </w:p>
    <w:p w14:paraId="6D8075E7" w14:textId="77DE0AB2" w:rsidR="0066640C" w:rsidRPr="007C56FC" w:rsidRDefault="00A44CCC" w:rsidP="00847828">
      <w:pPr>
        <w:spacing w:line="276" w:lineRule="auto"/>
        <w:jc w:val="center"/>
        <w:rPr>
          <w:rFonts w:ascii="Times New Roman" w:hAnsi="Times New Roman"/>
          <w:b/>
          <w:sz w:val="28"/>
          <w:lang w:val="nl-NL"/>
        </w:rPr>
      </w:pPr>
      <w:r w:rsidRPr="007C56FC">
        <w:rPr>
          <w:rFonts w:ascii="Times New Roman" w:hAnsi="Times New Roman"/>
          <w:b/>
          <w:sz w:val="28"/>
          <w:lang w:val="nl-NL"/>
        </w:rPr>
        <w:lastRenderedPageBreak/>
        <w:t>Phụ lục 1</w:t>
      </w:r>
      <w:r w:rsidR="00847828">
        <w:rPr>
          <w:rFonts w:ascii="Times New Roman" w:hAnsi="Times New Roman"/>
          <w:b/>
          <w:sz w:val="28"/>
          <w:lang w:val="nl-NL"/>
        </w:rPr>
        <w:t xml:space="preserve">: </w:t>
      </w:r>
      <w:r w:rsidR="0066640C" w:rsidRPr="007C56FC">
        <w:rPr>
          <w:rFonts w:ascii="Times New Roman" w:hAnsi="Times New Roman"/>
          <w:b/>
          <w:sz w:val="28"/>
          <w:lang w:val="nl-NL"/>
        </w:rPr>
        <w:t>Báo cáo số lượng, chất lượng trang bị, phụ tùng đồng bộ</w:t>
      </w:r>
    </w:p>
    <w:p w14:paraId="74380B56" w14:textId="77777777" w:rsidR="004E4A14" w:rsidRPr="007C56FC" w:rsidRDefault="004E4A14" w:rsidP="0066640C">
      <w:pPr>
        <w:jc w:val="center"/>
        <w:rPr>
          <w:rFonts w:ascii="Times New Roman" w:hAnsi="Times New Roman"/>
          <w:b/>
          <w:sz w:val="28"/>
          <w:lang w:val="nl-NL"/>
        </w:rPr>
      </w:pP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2977"/>
        <w:gridCol w:w="842"/>
        <w:gridCol w:w="1028"/>
        <w:gridCol w:w="700"/>
        <w:gridCol w:w="700"/>
        <w:gridCol w:w="840"/>
        <w:gridCol w:w="557"/>
        <w:gridCol w:w="557"/>
        <w:gridCol w:w="562"/>
        <w:gridCol w:w="700"/>
        <w:gridCol w:w="700"/>
        <w:gridCol w:w="1131"/>
        <w:gridCol w:w="562"/>
        <w:gridCol w:w="1416"/>
      </w:tblGrid>
      <w:tr w:rsidR="00F357D1" w:rsidRPr="007C56FC" w14:paraId="53B07392" w14:textId="77777777" w:rsidTr="005E75DF">
        <w:trPr>
          <w:tblHeader/>
        </w:trPr>
        <w:tc>
          <w:tcPr>
            <w:tcW w:w="257" w:type="pct"/>
            <w:vMerge w:val="restart"/>
            <w:vAlign w:val="center"/>
          </w:tcPr>
          <w:p w14:paraId="2517DC27" w14:textId="77777777" w:rsidR="00F357D1" w:rsidRPr="007C56FC" w:rsidRDefault="00F357D1" w:rsidP="009E44A1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  <w:lang w:val="fr-FR"/>
              </w:rPr>
              <w:t>STT</w:t>
            </w:r>
          </w:p>
        </w:tc>
        <w:tc>
          <w:tcPr>
            <w:tcW w:w="1064" w:type="pct"/>
            <w:vMerge w:val="restart"/>
            <w:vAlign w:val="center"/>
          </w:tcPr>
          <w:p w14:paraId="15B9A371" w14:textId="1FC4AF69" w:rsidR="00F357D1" w:rsidRPr="004D1C9F" w:rsidRDefault="00F357D1" w:rsidP="00EB5955">
            <w:pPr>
              <w:rPr>
                <w:rFonts w:ascii="Times New Roman" w:hAnsi="Times New Roman"/>
                <w:b/>
                <w:sz w:val="22"/>
                <w:szCs w:val="22"/>
                <w:lang w:val="fr-FR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  <w:lang w:val="fr-FR"/>
              </w:rPr>
              <w:t>TÊN TRANG BỊ VẬT TƯ</w:t>
            </w:r>
          </w:p>
        </w:tc>
        <w:tc>
          <w:tcPr>
            <w:tcW w:w="301" w:type="pct"/>
            <w:vMerge w:val="restart"/>
            <w:vAlign w:val="center"/>
          </w:tcPr>
          <w:p w14:paraId="0DBFD0B0" w14:textId="77777777" w:rsidR="00F357D1" w:rsidRPr="009E44A1" w:rsidRDefault="00F357D1" w:rsidP="009E44A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E44A1">
              <w:rPr>
                <w:rFonts w:ascii="Times New Roman" w:hAnsi="Times New Roman"/>
                <w:b/>
                <w:sz w:val="20"/>
                <w:szCs w:val="20"/>
              </w:rPr>
              <w:t>ĐVT</w:t>
            </w:r>
          </w:p>
        </w:tc>
        <w:tc>
          <w:tcPr>
            <w:tcW w:w="367" w:type="pct"/>
            <w:vMerge w:val="restart"/>
            <w:vAlign w:val="center"/>
          </w:tcPr>
          <w:p w14:paraId="12B5B0FA" w14:textId="77777777" w:rsidR="00F357D1" w:rsidRPr="007C56FC" w:rsidRDefault="00F357D1" w:rsidP="009E44A1">
            <w:pPr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r w:rsidRPr="007C56FC">
              <w:rPr>
                <w:rFonts w:ascii="Times New Roman" w:hAnsi="Times New Roman"/>
                <w:b/>
                <w:sz w:val="20"/>
                <w:szCs w:val="22"/>
              </w:rPr>
              <w:t>Số lượng</w:t>
            </w:r>
          </w:p>
          <w:p w14:paraId="5F5333C5" w14:textId="13F3D5D0" w:rsidR="00F357D1" w:rsidRPr="007C56FC" w:rsidRDefault="005537EB" w:rsidP="009E44A1">
            <w:pPr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r>
              <w:rPr>
                <w:rFonts w:ascii="Times New Roman" w:hAnsi="Times New Roman"/>
                <w:b/>
                <w:sz w:val="20"/>
                <w:szCs w:val="22"/>
              </w:rPr>
              <w:t>0</w:t>
            </w:r>
            <w:r w:rsidR="006651D7">
              <w:rPr>
                <w:rFonts w:ascii="Times New Roman" w:hAnsi="Times New Roman"/>
                <w:b/>
                <w:sz w:val="20"/>
                <w:szCs w:val="22"/>
              </w:rPr>
              <w:t>1/1/2024</w:t>
            </w:r>
          </w:p>
        </w:tc>
        <w:tc>
          <w:tcPr>
            <w:tcW w:w="250" w:type="pct"/>
            <w:vMerge w:val="restart"/>
            <w:vAlign w:val="center"/>
          </w:tcPr>
          <w:p w14:paraId="15F5FB50" w14:textId="77777777" w:rsidR="00F357D1" w:rsidRPr="007C56FC" w:rsidRDefault="00F357D1" w:rsidP="009E44A1">
            <w:pPr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r w:rsidRPr="007C56FC">
              <w:rPr>
                <w:rFonts w:ascii="Times New Roman" w:hAnsi="Times New Roman"/>
                <w:b/>
                <w:sz w:val="20"/>
                <w:szCs w:val="22"/>
              </w:rPr>
              <w:t>Tăng</w:t>
            </w:r>
          </w:p>
        </w:tc>
        <w:tc>
          <w:tcPr>
            <w:tcW w:w="250" w:type="pct"/>
            <w:vMerge w:val="restart"/>
            <w:vAlign w:val="center"/>
          </w:tcPr>
          <w:p w14:paraId="18B6F160" w14:textId="77777777" w:rsidR="00F357D1" w:rsidRPr="007C56FC" w:rsidRDefault="00F357D1" w:rsidP="009E44A1">
            <w:pPr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r w:rsidRPr="007C56FC">
              <w:rPr>
                <w:rFonts w:ascii="Times New Roman" w:hAnsi="Times New Roman"/>
                <w:b/>
                <w:sz w:val="20"/>
                <w:szCs w:val="22"/>
              </w:rPr>
              <w:t>Giảm</w:t>
            </w:r>
          </w:p>
        </w:tc>
        <w:tc>
          <w:tcPr>
            <w:tcW w:w="300" w:type="pct"/>
            <w:vMerge w:val="restart"/>
            <w:vAlign w:val="center"/>
          </w:tcPr>
          <w:p w14:paraId="3D56A407" w14:textId="0C5E42F7" w:rsidR="00F357D1" w:rsidRPr="007C56FC" w:rsidRDefault="00F357D1" w:rsidP="009E44A1">
            <w:pPr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r w:rsidRPr="007C56FC">
              <w:rPr>
                <w:rFonts w:ascii="Times New Roman" w:hAnsi="Times New Roman"/>
                <w:b/>
                <w:sz w:val="20"/>
                <w:szCs w:val="22"/>
              </w:rPr>
              <w:t xml:space="preserve">Số lượng đến </w:t>
            </w:r>
            <w:r w:rsidR="005537EB">
              <w:rPr>
                <w:rFonts w:ascii="Times New Roman" w:hAnsi="Times New Roman"/>
                <w:b/>
                <w:sz w:val="20"/>
                <w:szCs w:val="22"/>
              </w:rPr>
              <w:t>0</w:t>
            </w:r>
            <w:r w:rsidR="00C93EF7">
              <w:rPr>
                <w:rFonts w:ascii="Times New Roman" w:hAnsi="Times New Roman"/>
                <w:b/>
                <w:sz w:val="20"/>
                <w:szCs w:val="22"/>
              </w:rPr>
              <w:t>1/</w:t>
            </w:r>
            <w:r w:rsidR="006651D7">
              <w:rPr>
                <w:rFonts w:ascii="Times New Roman" w:hAnsi="Times New Roman"/>
                <w:b/>
                <w:sz w:val="20"/>
                <w:szCs w:val="22"/>
              </w:rPr>
              <w:t>2</w:t>
            </w:r>
            <w:r w:rsidRPr="007C56FC">
              <w:rPr>
                <w:rFonts w:ascii="Times New Roman" w:hAnsi="Times New Roman"/>
                <w:b/>
                <w:sz w:val="20"/>
                <w:szCs w:val="22"/>
              </w:rPr>
              <w:t>/2</w:t>
            </w:r>
            <w:r w:rsidR="005E3C8D">
              <w:rPr>
                <w:rFonts w:ascii="Times New Roman" w:hAnsi="Times New Roman"/>
                <w:b/>
                <w:sz w:val="20"/>
                <w:szCs w:val="22"/>
              </w:rPr>
              <w:t>4</w:t>
            </w:r>
          </w:p>
        </w:tc>
        <w:tc>
          <w:tcPr>
            <w:tcW w:w="199" w:type="pct"/>
            <w:vMerge w:val="restart"/>
            <w:vAlign w:val="center"/>
          </w:tcPr>
          <w:p w14:paraId="3FDF6434" w14:textId="77777777" w:rsidR="00F357D1" w:rsidRPr="007C56FC" w:rsidRDefault="00F357D1" w:rsidP="009E44A1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14"/>
                <w:szCs w:val="22"/>
              </w:rPr>
              <w:t>Phân cấp</w:t>
            </w:r>
          </w:p>
        </w:tc>
        <w:tc>
          <w:tcPr>
            <w:tcW w:w="1505" w:type="pct"/>
            <w:gridSpan w:val="6"/>
            <w:vAlign w:val="center"/>
          </w:tcPr>
          <w:p w14:paraId="7813F98D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Thực lực tại các đơn vị</w:t>
            </w:r>
          </w:p>
        </w:tc>
        <w:tc>
          <w:tcPr>
            <w:tcW w:w="506" w:type="pct"/>
            <w:vAlign w:val="center"/>
          </w:tcPr>
          <w:p w14:paraId="31598E2F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9B01BA5" w14:textId="77777777" w:rsidTr="005E75DF">
        <w:trPr>
          <w:trHeight w:val="572"/>
          <w:tblHeader/>
        </w:trPr>
        <w:tc>
          <w:tcPr>
            <w:tcW w:w="257" w:type="pct"/>
            <w:vMerge/>
          </w:tcPr>
          <w:p w14:paraId="334E815B" w14:textId="77777777" w:rsidR="00F357D1" w:rsidRPr="007C56FC" w:rsidRDefault="00F357D1" w:rsidP="009E44A1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064" w:type="pct"/>
            <w:vMerge/>
          </w:tcPr>
          <w:p w14:paraId="65C54750" w14:textId="77777777" w:rsidR="00F357D1" w:rsidRPr="007C56FC" w:rsidRDefault="00F357D1" w:rsidP="00EB5955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1" w:type="pct"/>
            <w:vMerge/>
          </w:tcPr>
          <w:p w14:paraId="5C4DBE4C" w14:textId="77777777" w:rsidR="00F357D1" w:rsidRPr="009E44A1" w:rsidRDefault="00F357D1" w:rsidP="009E44A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67" w:type="pct"/>
            <w:vMerge/>
          </w:tcPr>
          <w:p w14:paraId="2D8A5B94" w14:textId="77777777" w:rsidR="00F357D1" w:rsidRPr="007C56FC" w:rsidRDefault="00F357D1" w:rsidP="009E44A1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Merge/>
          </w:tcPr>
          <w:p w14:paraId="2FE7FACF" w14:textId="77777777" w:rsidR="00F357D1" w:rsidRPr="007C56FC" w:rsidRDefault="00F357D1" w:rsidP="009E44A1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Merge/>
          </w:tcPr>
          <w:p w14:paraId="718D99F5" w14:textId="77777777" w:rsidR="00F357D1" w:rsidRPr="007C56FC" w:rsidRDefault="00F357D1" w:rsidP="009E44A1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  <w:vMerge/>
          </w:tcPr>
          <w:p w14:paraId="60584623" w14:textId="77777777" w:rsidR="00F357D1" w:rsidRPr="007C56FC" w:rsidRDefault="00F357D1" w:rsidP="009E44A1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99" w:type="pct"/>
            <w:vMerge/>
          </w:tcPr>
          <w:p w14:paraId="3587898D" w14:textId="77777777" w:rsidR="00F357D1" w:rsidRPr="007C56FC" w:rsidRDefault="00F357D1" w:rsidP="009E44A1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99" w:type="pct"/>
            <w:textDirection w:val="btLr"/>
            <w:vAlign w:val="center"/>
          </w:tcPr>
          <w:p w14:paraId="2BB4C216" w14:textId="578F37BD" w:rsidR="00F357D1" w:rsidRPr="007C56FC" w:rsidRDefault="00996F64" w:rsidP="009E44A1">
            <w:pPr>
              <w:ind w:left="113" w:right="113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B1</w:t>
            </w:r>
          </w:p>
        </w:tc>
        <w:tc>
          <w:tcPr>
            <w:tcW w:w="201" w:type="pct"/>
            <w:textDirection w:val="btLr"/>
            <w:vAlign w:val="center"/>
          </w:tcPr>
          <w:p w14:paraId="508693FE" w14:textId="2F2A029D" w:rsidR="00F357D1" w:rsidRPr="007C56FC" w:rsidRDefault="00996F64" w:rsidP="009E44A1">
            <w:pPr>
              <w:ind w:left="113" w:right="113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B2</w:t>
            </w:r>
          </w:p>
        </w:tc>
        <w:tc>
          <w:tcPr>
            <w:tcW w:w="250" w:type="pct"/>
            <w:textDirection w:val="btLr"/>
            <w:vAlign w:val="center"/>
          </w:tcPr>
          <w:p w14:paraId="55E8547C" w14:textId="1721DF76" w:rsidR="00F357D1" w:rsidRPr="007C56FC" w:rsidRDefault="00996F64" w:rsidP="009E44A1">
            <w:pPr>
              <w:ind w:left="113" w:right="113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B3</w:t>
            </w:r>
          </w:p>
        </w:tc>
        <w:tc>
          <w:tcPr>
            <w:tcW w:w="250" w:type="pct"/>
            <w:textDirection w:val="btLr"/>
            <w:vAlign w:val="center"/>
          </w:tcPr>
          <w:p w14:paraId="4CFDF163" w14:textId="565526A3" w:rsidR="00F357D1" w:rsidRPr="007C56FC" w:rsidRDefault="00996F64" w:rsidP="009E44A1">
            <w:pPr>
              <w:ind w:left="113" w:right="113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C1</w:t>
            </w:r>
          </w:p>
        </w:tc>
        <w:tc>
          <w:tcPr>
            <w:tcW w:w="404" w:type="pct"/>
            <w:textDirection w:val="btLr"/>
            <w:vAlign w:val="center"/>
          </w:tcPr>
          <w:p w14:paraId="452242B9" w14:textId="77777777" w:rsidR="00F357D1" w:rsidRPr="007C56FC" w:rsidRDefault="00F357D1" w:rsidP="009E44A1">
            <w:pPr>
              <w:ind w:left="113" w:right="113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 xml:space="preserve">Kho </w:t>
            </w:r>
          </w:p>
        </w:tc>
        <w:tc>
          <w:tcPr>
            <w:tcW w:w="201" w:type="pct"/>
            <w:vAlign w:val="center"/>
          </w:tcPr>
          <w:p w14:paraId="4E66924A" w14:textId="77777777" w:rsidR="00F357D1" w:rsidRPr="007C56FC" w:rsidRDefault="00F357D1" w:rsidP="009E44A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C56FC">
              <w:rPr>
                <w:rFonts w:ascii="Times New Roman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506" w:type="pct"/>
            <w:vAlign w:val="center"/>
          </w:tcPr>
          <w:p w14:paraId="50070DFA" w14:textId="77777777" w:rsidR="00F357D1" w:rsidRPr="007C56FC" w:rsidRDefault="00F357D1" w:rsidP="009E44A1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Ghi chú</w:t>
            </w:r>
          </w:p>
        </w:tc>
      </w:tr>
      <w:tr w:rsidR="006651D7" w:rsidRPr="007C56FC" w14:paraId="6EDE2A96" w14:textId="77777777" w:rsidTr="005E75DF">
        <w:tc>
          <w:tcPr>
            <w:tcW w:w="257" w:type="pct"/>
          </w:tcPr>
          <w:p w14:paraId="6E8510A0" w14:textId="77777777" w:rsidR="00F357D1" w:rsidRPr="007C56FC" w:rsidRDefault="00F357D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A</w:t>
            </w:r>
          </w:p>
        </w:tc>
        <w:tc>
          <w:tcPr>
            <w:tcW w:w="1064" w:type="pct"/>
          </w:tcPr>
          <w:p w14:paraId="01DBCBE8" w14:textId="77777777" w:rsidR="00F357D1" w:rsidRPr="007C56FC" w:rsidRDefault="00F357D1" w:rsidP="00EB5955">
            <w:pPr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TRANG BỊ NHÓM 1</w:t>
            </w:r>
          </w:p>
        </w:tc>
        <w:tc>
          <w:tcPr>
            <w:tcW w:w="301" w:type="pct"/>
          </w:tcPr>
          <w:p w14:paraId="682A2778" w14:textId="77777777" w:rsidR="00F357D1" w:rsidRPr="009E44A1" w:rsidRDefault="00F357D1" w:rsidP="009E44A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67" w:type="pct"/>
          </w:tcPr>
          <w:p w14:paraId="34391C89" w14:textId="77777777" w:rsidR="00F357D1" w:rsidRPr="007C56FC" w:rsidRDefault="00F357D1" w:rsidP="009E44A1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0E087A81" w14:textId="77777777" w:rsidR="00F357D1" w:rsidRPr="007C56FC" w:rsidRDefault="00F357D1" w:rsidP="009E44A1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76506C52" w14:textId="77777777" w:rsidR="00F357D1" w:rsidRPr="007C56FC" w:rsidRDefault="00F357D1" w:rsidP="009E44A1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</w:tcPr>
          <w:p w14:paraId="06586E3E" w14:textId="77777777" w:rsidR="00F357D1" w:rsidRPr="007C56FC" w:rsidRDefault="00F357D1" w:rsidP="009E44A1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99" w:type="pct"/>
          </w:tcPr>
          <w:p w14:paraId="0989FC18" w14:textId="77777777" w:rsidR="00F357D1" w:rsidRPr="007C56FC" w:rsidRDefault="00F357D1" w:rsidP="009E44A1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99" w:type="pct"/>
            <w:textDirection w:val="btLr"/>
            <w:vAlign w:val="center"/>
          </w:tcPr>
          <w:p w14:paraId="0D98E7B5" w14:textId="77777777" w:rsidR="00F357D1" w:rsidRPr="007C56FC" w:rsidRDefault="00F357D1" w:rsidP="009E44A1">
            <w:pPr>
              <w:ind w:left="113" w:right="113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  <w:textDirection w:val="btLr"/>
            <w:vAlign w:val="center"/>
          </w:tcPr>
          <w:p w14:paraId="3DFDCD11" w14:textId="77777777" w:rsidR="00F357D1" w:rsidRPr="007C56FC" w:rsidRDefault="00F357D1" w:rsidP="009E44A1">
            <w:pPr>
              <w:ind w:left="113" w:right="113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textDirection w:val="btLr"/>
            <w:vAlign w:val="center"/>
          </w:tcPr>
          <w:p w14:paraId="4CB0D580" w14:textId="77777777" w:rsidR="00F357D1" w:rsidRPr="007C56FC" w:rsidRDefault="00F357D1" w:rsidP="009E44A1">
            <w:pPr>
              <w:ind w:left="113" w:right="113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textDirection w:val="btLr"/>
            <w:vAlign w:val="center"/>
          </w:tcPr>
          <w:p w14:paraId="36FB5E8D" w14:textId="77777777" w:rsidR="00F357D1" w:rsidRPr="007C56FC" w:rsidRDefault="00F357D1" w:rsidP="009E44A1">
            <w:pPr>
              <w:ind w:left="113" w:right="113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404" w:type="pct"/>
            <w:textDirection w:val="btLr"/>
            <w:vAlign w:val="center"/>
          </w:tcPr>
          <w:p w14:paraId="646712E6" w14:textId="77777777" w:rsidR="00F357D1" w:rsidRPr="007C56FC" w:rsidRDefault="00F357D1" w:rsidP="009E44A1">
            <w:pPr>
              <w:ind w:left="113" w:right="113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614CECED" w14:textId="77777777" w:rsidR="00F357D1" w:rsidRPr="007C56FC" w:rsidRDefault="00F357D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06" w:type="pct"/>
          </w:tcPr>
          <w:p w14:paraId="5F2A2519" w14:textId="77777777" w:rsidR="00F357D1" w:rsidRPr="007C56FC" w:rsidRDefault="00F357D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13BF7E4" w14:textId="77777777" w:rsidTr="005E75DF">
        <w:tc>
          <w:tcPr>
            <w:tcW w:w="257" w:type="pct"/>
            <w:vAlign w:val="center"/>
          </w:tcPr>
          <w:p w14:paraId="5C14BC05" w14:textId="77777777" w:rsidR="00F357D1" w:rsidRPr="007C56FC" w:rsidRDefault="00F357D1" w:rsidP="009E44A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C56FC">
              <w:rPr>
                <w:rFonts w:ascii="Times New Roman" w:hAnsi="Times New Roman"/>
                <w:b/>
                <w:sz w:val="24"/>
                <w:szCs w:val="24"/>
              </w:rPr>
              <w:t>I</w:t>
            </w:r>
          </w:p>
        </w:tc>
        <w:tc>
          <w:tcPr>
            <w:tcW w:w="1064" w:type="pct"/>
            <w:vAlign w:val="center"/>
          </w:tcPr>
          <w:p w14:paraId="227DEBA7" w14:textId="77777777" w:rsidR="00F357D1" w:rsidRPr="007C56FC" w:rsidRDefault="00F357D1" w:rsidP="00EB5955">
            <w:pPr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7C56FC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VTĐ</w:t>
            </w:r>
            <w:r w:rsidRPr="007C56FC">
              <w:rPr>
                <w:rFonts w:ascii="Times New Roman" w:hAnsi="Times New Roman"/>
                <w:b/>
                <w:sz w:val="24"/>
                <w:szCs w:val="24"/>
              </w:rPr>
              <w:t xml:space="preserve"> SÓNG NGẮN</w:t>
            </w:r>
          </w:p>
        </w:tc>
        <w:tc>
          <w:tcPr>
            <w:tcW w:w="301" w:type="pct"/>
            <w:vAlign w:val="center"/>
          </w:tcPr>
          <w:p w14:paraId="53C6255B" w14:textId="77777777" w:rsidR="00F357D1" w:rsidRPr="009E44A1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67" w:type="pct"/>
          </w:tcPr>
          <w:p w14:paraId="7393FD08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0F5F081B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4BC6B260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</w:tcPr>
          <w:p w14:paraId="20B5DA0E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99" w:type="pct"/>
          </w:tcPr>
          <w:p w14:paraId="7B7B0201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99" w:type="pct"/>
          </w:tcPr>
          <w:p w14:paraId="3908E609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256DC2E9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EDB1DBD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710C53C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404" w:type="pct"/>
            <w:vAlign w:val="center"/>
          </w:tcPr>
          <w:p w14:paraId="196B6617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48384B49" w14:textId="77777777" w:rsidR="00F357D1" w:rsidRPr="007C56FC" w:rsidRDefault="00F357D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06" w:type="pct"/>
          </w:tcPr>
          <w:p w14:paraId="32ACFB93" w14:textId="77777777" w:rsidR="00F357D1" w:rsidRPr="007C56FC" w:rsidRDefault="00F357D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AC54DFC" w14:textId="77777777" w:rsidTr="005E75DF">
        <w:tc>
          <w:tcPr>
            <w:tcW w:w="257" w:type="pct"/>
            <w:vAlign w:val="center"/>
          </w:tcPr>
          <w:p w14:paraId="02A4F860" w14:textId="074CFE86" w:rsidR="002A0852" w:rsidRPr="007C56FC" w:rsidRDefault="002A0852" w:rsidP="009E44A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1064" w:type="pct"/>
            <w:vAlign w:val="center"/>
          </w:tcPr>
          <w:p w14:paraId="0DD922D1" w14:textId="2FCD0923" w:rsidR="002A0852" w:rsidRPr="007C56FC" w:rsidRDefault="002A0852" w:rsidP="00EB5955">
            <w:pPr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 xml:space="preserve">Máy thu phát VRS631/S </w:t>
            </w:r>
          </w:p>
        </w:tc>
        <w:tc>
          <w:tcPr>
            <w:tcW w:w="301" w:type="pct"/>
            <w:vAlign w:val="center"/>
          </w:tcPr>
          <w:p w14:paraId="5E195849" w14:textId="77777777" w:rsidR="002A0852" w:rsidRPr="009E44A1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67" w:type="pct"/>
          </w:tcPr>
          <w:p w14:paraId="0D5CC762" w14:textId="77777777" w:rsidR="002A0852" w:rsidRPr="007C56FC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3B59AC6E" w14:textId="77777777" w:rsidR="002A0852" w:rsidRPr="007C56FC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7A38C9C8" w14:textId="77777777" w:rsidR="002A0852" w:rsidRPr="007C56FC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</w:tcPr>
          <w:p w14:paraId="6FA1E4FB" w14:textId="77777777" w:rsidR="002A0852" w:rsidRPr="007C56FC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99" w:type="pct"/>
          </w:tcPr>
          <w:p w14:paraId="30DA5D9B" w14:textId="77777777" w:rsidR="002A0852" w:rsidRPr="007C56FC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99" w:type="pct"/>
          </w:tcPr>
          <w:p w14:paraId="4445D6DB" w14:textId="77777777" w:rsidR="002A0852" w:rsidRPr="007C56FC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46505757" w14:textId="77777777" w:rsidR="002A0852" w:rsidRPr="007C56FC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3337EE6" w14:textId="77777777" w:rsidR="002A0852" w:rsidRPr="007C56FC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997EC50" w14:textId="77777777" w:rsidR="002A0852" w:rsidRPr="007C56FC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404" w:type="pct"/>
            <w:vAlign w:val="center"/>
          </w:tcPr>
          <w:p w14:paraId="145179BB" w14:textId="77777777" w:rsidR="002A0852" w:rsidRPr="007C56FC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14B7A50C" w14:textId="77777777" w:rsidR="002A0852" w:rsidRPr="007C56FC" w:rsidRDefault="002A0852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06" w:type="pct"/>
          </w:tcPr>
          <w:p w14:paraId="644373FB" w14:textId="77777777" w:rsidR="002A0852" w:rsidRPr="007C56FC" w:rsidRDefault="002A0852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5827DE8" w14:textId="77777777" w:rsidTr="005E75DF">
        <w:tc>
          <w:tcPr>
            <w:tcW w:w="257" w:type="pct"/>
            <w:vAlign w:val="center"/>
          </w:tcPr>
          <w:p w14:paraId="52432FD0" w14:textId="1B6427D1" w:rsidR="002A0852" w:rsidRPr="007C56FC" w:rsidRDefault="002A0852" w:rsidP="009E44A1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768E310D" w14:textId="6C582DED" w:rsidR="002A0852" w:rsidRPr="007C56FC" w:rsidRDefault="002A0852" w:rsidP="00EB5955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0"/>
                <w:szCs w:val="22"/>
              </w:rPr>
              <w:t>Máy thu phát VRS631/S - cũ</w:t>
            </w:r>
          </w:p>
        </w:tc>
        <w:tc>
          <w:tcPr>
            <w:tcW w:w="301" w:type="pct"/>
            <w:vAlign w:val="center"/>
          </w:tcPr>
          <w:p w14:paraId="47FCAE8B" w14:textId="0DE6D55C" w:rsidR="002A0852" w:rsidRPr="009E44A1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E44A1">
              <w:rPr>
                <w:rFonts w:ascii="Times New Roman" w:hAnsi="Times New Roman"/>
                <w:b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43C0D6D9" w14:textId="3FAF4C4E" w:rsidR="002A0852" w:rsidRPr="007C56FC" w:rsidRDefault="00047F79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57FF2031" w14:textId="77777777" w:rsidR="002A0852" w:rsidRPr="007C56FC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7182DE13" w14:textId="77777777" w:rsidR="002A0852" w:rsidRPr="007C56FC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</w:tcPr>
          <w:p w14:paraId="448E7CC8" w14:textId="24A3EC5C" w:rsidR="002A0852" w:rsidRPr="007C56FC" w:rsidRDefault="00047F79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2955E47E" w14:textId="0BB7EA81" w:rsidR="002A0852" w:rsidRPr="007C56FC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5F2B7576" w14:textId="77777777" w:rsidR="002A0852" w:rsidRPr="007C56FC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214618D8" w14:textId="77777777" w:rsidR="002A0852" w:rsidRPr="007C56FC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933DC4E" w14:textId="77777777" w:rsidR="002A0852" w:rsidRPr="007C56FC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5975AE6" w14:textId="29AC18A7" w:rsidR="002A0852" w:rsidRPr="007C56FC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4A871D18" w14:textId="77777777" w:rsidR="002A0852" w:rsidRPr="007C56FC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3C73FF28" w14:textId="59FE4E81" w:rsidR="002A0852" w:rsidRPr="00C83958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C83958">
              <w:rPr>
                <w:rFonts w:ascii="Times New Roman" w:hAnsi="Times New Roman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4910686A" w14:textId="77777777" w:rsidR="002A0852" w:rsidRPr="007C56FC" w:rsidRDefault="002A0852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6A97E56" w14:textId="77777777" w:rsidTr="005E75DF">
        <w:tc>
          <w:tcPr>
            <w:tcW w:w="257" w:type="pct"/>
            <w:vAlign w:val="center"/>
          </w:tcPr>
          <w:p w14:paraId="64A1B639" w14:textId="08762915" w:rsidR="002A0852" w:rsidRPr="002A0852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2A0852">
              <w:rPr>
                <w:rFonts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4" w:type="pct"/>
            <w:vAlign w:val="center"/>
          </w:tcPr>
          <w:p w14:paraId="2AD8A517" w14:textId="7CD6F73D" w:rsidR="002A0852" w:rsidRPr="002A0852" w:rsidRDefault="002A0852" w:rsidP="00EB5955">
            <w:pPr>
              <w:tabs>
                <w:tab w:val="left" w:pos="11640"/>
              </w:tabs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Máy VRS</w:t>
            </w:r>
            <w:r w:rsidR="006651D7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2A0852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-</w:t>
            </w:r>
            <w:r w:rsidR="006651D7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2A0852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631/S</w:t>
            </w:r>
          </w:p>
        </w:tc>
        <w:tc>
          <w:tcPr>
            <w:tcW w:w="301" w:type="pct"/>
            <w:vAlign w:val="center"/>
          </w:tcPr>
          <w:p w14:paraId="54422AE9" w14:textId="44BFC1A3" w:rsidR="002A0852" w:rsidRPr="009E44A1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9E44A1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09751865" w14:textId="0C16871A" w:rsidR="002A0852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6C3595CF" w14:textId="77777777" w:rsidR="002A0852" w:rsidRPr="007C56FC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5EC10C1A" w14:textId="77777777" w:rsidR="002A0852" w:rsidRPr="007C56FC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</w:tcPr>
          <w:p w14:paraId="2EFA1C7C" w14:textId="5749BAEC" w:rsidR="002A0852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4C238F1F" w14:textId="4294DEB4" w:rsidR="002A0852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0B367C72" w14:textId="77777777" w:rsidR="002A0852" w:rsidRPr="007C56FC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4450CF45" w14:textId="77777777" w:rsidR="002A0852" w:rsidRPr="007C56FC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B2C6A32" w14:textId="77777777" w:rsidR="002A0852" w:rsidRPr="007C56FC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1F30218" w14:textId="6D258768" w:rsidR="002A0852" w:rsidRPr="007C56FC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6288F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02A40500" w14:textId="77777777" w:rsidR="002A0852" w:rsidRPr="007C56FC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69607FE7" w14:textId="6430799A" w:rsidR="002A0852" w:rsidRPr="00C83958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C83958">
              <w:rPr>
                <w:rFonts w:ascii="Times New Roman" w:hAnsi="Times New Roman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3617B5E2" w14:textId="77777777" w:rsidR="002A0852" w:rsidRPr="007C56FC" w:rsidRDefault="002A0852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AF46F2D" w14:textId="77777777" w:rsidTr="005E75DF">
        <w:tc>
          <w:tcPr>
            <w:tcW w:w="257" w:type="pct"/>
            <w:vAlign w:val="center"/>
          </w:tcPr>
          <w:p w14:paraId="6F607DE9" w14:textId="0FC798D3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A0852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4" w:type="pct"/>
            <w:vAlign w:val="center"/>
          </w:tcPr>
          <w:p w14:paraId="63CB3739" w14:textId="371D5074" w:rsidR="00C83958" w:rsidRPr="002A0852" w:rsidRDefault="00C83958" w:rsidP="00EB5955">
            <w:pPr>
              <w:tabs>
                <w:tab w:val="left" w:pos="11640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 w:rsidRPr="002A0852">
              <w:rPr>
                <w:rFonts w:ascii="Times New Roman" w:hAnsi="Times New Roman"/>
                <w:color w:val="000000"/>
                <w:sz w:val="22"/>
                <w:szCs w:val="22"/>
              </w:rPr>
              <w:t>Giá máy</w:t>
            </w:r>
          </w:p>
        </w:tc>
        <w:tc>
          <w:tcPr>
            <w:tcW w:w="301" w:type="pct"/>
            <w:vAlign w:val="center"/>
          </w:tcPr>
          <w:p w14:paraId="06126EFC" w14:textId="0B747597" w:rsidR="00C83958" w:rsidRPr="009E44A1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0C3874E5" w14:textId="451F0084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1D0F21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6CE92345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46FB031B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</w:tcPr>
          <w:p w14:paraId="26B2F229" w14:textId="76866722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160D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3A00D015" w14:textId="2D091582" w:rsidR="00C83958" w:rsidRPr="00C83958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C8395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4C3B9084" w14:textId="419E5973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2423FE75" w14:textId="6903609D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3E59491" w14:textId="1BE63170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69812BC8" w14:textId="1CC61B91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1B797ED6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1F038FCA" w14:textId="05778373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62F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66B00D20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ADD1211" w14:textId="77777777" w:rsidTr="005E75DF">
        <w:tc>
          <w:tcPr>
            <w:tcW w:w="257" w:type="pct"/>
            <w:vAlign w:val="center"/>
          </w:tcPr>
          <w:p w14:paraId="5E59D010" w14:textId="5B414E5B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4" w:type="pct"/>
            <w:vAlign w:val="center"/>
          </w:tcPr>
          <w:p w14:paraId="368FD0ED" w14:textId="75A19EB8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>Bu lông đai ốcM6X30 Inox (long đen bằng + long đen kênh)</w:t>
            </w:r>
          </w:p>
        </w:tc>
        <w:tc>
          <w:tcPr>
            <w:tcW w:w="301" w:type="pct"/>
            <w:vAlign w:val="center"/>
          </w:tcPr>
          <w:p w14:paraId="464EE924" w14:textId="0DCFE080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  <w:r w:rsidRPr="009E44A1">
              <w:rPr>
                <w:rFonts w:cs="Times New Roman"/>
                <w:color w:val="000000"/>
                <w:sz w:val="20"/>
                <w:szCs w:val="20"/>
              </w:rPr>
              <w:t>Bộ</w:t>
            </w:r>
          </w:p>
        </w:tc>
        <w:tc>
          <w:tcPr>
            <w:tcW w:w="367" w:type="pct"/>
            <w:vAlign w:val="center"/>
          </w:tcPr>
          <w:p w14:paraId="5C52EA23" w14:textId="5163AA09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D0F21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0" w:type="pct"/>
            <w:vAlign w:val="center"/>
          </w:tcPr>
          <w:p w14:paraId="73ED154E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957544F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564A4805" w14:textId="1D2F8235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160D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199" w:type="pct"/>
            <w:vAlign w:val="center"/>
          </w:tcPr>
          <w:p w14:paraId="7AB9C22D" w14:textId="2DDD4999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66D04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435B3ACC" w14:textId="133FE0FD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1DEB8718" w14:textId="7E0EA794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FAA552B" w14:textId="68B83679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4924E53" w14:textId="157EE382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2BD3C229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75CC6A0B" w14:textId="54FA97EF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62F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3E0D2F51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0C85A8C" w14:textId="77777777" w:rsidTr="005E75DF">
        <w:tc>
          <w:tcPr>
            <w:tcW w:w="257" w:type="pct"/>
            <w:vAlign w:val="center"/>
          </w:tcPr>
          <w:p w14:paraId="60036B3B" w14:textId="7223A1D6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4" w:type="pct"/>
            <w:vAlign w:val="center"/>
          </w:tcPr>
          <w:p w14:paraId="7E359298" w14:textId="34148597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 xml:space="preserve">Bộ điều hưởng </w:t>
            </w:r>
            <w:r w:rsidR="00543676">
              <w:rPr>
                <w:rFonts w:cs="Times New Roman"/>
                <w:color w:val="000000"/>
                <w:sz w:val="22"/>
                <w:szCs w:val="22"/>
              </w:rPr>
              <w:t>Anten</w:t>
            </w:r>
          </w:p>
        </w:tc>
        <w:tc>
          <w:tcPr>
            <w:tcW w:w="301" w:type="pct"/>
            <w:vAlign w:val="center"/>
          </w:tcPr>
          <w:p w14:paraId="6845BB17" w14:textId="7AE43C47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  <w:lang w:val="en-US"/>
              </w:rPr>
            </w:pPr>
            <w:r w:rsidRPr="009E44A1">
              <w:rPr>
                <w:rFonts w:cs="Times New Roman"/>
                <w:color w:val="000000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56275485" w14:textId="777EEC30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D0F21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3DE25320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E9BC02D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2828581D" w14:textId="42A2F2A9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160D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2EC91B3D" w14:textId="1D5D3FFC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66D04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7426D0AB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0202457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C1EC698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3B57669" w14:textId="2BC08F93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638C4EAB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8B2DCA0" w14:textId="2CA39EC4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62F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20C6AC2F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43AAEC2" w14:textId="77777777" w:rsidTr="005E75DF">
        <w:tc>
          <w:tcPr>
            <w:tcW w:w="257" w:type="pct"/>
            <w:vAlign w:val="center"/>
          </w:tcPr>
          <w:p w14:paraId="42E64D08" w14:textId="0963EC08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1825F184" w14:textId="3775415A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>Giá máy bộ điều hưởng at</w:t>
            </w:r>
          </w:p>
        </w:tc>
        <w:tc>
          <w:tcPr>
            <w:tcW w:w="301" w:type="pct"/>
            <w:vAlign w:val="center"/>
          </w:tcPr>
          <w:p w14:paraId="02AF24FB" w14:textId="77BA3DFB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  <w:lang w:val="en-US"/>
              </w:rPr>
            </w:pPr>
            <w:r w:rsidRPr="009E44A1">
              <w:rPr>
                <w:rFonts w:cs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142A645D" w14:textId="5B37F43B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D0F21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3958F996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56BCA02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33317263" w14:textId="00441B35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160D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0AFE1AA2" w14:textId="1D6C7260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66D04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51506416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41C726B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25E1EDB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FD282F1" w14:textId="591EDDDE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19F600B0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D852F11" w14:textId="1C0E911C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62F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496B4B75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BBC47D0" w14:textId="77777777" w:rsidTr="005E75DF">
        <w:tc>
          <w:tcPr>
            <w:tcW w:w="257" w:type="pct"/>
            <w:vAlign w:val="center"/>
          </w:tcPr>
          <w:p w14:paraId="2E0ACF46" w14:textId="02C1F922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6FBE73A3" w14:textId="3A42FE10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>Bu lông M6X16 (đệm bằng + đệm kênh)</w:t>
            </w:r>
          </w:p>
        </w:tc>
        <w:tc>
          <w:tcPr>
            <w:tcW w:w="301" w:type="pct"/>
            <w:vAlign w:val="center"/>
          </w:tcPr>
          <w:p w14:paraId="786731CB" w14:textId="677FBC7A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  <w:r w:rsidRPr="009E44A1">
              <w:rPr>
                <w:rFonts w:cs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  <w:vAlign w:val="center"/>
          </w:tcPr>
          <w:p w14:paraId="29EE2312" w14:textId="0CA172F3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D0F21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0" w:type="pct"/>
            <w:vAlign w:val="center"/>
          </w:tcPr>
          <w:p w14:paraId="2FC439CA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5E9C277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43D61F07" w14:textId="4FD4839D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160D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199" w:type="pct"/>
            <w:vAlign w:val="center"/>
          </w:tcPr>
          <w:p w14:paraId="08713A8B" w14:textId="646C9FD2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66D04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7ADFA8A8" w14:textId="7D0C4DEB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71561DC7" w14:textId="7D6093A0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FC1591A" w14:textId="0F7B044C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783ED07" w14:textId="79097475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6B28C9F5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16D8A07C" w14:textId="75E192B8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62F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0F917EDB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4804C65" w14:textId="77777777" w:rsidTr="005E75DF">
        <w:tc>
          <w:tcPr>
            <w:tcW w:w="257" w:type="pct"/>
            <w:vAlign w:val="center"/>
          </w:tcPr>
          <w:p w14:paraId="611BCF80" w14:textId="6E9DF1DA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02F452A5" w14:textId="0186A689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>Đai ốc M6</w:t>
            </w:r>
          </w:p>
        </w:tc>
        <w:tc>
          <w:tcPr>
            <w:tcW w:w="301" w:type="pct"/>
            <w:vAlign w:val="center"/>
          </w:tcPr>
          <w:p w14:paraId="7213420E" w14:textId="20E96F53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</w:p>
        </w:tc>
        <w:tc>
          <w:tcPr>
            <w:tcW w:w="367" w:type="pct"/>
          </w:tcPr>
          <w:p w14:paraId="67DA032E" w14:textId="28C37CE4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D0F21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31B8E270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CD3BDA7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021F76C7" w14:textId="26CA0331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160D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0C1C723C" w14:textId="363C180D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66D04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3A571548" w14:textId="457E7D98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9D83F71" w14:textId="58D6DA38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806A9DE" w14:textId="5C1626AE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2AF7EFD" w14:textId="0C62AECC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51A7ABD7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87841BB" w14:textId="69C69BD8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62F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287E689E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D2106B4" w14:textId="77777777" w:rsidTr="005E75DF">
        <w:tc>
          <w:tcPr>
            <w:tcW w:w="257" w:type="pct"/>
            <w:vAlign w:val="center"/>
          </w:tcPr>
          <w:p w14:paraId="18FF6DC0" w14:textId="34A49C57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4" w:type="pct"/>
            <w:vAlign w:val="center"/>
          </w:tcPr>
          <w:p w14:paraId="1A2214ED" w14:textId="08F5B8DF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>Nguồn chuyển đổi</w:t>
            </w:r>
          </w:p>
        </w:tc>
        <w:tc>
          <w:tcPr>
            <w:tcW w:w="301" w:type="pct"/>
            <w:vAlign w:val="center"/>
          </w:tcPr>
          <w:p w14:paraId="28898817" w14:textId="36607CA0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  <w:r w:rsidRPr="009E44A1">
              <w:rPr>
                <w:rFonts w:cs="Times New Roman"/>
                <w:color w:val="000000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3F36927A" w14:textId="6E9AFB89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D0F21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2B9E2E09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E58CF55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6016D555" w14:textId="2EE938E8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160D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6702F59E" w14:textId="3A737F9E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66D04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7795A322" w14:textId="726338D0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2A04F67" w14:textId="783A5F34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B130C98" w14:textId="20A51599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4D6E575" w14:textId="4D742ADE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032D82DD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4020519" w14:textId="0355A92E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62F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5C8A3506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F54745C" w14:textId="77777777" w:rsidTr="005E75DF">
        <w:tc>
          <w:tcPr>
            <w:tcW w:w="257" w:type="pct"/>
            <w:vAlign w:val="center"/>
          </w:tcPr>
          <w:p w14:paraId="370B08A6" w14:textId="209845D0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4" w:type="pct"/>
            <w:vAlign w:val="center"/>
          </w:tcPr>
          <w:p w14:paraId="3D57994D" w14:textId="7DD35C0E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>Ma nip</w:t>
            </w:r>
          </w:p>
        </w:tc>
        <w:tc>
          <w:tcPr>
            <w:tcW w:w="301" w:type="pct"/>
            <w:vAlign w:val="center"/>
          </w:tcPr>
          <w:p w14:paraId="64A1065F" w14:textId="2E99C5D1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  <w:r w:rsidRPr="009E44A1">
              <w:rPr>
                <w:rFonts w:cs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107E5DD4" w14:textId="4AB0A643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D0F21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5AE25665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8194C5D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3D93664D" w14:textId="4438E869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160D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5AC85BA2" w14:textId="7BF3A284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66D04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53703084" w14:textId="6A88D23E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202098E" w14:textId="5C41FCB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33538A4" w14:textId="63876531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5BCAE449" w14:textId="3F264F14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11A4B657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6F3D7B5" w14:textId="0847F8EB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62F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03A72C20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B435ECB" w14:textId="77777777" w:rsidTr="005E75DF">
        <w:tc>
          <w:tcPr>
            <w:tcW w:w="257" w:type="pct"/>
            <w:vAlign w:val="center"/>
          </w:tcPr>
          <w:p w14:paraId="2600B1C2" w14:textId="00D13536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7</w:t>
            </w:r>
          </w:p>
        </w:tc>
        <w:tc>
          <w:tcPr>
            <w:tcW w:w="1064" w:type="pct"/>
            <w:vAlign w:val="center"/>
          </w:tcPr>
          <w:p w14:paraId="03B02C22" w14:textId="2C9C5574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>Bệ và  đầu 4 cạnh inoc</w:t>
            </w:r>
          </w:p>
        </w:tc>
        <w:tc>
          <w:tcPr>
            <w:tcW w:w="301" w:type="pct"/>
            <w:vAlign w:val="center"/>
          </w:tcPr>
          <w:p w14:paraId="1899C0DD" w14:textId="49F1CE96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  <w:r w:rsidRPr="009E44A1">
              <w:rPr>
                <w:rFonts w:cs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5D888DB7" w14:textId="75E73CF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D0F21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5AB17E7E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64E9FE2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1588175" w14:textId="5638CC99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160D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6B6B55F8" w14:textId="4CAEA52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66D04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0FCDFDAA" w14:textId="7D7316FF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C890BE4" w14:textId="156FCF5E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09A1F50" w14:textId="1DF68598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3B03913" w14:textId="18D734D4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6A8A4ECA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6FD80C2" w14:textId="4C25137B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62F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56418976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589EC79" w14:textId="77777777" w:rsidTr="005E75DF">
        <w:tc>
          <w:tcPr>
            <w:tcW w:w="257" w:type="pct"/>
            <w:vAlign w:val="center"/>
          </w:tcPr>
          <w:p w14:paraId="2218FA62" w14:textId="5C8F28AE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8</w:t>
            </w:r>
          </w:p>
        </w:tc>
        <w:tc>
          <w:tcPr>
            <w:tcW w:w="1064" w:type="pct"/>
            <w:vAlign w:val="center"/>
          </w:tcPr>
          <w:p w14:paraId="334A42CA" w14:textId="7B189365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>Tổ hợp quàng đầu</w:t>
            </w:r>
          </w:p>
        </w:tc>
        <w:tc>
          <w:tcPr>
            <w:tcW w:w="301" w:type="pct"/>
            <w:vAlign w:val="center"/>
          </w:tcPr>
          <w:p w14:paraId="42F11A45" w14:textId="5C46A589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  <w:r w:rsidRPr="009E44A1">
              <w:rPr>
                <w:rFonts w:cs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3689AF92" w14:textId="431ACDC3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D0F21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5B213A18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4BEA48E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40BB9C66" w14:textId="5C0DFC39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160D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786BD376" w14:textId="6302A51A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66D04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5B9C50F9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6DB4B15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5DC2A4F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A50160F" w14:textId="13126124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0D6AEC95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A02CD45" w14:textId="456933CB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62F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3889B24C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672DB11" w14:textId="77777777" w:rsidTr="005E75DF">
        <w:tc>
          <w:tcPr>
            <w:tcW w:w="257" w:type="pct"/>
            <w:vAlign w:val="center"/>
          </w:tcPr>
          <w:p w14:paraId="67418FC8" w14:textId="158B92E1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9</w:t>
            </w:r>
          </w:p>
        </w:tc>
        <w:tc>
          <w:tcPr>
            <w:tcW w:w="1064" w:type="pct"/>
            <w:vAlign w:val="center"/>
          </w:tcPr>
          <w:p w14:paraId="5935E3D7" w14:textId="268E6EEC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>Túi vải zanzi</w:t>
            </w:r>
          </w:p>
        </w:tc>
        <w:tc>
          <w:tcPr>
            <w:tcW w:w="301" w:type="pct"/>
            <w:vAlign w:val="center"/>
          </w:tcPr>
          <w:p w14:paraId="03729670" w14:textId="41421B84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  <w:r w:rsidRPr="009E44A1">
              <w:rPr>
                <w:rFonts w:cs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5E01E64E" w14:textId="76547965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D0F21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09ED3134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B855CD3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646E8AF" w14:textId="1F91ED1A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160D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19598048" w14:textId="7784D1C6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66D04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199B03A1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AE6F72D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9A56253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8B9D010" w14:textId="4325576D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2B6FBB59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8730E62" w14:textId="6FF4D1FA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62F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70FBC99F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0455888" w14:textId="77777777" w:rsidTr="005E75DF">
        <w:tc>
          <w:tcPr>
            <w:tcW w:w="257" w:type="pct"/>
            <w:vAlign w:val="center"/>
          </w:tcPr>
          <w:p w14:paraId="7F4AC9DA" w14:textId="2026713E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64" w:type="pct"/>
            <w:vAlign w:val="center"/>
          </w:tcPr>
          <w:p w14:paraId="732EB69D" w14:textId="7DD32CA3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>Tổ hợp cầm tay</w:t>
            </w:r>
          </w:p>
        </w:tc>
        <w:tc>
          <w:tcPr>
            <w:tcW w:w="301" w:type="pct"/>
            <w:vAlign w:val="center"/>
          </w:tcPr>
          <w:p w14:paraId="6220A024" w14:textId="1D4964F8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  <w:r w:rsidRPr="009E44A1">
              <w:rPr>
                <w:rFonts w:cs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18AC6FB4" w14:textId="21C20371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D0F21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2A461213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5D3039E5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1E29DB9D" w14:textId="3C41C27B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160D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46DACC35" w14:textId="3D709862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66D04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52D8F39B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8065FCB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795CA75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884D0EF" w14:textId="0A97D707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0A501FEB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EE52B99" w14:textId="1E285EDB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62F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78C67361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5450CDC" w14:textId="77777777" w:rsidTr="005E75DF">
        <w:tc>
          <w:tcPr>
            <w:tcW w:w="257" w:type="pct"/>
            <w:vAlign w:val="center"/>
          </w:tcPr>
          <w:p w14:paraId="2F6242D5" w14:textId="0E26E8DC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64" w:type="pct"/>
            <w:vAlign w:val="center"/>
          </w:tcPr>
          <w:p w14:paraId="67AAAEBB" w14:textId="05BFFD84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>Hướng dẫn sử dụng máy và phụ kiện</w:t>
            </w:r>
          </w:p>
        </w:tc>
        <w:tc>
          <w:tcPr>
            <w:tcW w:w="301" w:type="pct"/>
            <w:vAlign w:val="center"/>
          </w:tcPr>
          <w:p w14:paraId="19FE3578" w14:textId="316D7045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  <w:r w:rsidRPr="009E44A1">
              <w:rPr>
                <w:rFonts w:cs="Times New Roman"/>
                <w:color w:val="000000"/>
                <w:sz w:val="20"/>
                <w:szCs w:val="20"/>
              </w:rPr>
              <w:t>Quyển</w:t>
            </w:r>
          </w:p>
        </w:tc>
        <w:tc>
          <w:tcPr>
            <w:tcW w:w="367" w:type="pct"/>
            <w:vAlign w:val="center"/>
          </w:tcPr>
          <w:p w14:paraId="485607E6" w14:textId="2B0AC152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D0F21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0" w:type="pct"/>
            <w:vAlign w:val="center"/>
          </w:tcPr>
          <w:p w14:paraId="2779CB16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670DE3E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330A9C6F" w14:textId="41CEBFD3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160D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199" w:type="pct"/>
            <w:vAlign w:val="center"/>
          </w:tcPr>
          <w:p w14:paraId="392012BC" w14:textId="2392C065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66D04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1E7B89EB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0466CB20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68B3A6D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64D6374" w14:textId="7E20E6A1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71ED3CB8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353F480B" w14:textId="0DCBB4EE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62F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57BBA8BC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B9FE9FC" w14:textId="77777777" w:rsidTr="005E75DF">
        <w:tc>
          <w:tcPr>
            <w:tcW w:w="257" w:type="pct"/>
            <w:vAlign w:val="center"/>
          </w:tcPr>
          <w:p w14:paraId="550B4896" w14:textId="4E78CD33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64" w:type="pct"/>
            <w:vAlign w:val="center"/>
          </w:tcPr>
          <w:p w14:paraId="2CEC7537" w14:textId="0B64F7F8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>Lý lịch máy</w:t>
            </w:r>
          </w:p>
        </w:tc>
        <w:tc>
          <w:tcPr>
            <w:tcW w:w="301" w:type="pct"/>
            <w:vAlign w:val="center"/>
          </w:tcPr>
          <w:p w14:paraId="065986D7" w14:textId="3B89A1C9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  <w:r w:rsidRPr="009E44A1">
              <w:rPr>
                <w:rFonts w:cs="Times New Roman"/>
                <w:color w:val="000000"/>
                <w:sz w:val="20"/>
                <w:szCs w:val="20"/>
              </w:rPr>
              <w:t>Quyển</w:t>
            </w:r>
          </w:p>
        </w:tc>
        <w:tc>
          <w:tcPr>
            <w:tcW w:w="367" w:type="pct"/>
          </w:tcPr>
          <w:p w14:paraId="3396A100" w14:textId="56A73444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D0F21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34AB4E00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ADC170A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586CA795" w14:textId="33A1E502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160D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5B65EDDF" w14:textId="4FEB9F88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66D04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70636FAE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1C06717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D3FA104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D10F11E" w14:textId="4F3CAC71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1DFEDD7F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584238F" w14:textId="5AE8B8DE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62F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4954F74C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3DE7A14" w14:textId="77777777" w:rsidTr="005E75DF">
        <w:tc>
          <w:tcPr>
            <w:tcW w:w="257" w:type="pct"/>
            <w:vAlign w:val="center"/>
          </w:tcPr>
          <w:p w14:paraId="20E05E69" w14:textId="2A107ACE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64" w:type="pct"/>
            <w:vAlign w:val="center"/>
          </w:tcPr>
          <w:p w14:paraId="5A92B144" w14:textId="5544020F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 xml:space="preserve">Đĩa CD phần mềm  </w:t>
            </w:r>
          </w:p>
        </w:tc>
        <w:tc>
          <w:tcPr>
            <w:tcW w:w="301" w:type="pct"/>
            <w:vAlign w:val="center"/>
          </w:tcPr>
          <w:p w14:paraId="48A776B6" w14:textId="2D0FCF65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  <w:r w:rsidRPr="009E44A1">
              <w:rPr>
                <w:rFonts w:cs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5B820B5E" w14:textId="64C7ECBA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2156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26FAFA87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569DDAB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4969ADAE" w14:textId="3C4FE796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50CB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7638CDC4" w14:textId="1FCBE990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C487D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7C3AC512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5A740E4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C7166B0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57D2B28" w14:textId="65B051ED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7DED605D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696D0E4" w14:textId="715AF3AF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913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32D86D1B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862AC1E" w14:textId="77777777" w:rsidTr="005E75DF">
        <w:tc>
          <w:tcPr>
            <w:tcW w:w="257" w:type="pct"/>
            <w:vAlign w:val="center"/>
          </w:tcPr>
          <w:p w14:paraId="78FE1FDD" w14:textId="52941647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64" w:type="pct"/>
            <w:vAlign w:val="center"/>
          </w:tcPr>
          <w:p w14:paraId="48194FE1" w14:textId="162791AA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>Cáp truyền số liệu</w:t>
            </w:r>
          </w:p>
        </w:tc>
        <w:tc>
          <w:tcPr>
            <w:tcW w:w="301" w:type="pct"/>
            <w:vAlign w:val="center"/>
          </w:tcPr>
          <w:p w14:paraId="0E1A487A" w14:textId="070BE181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  <w:r w:rsidRPr="009E44A1">
              <w:rPr>
                <w:rFonts w:cs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215B2CB7" w14:textId="64D17BB4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2156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41CF2B64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3C07D09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4A8996B7" w14:textId="6074414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50CB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1B67B928" w14:textId="6CCC0B48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C487D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753702BA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A70998C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CBF72FE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7AB39AA" w14:textId="3843DA00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0ECFFBDD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BFDFD3D" w14:textId="4943784F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913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39E8F097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3FD26D8" w14:textId="77777777" w:rsidTr="005E75DF">
        <w:tc>
          <w:tcPr>
            <w:tcW w:w="257" w:type="pct"/>
            <w:vAlign w:val="center"/>
          </w:tcPr>
          <w:p w14:paraId="3C71DDE1" w14:textId="6DD6D4EC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64" w:type="pct"/>
            <w:vAlign w:val="center"/>
          </w:tcPr>
          <w:p w14:paraId="7759D88D" w14:textId="65B35160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>Bộ điều khiển xa VRS631S</w:t>
            </w:r>
          </w:p>
        </w:tc>
        <w:tc>
          <w:tcPr>
            <w:tcW w:w="301" w:type="pct"/>
            <w:vAlign w:val="center"/>
          </w:tcPr>
          <w:p w14:paraId="4CD594EE" w14:textId="2B45C298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  <w:r w:rsidRPr="009E44A1">
              <w:rPr>
                <w:rFonts w:cs="Times New Roman"/>
                <w:color w:val="000000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38BF441B" w14:textId="538383F4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2156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1CA48AE4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F710073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5D2B41BF" w14:textId="66F92E30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50CB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5F8633E5" w14:textId="6AD9BE6B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C487D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3A81CD88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0B69F1E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9030B08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4CAF02C" w14:textId="1E0EF0DE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186C9FA7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A359114" w14:textId="3C6B52BB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913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140B63B7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B2C233B" w14:textId="77777777" w:rsidTr="005E75DF">
        <w:tc>
          <w:tcPr>
            <w:tcW w:w="257" w:type="pct"/>
            <w:vAlign w:val="center"/>
          </w:tcPr>
          <w:p w14:paraId="71C7EB42" w14:textId="2E46F838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64" w:type="pct"/>
            <w:vAlign w:val="center"/>
          </w:tcPr>
          <w:p w14:paraId="1D99250F" w14:textId="73AD3C41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>Bộ biến đổi trở kháng</w:t>
            </w:r>
          </w:p>
        </w:tc>
        <w:tc>
          <w:tcPr>
            <w:tcW w:w="301" w:type="pct"/>
            <w:vAlign w:val="center"/>
          </w:tcPr>
          <w:p w14:paraId="172F8173" w14:textId="57ED877E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  <w:r w:rsidRPr="009E44A1">
              <w:rPr>
                <w:rFonts w:cs="Times New Roman"/>
                <w:color w:val="000000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1485D9D1" w14:textId="776A0021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2156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6E01F3E0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5BF5C71E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EE4B5B7" w14:textId="006DC8C6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50CB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271C3C4C" w14:textId="3E6AF30D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C487D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0141EB2E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8E806B2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855C357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D33BC64" w14:textId="3E3B3756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74CF35B8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C4CDB8A" w14:textId="7C51963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913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3B8F152D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773E683" w14:textId="77777777" w:rsidTr="005E75DF">
        <w:tc>
          <w:tcPr>
            <w:tcW w:w="257" w:type="pct"/>
            <w:vAlign w:val="center"/>
          </w:tcPr>
          <w:p w14:paraId="1D29F8D3" w14:textId="4E73CC9B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64" w:type="pct"/>
            <w:vAlign w:val="center"/>
          </w:tcPr>
          <w:p w14:paraId="6E3B74FD" w14:textId="4B7D3C5C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 xml:space="preserve">Lục lăng tháo lắp máy, tô vít 2 </w:t>
            </w:r>
            <w:r w:rsidRPr="002A0852">
              <w:rPr>
                <w:rFonts w:cs="Times New Roman"/>
                <w:color w:val="000000"/>
                <w:sz w:val="22"/>
                <w:szCs w:val="22"/>
              </w:rPr>
              <w:lastRenderedPageBreak/>
              <w:t>cạnh, 4 cạnh</w:t>
            </w:r>
          </w:p>
        </w:tc>
        <w:tc>
          <w:tcPr>
            <w:tcW w:w="301" w:type="pct"/>
            <w:vAlign w:val="center"/>
          </w:tcPr>
          <w:p w14:paraId="7A0412E8" w14:textId="1E817E66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  <w:r w:rsidRPr="009E44A1">
              <w:rPr>
                <w:rFonts w:cs="Times New Roman"/>
                <w:color w:val="000000"/>
                <w:sz w:val="20"/>
                <w:szCs w:val="20"/>
              </w:rPr>
              <w:lastRenderedPageBreak/>
              <w:t>Bộ</w:t>
            </w:r>
          </w:p>
        </w:tc>
        <w:tc>
          <w:tcPr>
            <w:tcW w:w="367" w:type="pct"/>
            <w:vAlign w:val="center"/>
          </w:tcPr>
          <w:p w14:paraId="09563802" w14:textId="3893DFAF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2156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0" w:type="pct"/>
            <w:vAlign w:val="center"/>
          </w:tcPr>
          <w:p w14:paraId="4BAF6397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28C80E8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033A1116" w14:textId="0EBC0589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50CB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199" w:type="pct"/>
            <w:vAlign w:val="center"/>
          </w:tcPr>
          <w:p w14:paraId="65AE336F" w14:textId="27FB0E05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C487D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66F81D3D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57869DED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2657519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94A1E6A" w14:textId="00C6AB0C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5B7DBCA5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01BAF49D" w14:textId="60FCA45B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913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7C46E95F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878B904" w14:textId="77777777" w:rsidTr="005E75DF">
        <w:tc>
          <w:tcPr>
            <w:tcW w:w="257" w:type="pct"/>
            <w:vAlign w:val="center"/>
          </w:tcPr>
          <w:p w14:paraId="445F09E1" w14:textId="68DAD4E3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64" w:type="pct"/>
            <w:vAlign w:val="center"/>
          </w:tcPr>
          <w:p w14:paraId="0D0AD1DC" w14:textId="2E25ED65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>Tô vít 46-331</w:t>
            </w:r>
          </w:p>
        </w:tc>
        <w:tc>
          <w:tcPr>
            <w:tcW w:w="301" w:type="pct"/>
            <w:vAlign w:val="center"/>
          </w:tcPr>
          <w:p w14:paraId="7321A595" w14:textId="001108DF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  <w:r w:rsidRPr="009E44A1">
              <w:rPr>
                <w:rFonts w:cs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6CDA3BF6" w14:textId="1BF9136B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2156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0B3B4FDF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D73C918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5DF68891" w14:textId="5E2D15B0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50CB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55E1FD6A" w14:textId="6555968D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C487D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59C3A412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17A3B34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93E0C9D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C76AAE5" w14:textId="609CA5CD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5F86CE15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19CF2FD" w14:textId="573A11F2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913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0D22BB51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21FED2A" w14:textId="77777777" w:rsidTr="005E75DF">
        <w:tc>
          <w:tcPr>
            <w:tcW w:w="257" w:type="pct"/>
            <w:vAlign w:val="center"/>
          </w:tcPr>
          <w:p w14:paraId="1A5E96D6" w14:textId="288E09F0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64" w:type="pct"/>
            <w:vAlign w:val="center"/>
          </w:tcPr>
          <w:p w14:paraId="39CD550D" w14:textId="6C1FF522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>Tô vít 46-020</w:t>
            </w:r>
          </w:p>
        </w:tc>
        <w:tc>
          <w:tcPr>
            <w:tcW w:w="301" w:type="pct"/>
            <w:vAlign w:val="center"/>
          </w:tcPr>
          <w:p w14:paraId="1544AE3D" w14:textId="210C02A1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  <w:r w:rsidRPr="009E44A1">
              <w:rPr>
                <w:rFonts w:cs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06DD1DD3" w14:textId="3D6AB75A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2156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6BCDDBF3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537BF13D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54E283A8" w14:textId="02A5D9C5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50CB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10E19D59" w14:textId="1F7D9D08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C487D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3A5E2697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8FB3EBB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9A25789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405072D" w14:textId="74919D63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1FF10C1C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D6A61F0" w14:textId="69CF576A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913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753C373C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08EC27A" w14:textId="77777777" w:rsidTr="005E75DF">
        <w:tc>
          <w:tcPr>
            <w:tcW w:w="257" w:type="pct"/>
            <w:vAlign w:val="center"/>
          </w:tcPr>
          <w:p w14:paraId="3DDA1B2E" w14:textId="64CD95E8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64" w:type="pct"/>
            <w:vAlign w:val="center"/>
          </w:tcPr>
          <w:p w14:paraId="73519304" w14:textId="3DFCC0B2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>Bộ lục giác đầu bi dài 9 chi tiết 66-399</w:t>
            </w:r>
          </w:p>
        </w:tc>
        <w:tc>
          <w:tcPr>
            <w:tcW w:w="301" w:type="pct"/>
            <w:vAlign w:val="center"/>
          </w:tcPr>
          <w:p w14:paraId="1B820275" w14:textId="24793738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  <w:r w:rsidRPr="009E44A1">
              <w:rPr>
                <w:rFonts w:cs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  <w:vAlign w:val="center"/>
          </w:tcPr>
          <w:p w14:paraId="65A4FBAC" w14:textId="4208DC79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2156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0" w:type="pct"/>
            <w:vAlign w:val="center"/>
          </w:tcPr>
          <w:p w14:paraId="0557E608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8206DA4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2F1AF0EA" w14:textId="2FA007AD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50CB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199" w:type="pct"/>
            <w:vAlign w:val="center"/>
          </w:tcPr>
          <w:p w14:paraId="37990DA9" w14:textId="30FDEE69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C487D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05ADDF45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7A5B097E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1882628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F2C77EB" w14:textId="114FC432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58012C5D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400FDC41" w14:textId="525969EE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913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3B8175BE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0D42652" w14:textId="77777777" w:rsidTr="005E75DF">
        <w:tc>
          <w:tcPr>
            <w:tcW w:w="257" w:type="pct"/>
            <w:vAlign w:val="center"/>
          </w:tcPr>
          <w:p w14:paraId="2FC7B4F6" w14:textId="59482EEB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64" w:type="pct"/>
            <w:vAlign w:val="center"/>
          </w:tcPr>
          <w:p w14:paraId="1B7617E9" w14:textId="413CC377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>Cờ lê vòng miệng 10mm Stanley 72-807</w:t>
            </w:r>
          </w:p>
        </w:tc>
        <w:tc>
          <w:tcPr>
            <w:tcW w:w="301" w:type="pct"/>
            <w:vAlign w:val="center"/>
          </w:tcPr>
          <w:p w14:paraId="1C80179E" w14:textId="53237AC1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  <w:r w:rsidRPr="009E44A1">
              <w:rPr>
                <w:rFonts w:cs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  <w:vAlign w:val="center"/>
          </w:tcPr>
          <w:p w14:paraId="7916D74B" w14:textId="68FEF38F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2156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0" w:type="pct"/>
            <w:vAlign w:val="center"/>
          </w:tcPr>
          <w:p w14:paraId="7C4E62B6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62DD3BB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07209144" w14:textId="295338AA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50CB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199" w:type="pct"/>
            <w:vAlign w:val="center"/>
          </w:tcPr>
          <w:p w14:paraId="07719980" w14:textId="18AFF5F5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C487D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2C1A7507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0E0869DC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3D1C801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1F2B936" w14:textId="3C2674ED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67B8275A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1ECAA6A0" w14:textId="4B41A2EE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913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5F67166C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3C92F69" w14:textId="77777777" w:rsidTr="005E75DF">
        <w:tc>
          <w:tcPr>
            <w:tcW w:w="257" w:type="pct"/>
            <w:vAlign w:val="center"/>
          </w:tcPr>
          <w:p w14:paraId="35CEDFA5" w14:textId="132925BE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5C669E32" w14:textId="2C99A585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>Cáp nối dài mặt máy</w:t>
            </w:r>
          </w:p>
        </w:tc>
        <w:tc>
          <w:tcPr>
            <w:tcW w:w="301" w:type="pct"/>
            <w:vAlign w:val="center"/>
          </w:tcPr>
          <w:p w14:paraId="67CFDB86" w14:textId="1D6F9B56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  <w:r w:rsidRPr="009E44A1">
              <w:rPr>
                <w:rFonts w:cs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2C258B15" w14:textId="17D29A7B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2156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37557195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3F32982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028C4BE7" w14:textId="78B1A0CE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50CB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5B489111" w14:textId="4DEE8FA6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91DA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09F22335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93D4D32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FC73FB2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9E362EA" w14:textId="2A607BDE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735656EA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25139C8" w14:textId="30146BA3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913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1122815B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49D0836" w14:textId="77777777" w:rsidTr="005E75DF">
        <w:tc>
          <w:tcPr>
            <w:tcW w:w="257" w:type="pct"/>
            <w:vAlign w:val="center"/>
          </w:tcPr>
          <w:p w14:paraId="082CC78F" w14:textId="5DA6F8AC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38F06888" w14:textId="699ED4CB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 xml:space="preserve">Dây đất 3m +cọc đất </w:t>
            </w:r>
          </w:p>
        </w:tc>
        <w:tc>
          <w:tcPr>
            <w:tcW w:w="301" w:type="pct"/>
            <w:vAlign w:val="center"/>
          </w:tcPr>
          <w:p w14:paraId="79E6E9FE" w14:textId="0D5668AF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  <w:r w:rsidRPr="009E44A1">
              <w:rPr>
                <w:rFonts w:cs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2AABA525" w14:textId="057D18E2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2156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15EB3743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BB3CF5E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3C2734AC" w14:textId="5172F0E0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50CB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471C7723" w14:textId="5409B9E1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91DA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2A134C96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16DEC49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10E8589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525AA85" w14:textId="527CD055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610B6A4F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DFA492C" w14:textId="1A722AA1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913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55D5C2BF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7B12643" w14:textId="77777777" w:rsidTr="005E75DF">
        <w:tc>
          <w:tcPr>
            <w:tcW w:w="257" w:type="pct"/>
            <w:vAlign w:val="center"/>
          </w:tcPr>
          <w:p w14:paraId="1750A589" w14:textId="46FABB7E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0BEB28CD" w14:textId="1BF7BA46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>Dây điện tạo mặt phẳng đất (10m)</w:t>
            </w:r>
          </w:p>
        </w:tc>
        <w:tc>
          <w:tcPr>
            <w:tcW w:w="301" w:type="pct"/>
            <w:vAlign w:val="center"/>
          </w:tcPr>
          <w:p w14:paraId="57890482" w14:textId="09B1DFAE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  <w:r w:rsidRPr="009E44A1">
              <w:rPr>
                <w:rFonts w:cs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  <w:vAlign w:val="center"/>
          </w:tcPr>
          <w:p w14:paraId="3E7EC65E" w14:textId="2B30526C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2156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0" w:type="pct"/>
            <w:vAlign w:val="center"/>
          </w:tcPr>
          <w:p w14:paraId="208CE781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89A1428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2A0429A2" w14:textId="418FACE6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50CB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199" w:type="pct"/>
            <w:vAlign w:val="center"/>
          </w:tcPr>
          <w:p w14:paraId="7CBE034A" w14:textId="142CE021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91DA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20912D1D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7C7C757E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DB4594F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AD31354" w14:textId="1951412C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2E993903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472CE41B" w14:textId="28DA10DF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913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2037CC9B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5414D0F" w14:textId="77777777" w:rsidTr="005E75DF">
        <w:tc>
          <w:tcPr>
            <w:tcW w:w="257" w:type="pct"/>
            <w:vAlign w:val="center"/>
          </w:tcPr>
          <w:p w14:paraId="0215848D" w14:textId="07DEDE4C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0E8ACF25" w14:textId="0C02B30C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>Cốt M6</w:t>
            </w:r>
          </w:p>
        </w:tc>
        <w:tc>
          <w:tcPr>
            <w:tcW w:w="301" w:type="pct"/>
            <w:vAlign w:val="center"/>
          </w:tcPr>
          <w:p w14:paraId="7E398193" w14:textId="5E9B97FE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  <w:r w:rsidRPr="009E44A1">
              <w:rPr>
                <w:rFonts w:cs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  <w:vAlign w:val="center"/>
          </w:tcPr>
          <w:p w14:paraId="7F2CF203" w14:textId="77D6B52D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2156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0" w:type="pct"/>
            <w:vAlign w:val="center"/>
          </w:tcPr>
          <w:p w14:paraId="7A4D68FA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6C143D2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3F5392A6" w14:textId="3FE8C022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50CB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199" w:type="pct"/>
            <w:vAlign w:val="center"/>
          </w:tcPr>
          <w:p w14:paraId="042DCF76" w14:textId="189F215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91DA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6C7C9D95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03B6546B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4D146F2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B9B5C9F" w14:textId="5D3DE4DD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423D2E22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401F9742" w14:textId="50C5FF32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913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16FA8EB4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531916E" w14:textId="77777777" w:rsidTr="005E75DF">
        <w:tc>
          <w:tcPr>
            <w:tcW w:w="257" w:type="pct"/>
            <w:vAlign w:val="center"/>
          </w:tcPr>
          <w:p w14:paraId="747C6D58" w14:textId="1222D3CD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647BBE01" w14:textId="5D2421DC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>Phụ kiện cáp cao tần và cáp điều khiển</w:t>
            </w:r>
          </w:p>
        </w:tc>
        <w:tc>
          <w:tcPr>
            <w:tcW w:w="301" w:type="pct"/>
            <w:vAlign w:val="center"/>
          </w:tcPr>
          <w:p w14:paraId="7A352213" w14:textId="4E33CC36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  <w:r w:rsidRPr="009E44A1">
              <w:rPr>
                <w:rFonts w:cs="Times New Roman"/>
                <w:color w:val="000000"/>
                <w:sz w:val="20"/>
                <w:szCs w:val="20"/>
              </w:rPr>
              <w:t>Bộ</w:t>
            </w:r>
          </w:p>
        </w:tc>
        <w:tc>
          <w:tcPr>
            <w:tcW w:w="367" w:type="pct"/>
            <w:vAlign w:val="center"/>
          </w:tcPr>
          <w:p w14:paraId="63691A74" w14:textId="02F1652E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2156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0" w:type="pct"/>
            <w:vAlign w:val="center"/>
          </w:tcPr>
          <w:p w14:paraId="5228AF2D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DD545C8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79E31432" w14:textId="5F1FA441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50CB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199" w:type="pct"/>
            <w:vAlign w:val="center"/>
          </w:tcPr>
          <w:p w14:paraId="178ABCD3" w14:textId="2BCEC7CB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91DA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407AAB77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3D10D2A4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96DB252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05EDE57" w14:textId="2A81CEC0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22846E53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4D891AE7" w14:textId="56DC063E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913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1FD9E4F7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8C165D9" w14:textId="77777777" w:rsidTr="005E75DF">
        <w:tc>
          <w:tcPr>
            <w:tcW w:w="257" w:type="pct"/>
            <w:vAlign w:val="center"/>
          </w:tcPr>
          <w:p w14:paraId="59A4D731" w14:textId="342E24E9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23E04F6A" w14:textId="694ACAB2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>Connector cáp cao tần UDF</w:t>
            </w:r>
          </w:p>
        </w:tc>
        <w:tc>
          <w:tcPr>
            <w:tcW w:w="301" w:type="pct"/>
            <w:vAlign w:val="center"/>
          </w:tcPr>
          <w:p w14:paraId="6F535C76" w14:textId="23B33CA9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</w:p>
        </w:tc>
        <w:tc>
          <w:tcPr>
            <w:tcW w:w="367" w:type="pct"/>
          </w:tcPr>
          <w:p w14:paraId="6C0F1B97" w14:textId="01C3437F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2156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1AA27275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50DBD0E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5B1AB806" w14:textId="5BED2B8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50CB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2B129446" w14:textId="36D391A3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91DA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02CF0FF5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CA3EB44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7857191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5627455" w14:textId="50E554C5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5D15C49B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7246585" w14:textId="51E853A3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913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3A5778C8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A6817DD" w14:textId="77777777" w:rsidTr="005E75DF">
        <w:tc>
          <w:tcPr>
            <w:tcW w:w="257" w:type="pct"/>
            <w:vAlign w:val="center"/>
          </w:tcPr>
          <w:p w14:paraId="3E6D23D4" w14:textId="7153F659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7C04485D" w14:textId="3D1EB0CA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>Connector cáp điểu khiển</w:t>
            </w:r>
          </w:p>
        </w:tc>
        <w:tc>
          <w:tcPr>
            <w:tcW w:w="301" w:type="pct"/>
            <w:vAlign w:val="center"/>
          </w:tcPr>
          <w:p w14:paraId="4B591B82" w14:textId="2E2AEC92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</w:p>
        </w:tc>
        <w:tc>
          <w:tcPr>
            <w:tcW w:w="367" w:type="pct"/>
          </w:tcPr>
          <w:p w14:paraId="348130A8" w14:textId="3B0111F1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2156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5B345C1F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2BEE8DB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0F7D9FF" w14:textId="34ABB2AF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50CB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6F72ED91" w14:textId="6D86DA5A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91DA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2710D408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BA2F03A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4E6B930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25B314A" w14:textId="08F1EC2D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5F7ECF54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EE4B57D" w14:textId="58DD6942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913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47134C6F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9B266E3" w14:textId="77777777" w:rsidTr="005E75DF">
        <w:tc>
          <w:tcPr>
            <w:tcW w:w="257" w:type="pct"/>
            <w:vAlign w:val="center"/>
          </w:tcPr>
          <w:p w14:paraId="02EF6F35" w14:textId="07C65268" w:rsidR="00B51E0E" w:rsidRPr="0077495C" w:rsidRDefault="00B51E0E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i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-</w:t>
            </w:r>
          </w:p>
        </w:tc>
        <w:tc>
          <w:tcPr>
            <w:tcW w:w="1064" w:type="pct"/>
            <w:vAlign w:val="center"/>
          </w:tcPr>
          <w:p w14:paraId="3689F675" w14:textId="0D8F3D4C" w:rsidR="00B51E0E" w:rsidRPr="002A0852" w:rsidRDefault="00B51E0E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szCs w:val="22"/>
              </w:rPr>
            </w:pPr>
            <w:r w:rsidRPr="007C56FC">
              <w:rPr>
                <w:b/>
                <w:sz w:val="22"/>
                <w:szCs w:val="22"/>
              </w:rPr>
              <w:t xml:space="preserve">Vali ĐKX VRS-631/S </w:t>
            </w:r>
          </w:p>
        </w:tc>
        <w:tc>
          <w:tcPr>
            <w:tcW w:w="301" w:type="pct"/>
            <w:vAlign w:val="center"/>
          </w:tcPr>
          <w:p w14:paraId="65C0B4CE" w14:textId="3FC27A53" w:rsidR="00B51E0E" w:rsidRPr="009E44A1" w:rsidRDefault="00B51E0E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9E44A1">
              <w:rPr>
                <w:b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2CE52C90" w14:textId="5E5407B7" w:rsidR="00B51E0E" w:rsidRPr="0077495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77495C">
              <w:rPr>
                <w:rFonts w:ascii="Times New Roman" w:hAnsi="Times New Roman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6EEB4F1A" w14:textId="77777777" w:rsidR="00B51E0E" w:rsidRPr="0077495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54467A87" w14:textId="77777777" w:rsidR="00B51E0E" w:rsidRPr="0077495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300" w:type="pct"/>
          </w:tcPr>
          <w:p w14:paraId="2ED75E0B" w14:textId="58B8F090" w:rsidR="00B51E0E" w:rsidRPr="0077495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77495C">
              <w:rPr>
                <w:rFonts w:ascii="Times New Roman" w:hAnsi="Times New Roman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173F8D09" w14:textId="49F1B288" w:rsidR="00B51E0E" w:rsidRPr="0077495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77495C">
              <w:rPr>
                <w:rFonts w:ascii="Times New Roman" w:hAnsi="Times New Roman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7C125F38" w14:textId="77777777" w:rsidR="00B51E0E" w:rsidRPr="0077495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201" w:type="pct"/>
          </w:tcPr>
          <w:p w14:paraId="67DBD616" w14:textId="77777777" w:rsidR="00B51E0E" w:rsidRPr="0077495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7B0F5D0" w14:textId="77777777" w:rsidR="00B51E0E" w:rsidRPr="0077495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5AD31503" w14:textId="585AECA9" w:rsidR="00B51E0E" w:rsidRPr="0077495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77495C">
              <w:rPr>
                <w:rFonts w:ascii="Times New Roman" w:hAnsi="Times New Roman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6ED9F605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AC0072B" w14:textId="7DAD0B4B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0BA0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73DFBF14" w14:textId="77777777" w:rsidR="00B51E0E" w:rsidRPr="007C56FC" w:rsidRDefault="00B51E0E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4A523BB" w14:textId="77777777" w:rsidTr="005E75DF">
        <w:tc>
          <w:tcPr>
            <w:tcW w:w="257" w:type="pct"/>
            <w:vAlign w:val="center"/>
          </w:tcPr>
          <w:p w14:paraId="7C21FFC8" w14:textId="6FD6F0DC" w:rsidR="00B51E0E" w:rsidRPr="002A0852" w:rsidRDefault="00B51E0E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i/>
                <w:iCs/>
                <w:color w:val="000000"/>
                <w:sz w:val="22"/>
                <w:szCs w:val="22"/>
              </w:rPr>
            </w:pPr>
            <w:r w:rsidRPr="007C56FC">
              <w:rPr>
                <w:sz w:val="22"/>
                <w:szCs w:val="22"/>
              </w:rPr>
              <w:t>1</w:t>
            </w:r>
          </w:p>
        </w:tc>
        <w:tc>
          <w:tcPr>
            <w:tcW w:w="1064" w:type="pct"/>
            <w:vAlign w:val="center"/>
          </w:tcPr>
          <w:p w14:paraId="3F5E9C62" w14:textId="23E30F53" w:rsidR="00B51E0E" w:rsidRPr="002A0852" w:rsidRDefault="00B51E0E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szCs w:val="22"/>
              </w:rPr>
            </w:pPr>
            <w:r w:rsidRPr="007C56FC">
              <w:rPr>
                <w:sz w:val="22"/>
                <w:szCs w:val="22"/>
              </w:rPr>
              <w:t>Khối ĐKX</w:t>
            </w:r>
          </w:p>
        </w:tc>
        <w:tc>
          <w:tcPr>
            <w:tcW w:w="301" w:type="pct"/>
          </w:tcPr>
          <w:p w14:paraId="2BA237D7" w14:textId="58CFB01A" w:rsidR="00B51E0E" w:rsidRPr="009E44A1" w:rsidRDefault="00B51E0E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9E44A1">
              <w:rPr>
                <w:rFonts w:cs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0944FD96" w14:textId="27FB4A53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36C12C19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BC5954C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55FD52C2" w14:textId="10D3057B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15B1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725CC79F" w14:textId="0FE503AA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6C631539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0320C4A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B0E51F8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F6B5DD4" w14:textId="33A90E00" w:rsidR="00B51E0E" w:rsidRPr="002A0852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583939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14FB537A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8BE3169" w14:textId="729732B4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0BA0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037A4491" w14:textId="77777777" w:rsidR="00B51E0E" w:rsidRPr="007C56FC" w:rsidRDefault="00B51E0E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58A67DF" w14:textId="77777777" w:rsidTr="005E75DF">
        <w:tc>
          <w:tcPr>
            <w:tcW w:w="257" w:type="pct"/>
            <w:vAlign w:val="center"/>
          </w:tcPr>
          <w:p w14:paraId="4E586120" w14:textId="32A3C431" w:rsidR="00B51E0E" w:rsidRPr="002A0852" w:rsidRDefault="00B51E0E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i/>
                <w:iCs/>
                <w:color w:val="000000"/>
                <w:sz w:val="22"/>
                <w:szCs w:val="22"/>
              </w:rPr>
            </w:pPr>
            <w:r w:rsidRPr="007C56FC">
              <w:rPr>
                <w:sz w:val="22"/>
                <w:szCs w:val="22"/>
              </w:rPr>
              <w:t>2</w:t>
            </w:r>
          </w:p>
        </w:tc>
        <w:tc>
          <w:tcPr>
            <w:tcW w:w="1064" w:type="pct"/>
            <w:vAlign w:val="center"/>
          </w:tcPr>
          <w:p w14:paraId="2F92D833" w14:textId="4FAA511C" w:rsidR="00B51E0E" w:rsidRPr="002A0852" w:rsidRDefault="00B51E0E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szCs w:val="22"/>
              </w:rPr>
            </w:pPr>
            <w:r w:rsidRPr="007C56FC">
              <w:rPr>
                <w:sz w:val="22"/>
                <w:szCs w:val="22"/>
              </w:rPr>
              <w:t>Cáp nguồn</w:t>
            </w:r>
          </w:p>
        </w:tc>
        <w:tc>
          <w:tcPr>
            <w:tcW w:w="301" w:type="pct"/>
          </w:tcPr>
          <w:p w14:paraId="2F7CF29F" w14:textId="77777777" w:rsidR="00B51E0E" w:rsidRPr="009E44A1" w:rsidRDefault="00B51E0E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</w:tcPr>
          <w:p w14:paraId="67748C49" w14:textId="380138B4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A5650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7D36B424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6A9D14C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2BCF3324" w14:textId="0A860871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15B1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46E9C073" w14:textId="587C61A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225CA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1088C37D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9C03F5D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F4BD264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AD3069D" w14:textId="778AECC4" w:rsidR="00B51E0E" w:rsidRPr="002A0852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583939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3CB1AF65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7A28100" w14:textId="2D812A5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0BA0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003B7F2C" w14:textId="77777777" w:rsidR="00B51E0E" w:rsidRPr="007C56FC" w:rsidRDefault="00B51E0E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5ACEEAF" w14:textId="77777777" w:rsidTr="005E75DF">
        <w:tc>
          <w:tcPr>
            <w:tcW w:w="257" w:type="pct"/>
            <w:vAlign w:val="center"/>
          </w:tcPr>
          <w:p w14:paraId="29BF81EC" w14:textId="53F679AF" w:rsidR="00B51E0E" w:rsidRPr="002A0852" w:rsidRDefault="00B51E0E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i/>
                <w:iCs/>
                <w:color w:val="000000"/>
                <w:sz w:val="22"/>
                <w:szCs w:val="22"/>
              </w:rPr>
            </w:pPr>
            <w:r w:rsidRPr="007C56FC">
              <w:rPr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32E80D84" w14:textId="31A71899" w:rsidR="00B51E0E" w:rsidRPr="002A0852" w:rsidRDefault="00B51E0E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szCs w:val="22"/>
              </w:rPr>
            </w:pPr>
            <w:r w:rsidRPr="007C56FC">
              <w:rPr>
                <w:sz w:val="22"/>
                <w:szCs w:val="22"/>
              </w:rPr>
              <w:t>Cáp nguồn AC cho bộ nạp ĐKX</w:t>
            </w:r>
          </w:p>
        </w:tc>
        <w:tc>
          <w:tcPr>
            <w:tcW w:w="301" w:type="pct"/>
            <w:vAlign w:val="center"/>
          </w:tcPr>
          <w:p w14:paraId="0B5B5F41" w14:textId="7267803E" w:rsidR="00B51E0E" w:rsidRPr="009E44A1" w:rsidRDefault="00B51E0E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4B61F7B9" w14:textId="21E9126E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A5650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086951C2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B723DAB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8B499D1" w14:textId="52FE98D6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15B1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437DD8D1" w14:textId="36BB3AE1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225CA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4DF3A75C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76861AC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A77B085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CBB9828" w14:textId="27AA0215" w:rsidR="00B51E0E" w:rsidRPr="002A0852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583939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43C93F6D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A930D0B" w14:textId="4F420453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0BA0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16682DAC" w14:textId="77777777" w:rsidR="00B51E0E" w:rsidRPr="007C56FC" w:rsidRDefault="00B51E0E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F4A9DE7" w14:textId="77777777" w:rsidTr="005E75DF">
        <w:tc>
          <w:tcPr>
            <w:tcW w:w="257" w:type="pct"/>
            <w:vAlign w:val="center"/>
          </w:tcPr>
          <w:p w14:paraId="464D8930" w14:textId="07AFC27D" w:rsidR="00B51E0E" w:rsidRPr="002A0852" w:rsidRDefault="00B51E0E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i/>
                <w:iCs/>
                <w:color w:val="000000"/>
                <w:sz w:val="22"/>
                <w:szCs w:val="22"/>
              </w:rPr>
            </w:pPr>
            <w:r w:rsidRPr="007C56FC">
              <w:rPr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2794D992" w14:textId="7CC4E18A" w:rsidR="00B51E0E" w:rsidRPr="002A0852" w:rsidRDefault="00B51E0E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szCs w:val="22"/>
              </w:rPr>
            </w:pPr>
            <w:r w:rsidRPr="007C56FC">
              <w:rPr>
                <w:sz w:val="22"/>
                <w:szCs w:val="22"/>
              </w:rPr>
              <w:t xml:space="preserve">Cáp nguồn </w:t>
            </w:r>
            <w:r w:rsidRPr="007C56FC">
              <w:rPr>
                <w:sz w:val="22"/>
                <w:szCs w:val="22"/>
                <w:u w:val="double"/>
              </w:rPr>
              <w:t>D</w:t>
            </w:r>
            <w:r w:rsidRPr="007C56FC">
              <w:rPr>
                <w:sz w:val="22"/>
                <w:szCs w:val="22"/>
              </w:rPr>
              <w:t>C in cho bộ nạp ĐKX</w:t>
            </w:r>
          </w:p>
        </w:tc>
        <w:tc>
          <w:tcPr>
            <w:tcW w:w="301" w:type="pct"/>
            <w:vAlign w:val="center"/>
          </w:tcPr>
          <w:p w14:paraId="146B756E" w14:textId="280D6AD0" w:rsidR="00B51E0E" w:rsidRPr="009E44A1" w:rsidRDefault="00B51E0E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7984CA0F" w14:textId="0574D2EB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A5650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76489E20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5AE73B6B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3DF5335" w14:textId="0C3A3604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15B1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59880234" w14:textId="47CEA334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225CA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51C958BC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45E07F4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663E573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1661D09" w14:textId="401EA23E" w:rsidR="00B51E0E" w:rsidRPr="002A0852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583939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157494D9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47F139D" w14:textId="32ACD140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0BA0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0A202C28" w14:textId="77777777" w:rsidR="00B51E0E" w:rsidRPr="007C56FC" w:rsidRDefault="00B51E0E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6AD5FBD" w14:textId="77777777" w:rsidTr="005E75DF">
        <w:trPr>
          <w:cantSplit/>
        </w:trPr>
        <w:tc>
          <w:tcPr>
            <w:tcW w:w="257" w:type="pct"/>
            <w:vAlign w:val="center"/>
          </w:tcPr>
          <w:p w14:paraId="3C985034" w14:textId="25C774D2" w:rsidR="00B51E0E" w:rsidRPr="002A0852" w:rsidRDefault="00B51E0E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i/>
                <w:iCs/>
                <w:color w:val="000000"/>
                <w:sz w:val="22"/>
                <w:szCs w:val="22"/>
              </w:rPr>
            </w:pPr>
            <w:r w:rsidRPr="007C56FC">
              <w:rPr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3A49B7F4" w14:textId="6FD96C29" w:rsidR="00B51E0E" w:rsidRPr="002A0852" w:rsidRDefault="00B51E0E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szCs w:val="22"/>
              </w:rPr>
            </w:pPr>
            <w:r w:rsidRPr="007C56FC">
              <w:rPr>
                <w:spacing w:val="-6"/>
                <w:sz w:val="22"/>
                <w:szCs w:val="22"/>
              </w:rPr>
              <w:t xml:space="preserve">Cáp nguồn </w:t>
            </w:r>
            <w:r w:rsidRPr="007C56FC">
              <w:rPr>
                <w:spacing w:val="-6"/>
                <w:sz w:val="22"/>
                <w:szCs w:val="22"/>
                <w:u w:val="double"/>
              </w:rPr>
              <w:t>D</w:t>
            </w:r>
            <w:r w:rsidRPr="007C56FC">
              <w:rPr>
                <w:spacing w:val="-6"/>
                <w:sz w:val="22"/>
                <w:szCs w:val="22"/>
              </w:rPr>
              <w:t>C out cho bộ nạp ĐKX</w:t>
            </w:r>
          </w:p>
        </w:tc>
        <w:tc>
          <w:tcPr>
            <w:tcW w:w="301" w:type="pct"/>
            <w:vAlign w:val="center"/>
          </w:tcPr>
          <w:p w14:paraId="3922D60C" w14:textId="031752DD" w:rsidR="00B51E0E" w:rsidRPr="009E44A1" w:rsidRDefault="00B51E0E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087A4C00" w14:textId="6DCC2363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A5650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56C253F8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81C453B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6F98D71A" w14:textId="3036FCFD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15B1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5580E539" w14:textId="5D57D715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225CA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4CE6A162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6CA1919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231AE85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5701075F" w14:textId="7242EA5B" w:rsidR="00B51E0E" w:rsidRPr="002A0852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583939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5D84A64B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4EC82D5" w14:textId="2AE449B6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0BA0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4063FB52" w14:textId="77777777" w:rsidR="00B51E0E" w:rsidRPr="007C56FC" w:rsidRDefault="00B51E0E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E432775" w14:textId="77777777" w:rsidTr="005E75DF">
        <w:tc>
          <w:tcPr>
            <w:tcW w:w="257" w:type="pct"/>
            <w:vAlign w:val="center"/>
          </w:tcPr>
          <w:p w14:paraId="543EC587" w14:textId="30D2A667" w:rsidR="00B51E0E" w:rsidRPr="002A0852" w:rsidRDefault="00B51E0E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i/>
                <w:iCs/>
                <w:color w:val="000000"/>
                <w:sz w:val="22"/>
                <w:szCs w:val="22"/>
              </w:rPr>
            </w:pPr>
            <w:r w:rsidRPr="007C56FC">
              <w:rPr>
                <w:sz w:val="22"/>
                <w:szCs w:val="22"/>
              </w:rPr>
              <w:t>3</w:t>
            </w:r>
          </w:p>
        </w:tc>
        <w:tc>
          <w:tcPr>
            <w:tcW w:w="1064" w:type="pct"/>
            <w:vAlign w:val="center"/>
          </w:tcPr>
          <w:p w14:paraId="072CAD27" w14:textId="1C468727" w:rsidR="00B51E0E" w:rsidRPr="002A0852" w:rsidRDefault="00B51E0E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szCs w:val="22"/>
              </w:rPr>
            </w:pPr>
            <w:r w:rsidRPr="007C56FC">
              <w:rPr>
                <w:sz w:val="22"/>
                <w:szCs w:val="22"/>
              </w:rPr>
              <w:t>Ắc quy ĐKX</w:t>
            </w:r>
          </w:p>
        </w:tc>
        <w:tc>
          <w:tcPr>
            <w:tcW w:w="301" w:type="pct"/>
            <w:vAlign w:val="center"/>
          </w:tcPr>
          <w:p w14:paraId="57FB743A" w14:textId="58BBA375" w:rsidR="00B51E0E" w:rsidRPr="009E44A1" w:rsidRDefault="00B51E0E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64A6C4B6" w14:textId="04A15A09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0" w:type="pct"/>
          </w:tcPr>
          <w:p w14:paraId="6CD56CAE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52B744FF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5BDED928" w14:textId="519302F3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99" w:type="pct"/>
          </w:tcPr>
          <w:p w14:paraId="0F3DAA4D" w14:textId="0DE32EA1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225CA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4BBB0C7C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1DAD9F2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3E7FE25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60D9421" w14:textId="61EE382F" w:rsidR="00B51E0E" w:rsidRPr="002A0852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10</w:t>
            </w:r>
          </w:p>
        </w:tc>
        <w:tc>
          <w:tcPr>
            <w:tcW w:w="404" w:type="pct"/>
            <w:vAlign w:val="center"/>
          </w:tcPr>
          <w:p w14:paraId="21F882CB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5BE6030" w14:textId="41A80783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506" w:type="pct"/>
          </w:tcPr>
          <w:p w14:paraId="037D055B" w14:textId="77777777" w:rsidR="00B51E0E" w:rsidRPr="007C56FC" w:rsidRDefault="00B51E0E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E51A45A" w14:textId="77777777" w:rsidTr="005E75DF">
        <w:tc>
          <w:tcPr>
            <w:tcW w:w="257" w:type="pct"/>
            <w:vAlign w:val="center"/>
          </w:tcPr>
          <w:p w14:paraId="214DA493" w14:textId="317A9380" w:rsidR="00B51E0E" w:rsidRPr="002A0852" w:rsidRDefault="00B51E0E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i/>
                <w:iCs/>
                <w:color w:val="000000"/>
                <w:sz w:val="22"/>
                <w:szCs w:val="22"/>
              </w:rPr>
            </w:pPr>
            <w:r w:rsidRPr="007C56FC">
              <w:rPr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3AAF52A0" w14:textId="467960BA" w:rsidR="00B51E0E" w:rsidRPr="002A0852" w:rsidRDefault="00B51E0E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szCs w:val="22"/>
              </w:rPr>
            </w:pPr>
            <w:r w:rsidRPr="007C56FC">
              <w:rPr>
                <w:sz w:val="22"/>
                <w:szCs w:val="22"/>
              </w:rPr>
              <w:t>Đế nạp AQ ĐKX</w:t>
            </w:r>
          </w:p>
        </w:tc>
        <w:tc>
          <w:tcPr>
            <w:tcW w:w="301" w:type="pct"/>
            <w:vAlign w:val="center"/>
          </w:tcPr>
          <w:p w14:paraId="730198F1" w14:textId="3980A77F" w:rsidR="00B51E0E" w:rsidRPr="009E44A1" w:rsidRDefault="00B51E0E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1F554712" w14:textId="1AFEDFCE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A5650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25943836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23D2BB6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3FC2B285" w14:textId="7A406763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15B1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2B476425" w14:textId="5F807C7A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225CA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6CD9B262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69D5CB9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DFB209E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61F072A" w14:textId="172B7C2A" w:rsidR="00B51E0E" w:rsidRPr="002A0852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583939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1F62D830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E0C5BB7" w14:textId="17F1E5AD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0BA0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2B2750C0" w14:textId="77777777" w:rsidR="00B51E0E" w:rsidRPr="007C56FC" w:rsidRDefault="00B51E0E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F769428" w14:textId="77777777" w:rsidTr="005E75DF">
        <w:tc>
          <w:tcPr>
            <w:tcW w:w="257" w:type="pct"/>
            <w:vAlign w:val="center"/>
          </w:tcPr>
          <w:p w14:paraId="752E7BEF" w14:textId="17A68A82" w:rsidR="00B51E0E" w:rsidRPr="002A0852" w:rsidRDefault="00B51E0E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i/>
                <w:iCs/>
                <w:color w:val="000000"/>
                <w:sz w:val="22"/>
                <w:szCs w:val="22"/>
              </w:rPr>
            </w:pPr>
            <w:r w:rsidRPr="007C56FC">
              <w:rPr>
                <w:sz w:val="22"/>
                <w:szCs w:val="22"/>
              </w:rPr>
              <w:t>4</w:t>
            </w:r>
          </w:p>
        </w:tc>
        <w:tc>
          <w:tcPr>
            <w:tcW w:w="1064" w:type="pct"/>
            <w:vAlign w:val="center"/>
          </w:tcPr>
          <w:p w14:paraId="1355795C" w14:textId="6B1C48C2" w:rsidR="00B51E0E" w:rsidRPr="002A0852" w:rsidRDefault="00B51E0E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szCs w:val="22"/>
              </w:rPr>
            </w:pPr>
            <w:r w:rsidRPr="007C56FC">
              <w:rPr>
                <w:sz w:val="22"/>
                <w:szCs w:val="22"/>
              </w:rPr>
              <w:t xml:space="preserve">Túi áo máy cho ĐKX </w:t>
            </w:r>
          </w:p>
        </w:tc>
        <w:tc>
          <w:tcPr>
            <w:tcW w:w="301" w:type="pct"/>
            <w:vAlign w:val="center"/>
          </w:tcPr>
          <w:p w14:paraId="511D89E0" w14:textId="372028C6" w:rsidR="00B51E0E" w:rsidRPr="009E44A1" w:rsidRDefault="00B51E0E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753F2CD7" w14:textId="3EDCAC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A5650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13A8257A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4B2660E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3B01EB6C" w14:textId="13CB431E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15B1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53B15AE3" w14:textId="5F3431AE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225CA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55F88956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AB97E09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924F848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A55DA45" w14:textId="7A471525" w:rsidR="00B51E0E" w:rsidRPr="002A0852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583939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6AA34322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45366CA" w14:textId="3604D2E6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0BA0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5E9B1B63" w14:textId="77777777" w:rsidR="00B51E0E" w:rsidRPr="007C56FC" w:rsidRDefault="00B51E0E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FAD7D6D" w14:textId="77777777" w:rsidTr="005E75DF">
        <w:tc>
          <w:tcPr>
            <w:tcW w:w="257" w:type="pct"/>
            <w:vAlign w:val="center"/>
          </w:tcPr>
          <w:p w14:paraId="031EB1A7" w14:textId="67C8F5CA" w:rsidR="00B51E0E" w:rsidRPr="002A0852" w:rsidRDefault="00B51E0E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i/>
                <w:iCs/>
                <w:color w:val="000000"/>
                <w:sz w:val="22"/>
                <w:szCs w:val="22"/>
              </w:rPr>
            </w:pPr>
            <w:r w:rsidRPr="007C56FC">
              <w:rPr>
                <w:sz w:val="22"/>
                <w:szCs w:val="22"/>
              </w:rPr>
              <w:t>5</w:t>
            </w:r>
          </w:p>
        </w:tc>
        <w:tc>
          <w:tcPr>
            <w:tcW w:w="1064" w:type="pct"/>
            <w:vAlign w:val="center"/>
          </w:tcPr>
          <w:p w14:paraId="4B921588" w14:textId="238A39A0" w:rsidR="00B51E0E" w:rsidRPr="002A0852" w:rsidRDefault="00B51E0E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szCs w:val="22"/>
              </w:rPr>
            </w:pPr>
            <w:r w:rsidRPr="007C56FC">
              <w:rPr>
                <w:sz w:val="22"/>
                <w:szCs w:val="22"/>
              </w:rPr>
              <w:t xml:space="preserve">Manip </w:t>
            </w:r>
          </w:p>
        </w:tc>
        <w:tc>
          <w:tcPr>
            <w:tcW w:w="301" w:type="pct"/>
            <w:vAlign w:val="center"/>
          </w:tcPr>
          <w:p w14:paraId="3E50CF49" w14:textId="08D1708B" w:rsidR="00B51E0E" w:rsidRPr="009E44A1" w:rsidRDefault="00B51E0E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3D2CFBEF" w14:textId="32D127C6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A5650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01C9E68E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99E8A30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12281A8D" w14:textId="77DA9D01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15B1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278F45CD" w14:textId="7062C67C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225CA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3E759440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FC53FBB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D2AB2AB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A14F368" w14:textId="14032DFF" w:rsidR="00B51E0E" w:rsidRPr="002A0852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583939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50CAB9D7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C485DE0" w14:textId="721B8C1B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0BA0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4F461C03" w14:textId="77777777" w:rsidR="00B51E0E" w:rsidRPr="007C56FC" w:rsidRDefault="00B51E0E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D3C9945" w14:textId="77777777" w:rsidTr="005E75DF">
        <w:tc>
          <w:tcPr>
            <w:tcW w:w="257" w:type="pct"/>
            <w:vAlign w:val="center"/>
          </w:tcPr>
          <w:p w14:paraId="4DB18C5F" w14:textId="65D72790" w:rsidR="0077495C" w:rsidRPr="002A0852" w:rsidRDefault="0077495C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i/>
                <w:iCs/>
                <w:color w:val="000000"/>
                <w:sz w:val="22"/>
                <w:szCs w:val="22"/>
              </w:rPr>
            </w:pPr>
            <w:r w:rsidRPr="007C56FC">
              <w:rPr>
                <w:sz w:val="22"/>
                <w:szCs w:val="22"/>
              </w:rPr>
              <w:t>6</w:t>
            </w:r>
          </w:p>
        </w:tc>
        <w:tc>
          <w:tcPr>
            <w:tcW w:w="1064" w:type="pct"/>
            <w:vAlign w:val="center"/>
          </w:tcPr>
          <w:p w14:paraId="2F63072F" w14:textId="0A159974" w:rsidR="0077495C" w:rsidRPr="002A0852" w:rsidRDefault="0077495C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szCs w:val="22"/>
              </w:rPr>
            </w:pPr>
            <w:r w:rsidRPr="007C56FC">
              <w:rPr>
                <w:sz w:val="22"/>
                <w:szCs w:val="22"/>
              </w:rPr>
              <w:t>Tổ hợp cầm tay</w:t>
            </w:r>
          </w:p>
        </w:tc>
        <w:tc>
          <w:tcPr>
            <w:tcW w:w="301" w:type="pct"/>
            <w:vAlign w:val="center"/>
          </w:tcPr>
          <w:p w14:paraId="0517546B" w14:textId="79ACBE52" w:rsidR="0077495C" w:rsidRPr="009E44A1" w:rsidRDefault="0077495C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6B0E4524" w14:textId="3A5BF2C4" w:rsidR="0077495C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1D7F5FBB" w14:textId="77777777" w:rsidR="0077495C" w:rsidRPr="007C56FC" w:rsidRDefault="0077495C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A8840E8" w14:textId="77777777" w:rsidR="0077495C" w:rsidRPr="007C56FC" w:rsidRDefault="0077495C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182ED20F" w14:textId="747D206B" w:rsidR="0077495C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573D51C1" w14:textId="52A46BAA" w:rsidR="0077495C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66763DD1" w14:textId="77777777" w:rsidR="0077495C" w:rsidRPr="007C56FC" w:rsidRDefault="0077495C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12E598F" w14:textId="77777777" w:rsidR="0077495C" w:rsidRPr="007C56FC" w:rsidRDefault="0077495C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A2EAC99" w14:textId="77777777" w:rsidR="0077495C" w:rsidRPr="007C56FC" w:rsidRDefault="0077495C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BA047C3" w14:textId="7EFEC3B9" w:rsidR="0077495C" w:rsidRPr="002A0852" w:rsidRDefault="0077495C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C0179D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4EEE1068" w14:textId="77777777" w:rsidR="0077495C" w:rsidRPr="007C56FC" w:rsidRDefault="0077495C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DF83655" w14:textId="4305EE6D" w:rsidR="0077495C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56491878" w14:textId="77777777" w:rsidR="0077495C" w:rsidRPr="007C56FC" w:rsidRDefault="0077495C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3017B37" w14:textId="77777777" w:rsidTr="005E75DF">
        <w:tc>
          <w:tcPr>
            <w:tcW w:w="257" w:type="pct"/>
            <w:vAlign w:val="center"/>
          </w:tcPr>
          <w:p w14:paraId="28D0D890" w14:textId="730E3F0E" w:rsidR="0077495C" w:rsidRPr="002A0852" w:rsidRDefault="0077495C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i/>
                <w:iCs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064" w:type="pct"/>
            <w:vAlign w:val="center"/>
          </w:tcPr>
          <w:p w14:paraId="6F10E6C0" w14:textId="0495F240" w:rsidR="0077495C" w:rsidRPr="002A0852" w:rsidRDefault="0077495C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szCs w:val="22"/>
              </w:rPr>
            </w:pPr>
            <w:r w:rsidRPr="00794BD2">
              <w:rPr>
                <w:sz w:val="22"/>
                <w:szCs w:val="22"/>
              </w:rPr>
              <w:t>Bộ vít 4 cạnh, ecu</w:t>
            </w:r>
          </w:p>
        </w:tc>
        <w:tc>
          <w:tcPr>
            <w:tcW w:w="301" w:type="pct"/>
            <w:vAlign w:val="center"/>
          </w:tcPr>
          <w:p w14:paraId="767136CD" w14:textId="22DBA177" w:rsidR="0077495C" w:rsidRPr="009E44A1" w:rsidRDefault="0077495C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70505BC4" w14:textId="28A418E6" w:rsidR="0077495C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  <w:tc>
          <w:tcPr>
            <w:tcW w:w="250" w:type="pct"/>
          </w:tcPr>
          <w:p w14:paraId="55DD73CD" w14:textId="77777777" w:rsidR="0077495C" w:rsidRPr="007C56FC" w:rsidRDefault="0077495C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BB05438" w14:textId="77777777" w:rsidR="0077495C" w:rsidRPr="007C56FC" w:rsidRDefault="0077495C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269BAC88" w14:textId="7788B569" w:rsidR="0077495C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  <w:tc>
          <w:tcPr>
            <w:tcW w:w="199" w:type="pct"/>
          </w:tcPr>
          <w:p w14:paraId="3D369C1F" w14:textId="08C32F9A" w:rsidR="0077495C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73102C5F" w14:textId="77777777" w:rsidR="0077495C" w:rsidRPr="007C56FC" w:rsidRDefault="0077495C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E8333EB" w14:textId="77777777" w:rsidR="0077495C" w:rsidRPr="007C56FC" w:rsidRDefault="0077495C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A6B9E82" w14:textId="77777777" w:rsidR="0077495C" w:rsidRPr="007C56FC" w:rsidRDefault="0077495C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DAC966D" w14:textId="24742332" w:rsidR="0077495C" w:rsidRPr="002A0852" w:rsidRDefault="0077495C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20</w:t>
            </w:r>
          </w:p>
        </w:tc>
        <w:tc>
          <w:tcPr>
            <w:tcW w:w="404" w:type="pct"/>
            <w:vAlign w:val="center"/>
          </w:tcPr>
          <w:p w14:paraId="5113AC16" w14:textId="77777777" w:rsidR="0077495C" w:rsidRPr="007C56FC" w:rsidRDefault="0077495C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ABDB5AF" w14:textId="5DB3387A" w:rsidR="0077495C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  <w:tc>
          <w:tcPr>
            <w:tcW w:w="506" w:type="pct"/>
          </w:tcPr>
          <w:p w14:paraId="5AEFF7C7" w14:textId="77777777" w:rsidR="0077495C" w:rsidRPr="007C56FC" w:rsidRDefault="0077495C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9ECBDF5" w14:textId="77777777" w:rsidTr="005E75DF">
        <w:tc>
          <w:tcPr>
            <w:tcW w:w="257" w:type="pct"/>
            <w:vAlign w:val="center"/>
          </w:tcPr>
          <w:p w14:paraId="401CF247" w14:textId="53774C0C" w:rsidR="00A70A8D" w:rsidRPr="00A70A8D" w:rsidRDefault="00A70A8D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>-</w:t>
            </w:r>
          </w:p>
        </w:tc>
        <w:tc>
          <w:tcPr>
            <w:tcW w:w="1064" w:type="pct"/>
            <w:vAlign w:val="center"/>
          </w:tcPr>
          <w:p w14:paraId="31875EA4" w14:textId="7CF9256C" w:rsidR="00A70A8D" w:rsidRPr="00794BD2" w:rsidRDefault="00543676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Anten</w:t>
            </w:r>
            <w:r w:rsidR="00A70A8D" w:rsidRPr="000040A5">
              <w:rPr>
                <w:b/>
                <w:sz w:val="22"/>
                <w:szCs w:val="22"/>
              </w:rPr>
              <w:t xml:space="preserve"> máy VRS-631/S</w:t>
            </w:r>
          </w:p>
        </w:tc>
        <w:tc>
          <w:tcPr>
            <w:tcW w:w="301" w:type="pct"/>
            <w:vAlign w:val="center"/>
          </w:tcPr>
          <w:p w14:paraId="3146930B" w14:textId="77777777" w:rsidR="00A70A8D" w:rsidRPr="009E44A1" w:rsidRDefault="00A70A8D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67" w:type="pct"/>
          </w:tcPr>
          <w:p w14:paraId="7B83E230" w14:textId="77777777" w:rsidR="00A70A8D" w:rsidRDefault="00A70A8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D893970" w14:textId="77777777" w:rsidR="00A70A8D" w:rsidRPr="007C56FC" w:rsidRDefault="00A70A8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46D23AD" w14:textId="77777777" w:rsidR="00A70A8D" w:rsidRPr="007C56FC" w:rsidRDefault="00A70A8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49FE8135" w14:textId="77777777" w:rsidR="00A70A8D" w:rsidRDefault="00A70A8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</w:tcPr>
          <w:p w14:paraId="43AFB488" w14:textId="77777777" w:rsidR="00A70A8D" w:rsidRDefault="00A70A8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</w:tcPr>
          <w:p w14:paraId="46AD9CEC" w14:textId="77777777" w:rsidR="00A70A8D" w:rsidRPr="007C56FC" w:rsidRDefault="00A70A8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D69E992" w14:textId="77777777" w:rsidR="00A70A8D" w:rsidRPr="007C56FC" w:rsidRDefault="00A70A8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33245BB" w14:textId="77777777" w:rsidR="00A70A8D" w:rsidRPr="007C56FC" w:rsidRDefault="00A70A8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AA9D98C" w14:textId="77777777" w:rsidR="00A70A8D" w:rsidRDefault="00A70A8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404" w:type="pct"/>
            <w:vAlign w:val="center"/>
          </w:tcPr>
          <w:p w14:paraId="510B95B1" w14:textId="77777777" w:rsidR="00A70A8D" w:rsidRPr="007C56FC" w:rsidRDefault="00A70A8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47A8C3B" w14:textId="77777777" w:rsidR="00A70A8D" w:rsidRDefault="00A70A8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06" w:type="pct"/>
          </w:tcPr>
          <w:p w14:paraId="2C62809C" w14:textId="77777777" w:rsidR="00A70A8D" w:rsidRPr="007C56FC" w:rsidRDefault="00A70A8D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050D740" w14:textId="77777777" w:rsidTr="005E75DF">
        <w:trPr>
          <w:trHeight w:val="61"/>
        </w:trPr>
        <w:tc>
          <w:tcPr>
            <w:tcW w:w="257" w:type="pct"/>
            <w:vAlign w:val="center"/>
          </w:tcPr>
          <w:p w14:paraId="6A403F4F" w14:textId="434631FE" w:rsidR="002E1CDE" w:rsidRPr="00A70A8D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1</w:t>
            </w:r>
          </w:p>
        </w:tc>
        <w:tc>
          <w:tcPr>
            <w:tcW w:w="1064" w:type="pct"/>
            <w:vAlign w:val="center"/>
          </w:tcPr>
          <w:p w14:paraId="3DC9BBB3" w14:textId="76F8B443" w:rsidR="002E1CDE" w:rsidRPr="00A70A8D" w:rsidRDefault="002E1CDE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Anten cần loại 3m - cần anten</w:t>
            </w:r>
          </w:p>
        </w:tc>
        <w:tc>
          <w:tcPr>
            <w:tcW w:w="301" w:type="pct"/>
            <w:vAlign w:val="center"/>
          </w:tcPr>
          <w:p w14:paraId="7F32A17C" w14:textId="3E286A1F" w:rsidR="002E1CDE" w:rsidRPr="009E44A1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5469FB9F" w14:textId="75A663DE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F53D2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00E6DA0F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3481604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6F816381" w14:textId="568B66FC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34E15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51D33F37" w14:textId="77777777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</w:tcPr>
          <w:p w14:paraId="302D0011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96852E8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2417A1A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4F61FE5" w14:textId="0A3F8B27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74186A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513275F9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7E4ACDF" w14:textId="2232C155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77609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3AC8B191" w14:textId="77777777" w:rsidR="002E1CDE" w:rsidRPr="007C56FC" w:rsidRDefault="002E1CDE" w:rsidP="002E1CDE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212A72A" w14:textId="77777777" w:rsidTr="005E75DF">
        <w:tc>
          <w:tcPr>
            <w:tcW w:w="257" w:type="pct"/>
            <w:vAlign w:val="center"/>
          </w:tcPr>
          <w:p w14:paraId="02433174" w14:textId="2F7C03CD" w:rsidR="002E1CDE" w:rsidRPr="00A70A8D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2</w:t>
            </w:r>
          </w:p>
        </w:tc>
        <w:tc>
          <w:tcPr>
            <w:tcW w:w="1064" w:type="pct"/>
            <w:vAlign w:val="center"/>
          </w:tcPr>
          <w:p w14:paraId="66CCCFBB" w14:textId="43AA8F76" w:rsidR="002E1CDE" w:rsidRPr="00A70A8D" w:rsidRDefault="002E1CDE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Anten cần loại 7,5m</w:t>
            </w:r>
          </w:p>
        </w:tc>
        <w:tc>
          <w:tcPr>
            <w:tcW w:w="301" w:type="pct"/>
            <w:vAlign w:val="center"/>
          </w:tcPr>
          <w:p w14:paraId="5A4A39A9" w14:textId="014E805B" w:rsidR="002E1CDE" w:rsidRPr="009E44A1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6C92FB7B" w14:textId="0B524332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F53D2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5DC69DE2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7A3DF37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54B6FAF9" w14:textId="3CFABB7F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34E15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0AC712EE" w14:textId="77777777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</w:tcPr>
          <w:p w14:paraId="122DDA3A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419AB88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7D62651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D88EE2F" w14:textId="42CA137C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74186A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2926451C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C361A50" w14:textId="102FA7CF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77609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029C526C" w14:textId="77777777" w:rsidR="002E1CDE" w:rsidRPr="007C56FC" w:rsidRDefault="002E1CDE" w:rsidP="002E1CDE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CCFA0C1" w14:textId="77777777" w:rsidTr="005E75DF">
        <w:tc>
          <w:tcPr>
            <w:tcW w:w="257" w:type="pct"/>
            <w:vAlign w:val="center"/>
          </w:tcPr>
          <w:p w14:paraId="60A3DD5C" w14:textId="3B9ED868" w:rsidR="002E1CDE" w:rsidRPr="00A70A8D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3</w:t>
            </w:r>
          </w:p>
        </w:tc>
        <w:tc>
          <w:tcPr>
            <w:tcW w:w="1064" w:type="pct"/>
            <w:vAlign w:val="center"/>
          </w:tcPr>
          <w:p w14:paraId="097000DF" w14:textId="57E0F435" w:rsidR="002E1CDE" w:rsidRPr="00A70A8D" w:rsidRDefault="002E1CDE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Anten 2 cực dài rộng</w:t>
            </w:r>
          </w:p>
        </w:tc>
        <w:tc>
          <w:tcPr>
            <w:tcW w:w="301" w:type="pct"/>
            <w:vAlign w:val="center"/>
          </w:tcPr>
          <w:p w14:paraId="28DE1473" w14:textId="6C05862B" w:rsidR="002E1CDE" w:rsidRPr="009E44A1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6AC34469" w14:textId="6DE89F44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F53D2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602458AB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D6A80DE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29DEC24E" w14:textId="79F7CAD4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34E15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61D0F556" w14:textId="77777777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</w:tcPr>
          <w:p w14:paraId="2860DDA1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72326DB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A967056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8603F60" w14:textId="5D5A5E5A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74186A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2F6C1F31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1F5620E" w14:textId="0F457716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77609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1DBFA953" w14:textId="77777777" w:rsidR="002E1CDE" w:rsidRPr="007C56FC" w:rsidRDefault="002E1CDE" w:rsidP="002E1CDE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D91CA03" w14:textId="77777777" w:rsidTr="005E75DF">
        <w:tc>
          <w:tcPr>
            <w:tcW w:w="257" w:type="pct"/>
            <w:vAlign w:val="center"/>
          </w:tcPr>
          <w:p w14:paraId="5BAD7349" w14:textId="2AF9158F" w:rsidR="002E1CDE" w:rsidRPr="00A70A8D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282C9D0D" w14:textId="30BCE531" w:rsidR="002E1CDE" w:rsidRPr="00A70A8D" w:rsidRDefault="002E1CDE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Anten</w:t>
            </w:r>
          </w:p>
        </w:tc>
        <w:tc>
          <w:tcPr>
            <w:tcW w:w="301" w:type="pct"/>
            <w:vAlign w:val="center"/>
          </w:tcPr>
          <w:p w14:paraId="5291B3EB" w14:textId="59B16543" w:rsidR="002E1CDE" w:rsidRPr="009E44A1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3AB0210D" w14:textId="1032E632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F53D2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11F0D208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5EB63C5E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1036DC96" w14:textId="322D2319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34E15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23B91254" w14:textId="77777777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</w:tcPr>
          <w:p w14:paraId="0E00DDF6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24FD7BF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C1488C3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ACF7A88" w14:textId="6EE28885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74186A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249C7725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19381B6" w14:textId="76F63405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77609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32E3F098" w14:textId="77777777" w:rsidR="002E1CDE" w:rsidRPr="007C56FC" w:rsidRDefault="002E1CDE" w:rsidP="002E1CDE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15B6B0D" w14:textId="77777777" w:rsidTr="005E75DF">
        <w:tc>
          <w:tcPr>
            <w:tcW w:w="257" w:type="pct"/>
            <w:vAlign w:val="center"/>
          </w:tcPr>
          <w:p w14:paraId="0CFFCA48" w14:textId="05869ABA" w:rsidR="002E1CDE" w:rsidRPr="00A70A8D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4BFFE2EE" w14:textId="17EA8DD1" w:rsidR="002E1CDE" w:rsidRPr="00A70A8D" w:rsidRDefault="002E1CDE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  <w:lang w:val="fr-FR"/>
              </w:rPr>
              <w:t>Dây níu D2 inox –5m</w:t>
            </w:r>
          </w:p>
        </w:tc>
        <w:tc>
          <w:tcPr>
            <w:tcW w:w="301" w:type="pct"/>
            <w:vAlign w:val="center"/>
          </w:tcPr>
          <w:p w14:paraId="32B195D6" w14:textId="1C4F3FE7" w:rsidR="002E1CDE" w:rsidRPr="009E44A1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61CDF042" w14:textId="72337A7E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0" w:type="pct"/>
          </w:tcPr>
          <w:p w14:paraId="3486F2B0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8191431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352875DE" w14:textId="2B4AC7D6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99" w:type="pct"/>
          </w:tcPr>
          <w:p w14:paraId="6C3E85DC" w14:textId="77777777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</w:tcPr>
          <w:p w14:paraId="35A23C50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BF0986A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813DBB2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CE0168D" w14:textId="5111A2A3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10</w:t>
            </w:r>
          </w:p>
        </w:tc>
        <w:tc>
          <w:tcPr>
            <w:tcW w:w="404" w:type="pct"/>
            <w:vAlign w:val="center"/>
          </w:tcPr>
          <w:p w14:paraId="7BCE05B9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9BE76A1" w14:textId="09B86636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506" w:type="pct"/>
          </w:tcPr>
          <w:p w14:paraId="0AD9D209" w14:textId="77777777" w:rsidR="002E1CDE" w:rsidRPr="007C56FC" w:rsidRDefault="002E1CDE" w:rsidP="002E1CDE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84F70BE" w14:textId="77777777" w:rsidTr="005E75DF">
        <w:tc>
          <w:tcPr>
            <w:tcW w:w="257" w:type="pct"/>
            <w:vAlign w:val="center"/>
          </w:tcPr>
          <w:p w14:paraId="0B26AC04" w14:textId="27534481" w:rsidR="002E1CDE" w:rsidRPr="00A70A8D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4</w:t>
            </w:r>
          </w:p>
        </w:tc>
        <w:tc>
          <w:tcPr>
            <w:tcW w:w="1064" w:type="pct"/>
            <w:vAlign w:val="center"/>
          </w:tcPr>
          <w:p w14:paraId="65A1C435" w14:textId="4077DC8F" w:rsidR="002E1CDE" w:rsidRPr="00A70A8D" w:rsidRDefault="002E1CDE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Anten cần loại 3m - đế anten</w:t>
            </w:r>
          </w:p>
        </w:tc>
        <w:tc>
          <w:tcPr>
            <w:tcW w:w="301" w:type="pct"/>
            <w:vAlign w:val="center"/>
          </w:tcPr>
          <w:p w14:paraId="09F10C49" w14:textId="51552FAB" w:rsidR="002E1CDE" w:rsidRPr="009E44A1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7F70F6A0" w14:textId="0235CD8F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2BB25B7A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46C1AD4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24E2A1A" w14:textId="00C3B768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3BB227A6" w14:textId="77777777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</w:tcPr>
          <w:p w14:paraId="3CA7DD0D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ED81C15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3BA1BBC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5C6C76C" w14:textId="42FB1C5B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15DD690E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A140A5C" w14:textId="367B9558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1DDE682E" w14:textId="77777777" w:rsidR="002E1CDE" w:rsidRPr="007C56FC" w:rsidRDefault="002E1CDE" w:rsidP="002E1CDE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B11E780" w14:textId="77777777" w:rsidTr="005E75DF">
        <w:tc>
          <w:tcPr>
            <w:tcW w:w="257" w:type="pct"/>
            <w:vAlign w:val="center"/>
          </w:tcPr>
          <w:p w14:paraId="1AA52688" w14:textId="4C12852B" w:rsidR="002E1CDE" w:rsidRPr="00A70A8D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4CC3EC79" w14:textId="7D8B987C" w:rsidR="002E1CDE" w:rsidRPr="00A70A8D" w:rsidRDefault="002E1CDE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Chân đế anten</w:t>
            </w:r>
          </w:p>
        </w:tc>
        <w:tc>
          <w:tcPr>
            <w:tcW w:w="301" w:type="pct"/>
            <w:vAlign w:val="center"/>
          </w:tcPr>
          <w:p w14:paraId="1353B939" w14:textId="6F65D364" w:rsidR="002E1CDE" w:rsidRPr="009E44A1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0DF57C54" w14:textId="04A31E07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1DAF53F9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A35266F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14106C42" w14:textId="6F5FC17B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5515E416" w14:textId="77777777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</w:tcPr>
          <w:p w14:paraId="43DBFE1A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9B00AAD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19689E2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7346052" w14:textId="478E8E6F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1F5FECA1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E0590DD" w14:textId="3E1D12FB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769346D9" w14:textId="77777777" w:rsidR="002E1CDE" w:rsidRPr="007C56FC" w:rsidRDefault="002E1CDE" w:rsidP="002E1CDE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AAE6D74" w14:textId="77777777" w:rsidTr="005E75DF">
        <w:tc>
          <w:tcPr>
            <w:tcW w:w="257" w:type="pct"/>
            <w:vAlign w:val="center"/>
          </w:tcPr>
          <w:p w14:paraId="31B09EB5" w14:textId="306B9765" w:rsidR="00A70A8D" w:rsidRPr="00A70A8D" w:rsidRDefault="00A70A8D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5FC55733" w14:textId="2A9BBF1B" w:rsidR="00A70A8D" w:rsidRPr="00A70A8D" w:rsidRDefault="00A70A8D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Bộ bu lông</w:t>
            </w:r>
          </w:p>
        </w:tc>
        <w:tc>
          <w:tcPr>
            <w:tcW w:w="301" w:type="pct"/>
            <w:vAlign w:val="center"/>
          </w:tcPr>
          <w:p w14:paraId="30AF2A60" w14:textId="33FF383D" w:rsidR="00A70A8D" w:rsidRPr="009E44A1" w:rsidRDefault="00A70A8D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4AF97F77" w14:textId="6DEF058E" w:rsidR="00A70A8D" w:rsidRDefault="002E1CD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</w:t>
            </w:r>
          </w:p>
        </w:tc>
        <w:tc>
          <w:tcPr>
            <w:tcW w:w="250" w:type="pct"/>
          </w:tcPr>
          <w:p w14:paraId="609BC2DB" w14:textId="77777777" w:rsidR="00A70A8D" w:rsidRPr="007C56FC" w:rsidRDefault="00A70A8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528F4877" w14:textId="77777777" w:rsidR="00A70A8D" w:rsidRPr="007C56FC" w:rsidRDefault="00A70A8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5DDBCF33" w14:textId="0E541CD7" w:rsidR="00A70A8D" w:rsidRDefault="002E1CD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</w:t>
            </w:r>
          </w:p>
        </w:tc>
        <w:tc>
          <w:tcPr>
            <w:tcW w:w="199" w:type="pct"/>
          </w:tcPr>
          <w:p w14:paraId="54A8CCCA" w14:textId="77777777" w:rsidR="00A70A8D" w:rsidRDefault="00A70A8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</w:tcPr>
          <w:p w14:paraId="6AC5457C" w14:textId="77777777" w:rsidR="00A70A8D" w:rsidRPr="007C56FC" w:rsidRDefault="00A70A8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D0799AA" w14:textId="77777777" w:rsidR="00A70A8D" w:rsidRPr="007C56FC" w:rsidRDefault="00A70A8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79ECCBA" w14:textId="77777777" w:rsidR="00A70A8D" w:rsidRPr="007C56FC" w:rsidRDefault="00A70A8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220B75D" w14:textId="653FBBF1" w:rsidR="00A70A8D" w:rsidRDefault="002E1CD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35</w:t>
            </w:r>
          </w:p>
        </w:tc>
        <w:tc>
          <w:tcPr>
            <w:tcW w:w="404" w:type="pct"/>
            <w:vAlign w:val="center"/>
          </w:tcPr>
          <w:p w14:paraId="7C2742AC" w14:textId="77777777" w:rsidR="00A70A8D" w:rsidRPr="007C56FC" w:rsidRDefault="00A70A8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935C32A" w14:textId="53CD634C" w:rsidR="00A70A8D" w:rsidRDefault="002E1CD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</w:t>
            </w:r>
          </w:p>
        </w:tc>
        <w:tc>
          <w:tcPr>
            <w:tcW w:w="506" w:type="pct"/>
          </w:tcPr>
          <w:p w14:paraId="6E8CCD57" w14:textId="77777777" w:rsidR="00A70A8D" w:rsidRPr="007C56FC" w:rsidRDefault="00A70A8D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27AECF6" w14:textId="77777777" w:rsidTr="005E75DF">
        <w:tc>
          <w:tcPr>
            <w:tcW w:w="257" w:type="pct"/>
            <w:vAlign w:val="center"/>
          </w:tcPr>
          <w:p w14:paraId="00A9D5E2" w14:textId="611D564C" w:rsidR="002E1CDE" w:rsidRPr="00A70A8D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0E7EF14F" w14:textId="3D848F28" w:rsidR="002E1CDE" w:rsidRPr="00A70A8D" w:rsidRDefault="002E1CDE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Phụ kiện vòng đệm</w:t>
            </w:r>
          </w:p>
        </w:tc>
        <w:tc>
          <w:tcPr>
            <w:tcW w:w="301" w:type="pct"/>
            <w:vAlign w:val="center"/>
          </w:tcPr>
          <w:p w14:paraId="36FC0BA3" w14:textId="2174BA70" w:rsidR="002E1CDE" w:rsidRPr="009E44A1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7E574A6F" w14:textId="4BC2CF87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75CF8127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49AA6AF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2BF9689C" w14:textId="0BA04D0E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1A2EE4C4" w14:textId="77777777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</w:tcPr>
          <w:p w14:paraId="140B009B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5230624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BAF3FA9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D2A1327" w14:textId="1FB8D1DA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522DBA6D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F55B9CB" w14:textId="105761C7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56C5848D" w14:textId="77777777" w:rsidR="002E1CDE" w:rsidRPr="007C56FC" w:rsidRDefault="002E1CDE" w:rsidP="002E1CDE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1680311" w14:textId="77777777" w:rsidTr="005E75DF">
        <w:tc>
          <w:tcPr>
            <w:tcW w:w="257" w:type="pct"/>
            <w:vAlign w:val="center"/>
          </w:tcPr>
          <w:p w14:paraId="70E18E1A" w14:textId="16212A6A" w:rsidR="002E1CDE" w:rsidRPr="00A70A8D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5</w:t>
            </w:r>
          </w:p>
        </w:tc>
        <w:tc>
          <w:tcPr>
            <w:tcW w:w="1064" w:type="pct"/>
            <w:vAlign w:val="center"/>
          </w:tcPr>
          <w:p w14:paraId="18157BA6" w14:textId="1164E22D" w:rsidR="002E1CDE" w:rsidRPr="00A70A8D" w:rsidRDefault="002E1CDE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Anten 2 cực 44m</w:t>
            </w:r>
          </w:p>
        </w:tc>
        <w:tc>
          <w:tcPr>
            <w:tcW w:w="301" w:type="pct"/>
            <w:vAlign w:val="center"/>
          </w:tcPr>
          <w:p w14:paraId="0B35610E" w14:textId="66459EA1" w:rsidR="002E1CDE" w:rsidRPr="009E44A1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19D91015" w14:textId="034ED102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374ABFBC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9AA5B6C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27822D0E" w14:textId="01B4F8AC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48073E5D" w14:textId="77777777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</w:tcPr>
          <w:p w14:paraId="58F04C2D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5A744C0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D052A87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5A3D6066" w14:textId="16B481C8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7FA7FD58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AAF266E" w14:textId="25E38EF9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5C6247C4" w14:textId="77777777" w:rsidR="002E1CDE" w:rsidRPr="007C56FC" w:rsidRDefault="002E1CDE" w:rsidP="002E1CDE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80CB4A1" w14:textId="77777777" w:rsidTr="005E75DF">
        <w:tc>
          <w:tcPr>
            <w:tcW w:w="257" w:type="pct"/>
            <w:vAlign w:val="center"/>
          </w:tcPr>
          <w:p w14:paraId="4E4A8D59" w14:textId="17E36EDE" w:rsidR="00A70A8D" w:rsidRPr="00A70A8D" w:rsidRDefault="00A70A8D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1D1D77EF" w14:textId="0B20EF1A" w:rsidR="00A70A8D" w:rsidRPr="00A70A8D" w:rsidRDefault="00A70A8D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  <w:lang w:val="fr-FR"/>
              </w:rPr>
              <w:t>Dây níu D2 inox –5m</w:t>
            </w:r>
          </w:p>
        </w:tc>
        <w:tc>
          <w:tcPr>
            <w:tcW w:w="301" w:type="pct"/>
            <w:vAlign w:val="center"/>
          </w:tcPr>
          <w:p w14:paraId="0E8ED52F" w14:textId="0981719F" w:rsidR="00A70A8D" w:rsidRPr="009E44A1" w:rsidRDefault="00A70A8D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189518E2" w14:textId="5A08B248" w:rsidR="00A70A8D" w:rsidRDefault="002E1CD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0" w:type="pct"/>
          </w:tcPr>
          <w:p w14:paraId="2AE86168" w14:textId="77777777" w:rsidR="00A70A8D" w:rsidRPr="007C56FC" w:rsidRDefault="00A70A8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FED9B50" w14:textId="77777777" w:rsidR="00A70A8D" w:rsidRPr="007C56FC" w:rsidRDefault="00A70A8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496C1F4F" w14:textId="5FCB9AB6" w:rsidR="00A70A8D" w:rsidRDefault="002E1CD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99" w:type="pct"/>
          </w:tcPr>
          <w:p w14:paraId="53F9EBF8" w14:textId="77777777" w:rsidR="00A70A8D" w:rsidRDefault="00A70A8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</w:tcPr>
          <w:p w14:paraId="35DE73DE" w14:textId="77777777" w:rsidR="00A70A8D" w:rsidRPr="007C56FC" w:rsidRDefault="00A70A8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20FDF45" w14:textId="77777777" w:rsidR="00A70A8D" w:rsidRPr="007C56FC" w:rsidRDefault="00A70A8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5F528D1" w14:textId="77777777" w:rsidR="00A70A8D" w:rsidRPr="007C56FC" w:rsidRDefault="00A70A8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92BB018" w14:textId="5DDAF3EC" w:rsidR="00A70A8D" w:rsidRDefault="002E1CD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10</w:t>
            </w:r>
          </w:p>
        </w:tc>
        <w:tc>
          <w:tcPr>
            <w:tcW w:w="404" w:type="pct"/>
            <w:vAlign w:val="center"/>
          </w:tcPr>
          <w:p w14:paraId="2C0F5E37" w14:textId="77777777" w:rsidR="00A70A8D" w:rsidRPr="007C56FC" w:rsidRDefault="00A70A8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49E211F" w14:textId="46D8C24F" w:rsidR="00A70A8D" w:rsidRDefault="002E1CD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506" w:type="pct"/>
          </w:tcPr>
          <w:p w14:paraId="2169847F" w14:textId="77777777" w:rsidR="00A70A8D" w:rsidRPr="007C56FC" w:rsidRDefault="00A70A8D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D25460F" w14:textId="77777777" w:rsidTr="005E75DF">
        <w:tc>
          <w:tcPr>
            <w:tcW w:w="257" w:type="pct"/>
            <w:vAlign w:val="center"/>
          </w:tcPr>
          <w:p w14:paraId="297ED1A3" w14:textId="45F08494" w:rsidR="002E1CDE" w:rsidRPr="00A70A8D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6</w:t>
            </w:r>
          </w:p>
        </w:tc>
        <w:tc>
          <w:tcPr>
            <w:tcW w:w="1064" w:type="pct"/>
            <w:vAlign w:val="center"/>
          </w:tcPr>
          <w:p w14:paraId="013D1BEE" w14:textId="371AF4DD" w:rsidR="002E1CDE" w:rsidRPr="00A70A8D" w:rsidRDefault="002E1CDE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Anten chếch</w:t>
            </w:r>
          </w:p>
        </w:tc>
        <w:tc>
          <w:tcPr>
            <w:tcW w:w="301" w:type="pct"/>
            <w:vAlign w:val="center"/>
          </w:tcPr>
          <w:p w14:paraId="20653867" w14:textId="2030869F" w:rsidR="002E1CDE" w:rsidRPr="009E44A1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66319112" w14:textId="33B469D6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16975A16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767C76C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35A545F" w14:textId="2B4CF443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6B63AE0E" w14:textId="77777777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</w:tcPr>
          <w:p w14:paraId="6A193E81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57FB899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FD9A856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C1BD485" w14:textId="424366B0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22B4ADBD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879E0B7" w14:textId="2EC73831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46AE70AC" w14:textId="77777777" w:rsidR="002E1CDE" w:rsidRPr="007C56FC" w:rsidRDefault="002E1CDE" w:rsidP="002E1CDE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1841B7C" w14:textId="77777777" w:rsidTr="005E75DF">
        <w:tc>
          <w:tcPr>
            <w:tcW w:w="257" w:type="pct"/>
            <w:vAlign w:val="center"/>
          </w:tcPr>
          <w:p w14:paraId="09FD838C" w14:textId="00A94E6B" w:rsidR="002E1CDE" w:rsidRPr="00A70A8D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5DAC3A05" w14:textId="7A320B60" w:rsidR="002E1CDE" w:rsidRPr="00A70A8D" w:rsidRDefault="002E1CDE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  <w:lang w:val="fr-FR"/>
              </w:rPr>
              <w:t>Dây níu D2 inox –2m</w:t>
            </w:r>
          </w:p>
        </w:tc>
        <w:tc>
          <w:tcPr>
            <w:tcW w:w="301" w:type="pct"/>
            <w:vAlign w:val="center"/>
          </w:tcPr>
          <w:p w14:paraId="333AB971" w14:textId="6CEB5E08" w:rsidR="002E1CDE" w:rsidRPr="009E44A1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6EE905E8" w14:textId="2BC389DE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7C9477A9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6BF7B43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5AE8B6B2" w14:textId="078CC9DE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2CB5A015" w14:textId="77777777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</w:tcPr>
          <w:p w14:paraId="4ECB222A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1EA8B9C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DFABE27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75DE03F" w14:textId="3F28F050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077090F4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4759FBC" w14:textId="2097FC6A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2F7DA087" w14:textId="77777777" w:rsidR="002E1CDE" w:rsidRPr="007C56FC" w:rsidRDefault="002E1CDE" w:rsidP="002E1CDE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0D8069C" w14:textId="77777777" w:rsidTr="005E75DF">
        <w:tc>
          <w:tcPr>
            <w:tcW w:w="257" w:type="pct"/>
            <w:vAlign w:val="center"/>
          </w:tcPr>
          <w:p w14:paraId="441F1F9D" w14:textId="1C833D8A" w:rsidR="002E1CDE" w:rsidRPr="00A70A8D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7</w:t>
            </w:r>
          </w:p>
        </w:tc>
        <w:tc>
          <w:tcPr>
            <w:tcW w:w="1064" w:type="pct"/>
            <w:vAlign w:val="center"/>
          </w:tcPr>
          <w:p w14:paraId="790CB362" w14:textId="71DC8882" w:rsidR="002E1CDE" w:rsidRPr="00A70A8D" w:rsidRDefault="002E1CDE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Anten định vị</w:t>
            </w:r>
          </w:p>
        </w:tc>
        <w:tc>
          <w:tcPr>
            <w:tcW w:w="301" w:type="pct"/>
            <w:vAlign w:val="center"/>
          </w:tcPr>
          <w:p w14:paraId="774AAABD" w14:textId="346DD7F7" w:rsidR="002E1CDE" w:rsidRPr="009E44A1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0685037C" w14:textId="01BB2FB3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37E35209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6CF00A2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6E5806C3" w14:textId="05219A8E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420864B8" w14:textId="77777777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</w:tcPr>
          <w:p w14:paraId="570CC6AD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02EC0E7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CAB2088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C0BC73E" w14:textId="7532F9B9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3AE75417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791C388" w14:textId="3FA3319F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0E0715B2" w14:textId="77777777" w:rsidR="002E1CDE" w:rsidRPr="007C56FC" w:rsidRDefault="002E1CDE" w:rsidP="002E1CDE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08350E1" w14:textId="77777777" w:rsidTr="005E75DF">
        <w:tc>
          <w:tcPr>
            <w:tcW w:w="257" w:type="pct"/>
            <w:vAlign w:val="center"/>
          </w:tcPr>
          <w:p w14:paraId="3A826A4F" w14:textId="7502F891" w:rsidR="002E1CDE" w:rsidRPr="00A70A8D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8</w:t>
            </w:r>
          </w:p>
        </w:tc>
        <w:tc>
          <w:tcPr>
            <w:tcW w:w="1064" w:type="pct"/>
            <w:vAlign w:val="center"/>
          </w:tcPr>
          <w:p w14:paraId="38353829" w14:textId="0E06CAB7" w:rsidR="002E1CDE" w:rsidRPr="00A70A8D" w:rsidRDefault="002E1CDE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Phụ kiện anten cần loại 7,5m</w:t>
            </w:r>
          </w:p>
        </w:tc>
        <w:tc>
          <w:tcPr>
            <w:tcW w:w="301" w:type="pct"/>
            <w:vAlign w:val="center"/>
          </w:tcPr>
          <w:p w14:paraId="6CB8401A" w14:textId="359B81A8" w:rsidR="002E1CDE" w:rsidRPr="009E44A1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73802306" w14:textId="72B38264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15CC8781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277301C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117D909F" w14:textId="6B9E2A2A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1921CD33" w14:textId="77777777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</w:tcPr>
          <w:p w14:paraId="40C9E229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BF6276C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D531C9F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87DD70F" w14:textId="2DC48691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5EAFFF03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0D70882" w14:textId="676B4583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746E24B6" w14:textId="77777777" w:rsidR="002E1CDE" w:rsidRPr="007C56FC" w:rsidRDefault="002E1CDE" w:rsidP="002E1CDE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BC9CBD1" w14:textId="77777777" w:rsidTr="005E75DF">
        <w:tc>
          <w:tcPr>
            <w:tcW w:w="257" w:type="pct"/>
            <w:vAlign w:val="center"/>
          </w:tcPr>
          <w:p w14:paraId="2CEC0B89" w14:textId="29C9E632" w:rsidR="002E1CDE" w:rsidRPr="00A70A8D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9</w:t>
            </w:r>
          </w:p>
        </w:tc>
        <w:tc>
          <w:tcPr>
            <w:tcW w:w="1064" w:type="pct"/>
            <w:vAlign w:val="center"/>
          </w:tcPr>
          <w:p w14:paraId="768363D4" w14:textId="4190CFAD" w:rsidR="002E1CDE" w:rsidRPr="00A70A8D" w:rsidRDefault="002E1CDE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Túi vải anten 3m và chếch</w:t>
            </w:r>
          </w:p>
        </w:tc>
        <w:tc>
          <w:tcPr>
            <w:tcW w:w="301" w:type="pct"/>
            <w:vAlign w:val="center"/>
          </w:tcPr>
          <w:p w14:paraId="2999ACC9" w14:textId="04E2138B" w:rsidR="002E1CDE" w:rsidRPr="009E44A1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07865CBC" w14:textId="19568E74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48A0573D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A3F88D0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0270829C" w14:textId="28A3C625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314F557E" w14:textId="77777777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</w:tcPr>
          <w:p w14:paraId="4B8F8CCE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D1996FF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9C29E83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A47D450" w14:textId="2DF5304A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30A90144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EA25F73" w14:textId="324A5F39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16349F23" w14:textId="77777777" w:rsidR="002E1CDE" w:rsidRPr="007C56FC" w:rsidRDefault="002E1CDE" w:rsidP="002E1CDE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57A9461" w14:textId="77777777" w:rsidTr="005E75DF">
        <w:tc>
          <w:tcPr>
            <w:tcW w:w="257" w:type="pct"/>
            <w:vAlign w:val="center"/>
          </w:tcPr>
          <w:p w14:paraId="079D036C" w14:textId="0C2F9D3F" w:rsidR="002E1CDE" w:rsidRPr="00A70A8D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10</w:t>
            </w:r>
          </w:p>
        </w:tc>
        <w:tc>
          <w:tcPr>
            <w:tcW w:w="1064" w:type="pct"/>
            <w:vAlign w:val="center"/>
          </w:tcPr>
          <w:p w14:paraId="2D98E854" w14:textId="19B02546" w:rsidR="002E1CDE" w:rsidRPr="00A70A8D" w:rsidRDefault="002E1CDE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Cáp anten định vị</w:t>
            </w:r>
          </w:p>
        </w:tc>
        <w:tc>
          <w:tcPr>
            <w:tcW w:w="301" w:type="pct"/>
            <w:vAlign w:val="center"/>
          </w:tcPr>
          <w:p w14:paraId="5E15AACB" w14:textId="7014683A" w:rsidR="002E1CDE" w:rsidRPr="009E44A1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00460425" w14:textId="6A33ED77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19199D1E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6AD38AF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3E643692" w14:textId="6529CD50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258E5663" w14:textId="77777777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</w:tcPr>
          <w:p w14:paraId="6094EDBA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C70E9A3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2BFEFBA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85C806C" w14:textId="0FB66329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4FB77E82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D7D21CF" w14:textId="6306E15A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5486E135" w14:textId="77777777" w:rsidR="002E1CDE" w:rsidRPr="007C56FC" w:rsidRDefault="002E1CDE" w:rsidP="002E1CDE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57D669D" w14:textId="77777777" w:rsidTr="005E75DF">
        <w:tc>
          <w:tcPr>
            <w:tcW w:w="257" w:type="pct"/>
            <w:vAlign w:val="center"/>
          </w:tcPr>
          <w:p w14:paraId="5A9B3D2E" w14:textId="365427B4" w:rsidR="002E1CDE" w:rsidRPr="00A70A8D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11</w:t>
            </w:r>
          </w:p>
        </w:tc>
        <w:tc>
          <w:tcPr>
            <w:tcW w:w="1064" w:type="pct"/>
            <w:vAlign w:val="center"/>
          </w:tcPr>
          <w:p w14:paraId="1086F5CA" w14:textId="5583F084" w:rsidR="002E1CDE" w:rsidRPr="00A70A8D" w:rsidRDefault="002E1CDE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Cáp cao tần 30,48m, cáp cao tần 4m</w:t>
            </w:r>
          </w:p>
        </w:tc>
        <w:tc>
          <w:tcPr>
            <w:tcW w:w="301" w:type="pct"/>
            <w:vAlign w:val="center"/>
          </w:tcPr>
          <w:p w14:paraId="24900553" w14:textId="41AEE6C6" w:rsidR="002E1CDE" w:rsidRPr="009E44A1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44290ACF" w14:textId="1A002226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75906FE0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120EBEC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270786D7" w14:textId="122AC73A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66CCB23B" w14:textId="77777777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</w:tcPr>
          <w:p w14:paraId="55DE7040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18539E4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F0AB638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58FD6CBE" w14:textId="0E29B11F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0D418C2B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6AB0A9D" w14:textId="707CBCD0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0AC2FD55" w14:textId="77777777" w:rsidR="002E1CDE" w:rsidRPr="007C56FC" w:rsidRDefault="002E1CDE" w:rsidP="002E1CDE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6556B60" w14:textId="77777777" w:rsidTr="005E75DF">
        <w:tc>
          <w:tcPr>
            <w:tcW w:w="257" w:type="pct"/>
            <w:vAlign w:val="center"/>
          </w:tcPr>
          <w:p w14:paraId="33557062" w14:textId="6CEAD744" w:rsidR="00F357D1" w:rsidRPr="006651D7" w:rsidRDefault="00F357D1" w:rsidP="002F5F74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b/>
                <w:caps/>
                <w:sz w:val="22"/>
                <w:szCs w:val="22"/>
                <w:lang w:val="en-US"/>
              </w:rPr>
            </w:pPr>
            <w:r w:rsidRPr="006651D7">
              <w:rPr>
                <w:rFonts w:eastAsia="Arial" w:cs="Times New Roman"/>
                <w:b/>
                <w:caps/>
                <w:sz w:val="22"/>
                <w:szCs w:val="22"/>
                <w:lang w:val="en-US"/>
              </w:rPr>
              <w:t>-</w:t>
            </w:r>
          </w:p>
        </w:tc>
        <w:tc>
          <w:tcPr>
            <w:tcW w:w="1064" w:type="pct"/>
            <w:vAlign w:val="center"/>
          </w:tcPr>
          <w:p w14:paraId="6FC52B0D" w14:textId="6690B36C" w:rsidR="00F357D1" w:rsidRPr="006651D7" w:rsidRDefault="002F5F74" w:rsidP="00EB5955">
            <w:pPr>
              <w:tabs>
                <w:tab w:val="left" w:pos="11640"/>
              </w:tabs>
              <w:rPr>
                <w:rFonts w:ascii="Times New Roman" w:hAnsi="Times New Roman"/>
                <w:b/>
                <w:caps/>
                <w:sz w:val="22"/>
                <w:szCs w:val="22"/>
              </w:rPr>
            </w:pPr>
            <w:r w:rsidRPr="006651D7">
              <w:rPr>
                <w:rFonts w:ascii="Times New Roman" w:hAnsi="Times New Roman"/>
                <w:b/>
                <w:sz w:val="22"/>
                <w:szCs w:val="22"/>
              </w:rPr>
              <w:t>Máy thu phát vrs631/s - mới</w:t>
            </w:r>
          </w:p>
        </w:tc>
        <w:tc>
          <w:tcPr>
            <w:tcW w:w="301" w:type="pct"/>
            <w:vAlign w:val="center"/>
          </w:tcPr>
          <w:p w14:paraId="7A118E8D" w14:textId="77777777" w:rsidR="00F357D1" w:rsidRPr="009E44A1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E44A1">
              <w:rPr>
                <w:rFonts w:ascii="Times New Roman" w:hAnsi="Times New Roman"/>
                <w:b/>
                <w:sz w:val="20"/>
                <w:szCs w:val="20"/>
              </w:rPr>
              <w:t>Bộ</w:t>
            </w:r>
          </w:p>
        </w:tc>
        <w:tc>
          <w:tcPr>
            <w:tcW w:w="367" w:type="pct"/>
            <w:vAlign w:val="center"/>
          </w:tcPr>
          <w:p w14:paraId="0E96A8BE" w14:textId="3F8A85D9" w:rsidR="00F357D1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250" w:type="pct"/>
            <w:vAlign w:val="center"/>
          </w:tcPr>
          <w:p w14:paraId="44D43BB1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D02D7C2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111BFAE1" w14:textId="403DB464" w:rsidR="00F357D1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199" w:type="pct"/>
            <w:vAlign w:val="center"/>
          </w:tcPr>
          <w:p w14:paraId="79745590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7F036E9E" w14:textId="6184C6FA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41B7A699" w14:textId="40F3BC1F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D7F1785" w14:textId="3B6F8951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FB61E49" w14:textId="53FD6289" w:rsidR="00F357D1" w:rsidRPr="007C56FC" w:rsidRDefault="006F772A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18B4AF9D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66C1CC63" w14:textId="1A3E4303" w:rsidR="00F357D1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33CACE34" w14:textId="77777777" w:rsidR="00F357D1" w:rsidRPr="007C56FC" w:rsidRDefault="00F357D1" w:rsidP="009E44A1">
            <w:pPr>
              <w:tabs>
                <w:tab w:val="left" w:pos="11640"/>
              </w:tabs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6651D7" w:rsidRPr="00DE510A" w14:paraId="0DF29E5E" w14:textId="77777777" w:rsidTr="005E75DF">
        <w:trPr>
          <w:cantSplit/>
        </w:trPr>
        <w:tc>
          <w:tcPr>
            <w:tcW w:w="257" w:type="pct"/>
          </w:tcPr>
          <w:p w14:paraId="1604E41F" w14:textId="77777777" w:rsidR="00F357D1" w:rsidRPr="007C56FC" w:rsidRDefault="00F357D1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left="392" w:firstLine="0"/>
              <w:jc w:val="center"/>
              <w:rPr>
                <w:rFonts w:eastAsia="Arial" w:cs="Times New Roman"/>
                <w:sz w:val="22"/>
                <w:szCs w:val="22"/>
              </w:rPr>
            </w:pPr>
          </w:p>
        </w:tc>
        <w:tc>
          <w:tcPr>
            <w:tcW w:w="1064" w:type="pct"/>
            <w:vAlign w:val="center"/>
          </w:tcPr>
          <w:p w14:paraId="54B02D1C" w14:textId="77777777" w:rsidR="00F357D1" w:rsidRPr="007C56FC" w:rsidRDefault="00F357D1" w:rsidP="00EB5955">
            <w:pPr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  <w:lang w:val="vi-VN"/>
              </w:rPr>
              <w:t>HÒM SỐ 1</w:t>
            </w:r>
          </w:p>
          <w:p w14:paraId="05BF7FB0" w14:textId="77777777" w:rsidR="00F357D1" w:rsidRPr="007C56FC" w:rsidRDefault="00F357D1" w:rsidP="00EB5955">
            <w:pPr>
              <w:tabs>
                <w:tab w:val="left" w:pos="11640"/>
              </w:tabs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  <w:r w:rsidRPr="007C56FC">
              <w:rPr>
                <w:rFonts w:ascii="Times New Roman" w:hAnsi="Times New Roman"/>
                <w:b/>
                <w:i/>
                <w:sz w:val="22"/>
                <w:szCs w:val="22"/>
                <w:lang w:val="vi-VN"/>
              </w:rPr>
              <w:t>Vali máy + Vali ĐKX</w:t>
            </w:r>
          </w:p>
        </w:tc>
        <w:tc>
          <w:tcPr>
            <w:tcW w:w="301" w:type="pct"/>
            <w:vAlign w:val="center"/>
          </w:tcPr>
          <w:p w14:paraId="1E9247B9" w14:textId="77777777" w:rsidR="00F357D1" w:rsidRPr="009E44A1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367" w:type="pct"/>
          </w:tcPr>
          <w:p w14:paraId="6CD6544E" w14:textId="619D8608" w:rsidR="00F357D1" w:rsidRPr="006651D7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</w:tc>
        <w:tc>
          <w:tcPr>
            <w:tcW w:w="250" w:type="pct"/>
          </w:tcPr>
          <w:p w14:paraId="756D14D7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</w:tc>
        <w:tc>
          <w:tcPr>
            <w:tcW w:w="250" w:type="pct"/>
          </w:tcPr>
          <w:p w14:paraId="74C57A82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</w:tc>
        <w:tc>
          <w:tcPr>
            <w:tcW w:w="300" w:type="pct"/>
          </w:tcPr>
          <w:p w14:paraId="56F9B78C" w14:textId="732BC6BB" w:rsidR="00F357D1" w:rsidRPr="006651D7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</w:tc>
        <w:tc>
          <w:tcPr>
            <w:tcW w:w="199" w:type="pct"/>
          </w:tcPr>
          <w:p w14:paraId="45036C79" w14:textId="7173EE5D" w:rsidR="00F357D1" w:rsidRPr="006651D7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</w:tc>
        <w:tc>
          <w:tcPr>
            <w:tcW w:w="199" w:type="pct"/>
          </w:tcPr>
          <w:p w14:paraId="2F65260A" w14:textId="19BC6D13" w:rsidR="00F357D1" w:rsidRPr="006651D7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</w:tc>
        <w:tc>
          <w:tcPr>
            <w:tcW w:w="201" w:type="pct"/>
          </w:tcPr>
          <w:p w14:paraId="56711D6E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</w:tc>
        <w:tc>
          <w:tcPr>
            <w:tcW w:w="250" w:type="pct"/>
            <w:vAlign w:val="center"/>
          </w:tcPr>
          <w:p w14:paraId="4C82EFF5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</w:tc>
        <w:tc>
          <w:tcPr>
            <w:tcW w:w="250" w:type="pct"/>
            <w:vAlign w:val="center"/>
          </w:tcPr>
          <w:p w14:paraId="563C7287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</w:tc>
        <w:tc>
          <w:tcPr>
            <w:tcW w:w="404" w:type="pct"/>
            <w:vAlign w:val="center"/>
          </w:tcPr>
          <w:p w14:paraId="68028DCA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</w:tc>
        <w:tc>
          <w:tcPr>
            <w:tcW w:w="201" w:type="pct"/>
          </w:tcPr>
          <w:p w14:paraId="45067C0A" w14:textId="77777777" w:rsidR="00F357D1" w:rsidRPr="007C56FC" w:rsidRDefault="00F357D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  <w:lang w:val="vi-VN"/>
              </w:rPr>
            </w:pPr>
          </w:p>
        </w:tc>
        <w:tc>
          <w:tcPr>
            <w:tcW w:w="506" w:type="pct"/>
          </w:tcPr>
          <w:p w14:paraId="24D15690" w14:textId="77777777" w:rsidR="00F357D1" w:rsidRPr="007C56FC" w:rsidRDefault="00F357D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  <w:lang w:val="vi-VN"/>
              </w:rPr>
            </w:pPr>
          </w:p>
        </w:tc>
      </w:tr>
      <w:tr w:rsidR="006651D7" w:rsidRPr="007C56FC" w14:paraId="6450388D" w14:textId="77777777" w:rsidTr="005E75DF">
        <w:tc>
          <w:tcPr>
            <w:tcW w:w="257" w:type="pct"/>
            <w:vAlign w:val="center"/>
          </w:tcPr>
          <w:p w14:paraId="2FB23DA3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A</w:t>
            </w:r>
          </w:p>
        </w:tc>
        <w:tc>
          <w:tcPr>
            <w:tcW w:w="1064" w:type="pct"/>
            <w:vAlign w:val="center"/>
          </w:tcPr>
          <w:p w14:paraId="63F3669C" w14:textId="77777777" w:rsidR="00F357D1" w:rsidRPr="007C56FC" w:rsidRDefault="00F357D1" w:rsidP="00EB5955">
            <w:pPr>
              <w:tabs>
                <w:tab w:val="left" w:pos="11640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 xml:space="preserve">Vali máy VRS-631/S </w:t>
            </w:r>
          </w:p>
        </w:tc>
        <w:tc>
          <w:tcPr>
            <w:tcW w:w="301" w:type="pct"/>
            <w:vAlign w:val="center"/>
          </w:tcPr>
          <w:p w14:paraId="0BB46B0E" w14:textId="77777777" w:rsidR="00F357D1" w:rsidRPr="009E44A1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67" w:type="pct"/>
          </w:tcPr>
          <w:p w14:paraId="237BBFA5" w14:textId="72C0310A" w:rsidR="00F357D1" w:rsidRPr="007C56FC" w:rsidRDefault="00047F79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5D73E253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41BE6BA2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</w:tcPr>
          <w:p w14:paraId="41340BC1" w14:textId="4C4577BF" w:rsidR="00F357D1" w:rsidRPr="007C56FC" w:rsidRDefault="00047F79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04B3C628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99" w:type="pct"/>
          </w:tcPr>
          <w:p w14:paraId="7FC5943D" w14:textId="6297D00C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59D4F2B4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96FB7AF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DE69BAD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404" w:type="pct"/>
            <w:vAlign w:val="center"/>
          </w:tcPr>
          <w:p w14:paraId="02EF134B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28C3D6C0" w14:textId="77777777" w:rsidR="00F357D1" w:rsidRPr="007C56FC" w:rsidRDefault="00F357D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06" w:type="pct"/>
          </w:tcPr>
          <w:p w14:paraId="7C12478F" w14:textId="77777777" w:rsidR="00F357D1" w:rsidRPr="007C56FC" w:rsidRDefault="00F357D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D1B9C63" w14:textId="77777777" w:rsidTr="005E75DF">
        <w:tc>
          <w:tcPr>
            <w:tcW w:w="257" w:type="pct"/>
            <w:vAlign w:val="center"/>
          </w:tcPr>
          <w:p w14:paraId="74965FF2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64" w:type="pct"/>
          </w:tcPr>
          <w:p w14:paraId="47EBC83D" w14:textId="77777777" w:rsidR="00F357D1" w:rsidRPr="007C56FC" w:rsidRDefault="00F357D1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34"/>
              <w:jc w:val="left"/>
              <w:rPr>
                <w:rFonts w:cs="Times New Roman"/>
                <w:sz w:val="22"/>
                <w:szCs w:val="22"/>
              </w:rPr>
            </w:pPr>
            <w:r w:rsidRPr="007C56FC">
              <w:rPr>
                <w:rFonts w:cs="Times New Roman"/>
                <w:sz w:val="22"/>
                <w:szCs w:val="22"/>
              </w:rPr>
              <w:t>MáyVRS – 631/S</w:t>
            </w:r>
          </w:p>
        </w:tc>
        <w:tc>
          <w:tcPr>
            <w:tcW w:w="301" w:type="pct"/>
            <w:vAlign w:val="center"/>
          </w:tcPr>
          <w:p w14:paraId="3B6DB9C8" w14:textId="77777777" w:rsidR="00F357D1" w:rsidRPr="009E44A1" w:rsidRDefault="00F357D1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E44A1">
              <w:rPr>
                <w:rFonts w:cs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7B7CFD87" w14:textId="1FAC9E88" w:rsidR="00F357D1" w:rsidRPr="007C56FC" w:rsidRDefault="00047F79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05171603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1B42F34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5883CDFB" w14:textId="200FC204" w:rsidR="00F357D1" w:rsidRPr="007C56FC" w:rsidRDefault="00047F79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53820C32" w14:textId="5FA0EC52" w:rsidR="00F357D1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3F1AB73A" w14:textId="751546AE" w:rsidR="00F357D1" w:rsidRPr="00047F79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1" w:type="pct"/>
          </w:tcPr>
          <w:p w14:paraId="7EF3F678" w14:textId="519BA692" w:rsidR="00F357D1" w:rsidRPr="00047F79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04367F4" w14:textId="59273EA8" w:rsidR="00F357D1" w:rsidRPr="00047F79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4F80056" w14:textId="0B864664" w:rsidR="00F357D1" w:rsidRPr="00047F79" w:rsidRDefault="006F772A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047F79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1931D775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282372C8" w14:textId="29948C8E" w:rsidR="00F357D1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72F71CDF" w14:textId="77777777" w:rsidR="00F357D1" w:rsidRPr="007C56FC" w:rsidRDefault="00F357D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D9B20FA" w14:textId="77777777" w:rsidTr="005E75DF">
        <w:tc>
          <w:tcPr>
            <w:tcW w:w="257" w:type="pct"/>
            <w:vAlign w:val="center"/>
          </w:tcPr>
          <w:p w14:paraId="774B41BA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64" w:type="pct"/>
          </w:tcPr>
          <w:p w14:paraId="1D256C84" w14:textId="77777777" w:rsidR="00F357D1" w:rsidRPr="007C56FC" w:rsidRDefault="00F357D1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7C56FC">
              <w:rPr>
                <w:rFonts w:cs="Times New Roman"/>
                <w:sz w:val="22"/>
                <w:szCs w:val="22"/>
              </w:rPr>
              <w:t>Manip</w:t>
            </w:r>
          </w:p>
        </w:tc>
        <w:tc>
          <w:tcPr>
            <w:tcW w:w="301" w:type="pct"/>
            <w:vAlign w:val="center"/>
          </w:tcPr>
          <w:p w14:paraId="3FC0C5D1" w14:textId="77777777" w:rsidR="00F357D1" w:rsidRPr="009E44A1" w:rsidRDefault="00F357D1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E44A1">
              <w:rPr>
                <w:rFonts w:cs="Times New Roman"/>
                <w:sz w:val="20"/>
                <w:szCs w:val="20"/>
              </w:rPr>
              <w:t>,,</w:t>
            </w:r>
          </w:p>
        </w:tc>
        <w:tc>
          <w:tcPr>
            <w:tcW w:w="367" w:type="pct"/>
          </w:tcPr>
          <w:p w14:paraId="6171AFCD" w14:textId="4822C16A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172333F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524E7AD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23D8D85A" w14:textId="7862D200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</w:tcPr>
          <w:p w14:paraId="50F0BBF4" w14:textId="021F49AF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</w:tcPr>
          <w:p w14:paraId="3E674F84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1C62468F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13999FE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9D5680A" w14:textId="7954CDBC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404" w:type="pct"/>
            <w:vAlign w:val="center"/>
          </w:tcPr>
          <w:p w14:paraId="2B04F50B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783968D1" w14:textId="055A5F79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06" w:type="pct"/>
          </w:tcPr>
          <w:p w14:paraId="4D771CDD" w14:textId="77777777" w:rsidR="00F357D1" w:rsidRPr="007C56FC" w:rsidRDefault="00F357D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848921E" w14:textId="77777777" w:rsidTr="005E75DF">
        <w:tc>
          <w:tcPr>
            <w:tcW w:w="257" w:type="pct"/>
            <w:vAlign w:val="center"/>
          </w:tcPr>
          <w:p w14:paraId="734CF6BA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</w:tcPr>
          <w:p w14:paraId="6AA22A97" w14:textId="77777777" w:rsidR="00F357D1" w:rsidRPr="007C56FC" w:rsidRDefault="00F357D1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7C56FC">
              <w:rPr>
                <w:rFonts w:cs="Times New Roman"/>
                <w:sz w:val="22"/>
                <w:szCs w:val="22"/>
              </w:rPr>
              <w:t>Manip máy</w:t>
            </w:r>
          </w:p>
        </w:tc>
        <w:tc>
          <w:tcPr>
            <w:tcW w:w="301" w:type="pct"/>
            <w:vAlign w:val="center"/>
          </w:tcPr>
          <w:p w14:paraId="6A48C7C8" w14:textId="77777777" w:rsidR="00F357D1" w:rsidRPr="009E44A1" w:rsidRDefault="00F357D1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E44A1">
              <w:rPr>
                <w:rFonts w:cs="Times New Roman"/>
                <w:sz w:val="20"/>
                <w:szCs w:val="20"/>
              </w:rPr>
              <w:t>,,</w:t>
            </w:r>
          </w:p>
        </w:tc>
        <w:tc>
          <w:tcPr>
            <w:tcW w:w="367" w:type="pct"/>
          </w:tcPr>
          <w:p w14:paraId="05253733" w14:textId="770D4E77" w:rsidR="00F357D1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7FC35672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3D85917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1DDE7CA2" w14:textId="280ADDCA" w:rsidR="00F357D1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7B600BF2" w14:textId="43EB568A" w:rsidR="00F357D1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2EB72C7D" w14:textId="2AE09966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4328EB4" w14:textId="6F51A980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2995A51" w14:textId="75AFAB75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02AC7D8" w14:textId="6A739D33" w:rsidR="00F357D1" w:rsidRPr="007C56FC" w:rsidRDefault="006F772A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74416AF4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CB10968" w14:textId="3663C2E7" w:rsidR="00F357D1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7EC28A82" w14:textId="77777777" w:rsidR="00F357D1" w:rsidRPr="007C56FC" w:rsidRDefault="00F357D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BF7FE17" w14:textId="77777777" w:rsidTr="005E75DF">
        <w:tc>
          <w:tcPr>
            <w:tcW w:w="257" w:type="pct"/>
            <w:vAlign w:val="center"/>
          </w:tcPr>
          <w:p w14:paraId="631A4A29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</w:tcPr>
          <w:p w14:paraId="029BE8C1" w14:textId="77777777" w:rsidR="00DD5A9F" w:rsidRPr="007C56FC" w:rsidRDefault="00DD5A9F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7C56FC">
              <w:rPr>
                <w:rFonts w:cs="Times New Roman"/>
                <w:sz w:val="22"/>
                <w:szCs w:val="22"/>
              </w:rPr>
              <w:t>Bộ vít 4 cạnh, ecu</w:t>
            </w:r>
          </w:p>
        </w:tc>
        <w:tc>
          <w:tcPr>
            <w:tcW w:w="301" w:type="pct"/>
            <w:vAlign w:val="center"/>
          </w:tcPr>
          <w:p w14:paraId="323CF022" w14:textId="77777777" w:rsidR="00DD5A9F" w:rsidRPr="009E44A1" w:rsidRDefault="00DD5A9F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E44A1">
              <w:rPr>
                <w:rFonts w:cs="Times New Roman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66D50EC9" w14:textId="01B3FB5C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16A51BF9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572EE8F6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3DAC067A" w14:textId="70BEA05B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0B813962" w14:textId="5C1ABC25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77832DE1" w14:textId="363EF76B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E84034D" w14:textId="416AB8C3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97F96D6" w14:textId="0569A850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ECA5EF2" w14:textId="7E516008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54A91D2A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6D0B763" w14:textId="12DE06F9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401836B8" w14:textId="77777777" w:rsidR="00DD5A9F" w:rsidRPr="007C56FC" w:rsidRDefault="00DD5A9F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0F92B75" w14:textId="77777777" w:rsidTr="005E75DF">
        <w:tc>
          <w:tcPr>
            <w:tcW w:w="257" w:type="pct"/>
            <w:vAlign w:val="center"/>
          </w:tcPr>
          <w:p w14:paraId="73DBC2F8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64" w:type="pct"/>
          </w:tcPr>
          <w:p w14:paraId="50D3A5CB" w14:textId="77777777" w:rsidR="00DD5A9F" w:rsidRPr="007C56FC" w:rsidRDefault="00DD5A9F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7C56FC">
              <w:rPr>
                <w:rFonts w:cs="Times New Roman"/>
                <w:sz w:val="22"/>
                <w:szCs w:val="22"/>
              </w:rPr>
              <w:t>Tổ hợp</w:t>
            </w:r>
          </w:p>
        </w:tc>
        <w:tc>
          <w:tcPr>
            <w:tcW w:w="301" w:type="pct"/>
            <w:vAlign w:val="center"/>
          </w:tcPr>
          <w:p w14:paraId="628C46C5" w14:textId="77777777" w:rsidR="00DD5A9F" w:rsidRPr="009E44A1" w:rsidRDefault="00DD5A9F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7" w:type="pct"/>
          </w:tcPr>
          <w:p w14:paraId="3A83CE3B" w14:textId="6ABE3FDE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6D8B7F07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B952854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4438F0DD" w14:textId="1FA51772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577D19A9" w14:textId="1B812431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754E5E41" w14:textId="52D70378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A82D919" w14:textId="191196E8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8CF8D17" w14:textId="28A690E6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D64929A" w14:textId="39EEB674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165929B0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5A115A2" w14:textId="15DA4FDE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3FC7D9BE" w14:textId="77777777" w:rsidR="00DD5A9F" w:rsidRPr="007C56FC" w:rsidRDefault="00DD5A9F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6C95A1A" w14:textId="77777777" w:rsidTr="005E75DF">
        <w:tc>
          <w:tcPr>
            <w:tcW w:w="257" w:type="pct"/>
            <w:vAlign w:val="center"/>
          </w:tcPr>
          <w:p w14:paraId="220514C0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</w:tcPr>
          <w:p w14:paraId="37F9DD4C" w14:textId="77777777" w:rsidR="00DD5A9F" w:rsidRPr="007C56FC" w:rsidRDefault="00DD5A9F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7C56FC">
              <w:rPr>
                <w:rFonts w:cs="Times New Roman"/>
                <w:sz w:val="22"/>
                <w:szCs w:val="22"/>
              </w:rPr>
              <w:t>Tổ hợp quàng đầu</w:t>
            </w:r>
          </w:p>
        </w:tc>
        <w:tc>
          <w:tcPr>
            <w:tcW w:w="301" w:type="pct"/>
            <w:vAlign w:val="center"/>
          </w:tcPr>
          <w:p w14:paraId="07AB7465" w14:textId="77777777" w:rsidR="00DD5A9F" w:rsidRPr="009E44A1" w:rsidRDefault="00DD5A9F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E44A1">
              <w:rPr>
                <w:rFonts w:cs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579CFA9E" w14:textId="7336B550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3C475484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78232FB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8EA97A7" w14:textId="14D6AAB6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5AC8E504" w14:textId="0A5FCA48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6806B453" w14:textId="66D2ED7E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440C73E" w14:textId="0E1F6E30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4286F5D" w14:textId="1DACED7C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E451475" w14:textId="04CF21CB" w:rsidR="00DD5A9F" w:rsidRPr="007C56FC" w:rsidRDefault="00DD5A9F" w:rsidP="009E44A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7B2EA5E4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79F106B" w14:textId="19500D50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3C45A4A0" w14:textId="77777777" w:rsidR="00DD5A9F" w:rsidRPr="007C56FC" w:rsidRDefault="00DD5A9F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4FC2D61" w14:textId="77777777" w:rsidTr="005E75DF">
        <w:tc>
          <w:tcPr>
            <w:tcW w:w="257" w:type="pct"/>
            <w:vAlign w:val="center"/>
          </w:tcPr>
          <w:p w14:paraId="05927855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</w:tcPr>
          <w:p w14:paraId="5F1F0308" w14:textId="77777777" w:rsidR="00DD5A9F" w:rsidRPr="007C56FC" w:rsidRDefault="00DD5A9F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7C56FC">
              <w:rPr>
                <w:rFonts w:cs="Times New Roman"/>
                <w:sz w:val="22"/>
                <w:szCs w:val="22"/>
              </w:rPr>
              <w:t>Túi Tổ hợp q</w:t>
            </w:r>
            <w:r w:rsidRPr="007C56FC">
              <w:rPr>
                <w:rFonts w:cs="Times New Roman"/>
                <w:sz w:val="22"/>
                <w:szCs w:val="22"/>
                <w:lang w:val="en-US"/>
              </w:rPr>
              <w:t>.</w:t>
            </w:r>
            <w:r w:rsidRPr="007C56FC">
              <w:rPr>
                <w:rFonts w:cs="Times New Roman"/>
                <w:sz w:val="22"/>
                <w:szCs w:val="22"/>
              </w:rPr>
              <w:t>đầu</w:t>
            </w:r>
          </w:p>
        </w:tc>
        <w:tc>
          <w:tcPr>
            <w:tcW w:w="301" w:type="pct"/>
            <w:vAlign w:val="center"/>
          </w:tcPr>
          <w:p w14:paraId="43C445EA" w14:textId="77777777" w:rsidR="00DD5A9F" w:rsidRPr="009E44A1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5BBAED16" w14:textId="2F1B821E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2D263EFC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F4B02CB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6BB6F6E4" w14:textId="4D5B7A63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652A7E2A" w14:textId="4972F85D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2A36FC7B" w14:textId="2C1E0475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A80D1C1" w14:textId="77CDC57B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AFB8F23" w14:textId="44EDF49B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FAF0A20" w14:textId="017FEF66" w:rsidR="00DD5A9F" w:rsidRPr="007C56FC" w:rsidRDefault="00DD5A9F" w:rsidP="009E44A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79247AB6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7849986" w14:textId="240FBB14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05025178" w14:textId="77777777" w:rsidR="00DD5A9F" w:rsidRPr="007C56FC" w:rsidRDefault="00DD5A9F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9B20B45" w14:textId="77777777" w:rsidTr="005E75DF">
        <w:tc>
          <w:tcPr>
            <w:tcW w:w="257" w:type="pct"/>
            <w:vAlign w:val="center"/>
          </w:tcPr>
          <w:p w14:paraId="1965B257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lastRenderedPageBreak/>
              <w:t>-</w:t>
            </w:r>
          </w:p>
        </w:tc>
        <w:tc>
          <w:tcPr>
            <w:tcW w:w="1064" w:type="pct"/>
          </w:tcPr>
          <w:p w14:paraId="6D776DBF" w14:textId="77777777" w:rsidR="00DD5A9F" w:rsidRPr="007C56FC" w:rsidRDefault="00DD5A9F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7C56FC">
              <w:rPr>
                <w:rFonts w:cs="Times New Roman"/>
                <w:sz w:val="22"/>
                <w:szCs w:val="22"/>
              </w:rPr>
              <w:t>Tổ hợp cầm tay</w:t>
            </w:r>
          </w:p>
        </w:tc>
        <w:tc>
          <w:tcPr>
            <w:tcW w:w="301" w:type="pct"/>
            <w:vAlign w:val="center"/>
          </w:tcPr>
          <w:p w14:paraId="19BA36CB" w14:textId="77777777" w:rsidR="00DD5A9F" w:rsidRPr="009E44A1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17D4CDB5" w14:textId="0A88A964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59E468ED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A9A3393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8B96252" w14:textId="37D70602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7AFDCE69" w14:textId="4F0E3E0D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75E47E43" w14:textId="77F4AF66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9CCD4BD" w14:textId="3F71486F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20A2F01" w14:textId="169DD140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BB9F2C1" w14:textId="780D2382" w:rsidR="00DD5A9F" w:rsidRPr="007C56FC" w:rsidRDefault="00DD5A9F" w:rsidP="009E44A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27A2DB90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DCDEA1F" w14:textId="2B183A86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4F9B73B0" w14:textId="77777777" w:rsidR="00DD5A9F" w:rsidRPr="007C56FC" w:rsidRDefault="00DD5A9F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0BF3E77" w14:textId="77777777" w:rsidTr="005E75DF">
        <w:tc>
          <w:tcPr>
            <w:tcW w:w="257" w:type="pct"/>
            <w:vAlign w:val="center"/>
          </w:tcPr>
          <w:p w14:paraId="5E6711DC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64" w:type="pct"/>
          </w:tcPr>
          <w:p w14:paraId="3324FCD0" w14:textId="77777777" w:rsidR="00DD5A9F" w:rsidRPr="007C56FC" w:rsidRDefault="00DD5A9F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7C56FC">
              <w:rPr>
                <w:rFonts w:cs="Times New Roman"/>
                <w:sz w:val="22"/>
                <w:szCs w:val="22"/>
              </w:rPr>
              <w:t>H</w:t>
            </w:r>
            <w:r w:rsidRPr="007C56FC">
              <w:rPr>
                <w:rFonts w:cs="Times New Roman"/>
                <w:sz w:val="22"/>
                <w:szCs w:val="22"/>
                <w:lang w:val="en-US"/>
              </w:rPr>
              <w:t>g</w:t>
            </w:r>
            <w:r w:rsidRPr="007C56FC">
              <w:rPr>
                <w:rFonts w:cs="Times New Roman"/>
                <w:sz w:val="22"/>
                <w:szCs w:val="22"/>
              </w:rPr>
              <w:t>dẫn sử dụng</w:t>
            </w:r>
          </w:p>
        </w:tc>
        <w:tc>
          <w:tcPr>
            <w:tcW w:w="301" w:type="pct"/>
            <w:vAlign w:val="center"/>
          </w:tcPr>
          <w:p w14:paraId="2D0393E0" w14:textId="77777777" w:rsidR="00DD5A9F" w:rsidRPr="009E44A1" w:rsidRDefault="00DD5A9F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E44A1">
              <w:rPr>
                <w:rFonts w:cs="Times New Roman"/>
                <w:sz w:val="20"/>
                <w:szCs w:val="20"/>
              </w:rPr>
              <w:t>Quyển</w:t>
            </w:r>
          </w:p>
        </w:tc>
        <w:tc>
          <w:tcPr>
            <w:tcW w:w="367" w:type="pct"/>
          </w:tcPr>
          <w:p w14:paraId="7D4CC9D2" w14:textId="5B89E9BD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05E76824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992E175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32DFF7B5" w14:textId="54D8E74D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552EA90E" w14:textId="202E678A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7A1850CE" w14:textId="038A3ED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1E0DD0F" w14:textId="0CB47F74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A8D436A" w14:textId="00F9DD89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86037D7" w14:textId="4E547E1B" w:rsidR="00DD5A9F" w:rsidRPr="007C56FC" w:rsidRDefault="00DD5A9F" w:rsidP="009E44A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3E4AF02C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BECA33F" w14:textId="1A76A894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203F8ADF" w14:textId="77777777" w:rsidR="00DD5A9F" w:rsidRPr="007C56FC" w:rsidRDefault="00DD5A9F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2A1F764" w14:textId="77777777" w:rsidTr="005E75DF">
        <w:tc>
          <w:tcPr>
            <w:tcW w:w="257" w:type="pct"/>
            <w:vAlign w:val="center"/>
          </w:tcPr>
          <w:p w14:paraId="03CC3094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64" w:type="pct"/>
          </w:tcPr>
          <w:p w14:paraId="4B704CF8" w14:textId="77777777" w:rsidR="00DD5A9F" w:rsidRPr="007C56FC" w:rsidRDefault="00DD5A9F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7C56FC">
              <w:rPr>
                <w:rFonts w:cs="Times New Roman"/>
                <w:sz w:val="22"/>
                <w:szCs w:val="22"/>
              </w:rPr>
              <w:t>Lý lịch máy</w:t>
            </w:r>
          </w:p>
        </w:tc>
        <w:tc>
          <w:tcPr>
            <w:tcW w:w="301" w:type="pct"/>
            <w:vAlign w:val="center"/>
          </w:tcPr>
          <w:p w14:paraId="2E45B091" w14:textId="77777777" w:rsidR="00DD5A9F" w:rsidRPr="009E44A1" w:rsidRDefault="00DD5A9F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E44A1">
              <w:rPr>
                <w:rFonts w:cs="Times New Roman"/>
                <w:sz w:val="20"/>
                <w:szCs w:val="20"/>
              </w:rPr>
              <w:t>,,</w:t>
            </w:r>
          </w:p>
        </w:tc>
        <w:tc>
          <w:tcPr>
            <w:tcW w:w="367" w:type="pct"/>
          </w:tcPr>
          <w:p w14:paraId="429388C9" w14:textId="552DF64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30F36641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4A6A049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075FCDBD" w14:textId="5F4DEAB1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01648E80" w14:textId="4B316D8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09BB78E1" w14:textId="274C45B2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81901F0" w14:textId="3F973801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26C5459" w14:textId="699977D6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0ECE22D" w14:textId="3BBA0E85" w:rsidR="00DD5A9F" w:rsidRPr="007C56FC" w:rsidRDefault="00DD5A9F" w:rsidP="009E44A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5AADBE53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66B5828" w14:textId="6BCBE51F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6F21E6D9" w14:textId="77777777" w:rsidR="00DD5A9F" w:rsidRPr="007C56FC" w:rsidRDefault="00DD5A9F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9CA2251" w14:textId="77777777" w:rsidTr="005E75DF">
        <w:tc>
          <w:tcPr>
            <w:tcW w:w="257" w:type="pct"/>
            <w:vAlign w:val="center"/>
          </w:tcPr>
          <w:p w14:paraId="1A9C61D1" w14:textId="376C95D1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64" w:type="pct"/>
          </w:tcPr>
          <w:p w14:paraId="7C614207" w14:textId="43F67243" w:rsidR="00DD5A9F" w:rsidRPr="00794BD2" w:rsidRDefault="00DD5A9F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  <w:lang w:val="en-US"/>
              </w:rPr>
            </w:pPr>
            <w:r w:rsidRPr="007C56FC">
              <w:rPr>
                <w:rFonts w:cs="Times New Roman"/>
                <w:sz w:val="22"/>
                <w:szCs w:val="22"/>
              </w:rPr>
              <w:t>Đĩa CD ph</w:t>
            </w:r>
            <w:r w:rsidRPr="007C56FC">
              <w:rPr>
                <w:rFonts w:cs="Times New Roman"/>
                <w:sz w:val="22"/>
                <w:szCs w:val="22"/>
                <w:lang w:val="en-US"/>
              </w:rPr>
              <w:t>.</w:t>
            </w:r>
            <w:r w:rsidRPr="007C56FC">
              <w:rPr>
                <w:rFonts w:cs="Times New Roman"/>
                <w:sz w:val="22"/>
                <w:szCs w:val="22"/>
              </w:rPr>
              <w:t>mềm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truyền số liệu</w:t>
            </w:r>
          </w:p>
        </w:tc>
        <w:tc>
          <w:tcPr>
            <w:tcW w:w="301" w:type="pct"/>
            <w:vAlign w:val="center"/>
          </w:tcPr>
          <w:p w14:paraId="3A2EF2BD" w14:textId="5ECE0781" w:rsidR="00DD5A9F" w:rsidRPr="009E44A1" w:rsidRDefault="00DD5A9F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E44A1">
              <w:rPr>
                <w:rFonts w:cs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36232197" w14:textId="0821CA2E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7CCC6B07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932EF31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420F0A2F" w14:textId="1355FA31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56068FAE" w14:textId="646BD51C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54C2E18C" w14:textId="33CE3289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353A1CF" w14:textId="7AC006B4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A7355E5" w14:textId="341A9482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5B307E9" w14:textId="57E09E89" w:rsidR="00DD5A9F" w:rsidRPr="007C56FC" w:rsidRDefault="00DD5A9F" w:rsidP="009E44A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004347B2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022272B" w14:textId="5F2EDFE2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29457C9B" w14:textId="77777777" w:rsidR="00DD5A9F" w:rsidRPr="007C56FC" w:rsidRDefault="00DD5A9F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CA9DA24" w14:textId="77777777" w:rsidTr="005E75DF">
        <w:tc>
          <w:tcPr>
            <w:tcW w:w="257" w:type="pct"/>
            <w:vAlign w:val="center"/>
          </w:tcPr>
          <w:p w14:paraId="6E4E3E4E" w14:textId="5BBC3995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64" w:type="pct"/>
          </w:tcPr>
          <w:p w14:paraId="4AB931AB" w14:textId="4BDD0A42" w:rsidR="00DD5A9F" w:rsidRPr="00794BD2" w:rsidRDefault="00DD5A9F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  <w:lang w:val="en-US"/>
              </w:rPr>
            </w:pPr>
            <w:r w:rsidRPr="007C56FC">
              <w:rPr>
                <w:rFonts w:cs="Times New Roman"/>
                <w:sz w:val="22"/>
                <w:szCs w:val="22"/>
              </w:rPr>
              <w:t>Đĩa CD ph</w:t>
            </w:r>
            <w:r w:rsidRPr="007C56FC">
              <w:rPr>
                <w:rFonts w:cs="Times New Roman"/>
                <w:sz w:val="22"/>
                <w:szCs w:val="22"/>
                <w:lang w:val="en-US"/>
              </w:rPr>
              <w:t>.</w:t>
            </w:r>
            <w:r w:rsidRPr="007C56FC">
              <w:rPr>
                <w:rFonts w:cs="Times New Roman"/>
                <w:sz w:val="22"/>
                <w:szCs w:val="22"/>
              </w:rPr>
              <w:t>mềm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nạp tham số</w:t>
            </w:r>
          </w:p>
        </w:tc>
        <w:tc>
          <w:tcPr>
            <w:tcW w:w="301" w:type="pct"/>
            <w:vAlign w:val="center"/>
          </w:tcPr>
          <w:p w14:paraId="3DB3465C" w14:textId="1951575A" w:rsidR="00DD5A9F" w:rsidRPr="009E44A1" w:rsidRDefault="00DD5A9F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E44A1">
              <w:rPr>
                <w:rFonts w:cs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219F1E13" w14:textId="244FD372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705192E5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47D4CC9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55F77C95" w14:textId="256F76EF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12733780" w14:textId="40328358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6924D508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50D8233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248C6C1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CFDA6FE" w14:textId="3FB5FE1D" w:rsidR="00DD5A9F" w:rsidRDefault="00DD5A9F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19FC1FB0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8586C5D" w14:textId="43E278AD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73422C49" w14:textId="77777777" w:rsidR="00DD5A9F" w:rsidRPr="007C56FC" w:rsidRDefault="00DD5A9F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634A33D" w14:textId="77777777" w:rsidTr="005E75DF">
        <w:tc>
          <w:tcPr>
            <w:tcW w:w="257" w:type="pct"/>
            <w:vAlign w:val="center"/>
          </w:tcPr>
          <w:p w14:paraId="6BF63402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B</w:t>
            </w:r>
          </w:p>
        </w:tc>
        <w:tc>
          <w:tcPr>
            <w:tcW w:w="1064" w:type="pct"/>
            <w:vAlign w:val="center"/>
          </w:tcPr>
          <w:p w14:paraId="5F36210B" w14:textId="77777777" w:rsidR="00F357D1" w:rsidRPr="007C56FC" w:rsidRDefault="00F357D1" w:rsidP="00EB5955">
            <w:pPr>
              <w:tabs>
                <w:tab w:val="left" w:pos="11640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 xml:space="preserve">Vali ĐKX VRS-631/S </w:t>
            </w:r>
          </w:p>
        </w:tc>
        <w:tc>
          <w:tcPr>
            <w:tcW w:w="301" w:type="pct"/>
            <w:vAlign w:val="center"/>
          </w:tcPr>
          <w:p w14:paraId="3A9E87A0" w14:textId="2102BF53" w:rsidR="00F357D1" w:rsidRPr="009E44A1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E44A1">
              <w:rPr>
                <w:rFonts w:ascii="Times New Roman" w:hAnsi="Times New Roman"/>
                <w:b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6EC5DCCA" w14:textId="1131334C" w:rsidR="00F357D1" w:rsidRPr="007C56FC" w:rsidRDefault="0077495C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37B41F27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141BF90E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</w:tcPr>
          <w:p w14:paraId="102E586B" w14:textId="33A66303" w:rsidR="00F357D1" w:rsidRPr="007C56FC" w:rsidRDefault="0077495C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5D02BB8A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4CE17F97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01E89143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2195CCE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20A1DC9" w14:textId="5DF0B60A" w:rsidR="00F357D1" w:rsidRPr="007C56FC" w:rsidRDefault="00047F79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4925756C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3D167C10" w14:textId="51BFCB7B" w:rsidR="00F357D1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22A244C3" w14:textId="77777777" w:rsidR="00F357D1" w:rsidRPr="007C56FC" w:rsidRDefault="00F357D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1B1FD39" w14:textId="77777777" w:rsidTr="005E75DF">
        <w:tc>
          <w:tcPr>
            <w:tcW w:w="257" w:type="pct"/>
            <w:vAlign w:val="center"/>
          </w:tcPr>
          <w:p w14:paraId="6C67300D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64" w:type="pct"/>
            <w:vAlign w:val="center"/>
          </w:tcPr>
          <w:p w14:paraId="4DAB5B35" w14:textId="77777777" w:rsidR="00F357D1" w:rsidRPr="007C56FC" w:rsidRDefault="00F357D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Khối ĐKX</w:t>
            </w:r>
          </w:p>
        </w:tc>
        <w:tc>
          <w:tcPr>
            <w:tcW w:w="301" w:type="pct"/>
          </w:tcPr>
          <w:p w14:paraId="41D6DD17" w14:textId="77777777" w:rsidR="00F357D1" w:rsidRPr="009E44A1" w:rsidRDefault="00F357D1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E44A1">
              <w:rPr>
                <w:rFonts w:cs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6AEC9737" w14:textId="4FF624F0" w:rsidR="00F357D1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11720D59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5F76C641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6AA08AEB" w14:textId="30F3D8BD" w:rsidR="00F357D1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2BFE5B60" w14:textId="15CEA46D" w:rsidR="00F357D1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58042AF8" w14:textId="7A36E90F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2F155AB" w14:textId="1C801F21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F705856" w14:textId="08757116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3F9C591" w14:textId="10C68B95" w:rsidR="00F357D1" w:rsidRPr="007C56FC" w:rsidRDefault="006B2776" w:rsidP="009E44A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601D1BEC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7C51B2D" w14:textId="3386B44D" w:rsidR="00F357D1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3FB08383" w14:textId="77777777" w:rsidR="00F357D1" w:rsidRPr="007C56FC" w:rsidRDefault="00F357D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EB3861A" w14:textId="77777777" w:rsidTr="005E75DF">
        <w:tc>
          <w:tcPr>
            <w:tcW w:w="257" w:type="pct"/>
            <w:vAlign w:val="center"/>
          </w:tcPr>
          <w:p w14:paraId="544C5C3B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64" w:type="pct"/>
            <w:vAlign w:val="center"/>
          </w:tcPr>
          <w:p w14:paraId="107B2C43" w14:textId="77777777" w:rsidR="00DD5A9F" w:rsidRPr="007C56FC" w:rsidRDefault="00DD5A9F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Cáp nguồn</w:t>
            </w:r>
          </w:p>
        </w:tc>
        <w:tc>
          <w:tcPr>
            <w:tcW w:w="301" w:type="pct"/>
          </w:tcPr>
          <w:p w14:paraId="605DBE3C" w14:textId="77777777" w:rsidR="00DD5A9F" w:rsidRPr="009E44A1" w:rsidRDefault="00DD5A9F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0757F0F9" w14:textId="1C494975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  <w:vAlign w:val="center"/>
          </w:tcPr>
          <w:p w14:paraId="53C42685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706A0A6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444DBC19" w14:textId="4293CA6C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  <w:vAlign w:val="center"/>
          </w:tcPr>
          <w:p w14:paraId="7535E2F8" w14:textId="3AC95E90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2F5146C5" w14:textId="6759FF49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5C14C503" w14:textId="0A8D3C96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3D6EEF1" w14:textId="2797EDDF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79947C8" w14:textId="0444920E" w:rsidR="00DD5A9F" w:rsidRPr="007C56FC" w:rsidRDefault="00DD5A9F" w:rsidP="009E44A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1E6367ED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66969F46" w14:textId="55A3D91C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  <w:vAlign w:val="center"/>
          </w:tcPr>
          <w:p w14:paraId="3B6938C4" w14:textId="77777777" w:rsidR="00DD5A9F" w:rsidRPr="007C56FC" w:rsidRDefault="00DD5A9F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44DC28F" w14:textId="77777777" w:rsidTr="005E75DF">
        <w:tc>
          <w:tcPr>
            <w:tcW w:w="257" w:type="pct"/>
            <w:vAlign w:val="center"/>
          </w:tcPr>
          <w:p w14:paraId="582C778C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3CF32979" w14:textId="77777777" w:rsidR="00DD5A9F" w:rsidRPr="007C56FC" w:rsidRDefault="00DD5A9F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Cáp nguồn AC cho bộ nạp ĐKX</w:t>
            </w:r>
          </w:p>
        </w:tc>
        <w:tc>
          <w:tcPr>
            <w:tcW w:w="301" w:type="pct"/>
            <w:vAlign w:val="center"/>
          </w:tcPr>
          <w:p w14:paraId="578AEB36" w14:textId="77777777" w:rsidR="00DD5A9F" w:rsidRPr="009E44A1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vAlign w:val="center"/>
          </w:tcPr>
          <w:p w14:paraId="076E51CF" w14:textId="09CCDF9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  <w:vAlign w:val="center"/>
          </w:tcPr>
          <w:p w14:paraId="2E4527D9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E168BC5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31FCD989" w14:textId="13AA6439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  <w:vAlign w:val="center"/>
          </w:tcPr>
          <w:p w14:paraId="4C3235DC" w14:textId="0AD3934F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3D4911A3" w14:textId="37CB1BD8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37367674" w14:textId="569546D4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F6B0A9F" w14:textId="02A38796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8833E5F" w14:textId="7B103B22" w:rsidR="00DD5A9F" w:rsidRPr="007C56FC" w:rsidRDefault="00DD5A9F" w:rsidP="009E44A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2DFC765D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49559BEF" w14:textId="38B9818F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  <w:vAlign w:val="center"/>
          </w:tcPr>
          <w:p w14:paraId="744C0AF8" w14:textId="77777777" w:rsidR="00DD5A9F" w:rsidRPr="007C56FC" w:rsidRDefault="00DD5A9F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0EE36A0" w14:textId="77777777" w:rsidTr="005E75DF">
        <w:tc>
          <w:tcPr>
            <w:tcW w:w="257" w:type="pct"/>
            <w:vAlign w:val="center"/>
          </w:tcPr>
          <w:p w14:paraId="562DA22B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2FB32AA2" w14:textId="77777777" w:rsidR="00DD5A9F" w:rsidRPr="007C56FC" w:rsidRDefault="00DD5A9F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 xml:space="preserve">Cáp nguồn </w:t>
            </w:r>
            <w:r w:rsidRPr="007C56FC">
              <w:rPr>
                <w:rFonts w:ascii="Times New Roman" w:hAnsi="Times New Roman"/>
                <w:sz w:val="22"/>
                <w:szCs w:val="22"/>
                <w:u w:val="double"/>
              </w:rPr>
              <w:t>D</w:t>
            </w:r>
            <w:r w:rsidRPr="007C56FC">
              <w:rPr>
                <w:rFonts w:ascii="Times New Roman" w:hAnsi="Times New Roman"/>
                <w:sz w:val="22"/>
                <w:szCs w:val="22"/>
              </w:rPr>
              <w:t>C in cho bộ nạp ĐKX</w:t>
            </w:r>
          </w:p>
        </w:tc>
        <w:tc>
          <w:tcPr>
            <w:tcW w:w="301" w:type="pct"/>
            <w:vAlign w:val="center"/>
          </w:tcPr>
          <w:p w14:paraId="0777489F" w14:textId="77777777" w:rsidR="00DD5A9F" w:rsidRPr="009E44A1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vAlign w:val="center"/>
          </w:tcPr>
          <w:p w14:paraId="06299EFB" w14:textId="3FAC2EAE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  <w:vAlign w:val="center"/>
          </w:tcPr>
          <w:p w14:paraId="05C4C4E6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8C26A7E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057C53CC" w14:textId="4B8799FC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  <w:vAlign w:val="center"/>
          </w:tcPr>
          <w:p w14:paraId="0DA75B6E" w14:textId="2C2B2B0B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686B45C7" w14:textId="3DC038DD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7660D3AF" w14:textId="15998641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BA5CC18" w14:textId="05F7FC5F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293A7BC" w14:textId="37DAAA52" w:rsidR="00DD5A9F" w:rsidRPr="007C56FC" w:rsidRDefault="00DD5A9F" w:rsidP="009E44A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1596AA3F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500DE949" w14:textId="5AC4DBA9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  <w:vAlign w:val="center"/>
          </w:tcPr>
          <w:p w14:paraId="40BB6A6A" w14:textId="77777777" w:rsidR="00DD5A9F" w:rsidRPr="007C56FC" w:rsidRDefault="00DD5A9F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CC39FE9" w14:textId="77777777" w:rsidTr="005E75DF">
        <w:tc>
          <w:tcPr>
            <w:tcW w:w="257" w:type="pct"/>
            <w:vAlign w:val="center"/>
          </w:tcPr>
          <w:p w14:paraId="7DB29B52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47FD9B17" w14:textId="77777777" w:rsidR="00DD5A9F" w:rsidRPr="007C56FC" w:rsidRDefault="00DD5A9F" w:rsidP="00EB5955">
            <w:pPr>
              <w:tabs>
                <w:tab w:val="left" w:pos="11640"/>
              </w:tabs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pacing w:val="-6"/>
                <w:sz w:val="22"/>
                <w:szCs w:val="22"/>
              </w:rPr>
              <w:t xml:space="preserve">Cáp nguồn </w:t>
            </w:r>
            <w:r w:rsidRPr="007C56FC">
              <w:rPr>
                <w:rFonts w:ascii="Times New Roman" w:hAnsi="Times New Roman"/>
                <w:spacing w:val="-6"/>
                <w:sz w:val="22"/>
                <w:szCs w:val="22"/>
                <w:u w:val="double"/>
              </w:rPr>
              <w:t>D</w:t>
            </w:r>
            <w:r w:rsidRPr="007C56FC">
              <w:rPr>
                <w:rFonts w:ascii="Times New Roman" w:hAnsi="Times New Roman"/>
                <w:spacing w:val="-6"/>
                <w:sz w:val="22"/>
                <w:szCs w:val="22"/>
              </w:rPr>
              <w:t>C out cho bộ nạp ĐKX</w:t>
            </w:r>
          </w:p>
        </w:tc>
        <w:tc>
          <w:tcPr>
            <w:tcW w:w="301" w:type="pct"/>
            <w:vAlign w:val="center"/>
          </w:tcPr>
          <w:p w14:paraId="67339666" w14:textId="77777777" w:rsidR="00DD5A9F" w:rsidRPr="009E44A1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vAlign w:val="center"/>
          </w:tcPr>
          <w:p w14:paraId="411DA71D" w14:textId="4D2BD45C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  <w:vAlign w:val="center"/>
          </w:tcPr>
          <w:p w14:paraId="29A0D822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A90469A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2BF148E7" w14:textId="257EB1D4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  <w:vAlign w:val="center"/>
          </w:tcPr>
          <w:p w14:paraId="6286A048" w14:textId="0878D4C8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61BFC63E" w14:textId="45B894CD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15251B6F" w14:textId="7C683B51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B9A1BCF" w14:textId="12525A8B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229ADA9" w14:textId="5594047F" w:rsidR="00DD5A9F" w:rsidRPr="007C56FC" w:rsidRDefault="00DD5A9F" w:rsidP="009E44A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43F827F4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22218359" w14:textId="2A7D706D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  <w:vAlign w:val="center"/>
          </w:tcPr>
          <w:p w14:paraId="7AB8C0A6" w14:textId="77777777" w:rsidR="00DD5A9F" w:rsidRPr="007C56FC" w:rsidRDefault="00DD5A9F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295F18E" w14:textId="77777777" w:rsidTr="005E75DF">
        <w:tc>
          <w:tcPr>
            <w:tcW w:w="257" w:type="pct"/>
            <w:vAlign w:val="center"/>
          </w:tcPr>
          <w:p w14:paraId="17DA6E03" w14:textId="77777777" w:rsidR="006B2776" w:rsidRPr="007C56FC" w:rsidRDefault="006B2776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64" w:type="pct"/>
            <w:vAlign w:val="center"/>
          </w:tcPr>
          <w:p w14:paraId="31BB1DB1" w14:textId="77777777" w:rsidR="006B2776" w:rsidRPr="007C56FC" w:rsidRDefault="006B2776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Ắc quy ĐKX</w:t>
            </w:r>
          </w:p>
        </w:tc>
        <w:tc>
          <w:tcPr>
            <w:tcW w:w="301" w:type="pct"/>
            <w:vAlign w:val="center"/>
          </w:tcPr>
          <w:p w14:paraId="726ED668" w14:textId="77777777" w:rsidR="006B2776" w:rsidRPr="009E44A1" w:rsidRDefault="006B2776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21243C15" w14:textId="294EDBD8" w:rsidR="006B2776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0621C57A" w14:textId="77777777" w:rsidR="006B2776" w:rsidRPr="007C56FC" w:rsidRDefault="006B2776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58A1969C" w14:textId="77777777" w:rsidR="006B2776" w:rsidRPr="007C56FC" w:rsidRDefault="006B2776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4A1BCED7" w14:textId="5154A391" w:rsidR="006B2776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27DAE4B9" w14:textId="3713D10F" w:rsidR="006B2776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13856626" w14:textId="2BADF6A0" w:rsidR="006B2776" w:rsidRPr="007C56FC" w:rsidRDefault="006B2776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FAC8A94" w14:textId="6119891D" w:rsidR="006B2776" w:rsidRPr="007C56FC" w:rsidRDefault="006B2776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94D5A9C" w14:textId="55315869" w:rsidR="006B2776" w:rsidRPr="007C56FC" w:rsidRDefault="006B2776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799DC7A" w14:textId="04DFC398" w:rsidR="006B2776" w:rsidRPr="007C56FC" w:rsidRDefault="006B2776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74AC0AEF" w14:textId="77777777" w:rsidR="006B2776" w:rsidRPr="007C56FC" w:rsidRDefault="006B2776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72C7222" w14:textId="0E480F0F" w:rsidR="006B2776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4F2326D7" w14:textId="77777777" w:rsidR="006B2776" w:rsidRPr="007C56FC" w:rsidRDefault="006B2776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19A6CEA" w14:textId="77777777" w:rsidTr="005E75DF">
        <w:tc>
          <w:tcPr>
            <w:tcW w:w="257" w:type="pct"/>
            <w:vAlign w:val="center"/>
          </w:tcPr>
          <w:p w14:paraId="1D609A32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1E084031" w14:textId="77777777" w:rsidR="00DD5A9F" w:rsidRPr="007C56FC" w:rsidRDefault="00DD5A9F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Đế nạp AQ ĐKX</w:t>
            </w:r>
          </w:p>
        </w:tc>
        <w:tc>
          <w:tcPr>
            <w:tcW w:w="301" w:type="pct"/>
            <w:vAlign w:val="center"/>
          </w:tcPr>
          <w:p w14:paraId="3D934AFA" w14:textId="77777777" w:rsidR="00DD5A9F" w:rsidRPr="009E44A1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56B034FB" w14:textId="7E3D8758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40ED6B0F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F30EB2C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42BAF730" w14:textId="197E37F4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19A9BE30" w14:textId="1A353E38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1FF1F16F" w14:textId="5CFAEE72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FC7F96E" w14:textId="32ED8458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5B8BD16" w14:textId="4BDB30D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B3AE3D0" w14:textId="3B514ABE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0D426ED8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8A3047F" w14:textId="38AD24C1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30F06689" w14:textId="77777777" w:rsidR="00DD5A9F" w:rsidRPr="007C56FC" w:rsidRDefault="00DD5A9F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49940A1" w14:textId="77777777" w:rsidTr="005E75DF">
        <w:tc>
          <w:tcPr>
            <w:tcW w:w="257" w:type="pct"/>
            <w:vAlign w:val="center"/>
          </w:tcPr>
          <w:p w14:paraId="6C5109FF" w14:textId="3C82DC01" w:rsidR="00DD5A9F" w:rsidRPr="007C56FC" w:rsidRDefault="00B92365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1064" w:type="pct"/>
            <w:vAlign w:val="center"/>
          </w:tcPr>
          <w:p w14:paraId="7BF9764A" w14:textId="77777777" w:rsidR="00DD5A9F" w:rsidRPr="007C56FC" w:rsidRDefault="00DD5A9F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 xml:space="preserve">Túi áo máy cho ĐKX </w:t>
            </w:r>
          </w:p>
        </w:tc>
        <w:tc>
          <w:tcPr>
            <w:tcW w:w="301" w:type="pct"/>
            <w:vAlign w:val="center"/>
          </w:tcPr>
          <w:p w14:paraId="2C3C026D" w14:textId="77777777" w:rsidR="00DD5A9F" w:rsidRPr="009E44A1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1535C7B9" w14:textId="6567CFC3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4B3BB98E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D4A6303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39C54F8B" w14:textId="5A9A48E6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61895F16" w14:textId="6BEB9052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6E11B5CB" w14:textId="7EDEAF13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8780EAE" w14:textId="3E55DBD1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0D7EC45" w14:textId="219A7A63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69002B6" w14:textId="45DC00B8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7DC4CC77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1E4F4F5" w14:textId="2414609F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47961B11" w14:textId="77777777" w:rsidR="00DD5A9F" w:rsidRPr="007C56FC" w:rsidRDefault="00DD5A9F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F0D5AB9" w14:textId="77777777" w:rsidTr="005E75DF">
        <w:tc>
          <w:tcPr>
            <w:tcW w:w="257" w:type="pct"/>
            <w:vAlign w:val="center"/>
          </w:tcPr>
          <w:p w14:paraId="66514F15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64" w:type="pct"/>
            <w:vAlign w:val="center"/>
          </w:tcPr>
          <w:p w14:paraId="5853B65D" w14:textId="77777777" w:rsidR="00DD5A9F" w:rsidRPr="007C56FC" w:rsidRDefault="00DD5A9F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 xml:space="preserve">Manip </w:t>
            </w:r>
          </w:p>
        </w:tc>
        <w:tc>
          <w:tcPr>
            <w:tcW w:w="301" w:type="pct"/>
            <w:vAlign w:val="center"/>
          </w:tcPr>
          <w:p w14:paraId="1E87F08B" w14:textId="77777777" w:rsidR="00DD5A9F" w:rsidRPr="009E44A1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6023C768" w14:textId="3CCB7C11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57A5C27D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D2309DC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143DE53C" w14:textId="65637CE1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258FFDFF" w14:textId="34BAA260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200FF941" w14:textId="6F80E189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FD9EF62" w14:textId="5BEB5DF8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6C141FF" w14:textId="3FEF570D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F0D7A60" w14:textId="09B70315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031C8B32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914BA3A" w14:textId="4CFDFC8B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2B3944B3" w14:textId="77777777" w:rsidR="00DD5A9F" w:rsidRPr="007C56FC" w:rsidRDefault="00DD5A9F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8A1F125" w14:textId="77777777" w:rsidTr="005E75DF">
        <w:tc>
          <w:tcPr>
            <w:tcW w:w="257" w:type="pct"/>
            <w:vAlign w:val="center"/>
          </w:tcPr>
          <w:p w14:paraId="1ED3A648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64" w:type="pct"/>
            <w:vAlign w:val="center"/>
          </w:tcPr>
          <w:p w14:paraId="389EE363" w14:textId="77777777" w:rsidR="00DD5A9F" w:rsidRPr="007C56FC" w:rsidRDefault="00DD5A9F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Tổ hợp cầm tay</w:t>
            </w:r>
          </w:p>
        </w:tc>
        <w:tc>
          <w:tcPr>
            <w:tcW w:w="301" w:type="pct"/>
            <w:vAlign w:val="center"/>
          </w:tcPr>
          <w:p w14:paraId="42860E87" w14:textId="77777777" w:rsidR="00DD5A9F" w:rsidRPr="009E44A1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2BE82869" w14:textId="46CE3803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0463160C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8516BED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16A64B53" w14:textId="7047AAEC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04A47C08" w14:textId="087505CA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35370052" w14:textId="4BC5FBE6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A141339" w14:textId="0036A78A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F32257C" w14:textId="3E593AEF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1D4CD3B" w14:textId="20763437" w:rsidR="00DD5A9F" w:rsidRPr="007C56FC" w:rsidRDefault="00DD5A9F" w:rsidP="009E44A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2BD21957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622EE55" w14:textId="71BDD84D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751DF08B" w14:textId="77777777" w:rsidR="00DD5A9F" w:rsidRPr="007C56FC" w:rsidRDefault="00DD5A9F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9FC67EA" w14:textId="77777777" w:rsidTr="005E75DF">
        <w:tc>
          <w:tcPr>
            <w:tcW w:w="257" w:type="pct"/>
            <w:vAlign w:val="center"/>
          </w:tcPr>
          <w:p w14:paraId="31BA188F" w14:textId="432B64E8" w:rsidR="00794BD2" w:rsidRPr="007C56FC" w:rsidRDefault="00794BD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64" w:type="pct"/>
            <w:vAlign w:val="center"/>
          </w:tcPr>
          <w:p w14:paraId="4B4D0063" w14:textId="72CAFD82" w:rsidR="00794BD2" w:rsidRPr="00794BD2" w:rsidRDefault="00794BD2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794BD2">
              <w:rPr>
                <w:rFonts w:ascii="Times New Roman" w:hAnsi="Times New Roman"/>
                <w:sz w:val="22"/>
                <w:szCs w:val="22"/>
              </w:rPr>
              <w:t>Bộ vít 4 cạnh, ecu</w:t>
            </w:r>
          </w:p>
        </w:tc>
        <w:tc>
          <w:tcPr>
            <w:tcW w:w="301" w:type="pct"/>
            <w:vAlign w:val="center"/>
          </w:tcPr>
          <w:p w14:paraId="6414B905" w14:textId="0172965E" w:rsidR="00794BD2" w:rsidRPr="009E44A1" w:rsidRDefault="00794BD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0A0AD39B" w14:textId="5F357614" w:rsidR="00794BD2" w:rsidRPr="007C56FC" w:rsidRDefault="00906BA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50" w:type="pct"/>
          </w:tcPr>
          <w:p w14:paraId="5C648C2B" w14:textId="77777777" w:rsidR="00794BD2" w:rsidRPr="007C56FC" w:rsidRDefault="00794BD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8622391" w14:textId="77777777" w:rsidR="00794BD2" w:rsidRPr="007C56FC" w:rsidRDefault="00794BD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07FB3245" w14:textId="20FFD77A" w:rsidR="00794BD2" w:rsidRPr="007C56FC" w:rsidRDefault="00906BA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99" w:type="pct"/>
          </w:tcPr>
          <w:p w14:paraId="4AC42435" w14:textId="11FA209D" w:rsidR="00794BD2" w:rsidRPr="007C56FC" w:rsidRDefault="00906BA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61ADE65C" w14:textId="77777777" w:rsidR="00794BD2" w:rsidRPr="007C56FC" w:rsidRDefault="00794BD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76B40D8" w14:textId="77777777" w:rsidR="00794BD2" w:rsidRPr="007C56FC" w:rsidRDefault="00794BD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8A38E1D" w14:textId="77777777" w:rsidR="00794BD2" w:rsidRPr="007C56FC" w:rsidRDefault="00794BD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558FBABC" w14:textId="43625814" w:rsidR="00794BD2" w:rsidRDefault="00794BD2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404" w:type="pct"/>
            <w:vAlign w:val="center"/>
          </w:tcPr>
          <w:p w14:paraId="05FBB417" w14:textId="77777777" w:rsidR="00794BD2" w:rsidRPr="007C56FC" w:rsidRDefault="00794BD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4387826" w14:textId="43C1F0D7" w:rsidR="00794BD2" w:rsidRPr="007C56FC" w:rsidRDefault="00906BA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506" w:type="pct"/>
          </w:tcPr>
          <w:p w14:paraId="25662093" w14:textId="77777777" w:rsidR="00794BD2" w:rsidRPr="007C56FC" w:rsidRDefault="00794BD2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BBE6364" w14:textId="77777777" w:rsidTr="005E75DF">
        <w:tc>
          <w:tcPr>
            <w:tcW w:w="257" w:type="pct"/>
            <w:vAlign w:val="center"/>
          </w:tcPr>
          <w:p w14:paraId="789C8A0D" w14:textId="77777777" w:rsidR="00B92365" w:rsidRDefault="00B92365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64" w:type="pct"/>
            <w:vAlign w:val="center"/>
          </w:tcPr>
          <w:p w14:paraId="0796D0C7" w14:textId="77777777" w:rsidR="00B92365" w:rsidRPr="000040A5" w:rsidRDefault="00B92365" w:rsidP="00EB5955">
            <w:pPr>
              <w:tabs>
                <w:tab w:val="left" w:pos="11640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 w:rsidRPr="000040A5">
              <w:rPr>
                <w:rFonts w:ascii="Times New Roman" w:hAnsi="Times New Roman"/>
                <w:b/>
                <w:sz w:val="22"/>
                <w:szCs w:val="22"/>
              </w:rPr>
              <w:t>HÒM SỐ 2</w:t>
            </w:r>
          </w:p>
          <w:p w14:paraId="2869196C" w14:textId="3FD40B47" w:rsidR="00B92365" w:rsidRPr="00794BD2" w:rsidRDefault="00B92365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b/>
                <w:sz w:val="22"/>
                <w:szCs w:val="22"/>
              </w:rPr>
              <w:t>Phụ kiện VRS-631/S</w:t>
            </w:r>
          </w:p>
        </w:tc>
        <w:tc>
          <w:tcPr>
            <w:tcW w:w="301" w:type="pct"/>
            <w:vAlign w:val="center"/>
          </w:tcPr>
          <w:p w14:paraId="63011D9F" w14:textId="77777777" w:rsidR="00B92365" w:rsidRPr="009E44A1" w:rsidRDefault="00B92365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" w:type="pct"/>
          </w:tcPr>
          <w:p w14:paraId="3CDA515A" w14:textId="77777777" w:rsidR="00B92365" w:rsidRDefault="00B92365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E6FB573" w14:textId="77777777" w:rsidR="00B92365" w:rsidRPr="007C56FC" w:rsidRDefault="00B92365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E90C8C1" w14:textId="77777777" w:rsidR="00B92365" w:rsidRPr="007C56FC" w:rsidRDefault="00B92365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537274FF" w14:textId="77777777" w:rsidR="00B92365" w:rsidRDefault="00B92365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</w:tcPr>
          <w:p w14:paraId="68FF2F27" w14:textId="77777777" w:rsidR="00B92365" w:rsidRDefault="00B92365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</w:tcPr>
          <w:p w14:paraId="20C0E72D" w14:textId="77777777" w:rsidR="00B92365" w:rsidRPr="007C56FC" w:rsidRDefault="00B92365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371746E" w14:textId="77777777" w:rsidR="00B92365" w:rsidRPr="007C56FC" w:rsidRDefault="00B92365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28C5396" w14:textId="77777777" w:rsidR="00B92365" w:rsidRPr="007C56FC" w:rsidRDefault="00B92365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C6F8119" w14:textId="77777777" w:rsidR="00B92365" w:rsidRDefault="00B92365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04" w:type="pct"/>
            <w:vAlign w:val="center"/>
          </w:tcPr>
          <w:p w14:paraId="0CB89399" w14:textId="77777777" w:rsidR="00B92365" w:rsidRPr="007C56FC" w:rsidRDefault="00B92365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002FD45" w14:textId="77777777" w:rsidR="00B92365" w:rsidRDefault="00B92365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06" w:type="pct"/>
          </w:tcPr>
          <w:p w14:paraId="2DBB0BBF" w14:textId="77777777" w:rsidR="00B92365" w:rsidRPr="007C56FC" w:rsidRDefault="00B92365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444A63E" w14:textId="77777777" w:rsidTr="005E75DF">
        <w:tc>
          <w:tcPr>
            <w:tcW w:w="257" w:type="pct"/>
            <w:vAlign w:val="center"/>
          </w:tcPr>
          <w:p w14:paraId="2EF0418B" w14:textId="44C18A58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64" w:type="pct"/>
            <w:vAlign w:val="center"/>
          </w:tcPr>
          <w:p w14:paraId="520F3C80" w14:textId="4FE52CDB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Giá máy VRS-631/S</w:t>
            </w:r>
          </w:p>
        </w:tc>
        <w:tc>
          <w:tcPr>
            <w:tcW w:w="301" w:type="pct"/>
            <w:vAlign w:val="center"/>
          </w:tcPr>
          <w:p w14:paraId="2D90CD86" w14:textId="45CA5965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27294B0C" w14:textId="6ED8802B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7630DC2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B79D6D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1C341C39" w14:textId="02B9F50D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162B84EF" w14:textId="32FA97EA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1E97909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79249B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223DEE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52B3ECD" w14:textId="52A2BB95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5715141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EB1A4FA" w14:textId="48033039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6013021B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E4117A4" w14:textId="77777777" w:rsidTr="005E75DF">
        <w:tc>
          <w:tcPr>
            <w:tcW w:w="257" w:type="pct"/>
            <w:vAlign w:val="center"/>
          </w:tcPr>
          <w:p w14:paraId="02CD3195" w14:textId="25F6B410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14F3CD0A" w14:textId="04668FE0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Bu lông, đai ốc + đệm bằng + đệm kênh</w:t>
            </w:r>
          </w:p>
        </w:tc>
        <w:tc>
          <w:tcPr>
            <w:tcW w:w="301" w:type="pct"/>
            <w:vAlign w:val="center"/>
          </w:tcPr>
          <w:p w14:paraId="680DBD0B" w14:textId="7ED46083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721A399E" w14:textId="3D5DE688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250" w:type="pct"/>
          </w:tcPr>
          <w:p w14:paraId="73214E7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5FCB428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13C52505" w14:textId="10F5C0B3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99" w:type="pct"/>
          </w:tcPr>
          <w:p w14:paraId="0D29E5B8" w14:textId="3EEE59FC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1B5E807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37306B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ED43CE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F31D8F0" w14:textId="58FEF2E9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404" w:type="pct"/>
            <w:vAlign w:val="center"/>
          </w:tcPr>
          <w:p w14:paraId="665C59A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FE88693" w14:textId="47B9B0BB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506" w:type="pct"/>
          </w:tcPr>
          <w:p w14:paraId="167FC1F8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D999ACE" w14:textId="77777777" w:rsidTr="005E75DF">
        <w:tc>
          <w:tcPr>
            <w:tcW w:w="257" w:type="pct"/>
            <w:vAlign w:val="center"/>
          </w:tcPr>
          <w:p w14:paraId="54F9E59A" w14:textId="6DAA317B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64" w:type="pct"/>
            <w:vAlign w:val="center"/>
          </w:tcPr>
          <w:p w14:paraId="11EA1BCA" w14:textId="353922DC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Ng. chuyển đổi</w:t>
            </w:r>
          </w:p>
        </w:tc>
        <w:tc>
          <w:tcPr>
            <w:tcW w:w="301" w:type="pct"/>
            <w:vAlign w:val="center"/>
          </w:tcPr>
          <w:p w14:paraId="5D38DBDD" w14:textId="34878637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69579210" w14:textId="4D36AAC0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5F8B556A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F58A908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07599CD5" w14:textId="45416915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13E253D9" w14:textId="7969229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6CB775B5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52BA4B4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65A624A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54795CA4" w14:textId="5161047F" w:rsidR="00400AF1" w:rsidRP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4EE3DC6A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68BAA5F" w14:textId="11F66FE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0713CC84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AC864D5" w14:textId="77777777" w:rsidTr="005E75DF">
        <w:tc>
          <w:tcPr>
            <w:tcW w:w="257" w:type="pct"/>
            <w:vAlign w:val="center"/>
          </w:tcPr>
          <w:p w14:paraId="27EE62A6" w14:textId="6BFB3067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64" w:type="pct"/>
            <w:vAlign w:val="center"/>
          </w:tcPr>
          <w:p w14:paraId="7F4B459B" w14:textId="1E7CE17F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Bộ điều hưởng AT</w:t>
            </w:r>
          </w:p>
        </w:tc>
        <w:tc>
          <w:tcPr>
            <w:tcW w:w="301" w:type="pct"/>
            <w:vAlign w:val="center"/>
          </w:tcPr>
          <w:p w14:paraId="05BA3A35" w14:textId="4E34B2F0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5457B023" w14:textId="362FBCBF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430D00FC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4EBAE51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408B5369" w14:textId="6068BE55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3C0BB1E5" w14:textId="2D5A9FA4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27B4745C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0E0C2EA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9A26E83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77679D2" w14:textId="08AB2B7A" w:rsidR="00400AF1" w:rsidRP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272C4C26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97225FE" w14:textId="29AF9315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5B287975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ECF6277" w14:textId="77777777" w:rsidTr="005E75DF">
        <w:tc>
          <w:tcPr>
            <w:tcW w:w="257" w:type="pct"/>
            <w:vAlign w:val="center"/>
          </w:tcPr>
          <w:p w14:paraId="36CEDB7B" w14:textId="37E38534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64" w:type="pct"/>
            <w:vAlign w:val="center"/>
          </w:tcPr>
          <w:p w14:paraId="38C6C2D8" w14:textId="2E79DAFB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Bộ biến đổi trở kháng</w:t>
            </w:r>
          </w:p>
        </w:tc>
        <w:tc>
          <w:tcPr>
            <w:tcW w:w="301" w:type="pct"/>
            <w:vAlign w:val="center"/>
          </w:tcPr>
          <w:p w14:paraId="3C2DA50C" w14:textId="56C17B8D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3E218943" w14:textId="4FAA431A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279BA941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9B8FB42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688BC1E1" w14:textId="51DD184E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5499C9B3" w14:textId="29FA5CB4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2ADBC6A0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C5F9F7F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B76ADE5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2F9ED1A" w14:textId="04C31C3E" w:rsidR="00400AF1" w:rsidRP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2909E027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AE90C9C" w14:textId="4C1F2880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5995B1B5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A558D56" w14:textId="77777777" w:rsidTr="005E75DF">
        <w:tc>
          <w:tcPr>
            <w:tcW w:w="257" w:type="pct"/>
            <w:vAlign w:val="center"/>
          </w:tcPr>
          <w:p w14:paraId="683EDEF6" w14:textId="13D2A6C7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64" w:type="pct"/>
            <w:vAlign w:val="center"/>
          </w:tcPr>
          <w:p w14:paraId="4EFC6346" w14:textId="1354E0BC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Cáp truyền số liệu</w:t>
            </w:r>
          </w:p>
        </w:tc>
        <w:tc>
          <w:tcPr>
            <w:tcW w:w="301" w:type="pct"/>
            <w:vAlign w:val="center"/>
          </w:tcPr>
          <w:p w14:paraId="43796173" w14:textId="57ADAC4F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229C5DA2" w14:textId="62619642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63C0D60F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7E0DEDA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08D2567F" w14:textId="54CE410F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084CFF03" w14:textId="07A2C98C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0CDFC466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F7E3A44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88E5244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6F6D570" w14:textId="0B1AC552" w:rsidR="00400AF1" w:rsidRP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7667289D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E8E03D9" w14:textId="1D109CE1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59367C90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290ED61" w14:textId="77777777" w:rsidTr="005E75DF">
        <w:tc>
          <w:tcPr>
            <w:tcW w:w="257" w:type="pct"/>
            <w:vAlign w:val="center"/>
          </w:tcPr>
          <w:p w14:paraId="3B0DB529" w14:textId="3A3E47DE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64" w:type="pct"/>
            <w:vAlign w:val="center"/>
          </w:tcPr>
          <w:p w14:paraId="17EBB339" w14:textId="0257D2A3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Giá máy bộ điều hưởng AT</w:t>
            </w:r>
          </w:p>
        </w:tc>
        <w:tc>
          <w:tcPr>
            <w:tcW w:w="301" w:type="pct"/>
            <w:vAlign w:val="center"/>
          </w:tcPr>
          <w:p w14:paraId="48475691" w14:textId="3CB8359B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73D0CFBD" w14:textId="215F1F29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2CBE8869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483FCA3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67FC08B" w14:textId="593B1CF1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1E0A91B4" w14:textId="4BD23A78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16846DF3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17AC8A9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E70DCE1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AD6635B" w14:textId="5B19DD2B" w:rsidR="00400AF1" w:rsidRP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2DAE55B4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41AA459" w14:textId="0A4690B8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5D1FA885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FDDB41D" w14:textId="77777777" w:rsidTr="005E75DF">
        <w:tc>
          <w:tcPr>
            <w:tcW w:w="257" w:type="pct"/>
            <w:vAlign w:val="center"/>
          </w:tcPr>
          <w:p w14:paraId="3B62C4CB" w14:textId="7E387986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lastRenderedPageBreak/>
              <w:t>-</w:t>
            </w:r>
          </w:p>
        </w:tc>
        <w:tc>
          <w:tcPr>
            <w:tcW w:w="1064" w:type="pct"/>
            <w:vAlign w:val="center"/>
          </w:tcPr>
          <w:p w14:paraId="57246953" w14:textId="579B005E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Bu lông, đai ốc + đệm bằng + đệm kênh</w:t>
            </w:r>
          </w:p>
        </w:tc>
        <w:tc>
          <w:tcPr>
            <w:tcW w:w="301" w:type="pct"/>
            <w:vAlign w:val="center"/>
          </w:tcPr>
          <w:p w14:paraId="2AE97D3B" w14:textId="01ED4C29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5A75FF5F" w14:textId="7CE3108D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0" w:type="pct"/>
          </w:tcPr>
          <w:p w14:paraId="7BD2CF8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1705D1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2EAFF653" w14:textId="433480F4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99" w:type="pct"/>
          </w:tcPr>
          <w:p w14:paraId="2F89A61F" w14:textId="5043EA1B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4EB6B02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191A20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B021E7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B589ED6" w14:textId="30A964FF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404" w:type="pct"/>
            <w:vAlign w:val="center"/>
          </w:tcPr>
          <w:p w14:paraId="11D27A7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2B20C43" w14:textId="6EDA0545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506" w:type="pct"/>
          </w:tcPr>
          <w:p w14:paraId="138D540A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6821A7F" w14:textId="77777777" w:rsidTr="005E75DF">
        <w:tc>
          <w:tcPr>
            <w:tcW w:w="257" w:type="pct"/>
            <w:vAlign w:val="center"/>
          </w:tcPr>
          <w:p w14:paraId="353C83E4" w14:textId="7069FC46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6D9C985E" w14:textId="2CFFF960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Đai ốc M6</w:t>
            </w:r>
          </w:p>
        </w:tc>
        <w:tc>
          <w:tcPr>
            <w:tcW w:w="301" w:type="pct"/>
            <w:vAlign w:val="center"/>
          </w:tcPr>
          <w:p w14:paraId="2B8E467C" w14:textId="078F7400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0C32D21A" w14:textId="2DFEF300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14B2D4C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B9901D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27E8C6D6" w14:textId="2B0E164E" w:rsidR="00400AF1" w:rsidRDefault="007502AB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2820D3E3" w14:textId="567A8028" w:rsidR="00400AF1" w:rsidRDefault="007502AB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0E6D84A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A85F42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FF5141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810F44D" w14:textId="392686C9" w:rsidR="00400AF1" w:rsidRDefault="007502AB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5D78F30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4114C10" w14:textId="160D91F5" w:rsidR="00400AF1" w:rsidRDefault="007502AB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269FAB79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F1AF1A5" w14:textId="77777777" w:rsidTr="005E75DF">
        <w:tc>
          <w:tcPr>
            <w:tcW w:w="257" w:type="pct"/>
            <w:vAlign w:val="center"/>
          </w:tcPr>
          <w:p w14:paraId="394DDF4C" w14:textId="730E99BC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64" w:type="pct"/>
            <w:vAlign w:val="center"/>
          </w:tcPr>
          <w:p w14:paraId="7B7C2984" w14:textId="122CB48A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Hộp phụ kiện</w:t>
            </w:r>
          </w:p>
        </w:tc>
        <w:tc>
          <w:tcPr>
            <w:tcW w:w="301" w:type="pct"/>
            <w:vAlign w:val="center"/>
          </w:tcPr>
          <w:p w14:paraId="6551B505" w14:textId="77777777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" w:type="pct"/>
          </w:tcPr>
          <w:p w14:paraId="0A9A7BA1" w14:textId="6FF4FCFF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638577C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251C2A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65A61A19" w14:textId="249ABFFE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30441437" w14:textId="5FC448C4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3EC8415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380A69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984AB5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1AE7F21" w14:textId="08286AB6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6E4FC9E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600EC73" w14:textId="119283FD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6C7BA94D" w14:textId="0F545220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EB2BEE5" w14:textId="77777777" w:rsidTr="005E75DF">
        <w:tc>
          <w:tcPr>
            <w:tcW w:w="257" w:type="pct"/>
            <w:vAlign w:val="center"/>
          </w:tcPr>
          <w:p w14:paraId="1F3C1B7E" w14:textId="5816D3B2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5FF76812" w14:textId="7EC42B07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Tua vít bake</w:t>
            </w:r>
          </w:p>
        </w:tc>
        <w:tc>
          <w:tcPr>
            <w:tcW w:w="301" w:type="pct"/>
            <w:vAlign w:val="center"/>
          </w:tcPr>
          <w:p w14:paraId="31605654" w14:textId="2561D2D6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57DC9B8C" w14:textId="3CDE3968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45482B3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CADCEC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32E2187C" w14:textId="344D22F9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26D21A73" w14:textId="0E437C48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654D799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83F024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446546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91FBBC5" w14:textId="4E03971E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417346B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E6BAAC5" w14:textId="7AC9463E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038349CC" w14:textId="30DF491A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FB30394" w14:textId="77777777" w:rsidTr="005E75DF">
        <w:tc>
          <w:tcPr>
            <w:tcW w:w="257" w:type="pct"/>
            <w:vAlign w:val="center"/>
          </w:tcPr>
          <w:p w14:paraId="6D3B5802" w14:textId="46B3A3CE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18AC4442" w14:textId="749FDDD7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Tua vít bake cao cấp</w:t>
            </w:r>
          </w:p>
        </w:tc>
        <w:tc>
          <w:tcPr>
            <w:tcW w:w="301" w:type="pct"/>
            <w:vAlign w:val="center"/>
          </w:tcPr>
          <w:p w14:paraId="23C35173" w14:textId="34E21401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17186878" w14:textId="1698AB64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1E6C863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465651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00E3E1ED" w14:textId="79F3E055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415EE7E9" w14:textId="1BF22840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70F3B2E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0243F3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99AB47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5F0B1B7D" w14:textId="33FECD08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482A82D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1E98829" w14:textId="510C8512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17194684" w14:textId="01043C1F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87C21FE" w14:textId="77777777" w:rsidTr="005E75DF">
        <w:tc>
          <w:tcPr>
            <w:tcW w:w="257" w:type="pct"/>
            <w:vAlign w:val="center"/>
          </w:tcPr>
          <w:p w14:paraId="04470BF6" w14:textId="340E704D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34A28BA6" w14:textId="28F702BB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Bộ lục giác đầu dài 9</w:t>
            </w:r>
          </w:p>
        </w:tc>
        <w:tc>
          <w:tcPr>
            <w:tcW w:w="301" w:type="pct"/>
            <w:vAlign w:val="center"/>
          </w:tcPr>
          <w:p w14:paraId="5AD43837" w14:textId="602644C3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1A7D7FB5" w14:textId="6859E338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5B99018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7DD139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1744E5B1" w14:textId="5B6ED9D2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492C715F" w14:textId="46A73E81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49061A9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A36B48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FB75B5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83794A2" w14:textId="1915C650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374DF31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4731324" w14:textId="7365B0AB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0DB233DB" w14:textId="1A83244A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8EAA6E7" w14:textId="77777777" w:rsidTr="005E75DF">
        <w:tc>
          <w:tcPr>
            <w:tcW w:w="257" w:type="pct"/>
            <w:vAlign w:val="center"/>
          </w:tcPr>
          <w:p w14:paraId="72F724B6" w14:textId="273081B9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0E484DF6" w14:textId="0AED5C1E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Cờ lê vòng miệng 10mm</w:t>
            </w:r>
          </w:p>
        </w:tc>
        <w:tc>
          <w:tcPr>
            <w:tcW w:w="301" w:type="pct"/>
            <w:vAlign w:val="center"/>
          </w:tcPr>
          <w:p w14:paraId="06E382F4" w14:textId="3728DF98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61238109" w14:textId="28BD118E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2A1A318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9EADA2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51C05A18" w14:textId="3D090E7E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5B4D2694" w14:textId="3A9FB188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39CDF02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C81FF3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2281FD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85B6769" w14:textId="5ECD14C1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559ADFD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18B0E62" w14:textId="7CA228AB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3EB38B0F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56E7B62" w14:textId="77777777" w:rsidTr="005E75DF">
        <w:tc>
          <w:tcPr>
            <w:tcW w:w="257" w:type="pct"/>
            <w:vAlign w:val="center"/>
          </w:tcPr>
          <w:p w14:paraId="6D6BFB46" w14:textId="4EF3B06E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62938EA9" w14:textId="75C45B60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Cờ lê vòng miệng 19mm</w:t>
            </w:r>
          </w:p>
        </w:tc>
        <w:tc>
          <w:tcPr>
            <w:tcW w:w="301" w:type="pct"/>
            <w:vAlign w:val="center"/>
          </w:tcPr>
          <w:p w14:paraId="51D4C854" w14:textId="361697D8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6B161DAC" w14:textId="78574428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4A7D438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29539A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1D0EBA4" w14:textId="1F7DDD4E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76ECF314" w14:textId="1B6A9117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7B3633E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9715B6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CCCC42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68DF36C" w14:textId="3E08509B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5EC0353F" w14:textId="5893ED6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EC7A8E0" w14:textId="73FF3249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1CA65DF0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FB945C7" w14:textId="77777777" w:rsidTr="005E75DF">
        <w:tc>
          <w:tcPr>
            <w:tcW w:w="257" w:type="pct"/>
            <w:vAlign w:val="center"/>
          </w:tcPr>
          <w:p w14:paraId="062E7672" w14:textId="08F275E7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3F8294C2" w14:textId="58A1D47E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Cáp nối dài mặt máy</w:t>
            </w:r>
          </w:p>
        </w:tc>
        <w:tc>
          <w:tcPr>
            <w:tcW w:w="301" w:type="pct"/>
            <w:vAlign w:val="center"/>
          </w:tcPr>
          <w:p w14:paraId="0F91A9CD" w14:textId="1BCC1A34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622BD059" w14:textId="3513B99A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45E4CCF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598B38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E2CA6B8" w14:textId="50C405DC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1204EF23" w14:textId="0B21BC9D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6256C2C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57BBE9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74C50D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5C65711" w14:textId="284D97E5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550716E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C062271" w14:textId="43C90342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6263F4F5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3F0C5BE" w14:textId="77777777" w:rsidTr="005E75DF">
        <w:tc>
          <w:tcPr>
            <w:tcW w:w="257" w:type="pct"/>
            <w:vAlign w:val="center"/>
          </w:tcPr>
          <w:p w14:paraId="065517FC" w14:textId="5361BABE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0985C4EA" w14:textId="6745E41C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Dây điện tạo mặt phẳng đất</w:t>
            </w:r>
          </w:p>
        </w:tc>
        <w:tc>
          <w:tcPr>
            <w:tcW w:w="301" w:type="pct"/>
            <w:vAlign w:val="center"/>
          </w:tcPr>
          <w:p w14:paraId="6BDFF87B" w14:textId="0016037A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0A4C7EB9" w14:textId="118ED75E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33A6326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9E7B5C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1934E3B7" w14:textId="2FE8E334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1D10B036" w14:textId="14610242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2444BB1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BCA596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CD42AB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277A326" w14:textId="68A05293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12BA952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AF9341E" w14:textId="698CBEDF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65511DCA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1AA8A53" w14:textId="77777777" w:rsidTr="005E75DF">
        <w:tc>
          <w:tcPr>
            <w:tcW w:w="257" w:type="pct"/>
            <w:vAlign w:val="center"/>
          </w:tcPr>
          <w:p w14:paraId="5B8EA3AA" w14:textId="7F4D053F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0A299816" w14:textId="48CF447D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Cốt M6</w:t>
            </w:r>
          </w:p>
        </w:tc>
        <w:tc>
          <w:tcPr>
            <w:tcW w:w="301" w:type="pct"/>
            <w:vAlign w:val="center"/>
          </w:tcPr>
          <w:p w14:paraId="78BC49F9" w14:textId="679016D7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6A6EC852" w14:textId="46DEAEFD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250" w:type="pct"/>
          </w:tcPr>
          <w:p w14:paraId="3707DD2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3BC52E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2AC515B3" w14:textId="7FAB8029" w:rsidR="00400AF1" w:rsidRDefault="00926E27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99" w:type="pct"/>
          </w:tcPr>
          <w:p w14:paraId="65DE4D31" w14:textId="7160967C" w:rsidR="00400AF1" w:rsidRDefault="00926E27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1C44307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F04DD2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8A55F1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B3EA0B1" w14:textId="2179FAFA" w:rsidR="00400AF1" w:rsidRDefault="00926E27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2CA7995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4B18B5F" w14:textId="7C0A840B" w:rsidR="00400AF1" w:rsidRDefault="00926E27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1A3C9847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567321A" w14:textId="77777777" w:rsidTr="005E75DF">
        <w:tc>
          <w:tcPr>
            <w:tcW w:w="257" w:type="pct"/>
            <w:vAlign w:val="center"/>
          </w:tcPr>
          <w:p w14:paraId="6262BA28" w14:textId="528339F7" w:rsidR="00926E27" w:rsidRDefault="00926E27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064" w:type="pct"/>
            <w:vAlign w:val="center"/>
          </w:tcPr>
          <w:p w14:paraId="008C8A85" w14:textId="0F53884F" w:rsidR="00926E27" w:rsidRPr="00794BD2" w:rsidRDefault="00926E27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Cáp điều khiển ATU</w:t>
            </w:r>
          </w:p>
        </w:tc>
        <w:tc>
          <w:tcPr>
            <w:tcW w:w="301" w:type="pct"/>
            <w:vAlign w:val="center"/>
          </w:tcPr>
          <w:p w14:paraId="2AAAB8B4" w14:textId="1DC926CD" w:rsidR="00926E27" w:rsidRPr="009E44A1" w:rsidRDefault="00926E27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727CA78E" w14:textId="65CA80AB" w:rsidR="00926E27" w:rsidRDefault="00926E27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3334F9F2" w14:textId="77777777" w:rsidR="00926E27" w:rsidRPr="007C56FC" w:rsidRDefault="00926E27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26584D2" w14:textId="77777777" w:rsidR="00926E27" w:rsidRPr="007C56FC" w:rsidRDefault="00926E27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5BA51FD7" w14:textId="24B70E31" w:rsidR="00926E27" w:rsidRDefault="00926E27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68C353BE" w14:textId="1DA84120" w:rsidR="00926E27" w:rsidRDefault="00926E27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28709BA8" w14:textId="77777777" w:rsidR="00926E27" w:rsidRPr="007C56FC" w:rsidRDefault="00926E27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3104AA3" w14:textId="77777777" w:rsidR="00926E27" w:rsidRPr="007C56FC" w:rsidRDefault="00926E27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30BF116" w14:textId="77777777" w:rsidR="00926E27" w:rsidRPr="007C56FC" w:rsidRDefault="00926E27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C2C905E" w14:textId="5AD71B80" w:rsidR="00926E27" w:rsidRDefault="00926E27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74AB398A" w14:textId="77777777" w:rsidR="00926E27" w:rsidRPr="007C56FC" w:rsidRDefault="00926E27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7CB69B4" w14:textId="0946E428" w:rsidR="00926E27" w:rsidRDefault="00926E27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01A300ED" w14:textId="77777777" w:rsidR="00926E27" w:rsidRPr="007C56FC" w:rsidRDefault="00926E27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F29DEAB" w14:textId="77777777" w:rsidTr="005E75DF">
        <w:tc>
          <w:tcPr>
            <w:tcW w:w="257" w:type="pct"/>
            <w:vAlign w:val="center"/>
          </w:tcPr>
          <w:p w14:paraId="4A770DA9" w14:textId="77777777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64" w:type="pct"/>
            <w:vAlign w:val="center"/>
          </w:tcPr>
          <w:p w14:paraId="12A0EE6E" w14:textId="77777777" w:rsidR="00400AF1" w:rsidRPr="000040A5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 w:rsidRPr="000040A5">
              <w:rPr>
                <w:rFonts w:ascii="Times New Roman" w:hAnsi="Times New Roman"/>
                <w:b/>
                <w:sz w:val="22"/>
                <w:szCs w:val="22"/>
              </w:rPr>
              <w:t>HÒM SỐ 3</w:t>
            </w:r>
          </w:p>
          <w:p w14:paraId="5453DB11" w14:textId="764A274B" w:rsidR="00400AF1" w:rsidRPr="00794BD2" w:rsidRDefault="00543676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Anten</w:t>
            </w:r>
            <w:r w:rsidR="00400AF1" w:rsidRPr="000040A5">
              <w:rPr>
                <w:rFonts w:ascii="Times New Roman" w:hAnsi="Times New Roman"/>
                <w:b/>
                <w:sz w:val="22"/>
                <w:szCs w:val="22"/>
              </w:rPr>
              <w:t xml:space="preserve"> máy VRS-631/S</w:t>
            </w:r>
          </w:p>
        </w:tc>
        <w:tc>
          <w:tcPr>
            <w:tcW w:w="301" w:type="pct"/>
            <w:vAlign w:val="center"/>
          </w:tcPr>
          <w:p w14:paraId="300810BD" w14:textId="77777777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" w:type="pct"/>
          </w:tcPr>
          <w:p w14:paraId="4076FC46" w14:textId="77777777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FB8EC9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4580FB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215F397E" w14:textId="77777777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</w:tcPr>
          <w:p w14:paraId="5D2D6D17" w14:textId="77777777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</w:tcPr>
          <w:p w14:paraId="32BEEEC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1DB704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A6F5D2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5D54DF88" w14:textId="77777777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04" w:type="pct"/>
            <w:vAlign w:val="center"/>
          </w:tcPr>
          <w:p w14:paraId="1C1039C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5845052" w14:textId="77777777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06" w:type="pct"/>
          </w:tcPr>
          <w:p w14:paraId="300A1DE6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11CB565" w14:textId="77777777" w:rsidTr="005E75DF">
        <w:tc>
          <w:tcPr>
            <w:tcW w:w="257" w:type="pct"/>
            <w:vAlign w:val="center"/>
          </w:tcPr>
          <w:p w14:paraId="20378AD1" w14:textId="4FD03CAC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64" w:type="pct"/>
            <w:vAlign w:val="center"/>
          </w:tcPr>
          <w:p w14:paraId="0DD525D5" w14:textId="02B47458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Anten cần loại 3m - cần anten</w:t>
            </w:r>
          </w:p>
        </w:tc>
        <w:tc>
          <w:tcPr>
            <w:tcW w:w="301" w:type="pct"/>
            <w:vAlign w:val="center"/>
          </w:tcPr>
          <w:p w14:paraId="45190ECE" w14:textId="48E24EC7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6D59D80A" w14:textId="1D247EE5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2AC1E45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B62401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33427632" w14:textId="1C24C9C5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17BD381B" w14:textId="4A5D5558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511E126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9B5459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A3BD74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4BF5AD9" w14:textId="799FF572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2C0D015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9F822AC" w14:textId="08980683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0F56D457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DAC1023" w14:textId="77777777" w:rsidTr="005E75DF">
        <w:tc>
          <w:tcPr>
            <w:tcW w:w="257" w:type="pct"/>
            <w:vAlign w:val="center"/>
          </w:tcPr>
          <w:p w14:paraId="599EF83F" w14:textId="5FE00FFC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64" w:type="pct"/>
            <w:vAlign w:val="center"/>
          </w:tcPr>
          <w:p w14:paraId="42A666EC" w14:textId="31D22359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Anten cần loại 7,5m</w:t>
            </w:r>
          </w:p>
        </w:tc>
        <w:tc>
          <w:tcPr>
            <w:tcW w:w="301" w:type="pct"/>
            <w:vAlign w:val="center"/>
          </w:tcPr>
          <w:p w14:paraId="04C74401" w14:textId="2CF50D00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6B888CCA" w14:textId="4B3E78E0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708E049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352DB3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6CB09608" w14:textId="36B00670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4D78B4EE" w14:textId="19F3C118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2AC1EA6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C4A200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2BB5F4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942B2DC" w14:textId="3743775B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2ED45ED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4472B6F" w14:textId="3246BC65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595A062F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9855782" w14:textId="77777777" w:rsidTr="005E75DF">
        <w:tc>
          <w:tcPr>
            <w:tcW w:w="257" w:type="pct"/>
            <w:vAlign w:val="center"/>
          </w:tcPr>
          <w:p w14:paraId="7E4F6907" w14:textId="65A2CDEB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64" w:type="pct"/>
            <w:vAlign w:val="center"/>
          </w:tcPr>
          <w:p w14:paraId="477D20F6" w14:textId="31C2A03D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Anten 2 cực dài rộng</w:t>
            </w:r>
          </w:p>
        </w:tc>
        <w:tc>
          <w:tcPr>
            <w:tcW w:w="301" w:type="pct"/>
            <w:vAlign w:val="center"/>
          </w:tcPr>
          <w:p w14:paraId="26665B1B" w14:textId="50007145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3FC1D733" w14:textId="5EB63C77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0A69A8C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27DA22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8C39327" w14:textId="103A8FE7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01F13436" w14:textId="31AF4F42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1D6CA49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BF38F7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9D4ED0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89602FA" w14:textId="2D80759D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2DFD1E2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27A2584" w14:textId="342CCB52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02FE1C03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A4CCB1C" w14:textId="77777777" w:rsidTr="005E75DF">
        <w:tc>
          <w:tcPr>
            <w:tcW w:w="257" w:type="pct"/>
            <w:vAlign w:val="center"/>
          </w:tcPr>
          <w:p w14:paraId="1E6AF754" w14:textId="128A2545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089F17A7" w14:textId="58C48B20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Anten</w:t>
            </w:r>
          </w:p>
        </w:tc>
        <w:tc>
          <w:tcPr>
            <w:tcW w:w="301" w:type="pct"/>
            <w:vAlign w:val="center"/>
          </w:tcPr>
          <w:p w14:paraId="5A5B15BE" w14:textId="33E9348F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735DFD13" w14:textId="3580E6FA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77C2C70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65B0F0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6E5C0FCD" w14:textId="2D29C4A9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5CD71545" w14:textId="366A57F1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4257E43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0D9E36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1F5915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4D6069B" w14:textId="28BC9C82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61C84B2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BF784F6" w14:textId="66CCE68A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41B4A5E3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F6F72CA" w14:textId="77777777" w:rsidTr="005E75DF">
        <w:tc>
          <w:tcPr>
            <w:tcW w:w="257" w:type="pct"/>
            <w:vAlign w:val="center"/>
          </w:tcPr>
          <w:p w14:paraId="6C173646" w14:textId="071A3A46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518A1E2E" w14:textId="143A3545" w:rsidR="00400AF1" w:rsidRPr="006651D7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0040A5">
              <w:rPr>
                <w:rFonts w:ascii="Times New Roman" w:hAnsi="Times New Roman"/>
                <w:sz w:val="22"/>
                <w:szCs w:val="22"/>
                <w:lang w:val="fr-FR"/>
              </w:rPr>
              <w:t>Dây níu D2 inox –5m</w:t>
            </w:r>
          </w:p>
        </w:tc>
        <w:tc>
          <w:tcPr>
            <w:tcW w:w="301" w:type="pct"/>
            <w:vAlign w:val="center"/>
          </w:tcPr>
          <w:p w14:paraId="3AB4A334" w14:textId="331A57D4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3EE5C939" w14:textId="67EBEE82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1065668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D1BF6B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54D43C2B" w14:textId="21A51BAE" w:rsidR="00400AF1" w:rsidRDefault="007502AB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6D152339" w14:textId="5623941D" w:rsidR="00400AF1" w:rsidRDefault="007502AB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5EF5273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DEF076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5FCF09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3A76F01" w14:textId="2DF5F554" w:rsidR="00400AF1" w:rsidRDefault="007502AB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295A6D8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D27B62C" w14:textId="77777777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06" w:type="pct"/>
          </w:tcPr>
          <w:p w14:paraId="47847453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BFE497C" w14:textId="77777777" w:rsidTr="005E75DF">
        <w:tc>
          <w:tcPr>
            <w:tcW w:w="257" w:type="pct"/>
            <w:vAlign w:val="center"/>
          </w:tcPr>
          <w:p w14:paraId="5A3C44EA" w14:textId="181A677E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64" w:type="pct"/>
            <w:vAlign w:val="center"/>
          </w:tcPr>
          <w:p w14:paraId="552CB8C5" w14:textId="480114EE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Anten cần loại 3m - đế anten</w:t>
            </w:r>
          </w:p>
        </w:tc>
        <w:tc>
          <w:tcPr>
            <w:tcW w:w="301" w:type="pct"/>
            <w:vAlign w:val="center"/>
          </w:tcPr>
          <w:p w14:paraId="2FB94FC2" w14:textId="2E90B6F6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7335986B" w14:textId="0313E8DE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6A2543F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2AE62A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670C8D44" w14:textId="2DD93C3B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679464A9" w14:textId="01E86407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42E6840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06307B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22A9EF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8203947" w14:textId="4B521AB0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5742155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D395518" w14:textId="27D6A9FB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3B822CD2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2355C8A" w14:textId="77777777" w:rsidTr="005E75DF">
        <w:tc>
          <w:tcPr>
            <w:tcW w:w="257" w:type="pct"/>
            <w:vAlign w:val="center"/>
          </w:tcPr>
          <w:p w14:paraId="615D0996" w14:textId="6C8CC53A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4945A2C6" w14:textId="6F7728F2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Chân đế anten</w:t>
            </w:r>
          </w:p>
        </w:tc>
        <w:tc>
          <w:tcPr>
            <w:tcW w:w="301" w:type="pct"/>
            <w:vAlign w:val="center"/>
          </w:tcPr>
          <w:p w14:paraId="0F825342" w14:textId="62FFAFD3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15C0CFD7" w14:textId="7143DD12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20F21BD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321B09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3E8042E8" w14:textId="5384E20A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5993A502" w14:textId="2BE0860E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102E2FB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6E87DB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02B4B8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7FCDABA" w14:textId="5F839A8E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0A5FC7E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7846A1F" w14:textId="56CD20C3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4DE7D724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FD70E4E" w14:textId="77777777" w:rsidTr="005E75DF">
        <w:tc>
          <w:tcPr>
            <w:tcW w:w="257" w:type="pct"/>
            <w:vAlign w:val="center"/>
          </w:tcPr>
          <w:p w14:paraId="195F9AC0" w14:textId="496AB4E3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03C0708D" w14:textId="1DAA54BD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Bộ bu lông</w:t>
            </w:r>
          </w:p>
        </w:tc>
        <w:tc>
          <w:tcPr>
            <w:tcW w:w="301" w:type="pct"/>
            <w:vAlign w:val="center"/>
          </w:tcPr>
          <w:p w14:paraId="08AA7890" w14:textId="289F7DAF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0EDFEDA7" w14:textId="6129DFD2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50" w:type="pct"/>
          </w:tcPr>
          <w:p w14:paraId="3FACE22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66BEA3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5506600E" w14:textId="4FD1545B" w:rsidR="00400AF1" w:rsidRDefault="007502AB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99" w:type="pct"/>
          </w:tcPr>
          <w:p w14:paraId="709FEBE0" w14:textId="3B774BE8" w:rsidR="00400AF1" w:rsidRDefault="007502AB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4228D4B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374DF9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5B3B59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A4B6CF3" w14:textId="6AA7E330" w:rsidR="00400AF1" w:rsidRDefault="007502AB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3A9F9E7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88EFC32" w14:textId="45C39575" w:rsidR="00400AF1" w:rsidRDefault="007502AB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506" w:type="pct"/>
          </w:tcPr>
          <w:p w14:paraId="406DD026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80652D7" w14:textId="77777777" w:rsidTr="005E75DF">
        <w:tc>
          <w:tcPr>
            <w:tcW w:w="257" w:type="pct"/>
            <w:vAlign w:val="center"/>
          </w:tcPr>
          <w:p w14:paraId="15AE6544" w14:textId="2A819C32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5E6F8F68" w14:textId="4951F338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Phụ kiện vòng đệm</w:t>
            </w:r>
          </w:p>
        </w:tc>
        <w:tc>
          <w:tcPr>
            <w:tcW w:w="301" w:type="pct"/>
            <w:vAlign w:val="center"/>
          </w:tcPr>
          <w:p w14:paraId="78DD8156" w14:textId="27CEB7CB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64B7CA68" w14:textId="0BAB8244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79DCF5E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CD1D3D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08B8B8F3" w14:textId="4DB11962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319BED96" w14:textId="1E27A4A9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45F66CE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9BBE85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8CCAA4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EACE50B" w14:textId="71E4BBFC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09DBB7E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D2A0742" w14:textId="6F0CB585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6065449E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5E1FDA1" w14:textId="77777777" w:rsidTr="005E75DF">
        <w:tc>
          <w:tcPr>
            <w:tcW w:w="257" w:type="pct"/>
            <w:vAlign w:val="center"/>
          </w:tcPr>
          <w:p w14:paraId="19EE2BD6" w14:textId="67EC8901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64" w:type="pct"/>
            <w:vAlign w:val="center"/>
          </w:tcPr>
          <w:p w14:paraId="6114668A" w14:textId="7850C726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Anten 2 cực 44m</w:t>
            </w:r>
          </w:p>
        </w:tc>
        <w:tc>
          <w:tcPr>
            <w:tcW w:w="301" w:type="pct"/>
            <w:vAlign w:val="center"/>
          </w:tcPr>
          <w:p w14:paraId="66AEA601" w14:textId="48CAC27B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55236774" w14:textId="559C9CA3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4A44A6F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6C6BCD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5147F6F3" w14:textId="7431F3A7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50D99680" w14:textId="3B5D30B9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466F9E9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324DF6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89A46C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519954FF" w14:textId="01230825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025E904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0D1E53D" w14:textId="37FC2C3D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0F5408CB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52A7AC5" w14:textId="77777777" w:rsidTr="005E75DF">
        <w:tc>
          <w:tcPr>
            <w:tcW w:w="257" w:type="pct"/>
            <w:vAlign w:val="center"/>
          </w:tcPr>
          <w:p w14:paraId="733A8EAA" w14:textId="4DF4EA33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288011FC" w14:textId="47C987DC" w:rsidR="00400AF1" w:rsidRPr="006651D7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0040A5">
              <w:rPr>
                <w:rFonts w:ascii="Times New Roman" w:hAnsi="Times New Roman"/>
                <w:sz w:val="22"/>
                <w:szCs w:val="22"/>
                <w:lang w:val="fr-FR"/>
              </w:rPr>
              <w:t>Dây níu D2 inox –5m</w:t>
            </w:r>
          </w:p>
        </w:tc>
        <w:tc>
          <w:tcPr>
            <w:tcW w:w="301" w:type="pct"/>
            <w:vAlign w:val="center"/>
          </w:tcPr>
          <w:p w14:paraId="543EBEB2" w14:textId="3135995F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06269DD1" w14:textId="1E7C5907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128104A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A9CA7E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66E220F5" w14:textId="00FE69DD" w:rsidR="00400AF1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0C174155" w14:textId="3B2FF3FD" w:rsidR="00400AF1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733203B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0C45E6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866DC8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D260C17" w14:textId="39B00D4C" w:rsidR="00400AF1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47AAB64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B1FBF85" w14:textId="31FB007D" w:rsidR="00400AF1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0C034994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C3A716F" w14:textId="77777777" w:rsidTr="005E75DF">
        <w:tc>
          <w:tcPr>
            <w:tcW w:w="257" w:type="pct"/>
            <w:vAlign w:val="center"/>
          </w:tcPr>
          <w:p w14:paraId="3A820AFC" w14:textId="196DDAE4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64" w:type="pct"/>
            <w:vAlign w:val="center"/>
          </w:tcPr>
          <w:p w14:paraId="29EC429C" w14:textId="267319BF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Anten chếch</w:t>
            </w:r>
          </w:p>
        </w:tc>
        <w:tc>
          <w:tcPr>
            <w:tcW w:w="301" w:type="pct"/>
            <w:vAlign w:val="center"/>
          </w:tcPr>
          <w:p w14:paraId="67C42513" w14:textId="5093A32B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6ACF31E7" w14:textId="0A130E06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29BA494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A99107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0D197482" w14:textId="180DA77E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24975973" w14:textId="5EDF3FCC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5D4F496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5C09A5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8EEAB5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730F6DC" w14:textId="359F69B3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3C7B3B3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E9BE9B9" w14:textId="3FA6C3C8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1E624D41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9953A58" w14:textId="77777777" w:rsidTr="005E75DF">
        <w:tc>
          <w:tcPr>
            <w:tcW w:w="257" w:type="pct"/>
            <w:vAlign w:val="center"/>
          </w:tcPr>
          <w:p w14:paraId="52B22302" w14:textId="28AF81B7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16F5E5CF" w14:textId="70100E56" w:rsidR="00400AF1" w:rsidRPr="006651D7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0040A5">
              <w:rPr>
                <w:rFonts w:ascii="Times New Roman" w:hAnsi="Times New Roman"/>
                <w:sz w:val="22"/>
                <w:szCs w:val="22"/>
                <w:lang w:val="fr-FR"/>
              </w:rPr>
              <w:t>Dây níu D2 inox –2m</w:t>
            </w:r>
          </w:p>
        </w:tc>
        <w:tc>
          <w:tcPr>
            <w:tcW w:w="301" w:type="pct"/>
            <w:vAlign w:val="center"/>
          </w:tcPr>
          <w:p w14:paraId="727E071E" w14:textId="2CAD4FC0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67E410B1" w14:textId="7BB19BA1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33614DD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6F2F38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2175B9D8" w14:textId="67AC76BB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3C675C99" w14:textId="5E53DEE4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64583E3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857754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E3B38E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103B9E9" w14:textId="529AAD70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06FFE30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1B48285" w14:textId="12FC8F03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24FFEF8A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7D347EC" w14:textId="77777777" w:rsidTr="005E75DF">
        <w:tc>
          <w:tcPr>
            <w:tcW w:w="257" w:type="pct"/>
            <w:vAlign w:val="center"/>
          </w:tcPr>
          <w:p w14:paraId="41047A34" w14:textId="3302F6AC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64" w:type="pct"/>
            <w:vAlign w:val="center"/>
          </w:tcPr>
          <w:p w14:paraId="63D0F514" w14:textId="13BE0106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Anten định vị</w:t>
            </w:r>
          </w:p>
        </w:tc>
        <w:tc>
          <w:tcPr>
            <w:tcW w:w="301" w:type="pct"/>
            <w:vAlign w:val="center"/>
          </w:tcPr>
          <w:p w14:paraId="6256F873" w14:textId="4A796677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3D863B1B" w14:textId="7E071A16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619640C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5C40783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3051F42F" w14:textId="7180C071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53118D1C" w14:textId="73639207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635F437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8AAF87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20B438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52A5866" w14:textId="4DE614CC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748E306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DE38FE6" w14:textId="0EB8B280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6E14321C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CB9F18A" w14:textId="77777777" w:rsidTr="005E75DF">
        <w:tc>
          <w:tcPr>
            <w:tcW w:w="257" w:type="pct"/>
            <w:vAlign w:val="center"/>
          </w:tcPr>
          <w:p w14:paraId="3C0CAA8B" w14:textId="7B3A032A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064" w:type="pct"/>
            <w:vAlign w:val="center"/>
          </w:tcPr>
          <w:p w14:paraId="4CF75BF4" w14:textId="7B98671A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Phụ kiện anten cần loại 7,5m</w:t>
            </w:r>
          </w:p>
        </w:tc>
        <w:tc>
          <w:tcPr>
            <w:tcW w:w="301" w:type="pct"/>
            <w:vAlign w:val="center"/>
          </w:tcPr>
          <w:p w14:paraId="488F8817" w14:textId="2E5CD1E7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4564BC23" w14:textId="5EA48A8D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4492662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F64CA8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18BB0613" w14:textId="696429F2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59E4B6A1" w14:textId="42AA2A3E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363F336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1A2D18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E4BFD5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54436E70" w14:textId="152353A2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39F0AB7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0EF83FE" w14:textId="074C2FCB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5FA7A035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744F4EB" w14:textId="77777777" w:rsidTr="005E75DF">
        <w:tc>
          <w:tcPr>
            <w:tcW w:w="257" w:type="pct"/>
            <w:vAlign w:val="center"/>
          </w:tcPr>
          <w:p w14:paraId="405A6FBA" w14:textId="20B85299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64" w:type="pct"/>
            <w:vAlign w:val="center"/>
          </w:tcPr>
          <w:p w14:paraId="687D1878" w14:textId="5A457EB0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Túi vải anten 3m và chếch</w:t>
            </w:r>
          </w:p>
        </w:tc>
        <w:tc>
          <w:tcPr>
            <w:tcW w:w="301" w:type="pct"/>
            <w:vAlign w:val="center"/>
          </w:tcPr>
          <w:p w14:paraId="2220B4FF" w14:textId="23FF4501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5BCC68B6" w14:textId="10D22C3B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4BD9F24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33121D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0EEBA227" w14:textId="69F790B9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00B86760" w14:textId="5977F960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3D6270A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488283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67B5C6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594015A" w14:textId="6AA6AE7D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4A04CD4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5453407" w14:textId="1780F0B7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3AE9D2B3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BB38FC8" w14:textId="77777777" w:rsidTr="005E75DF">
        <w:tc>
          <w:tcPr>
            <w:tcW w:w="257" w:type="pct"/>
            <w:vAlign w:val="center"/>
          </w:tcPr>
          <w:p w14:paraId="064BC382" w14:textId="371A0E3D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lastRenderedPageBreak/>
              <w:t>10</w:t>
            </w:r>
          </w:p>
        </w:tc>
        <w:tc>
          <w:tcPr>
            <w:tcW w:w="1064" w:type="pct"/>
            <w:vAlign w:val="center"/>
          </w:tcPr>
          <w:p w14:paraId="239813CA" w14:textId="7DA10E00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Cáp anten định vị</w:t>
            </w:r>
          </w:p>
        </w:tc>
        <w:tc>
          <w:tcPr>
            <w:tcW w:w="301" w:type="pct"/>
            <w:vAlign w:val="center"/>
          </w:tcPr>
          <w:p w14:paraId="1C3C03C0" w14:textId="1306FB54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4568AEA6" w14:textId="489F6742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5C00DE3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85A8C0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34BA8F0F" w14:textId="26493375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740EF3DC" w14:textId="6147D93B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7CAE2EB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142FC9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1E2270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BFFBAB1" w14:textId="1C65A273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3CA9E3E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C98F952" w14:textId="0215CC7B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73A1A7E9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604B94E" w14:textId="77777777" w:rsidTr="005E75DF">
        <w:tc>
          <w:tcPr>
            <w:tcW w:w="257" w:type="pct"/>
            <w:vAlign w:val="center"/>
          </w:tcPr>
          <w:p w14:paraId="0D42A287" w14:textId="26A32005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064" w:type="pct"/>
            <w:vAlign w:val="center"/>
          </w:tcPr>
          <w:p w14:paraId="5061CA77" w14:textId="5B1029C5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Cáp cao tần 30,48m, cáp cao tần 4m</w:t>
            </w:r>
          </w:p>
        </w:tc>
        <w:tc>
          <w:tcPr>
            <w:tcW w:w="301" w:type="pct"/>
            <w:vAlign w:val="center"/>
          </w:tcPr>
          <w:p w14:paraId="52A124A0" w14:textId="74681551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0B06EF76" w14:textId="19522EBA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241D337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F4C65E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00ED0FB5" w14:textId="00D75737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21803140" w14:textId="60398197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4DEE3B5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7667A5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16F362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27DC0B3" w14:textId="192D68EF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0D566BE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775F400" w14:textId="7E1F470D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131E8C9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939DEB9" w14:textId="77777777" w:rsidTr="005E75DF">
        <w:tc>
          <w:tcPr>
            <w:tcW w:w="257" w:type="pct"/>
            <w:vAlign w:val="center"/>
          </w:tcPr>
          <w:p w14:paraId="3A1C8B2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2</w:t>
            </w:r>
          </w:p>
        </w:tc>
        <w:tc>
          <w:tcPr>
            <w:tcW w:w="1064" w:type="pct"/>
            <w:vAlign w:val="center"/>
          </w:tcPr>
          <w:p w14:paraId="741295D4" w14:textId="77777777" w:rsidR="00400AF1" w:rsidRPr="007C56FC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Máy thu phát VRP712/S</w:t>
            </w:r>
          </w:p>
        </w:tc>
        <w:tc>
          <w:tcPr>
            <w:tcW w:w="301" w:type="pct"/>
            <w:vAlign w:val="center"/>
          </w:tcPr>
          <w:p w14:paraId="080AD73C" w14:textId="77777777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E44A1">
              <w:rPr>
                <w:rFonts w:ascii="Times New Roman" w:hAnsi="Times New Roman"/>
                <w:b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22EFDDF5" w14:textId="294BF7E5" w:rsidR="00400AF1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16</w:t>
            </w:r>
          </w:p>
        </w:tc>
        <w:tc>
          <w:tcPr>
            <w:tcW w:w="250" w:type="pct"/>
          </w:tcPr>
          <w:p w14:paraId="6722CC94" w14:textId="5448658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3D0F3C0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</w:tcPr>
          <w:p w14:paraId="0C7ED8D3" w14:textId="5E95D1C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16</w:t>
            </w:r>
          </w:p>
        </w:tc>
        <w:tc>
          <w:tcPr>
            <w:tcW w:w="199" w:type="pct"/>
          </w:tcPr>
          <w:p w14:paraId="7950C8ED" w14:textId="19482493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2B3927BB" w14:textId="6227649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AB5FFAF" w14:textId="70B1702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31EB2BE" w14:textId="055D8B3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BBBF885" w14:textId="77777777" w:rsidR="00400AF1" w:rsidRPr="00EC74DF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C74DF">
              <w:rPr>
                <w:rFonts w:ascii="Times New Roman" w:hAnsi="Times New Roman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4539C37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40C41BC" w14:textId="4C890BF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7542A827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A13BB34" w14:textId="77777777" w:rsidTr="005E75DF">
        <w:tc>
          <w:tcPr>
            <w:tcW w:w="257" w:type="pct"/>
            <w:vAlign w:val="center"/>
          </w:tcPr>
          <w:p w14:paraId="5C22311A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64" w:type="pct"/>
          </w:tcPr>
          <w:p w14:paraId="26C2A0BE" w14:textId="77777777" w:rsidR="00400AF1" w:rsidRPr="007C56FC" w:rsidRDefault="00400AF1" w:rsidP="00EB5955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HÒM SỐ 1</w:t>
            </w:r>
          </w:p>
          <w:p w14:paraId="139D5AE3" w14:textId="77777777" w:rsidR="00400AF1" w:rsidRPr="007C56FC" w:rsidRDefault="00400AF1" w:rsidP="00EB5955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i/>
                <w:sz w:val="22"/>
                <w:szCs w:val="22"/>
              </w:rPr>
              <w:t>Vali máy + Vali ĐKX</w:t>
            </w:r>
          </w:p>
        </w:tc>
        <w:tc>
          <w:tcPr>
            <w:tcW w:w="301" w:type="pct"/>
          </w:tcPr>
          <w:p w14:paraId="16B48358" w14:textId="77777777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" w:type="pct"/>
          </w:tcPr>
          <w:p w14:paraId="261F8862" w14:textId="77777777" w:rsidR="00400AF1" w:rsidRPr="007C56FC" w:rsidRDefault="00400AF1" w:rsidP="009E44A1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2BFE109" w14:textId="77777777" w:rsidR="00400AF1" w:rsidRPr="007C56FC" w:rsidRDefault="00400AF1" w:rsidP="009E44A1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628CA0C" w14:textId="77777777" w:rsidR="00400AF1" w:rsidRPr="007C56FC" w:rsidRDefault="00400AF1" w:rsidP="009E44A1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55DBF58A" w14:textId="77777777" w:rsidR="00400AF1" w:rsidRPr="007C56FC" w:rsidRDefault="00400AF1" w:rsidP="009E44A1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</w:tcPr>
          <w:p w14:paraId="72679E66" w14:textId="77777777" w:rsidR="00400AF1" w:rsidRPr="007C56FC" w:rsidRDefault="00400AF1" w:rsidP="009E44A1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</w:tcPr>
          <w:p w14:paraId="0C34A52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AB03A1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5B20A7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A47EC8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04" w:type="pct"/>
            <w:vAlign w:val="center"/>
          </w:tcPr>
          <w:p w14:paraId="04495EC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DC564B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06" w:type="pct"/>
          </w:tcPr>
          <w:p w14:paraId="68B670D6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F2C91B9" w14:textId="77777777" w:rsidTr="005E75DF">
        <w:tc>
          <w:tcPr>
            <w:tcW w:w="257" w:type="pct"/>
            <w:vAlign w:val="center"/>
          </w:tcPr>
          <w:p w14:paraId="22017E3A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i/>
                <w:sz w:val="22"/>
                <w:szCs w:val="22"/>
              </w:rPr>
              <w:t>1</w:t>
            </w:r>
          </w:p>
        </w:tc>
        <w:tc>
          <w:tcPr>
            <w:tcW w:w="1064" w:type="pct"/>
          </w:tcPr>
          <w:p w14:paraId="2E5443B9" w14:textId="77777777" w:rsidR="00D230B3" w:rsidRPr="007C56FC" w:rsidRDefault="00D230B3" w:rsidP="00EB5955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i/>
                <w:sz w:val="22"/>
                <w:szCs w:val="22"/>
              </w:rPr>
              <w:t>Vali máy VRP712/S</w:t>
            </w:r>
          </w:p>
        </w:tc>
        <w:tc>
          <w:tcPr>
            <w:tcW w:w="301" w:type="pct"/>
          </w:tcPr>
          <w:p w14:paraId="71B6E313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10324C10" w14:textId="1329488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</w:tcPr>
          <w:p w14:paraId="749CB489" w14:textId="786C13A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AC6EAD9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C2C6311" w14:textId="06D1CEB4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</w:tcPr>
          <w:p w14:paraId="4DE17404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5D2CAC92" w14:textId="3EF2886C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5E54531" w14:textId="1D82D35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79C2EB6" w14:textId="59D046AE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DB8C1A6" w14:textId="5B831045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13E9ECBA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02B52DF" w14:textId="7E1CFEBD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6916EA6F" w14:textId="575708D2" w:rsidR="00D230B3" w:rsidRPr="00594DCF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6651D7" w:rsidRPr="007C56FC" w14:paraId="42B4A72D" w14:textId="77777777" w:rsidTr="00212A05">
        <w:tc>
          <w:tcPr>
            <w:tcW w:w="257" w:type="pct"/>
            <w:vAlign w:val="center"/>
          </w:tcPr>
          <w:p w14:paraId="5BDF212D" w14:textId="157EDCBC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64" w:type="pct"/>
            <w:vAlign w:val="center"/>
          </w:tcPr>
          <w:p w14:paraId="1A089351" w14:textId="4D14A620" w:rsidR="00D230B3" w:rsidRPr="007C56FC" w:rsidRDefault="00D230B3" w:rsidP="00212A0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Máy VRP</w:t>
            </w:r>
            <w:r w:rsidR="00241FB7">
              <w:rPr>
                <w:rFonts w:ascii="Times New Roman" w:hAnsi="Times New Roman"/>
                <w:sz w:val="22"/>
                <w:szCs w:val="22"/>
              </w:rPr>
              <w:t xml:space="preserve"> - </w:t>
            </w:r>
            <w:r w:rsidRPr="007C56FC">
              <w:rPr>
                <w:rFonts w:ascii="Times New Roman" w:hAnsi="Times New Roman"/>
                <w:sz w:val="22"/>
                <w:szCs w:val="22"/>
              </w:rPr>
              <w:t>712/S</w:t>
            </w:r>
          </w:p>
        </w:tc>
        <w:tc>
          <w:tcPr>
            <w:tcW w:w="301" w:type="pct"/>
          </w:tcPr>
          <w:p w14:paraId="56084757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16A5C84C" w14:textId="7C1B339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</w:tcPr>
          <w:p w14:paraId="7101D077" w14:textId="653AFA8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DA762A8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4980C9EE" w14:textId="68C9FB0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</w:tcPr>
          <w:p w14:paraId="6CCF95E3" w14:textId="27AF624E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72B60AEA" w14:textId="361A3F56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CCDB11D" w14:textId="79686C93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A1073FD" w14:textId="26345AC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43E6B35" w14:textId="579C1A22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59A38FDE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2D319A7" w14:textId="1AA371E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40CCD494" w14:textId="77777777" w:rsidR="00D230B3" w:rsidRDefault="00F40B2A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01 máy bị lỗi khởi động lại</w:t>
            </w:r>
          </w:p>
          <w:p w14:paraId="278C0BFD" w14:textId="75B03760" w:rsidR="0081213B" w:rsidRPr="007C56FC" w:rsidRDefault="0081213B" w:rsidP="0081213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(1044)</w:t>
            </w:r>
          </w:p>
        </w:tc>
      </w:tr>
      <w:tr w:rsidR="006651D7" w:rsidRPr="007C56FC" w14:paraId="67EC7F39" w14:textId="77777777" w:rsidTr="005E75DF">
        <w:tc>
          <w:tcPr>
            <w:tcW w:w="257" w:type="pct"/>
            <w:vAlign w:val="center"/>
          </w:tcPr>
          <w:p w14:paraId="277E4104" w14:textId="369D22AE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64" w:type="pct"/>
          </w:tcPr>
          <w:p w14:paraId="3190FDDC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Manip VRP712/S</w:t>
            </w:r>
          </w:p>
        </w:tc>
        <w:tc>
          <w:tcPr>
            <w:tcW w:w="301" w:type="pct"/>
          </w:tcPr>
          <w:p w14:paraId="2267BEBC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" w:type="pct"/>
          </w:tcPr>
          <w:p w14:paraId="010CF5A9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939132F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DA1D428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5454DEEB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</w:tcPr>
          <w:p w14:paraId="56F8B5C9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</w:tcPr>
          <w:p w14:paraId="1E62C6C0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E6F6859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3030BCE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6E89FC6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04" w:type="pct"/>
            <w:vAlign w:val="center"/>
          </w:tcPr>
          <w:p w14:paraId="654642C6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37C8995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06" w:type="pct"/>
          </w:tcPr>
          <w:p w14:paraId="6BB7094B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E0DE323" w14:textId="77777777" w:rsidTr="005E75DF">
        <w:tc>
          <w:tcPr>
            <w:tcW w:w="257" w:type="pct"/>
            <w:vAlign w:val="center"/>
          </w:tcPr>
          <w:p w14:paraId="76D9AD02" w14:textId="0E997B6A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</w:tcPr>
          <w:p w14:paraId="17CF16DF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Manip VRP712/S</w:t>
            </w:r>
          </w:p>
        </w:tc>
        <w:tc>
          <w:tcPr>
            <w:tcW w:w="301" w:type="pct"/>
          </w:tcPr>
          <w:p w14:paraId="7EAD2746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53C8A675" w14:textId="54CE8ED9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</w:tcPr>
          <w:p w14:paraId="53A6C46C" w14:textId="22AA1FD4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FCA4EFB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4F44D4AA" w14:textId="1243718F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</w:tcPr>
          <w:p w14:paraId="1E9F63AA" w14:textId="40683B9D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63BF256E" w14:textId="1E5A3C8D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70BE166" w14:textId="27FC8A8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DD2EA3B" w14:textId="418A53E9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F70D403" w14:textId="66A34636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26827D97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718BF20" w14:textId="20C96F7E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0B693473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0947D15" w14:textId="77777777" w:rsidTr="005E75DF">
        <w:tc>
          <w:tcPr>
            <w:tcW w:w="257" w:type="pct"/>
            <w:vAlign w:val="center"/>
          </w:tcPr>
          <w:p w14:paraId="55CF9ADE" w14:textId="29DC031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64" w:type="pct"/>
          </w:tcPr>
          <w:p w14:paraId="187518BB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Bộ vit M5X20 cho manip</w:t>
            </w:r>
          </w:p>
        </w:tc>
        <w:tc>
          <w:tcPr>
            <w:tcW w:w="301" w:type="pct"/>
          </w:tcPr>
          <w:p w14:paraId="5F428EDB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176F47FE" w14:textId="40E93601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</w:tcPr>
          <w:p w14:paraId="2329AC59" w14:textId="7393DB7C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0C59A57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07BEC471" w14:textId="6F71D21E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</w:tcPr>
          <w:p w14:paraId="3C82C572" w14:textId="7C96B804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7FDD6833" w14:textId="1EE83734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BF358CC" w14:textId="61373B3B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1A27614" w14:textId="42841C1C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098D3BB" w14:textId="50633529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01FF6728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E25222E" w14:textId="08FB54A4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319D09FA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DCBE87E" w14:textId="77777777" w:rsidTr="005E75DF">
        <w:tc>
          <w:tcPr>
            <w:tcW w:w="257" w:type="pct"/>
            <w:vAlign w:val="center"/>
          </w:tcPr>
          <w:p w14:paraId="0B8F707D" w14:textId="428EFBC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64" w:type="pct"/>
          </w:tcPr>
          <w:p w14:paraId="18DB2795" w14:textId="77777777" w:rsidR="00D230B3" w:rsidRPr="007C56FC" w:rsidRDefault="00D230B3" w:rsidP="00EB5955">
            <w:pPr>
              <w:rPr>
                <w:rFonts w:ascii="Times New Roman" w:hAnsi="Times New Roman"/>
                <w:spacing w:val="-1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pacing w:val="-10"/>
                <w:sz w:val="22"/>
                <w:szCs w:val="22"/>
              </w:rPr>
              <w:t>Tổ hợp ống nói tai nghe quàng đầu máy</w:t>
            </w:r>
          </w:p>
        </w:tc>
        <w:tc>
          <w:tcPr>
            <w:tcW w:w="301" w:type="pct"/>
          </w:tcPr>
          <w:p w14:paraId="2A8A2D23" w14:textId="7F5CFCD2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vAlign w:val="center"/>
          </w:tcPr>
          <w:p w14:paraId="11F25F6D" w14:textId="4C7ECEC6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  <w:vAlign w:val="center"/>
          </w:tcPr>
          <w:p w14:paraId="1A43858F" w14:textId="0A580B3A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B6771D4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3A86924E" w14:textId="3CFFC2D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  <w:vAlign w:val="center"/>
          </w:tcPr>
          <w:p w14:paraId="57A78E54" w14:textId="3AE2B32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520C1E1B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35EBD9BC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40CD8AA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BE0C3A7" w14:textId="406E6CB3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28BECBF7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3AA38498" w14:textId="674CE15F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  <w:vAlign w:val="center"/>
          </w:tcPr>
          <w:p w14:paraId="2E228819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BF52B3D" w14:textId="77777777" w:rsidTr="005E75DF">
        <w:tc>
          <w:tcPr>
            <w:tcW w:w="257" w:type="pct"/>
            <w:vAlign w:val="center"/>
          </w:tcPr>
          <w:p w14:paraId="75611668" w14:textId="3BB03B45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64" w:type="pct"/>
          </w:tcPr>
          <w:p w14:paraId="28A59CC0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Túi áo máy tổ hợp quàng đầu</w:t>
            </w:r>
          </w:p>
        </w:tc>
        <w:tc>
          <w:tcPr>
            <w:tcW w:w="301" w:type="pct"/>
          </w:tcPr>
          <w:p w14:paraId="747B4D16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vAlign w:val="center"/>
          </w:tcPr>
          <w:p w14:paraId="39492EF1" w14:textId="2C2DE1A4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  <w:vAlign w:val="center"/>
          </w:tcPr>
          <w:p w14:paraId="479AA765" w14:textId="6EB36830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314B159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1BE46D24" w14:textId="7DC5E3A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  <w:vAlign w:val="center"/>
          </w:tcPr>
          <w:p w14:paraId="253BAE55" w14:textId="2BBB9D0B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7D9BCBD1" w14:textId="75E2BE5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5CE70211" w14:textId="31C5372E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5472ACE" w14:textId="68D440C2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641F881" w14:textId="0EC7F65B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1BE73446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0FCD18E1" w14:textId="2842A733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  <w:vAlign w:val="center"/>
          </w:tcPr>
          <w:p w14:paraId="4A403319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8497E24" w14:textId="77777777" w:rsidTr="005E75DF">
        <w:tc>
          <w:tcPr>
            <w:tcW w:w="257" w:type="pct"/>
            <w:vAlign w:val="center"/>
          </w:tcPr>
          <w:p w14:paraId="27887EE1" w14:textId="61D756E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64" w:type="pct"/>
          </w:tcPr>
          <w:p w14:paraId="3A784EA9" w14:textId="77777777" w:rsidR="00D230B3" w:rsidRPr="007C56FC" w:rsidRDefault="00D230B3" w:rsidP="00EB5955">
            <w:pPr>
              <w:rPr>
                <w:rFonts w:ascii="Times New Roman" w:hAnsi="Times New Roman"/>
                <w:spacing w:val="-1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pacing w:val="-10"/>
                <w:sz w:val="22"/>
                <w:szCs w:val="22"/>
              </w:rPr>
              <w:t>Tổ hợp ống nói tai nghe cầm tay máy</w:t>
            </w:r>
          </w:p>
        </w:tc>
        <w:tc>
          <w:tcPr>
            <w:tcW w:w="301" w:type="pct"/>
          </w:tcPr>
          <w:p w14:paraId="346E89D4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vAlign w:val="center"/>
          </w:tcPr>
          <w:p w14:paraId="0FAA5B17" w14:textId="71A797D4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  <w:vAlign w:val="center"/>
          </w:tcPr>
          <w:p w14:paraId="1575495D" w14:textId="73B0FB83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F8C3D9D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52249F27" w14:textId="2A61062F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  <w:vAlign w:val="center"/>
          </w:tcPr>
          <w:p w14:paraId="61FA8351" w14:textId="673711DD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628CA6B2" w14:textId="22E1D013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48E3E690" w14:textId="0AA2CEBD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A10EB5E" w14:textId="16AD1F9F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62252D0" w14:textId="2FC55E22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0DCFAAFD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72DF72F0" w14:textId="41B90755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  <w:vAlign w:val="center"/>
          </w:tcPr>
          <w:p w14:paraId="014968E3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C9E4C5F" w14:textId="77777777" w:rsidTr="005E75DF">
        <w:tc>
          <w:tcPr>
            <w:tcW w:w="257" w:type="pct"/>
            <w:vAlign w:val="center"/>
          </w:tcPr>
          <w:p w14:paraId="36791554" w14:textId="62765E1D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64" w:type="pct"/>
          </w:tcPr>
          <w:p w14:paraId="5E340C42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Ắc quy máy VRP712/S</w:t>
            </w:r>
          </w:p>
        </w:tc>
        <w:tc>
          <w:tcPr>
            <w:tcW w:w="301" w:type="pct"/>
          </w:tcPr>
          <w:p w14:paraId="0DC72A87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2CB73BC2" w14:textId="4262C4FD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32</w:t>
            </w:r>
          </w:p>
        </w:tc>
        <w:tc>
          <w:tcPr>
            <w:tcW w:w="250" w:type="pct"/>
          </w:tcPr>
          <w:p w14:paraId="0C7C5C98" w14:textId="67ADB704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9F8E1E7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BFF149C" w14:textId="6AC6524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32</w:t>
            </w:r>
          </w:p>
        </w:tc>
        <w:tc>
          <w:tcPr>
            <w:tcW w:w="199" w:type="pct"/>
          </w:tcPr>
          <w:p w14:paraId="03C69FA2" w14:textId="554F4CBA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75E6C02C" w14:textId="7A6C6FA3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0674C46" w14:textId="0B84A2F6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5E5EFAD" w14:textId="4BF83135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12875F2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32</w:t>
            </w:r>
          </w:p>
        </w:tc>
        <w:tc>
          <w:tcPr>
            <w:tcW w:w="404" w:type="pct"/>
            <w:vAlign w:val="center"/>
          </w:tcPr>
          <w:p w14:paraId="6841A44C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948DA37" w14:textId="3F8B658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32</w:t>
            </w:r>
          </w:p>
        </w:tc>
        <w:tc>
          <w:tcPr>
            <w:tcW w:w="506" w:type="pct"/>
          </w:tcPr>
          <w:p w14:paraId="3AE84B52" w14:textId="674C5876" w:rsidR="00D230B3" w:rsidRPr="006C21CA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6651D7" w:rsidRPr="007C56FC" w14:paraId="69E57D18" w14:textId="77777777" w:rsidTr="005E75DF">
        <w:tc>
          <w:tcPr>
            <w:tcW w:w="257" w:type="pct"/>
            <w:vAlign w:val="center"/>
          </w:tcPr>
          <w:p w14:paraId="5FE4D291" w14:textId="57912DB1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064" w:type="pct"/>
          </w:tcPr>
          <w:p w14:paraId="686F00D4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Anten chếch máy VRS712/S</w:t>
            </w:r>
          </w:p>
        </w:tc>
        <w:tc>
          <w:tcPr>
            <w:tcW w:w="301" w:type="pct"/>
          </w:tcPr>
          <w:p w14:paraId="057FC466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vAlign w:val="center"/>
          </w:tcPr>
          <w:p w14:paraId="119E2871" w14:textId="4DEE79D9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  <w:vAlign w:val="center"/>
          </w:tcPr>
          <w:p w14:paraId="7B82310B" w14:textId="0E52F9FC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CA06377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4014986F" w14:textId="6691B4E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  <w:vAlign w:val="center"/>
          </w:tcPr>
          <w:p w14:paraId="7128A9BF" w14:textId="7ED5E32C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4004F2E8" w14:textId="70E5DE89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18E78520" w14:textId="009861A0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4EAE41C" w14:textId="2D03A9DD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23DC496" w14:textId="33F54572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56AB9418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0F5D4240" w14:textId="6375FA6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07C34973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2658361" w14:textId="77777777" w:rsidTr="005E75DF">
        <w:tc>
          <w:tcPr>
            <w:tcW w:w="257" w:type="pct"/>
            <w:vAlign w:val="center"/>
          </w:tcPr>
          <w:p w14:paraId="23FCE407" w14:textId="57533805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64" w:type="pct"/>
          </w:tcPr>
          <w:p w14:paraId="37C4A002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Anten hai cực máy VRS712/S</w:t>
            </w:r>
          </w:p>
        </w:tc>
        <w:tc>
          <w:tcPr>
            <w:tcW w:w="301" w:type="pct"/>
          </w:tcPr>
          <w:p w14:paraId="0D3B40CD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vAlign w:val="center"/>
          </w:tcPr>
          <w:p w14:paraId="3531A44F" w14:textId="407A98E0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  <w:vAlign w:val="center"/>
          </w:tcPr>
          <w:p w14:paraId="4C792824" w14:textId="204CF0BF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F05C4D1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7B5C7AA9" w14:textId="3800950E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  <w:vAlign w:val="center"/>
          </w:tcPr>
          <w:p w14:paraId="25DAA573" w14:textId="09630BFC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5009F096" w14:textId="2DA03BEB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285F9318" w14:textId="692AE50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59AC912" w14:textId="3D971C7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E20B112" w14:textId="3000528C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5735F15B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4B790687" w14:textId="176B91BD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7CFC340B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B6C985C" w14:textId="77777777" w:rsidTr="005E75DF">
        <w:tc>
          <w:tcPr>
            <w:tcW w:w="257" w:type="pct"/>
            <w:vAlign w:val="center"/>
          </w:tcPr>
          <w:p w14:paraId="19CB92E6" w14:textId="02E79CBC" w:rsidR="00D230B3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64" w:type="pct"/>
          </w:tcPr>
          <w:p w14:paraId="31CF4105" w14:textId="61836DDC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Cáp cao tần 15m đồng bộ cho anten 2 cực</w:t>
            </w:r>
          </w:p>
        </w:tc>
        <w:tc>
          <w:tcPr>
            <w:tcW w:w="301" w:type="pct"/>
          </w:tcPr>
          <w:p w14:paraId="76FE30E2" w14:textId="5B5361F3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vAlign w:val="center"/>
          </w:tcPr>
          <w:p w14:paraId="10A646AA" w14:textId="6A66F9FA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  <w:vAlign w:val="center"/>
          </w:tcPr>
          <w:p w14:paraId="55F1A546" w14:textId="42BC8BB4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25E4D24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66C22854" w14:textId="5639FA04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  <w:vAlign w:val="center"/>
          </w:tcPr>
          <w:p w14:paraId="41921EF1" w14:textId="09395901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1DB9EA21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0057C105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19485CD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9DDF106" w14:textId="50401D0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52745C74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550BAFEC" w14:textId="46A59364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3C68CC26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EF6A506" w14:textId="77777777" w:rsidTr="005E75DF">
        <w:tc>
          <w:tcPr>
            <w:tcW w:w="257" w:type="pct"/>
            <w:vAlign w:val="center"/>
          </w:tcPr>
          <w:p w14:paraId="0CD866DC" w14:textId="1FA259C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064" w:type="pct"/>
          </w:tcPr>
          <w:p w14:paraId="64EEBD84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Dây níu 10m</w:t>
            </w:r>
          </w:p>
        </w:tc>
        <w:tc>
          <w:tcPr>
            <w:tcW w:w="301" w:type="pct"/>
          </w:tcPr>
          <w:p w14:paraId="35E9689D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565F2BF2" w14:textId="4EA2178B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32</w:t>
            </w:r>
          </w:p>
        </w:tc>
        <w:tc>
          <w:tcPr>
            <w:tcW w:w="250" w:type="pct"/>
          </w:tcPr>
          <w:p w14:paraId="1C25C5BF" w14:textId="56485AB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01FFA43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15D0E04B" w14:textId="785802A1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32</w:t>
            </w:r>
          </w:p>
        </w:tc>
        <w:tc>
          <w:tcPr>
            <w:tcW w:w="199" w:type="pct"/>
          </w:tcPr>
          <w:p w14:paraId="09394BC8" w14:textId="6369D3B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761CE369" w14:textId="090D6C6A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D4D3658" w14:textId="554311C4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62AA9E8" w14:textId="2840B3EB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DC4FE40" w14:textId="12B42CF3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32</w:t>
            </w:r>
          </w:p>
        </w:tc>
        <w:tc>
          <w:tcPr>
            <w:tcW w:w="404" w:type="pct"/>
            <w:vAlign w:val="center"/>
          </w:tcPr>
          <w:p w14:paraId="195AB658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8120052" w14:textId="458D330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32</w:t>
            </w:r>
          </w:p>
        </w:tc>
        <w:tc>
          <w:tcPr>
            <w:tcW w:w="506" w:type="pct"/>
          </w:tcPr>
          <w:p w14:paraId="75A32606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5494F20" w14:textId="77777777" w:rsidTr="005E75DF">
        <w:tc>
          <w:tcPr>
            <w:tcW w:w="257" w:type="pct"/>
            <w:vAlign w:val="center"/>
          </w:tcPr>
          <w:p w14:paraId="27259FF0" w14:textId="284A9FF5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1</w:t>
            </w: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64" w:type="pct"/>
          </w:tcPr>
          <w:p w14:paraId="69757BF9" w14:textId="02472E03" w:rsidR="00D230B3" w:rsidRPr="007C56FC" w:rsidRDefault="00D230B3" w:rsidP="00EB5955">
            <w:pPr>
              <w:rPr>
                <w:rFonts w:ascii="Times New Roman" w:hAnsi="Times New Roman"/>
                <w:spacing w:val="-1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pacing w:val="-10"/>
                <w:sz w:val="22"/>
                <w:szCs w:val="22"/>
              </w:rPr>
              <w:t>Ănten cần loại 1,65m VTĐscn (dạng lá</w:t>
            </w:r>
            <w:r>
              <w:rPr>
                <w:rFonts w:ascii="Times New Roman" w:hAnsi="Times New Roman"/>
                <w:spacing w:val="-10"/>
                <w:sz w:val="22"/>
                <w:szCs w:val="22"/>
              </w:rPr>
              <w:t xml:space="preserve"> lúa)</w:t>
            </w:r>
          </w:p>
        </w:tc>
        <w:tc>
          <w:tcPr>
            <w:tcW w:w="301" w:type="pct"/>
          </w:tcPr>
          <w:p w14:paraId="5B21EBBA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vAlign w:val="center"/>
          </w:tcPr>
          <w:p w14:paraId="3F5D2A78" w14:textId="0B120FC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  <w:vAlign w:val="center"/>
          </w:tcPr>
          <w:p w14:paraId="743306A5" w14:textId="30CC447E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492EBF7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73733EAA" w14:textId="7658853C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  <w:vAlign w:val="center"/>
          </w:tcPr>
          <w:p w14:paraId="2737FB17" w14:textId="3CFC46E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29A87A99" w14:textId="3290730D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3F73FFDF" w14:textId="4C45F33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02BE201" w14:textId="6304DAAC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E8A31F5" w14:textId="698FC78D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66AB4590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5398A30B" w14:textId="4BE75A9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21B3AEE5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DC5CF1C" w14:textId="77777777" w:rsidTr="005E75DF">
        <w:tc>
          <w:tcPr>
            <w:tcW w:w="257" w:type="pct"/>
            <w:vAlign w:val="center"/>
          </w:tcPr>
          <w:p w14:paraId="686D407C" w14:textId="5EEFED43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1</w:t>
            </w: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64" w:type="pct"/>
          </w:tcPr>
          <w:p w14:paraId="424FC849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Ănten GPS loại 7cm</w:t>
            </w:r>
          </w:p>
        </w:tc>
        <w:tc>
          <w:tcPr>
            <w:tcW w:w="301" w:type="pct"/>
          </w:tcPr>
          <w:p w14:paraId="09C3804D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vAlign w:val="center"/>
          </w:tcPr>
          <w:p w14:paraId="2C1DAD0A" w14:textId="63AEBC61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  <w:vAlign w:val="center"/>
          </w:tcPr>
          <w:p w14:paraId="098432C6" w14:textId="276C69D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F9C9D1D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26442A71" w14:textId="074BF179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  <w:vAlign w:val="center"/>
          </w:tcPr>
          <w:p w14:paraId="201D00C7" w14:textId="077B74DE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13B38FF6" w14:textId="16A5BC74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6AA696A6" w14:textId="4621B83C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3EE46AF" w14:textId="6A9A8D0A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71A5C06" w14:textId="60DB8A2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094931B8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580503A9" w14:textId="614EF1A6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536A3D7D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F707F17" w14:textId="77777777" w:rsidTr="005E75DF">
        <w:tc>
          <w:tcPr>
            <w:tcW w:w="257" w:type="pct"/>
            <w:vAlign w:val="center"/>
          </w:tcPr>
          <w:p w14:paraId="18A731D4" w14:textId="5375F02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1</w:t>
            </w: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64" w:type="pct"/>
          </w:tcPr>
          <w:p w14:paraId="612F3E85" w14:textId="62212BFB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Ănten GPS dây 1,</w:t>
            </w:r>
            <w:r>
              <w:rPr>
                <w:rFonts w:ascii="Times New Roman" w:hAnsi="Times New Roman"/>
                <w:sz w:val="22"/>
                <w:szCs w:val="22"/>
              </w:rPr>
              <w:t>5</w:t>
            </w:r>
            <w:r w:rsidRPr="007C56FC">
              <w:rPr>
                <w:rFonts w:ascii="Times New Roman" w:hAnsi="Times New Roman"/>
                <w:sz w:val="22"/>
                <w:szCs w:val="22"/>
              </w:rPr>
              <w:t>m</w:t>
            </w:r>
          </w:p>
        </w:tc>
        <w:tc>
          <w:tcPr>
            <w:tcW w:w="301" w:type="pct"/>
          </w:tcPr>
          <w:p w14:paraId="6C7E7078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vAlign w:val="center"/>
          </w:tcPr>
          <w:p w14:paraId="49ADAAF9" w14:textId="11C2F520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  <w:vAlign w:val="center"/>
          </w:tcPr>
          <w:p w14:paraId="2684E435" w14:textId="052555AB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3337F3F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79A5845A" w14:textId="04757B16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  <w:vAlign w:val="center"/>
          </w:tcPr>
          <w:p w14:paraId="5DD3632F" w14:textId="29FFAC99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1190F0E5" w14:textId="53F39475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00764D79" w14:textId="533C862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586CAFC" w14:textId="6F3B5BC5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F260FF3" w14:textId="520AC9D3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623E9985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16945EA8" w14:textId="02ED8EE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5500169E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7278BAC" w14:textId="77777777" w:rsidTr="005E75DF">
        <w:tc>
          <w:tcPr>
            <w:tcW w:w="257" w:type="pct"/>
            <w:vAlign w:val="center"/>
          </w:tcPr>
          <w:p w14:paraId="19C89170" w14:textId="7E36604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1</w:t>
            </w: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64" w:type="pct"/>
          </w:tcPr>
          <w:p w14:paraId="3E8047BC" w14:textId="77777777" w:rsidR="00D230B3" w:rsidRPr="007C56FC" w:rsidRDefault="00D230B3" w:rsidP="00EB5955">
            <w:pPr>
              <w:rPr>
                <w:rFonts w:ascii="Times New Roman" w:hAnsi="Times New Roman"/>
                <w:spacing w:val="-1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pacing w:val="-10"/>
                <w:sz w:val="22"/>
                <w:szCs w:val="22"/>
              </w:rPr>
              <w:t>Ăng ten cần loại mền (0,7m hoặc 1m)</w:t>
            </w:r>
          </w:p>
        </w:tc>
        <w:tc>
          <w:tcPr>
            <w:tcW w:w="301" w:type="pct"/>
          </w:tcPr>
          <w:p w14:paraId="5A4CCD2A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vAlign w:val="center"/>
          </w:tcPr>
          <w:p w14:paraId="4F67A43E" w14:textId="35CEB065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  <w:vAlign w:val="center"/>
          </w:tcPr>
          <w:p w14:paraId="5614AC26" w14:textId="04543E91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21D0E89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5FC38AB7" w14:textId="42DDE51B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  <w:vAlign w:val="center"/>
          </w:tcPr>
          <w:p w14:paraId="6BAD6C83" w14:textId="55AB1A8B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7728DC37" w14:textId="162824A3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75952948" w14:textId="3CBF68E6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65DA05F" w14:textId="12009E23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0DE480A" w14:textId="73096585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6A7E4DEB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0A80299C" w14:textId="4A88A763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71C90090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AC61ADC" w14:textId="77777777" w:rsidTr="005E75DF">
        <w:tc>
          <w:tcPr>
            <w:tcW w:w="257" w:type="pct"/>
            <w:vAlign w:val="center"/>
          </w:tcPr>
          <w:p w14:paraId="53262CF6" w14:textId="50C0B413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lastRenderedPageBreak/>
              <w:t>1</w:t>
            </w: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64" w:type="pct"/>
          </w:tcPr>
          <w:p w14:paraId="7A97AD49" w14:textId="77777777" w:rsidR="00D230B3" w:rsidRPr="007C56FC" w:rsidRDefault="00D230B3" w:rsidP="00EB5955">
            <w:pPr>
              <w:rPr>
                <w:rFonts w:ascii="Times New Roman" w:hAnsi="Times New Roman"/>
                <w:spacing w:val="-12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pacing w:val="-12"/>
                <w:sz w:val="22"/>
                <w:szCs w:val="22"/>
              </w:rPr>
              <w:t>Ăng ten cần loại 2m VTĐsn (dạng lá lúa)</w:t>
            </w:r>
          </w:p>
        </w:tc>
        <w:tc>
          <w:tcPr>
            <w:tcW w:w="301" w:type="pct"/>
          </w:tcPr>
          <w:p w14:paraId="27DFB425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vAlign w:val="center"/>
          </w:tcPr>
          <w:p w14:paraId="4C0EB533" w14:textId="3F821665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  <w:vAlign w:val="center"/>
          </w:tcPr>
          <w:p w14:paraId="6B4A437C" w14:textId="2EF0F20E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B0BE3B6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322B73BE" w14:textId="186426A4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  <w:vAlign w:val="center"/>
          </w:tcPr>
          <w:p w14:paraId="48040375" w14:textId="552B22C4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5D058BA0" w14:textId="31C2A0FD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38CA5716" w14:textId="5EAD19C6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57BB84A" w14:textId="1D1235F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659CBCB" w14:textId="52FB1CDB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2DEC0D94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53D1B0A5" w14:textId="068EE9FC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2E728787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E3EE879" w14:textId="77777777" w:rsidTr="005E75DF">
        <w:tc>
          <w:tcPr>
            <w:tcW w:w="257" w:type="pct"/>
            <w:vAlign w:val="center"/>
          </w:tcPr>
          <w:p w14:paraId="1D015B71" w14:textId="3E88510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1</w:t>
            </w: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64" w:type="pct"/>
          </w:tcPr>
          <w:p w14:paraId="581DB8B8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Cáp truyền số liệu máy VRP712/S</w:t>
            </w:r>
          </w:p>
        </w:tc>
        <w:tc>
          <w:tcPr>
            <w:tcW w:w="301" w:type="pct"/>
          </w:tcPr>
          <w:p w14:paraId="07444D4E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vAlign w:val="center"/>
          </w:tcPr>
          <w:p w14:paraId="6256505F" w14:textId="6B09DC9D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  <w:vAlign w:val="center"/>
          </w:tcPr>
          <w:p w14:paraId="24563EB4" w14:textId="6C82D175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BB05257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56538A01" w14:textId="123ED2E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  <w:vAlign w:val="center"/>
          </w:tcPr>
          <w:p w14:paraId="5DE21D41" w14:textId="0F2CD67C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46893F19" w14:textId="36012A4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1A467EEC" w14:textId="26B2D77A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D7FD93C" w14:textId="12A6DE82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CBDA0CC" w14:textId="4AE11783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21CE8F53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0C5D1522" w14:textId="384FD7B4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6A0072BF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2D8773E" w14:textId="77777777" w:rsidTr="005E75DF">
        <w:tc>
          <w:tcPr>
            <w:tcW w:w="257" w:type="pct"/>
            <w:vAlign w:val="center"/>
          </w:tcPr>
          <w:p w14:paraId="3E6930B1" w14:textId="2D06726B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1</w:t>
            </w: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064" w:type="pct"/>
          </w:tcPr>
          <w:p w14:paraId="647DBBC2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Cáp kéo xa UI</w:t>
            </w:r>
          </w:p>
        </w:tc>
        <w:tc>
          <w:tcPr>
            <w:tcW w:w="301" w:type="pct"/>
          </w:tcPr>
          <w:p w14:paraId="4698E9ED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vAlign w:val="center"/>
          </w:tcPr>
          <w:p w14:paraId="73530AE0" w14:textId="56E85B6D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  <w:vAlign w:val="center"/>
          </w:tcPr>
          <w:p w14:paraId="53D53526" w14:textId="71AA758E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564E3B9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7A80FFC7" w14:textId="6BFDAF31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  <w:vAlign w:val="center"/>
          </w:tcPr>
          <w:p w14:paraId="41E171C0" w14:textId="7E36EDD9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00D5A15B" w14:textId="71A7824D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1E9BC1EE" w14:textId="083B9A9F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86B7ED5" w14:textId="65BFC02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EED9FA3" w14:textId="33A86573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6D1201BC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66D97B1C" w14:textId="5E48CC16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4054DE14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4C96E39" w14:textId="77777777" w:rsidTr="005E75DF">
        <w:tc>
          <w:tcPr>
            <w:tcW w:w="257" w:type="pct"/>
            <w:vAlign w:val="center"/>
          </w:tcPr>
          <w:p w14:paraId="15632E10" w14:textId="67775EC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1</w:t>
            </w: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64" w:type="pct"/>
          </w:tcPr>
          <w:p w14:paraId="18EAD98E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Cáp cao tần 15m máy VRP712/S</w:t>
            </w:r>
          </w:p>
        </w:tc>
        <w:tc>
          <w:tcPr>
            <w:tcW w:w="301" w:type="pct"/>
          </w:tcPr>
          <w:p w14:paraId="04A8E9D7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vAlign w:val="center"/>
          </w:tcPr>
          <w:p w14:paraId="5F1F9AFF" w14:textId="79527DB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  <w:vAlign w:val="center"/>
          </w:tcPr>
          <w:p w14:paraId="5A8A03D3" w14:textId="336CB2C3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BC191A9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4BFE02B2" w14:textId="15C16B7E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  <w:vAlign w:val="center"/>
          </w:tcPr>
          <w:p w14:paraId="6ABA3BB5" w14:textId="384571A1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05916ED1" w14:textId="3D860A33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3754F628" w14:textId="7B9FD39C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1743924" w14:textId="423EBB2F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2C10765" w14:textId="334F98F4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7245AE6A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76411B1B" w14:textId="0FAB89C2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3AB9CBBA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D634940" w14:textId="77777777" w:rsidTr="005E75DF">
        <w:tc>
          <w:tcPr>
            <w:tcW w:w="257" w:type="pct"/>
            <w:vAlign w:val="center"/>
          </w:tcPr>
          <w:p w14:paraId="3E963768" w14:textId="456F10CF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  <w:tc>
          <w:tcPr>
            <w:tcW w:w="1064" w:type="pct"/>
          </w:tcPr>
          <w:p w14:paraId="23D85B30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Túi máy VRP712/S</w:t>
            </w:r>
          </w:p>
        </w:tc>
        <w:tc>
          <w:tcPr>
            <w:tcW w:w="301" w:type="pct"/>
          </w:tcPr>
          <w:p w14:paraId="3E2F0213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vAlign w:val="center"/>
          </w:tcPr>
          <w:p w14:paraId="2C6F713D" w14:textId="4851EA34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  <w:vAlign w:val="center"/>
          </w:tcPr>
          <w:p w14:paraId="4A57FEEF" w14:textId="6C12A526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CDC057F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0FCB977B" w14:textId="2A791D1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  <w:vAlign w:val="center"/>
          </w:tcPr>
          <w:p w14:paraId="107F01F5" w14:textId="035DD25A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737AD749" w14:textId="005CED0C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4AA21011" w14:textId="328DAE1A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64F4274" w14:textId="5A420A30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9B533A8" w14:textId="6CC12349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678B93DD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70B46B56" w14:textId="48738DDF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5486AB37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6D446D1" w14:textId="77777777" w:rsidTr="005E75DF">
        <w:tc>
          <w:tcPr>
            <w:tcW w:w="257" w:type="pct"/>
            <w:vAlign w:val="center"/>
          </w:tcPr>
          <w:p w14:paraId="74FE0825" w14:textId="3DB47AC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21</w:t>
            </w:r>
          </w:p>
        </w:tc>
        <w:tc>
          <w:tcPr>
            <w:tcW w:w="1064" w:type="pct"/>
          </w:tcPr>
          <w:p w14:paraId="508B62DC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Túi áo đựng mặt máy VRP712/S</w:t>
            </w:r>
          </w:p>
        </w:tc>
        <w:tc>
          <w:tcPr>
            <w:tcW w:w="301" w:type="pct"/>
          </w:tcPr>
          <w:p w14:paraId="0E5C6FA9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vAlign w:val="center"/>
          </w:tcPr>
          <w:p w14:paraId="0B3462CA" w14:textId="5B4F5761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  <w:vAlign w:val="center"/>
          </w:tcPr>
          <w:p w14:paraId="73BEA24A" w14:textId="2256997E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364F8F3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03AF7D17" w14:textId="47B87C6B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  <w:vAlign w:val="center"/>
          </w:tcPr>
          <w:p w14:paraId="7E5E83BD" w14:textId="0B8A017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0AF0E632" w14:textId="23FFA61A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56BBBB71" w14:textId="4C1D883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B12CF7D" w14:textId="07FE916C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BAEEEC4" w14:textId="12EAC07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210A8E87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2D0A82CC" w14:textId="52E567D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074896F7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455AC20" w14:textId="77777777" w:rsidTr="005E75DF">
        <w:tc>
          <w:tcPr>
            <w:tcW w:w="257" w:type="pct"/>
            <w:vAlign w:val="center"/>
          </w:tcPr>
          <w:p w14:paraId="18AD8589" w14:textId="0A53DBC4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22</w:t>
            </w:r>
          </w:p>
        </w:tc>
        <w:tc>
          <w:tcPr>
            <w:tcW w:w="1064" w:type="pct"/>
          </w:tcPr>
          <w:p w14:paraId="53E8A8CB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Bộ dụng cụ cơ công cho máy</w:t>
            </w:r>
          </w:p>
        </w:tc>
        <w:tc>
          <w:tcPr>
            <w:tcW w:w="301" w:type="pct"/>
          </w:tcPr>
          <w:p w14:paraId="1FA04D4A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67" w:type="pct"/>
            <w:vAlign w:val="center"/>
          </w:tcPr>
          <w:p w14:paraId="63C1C5AE" w14:textId="33380B8F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  <w:vAlign w:val="center"/>
          </w:tcPr>
          <w:p w14:paraId="1BC98E16" w14:textId="6F4B45D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E5CAEB9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64A7A2AE" w14:textId="1D10DEA3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  <w:vAlign w:val="center"/>
          </w:tcPr>
          <w:p w14:paraId="0E18E540" w14:textId="2B39CB1D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6C1F7B46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0EC92105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5048891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9F81505" w14:textId="6331E9D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2D4B1B56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356486C3" w14:textId="0CE4DE8C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6C92BC7B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B10D2B5" w14:textId="77777777" w:rsidTr="005E75DF">
        <w:tc>
          <w:tcPr>
            <w:tcW w:w="257" w:type="pct"/>
            <w:vAlign w:val="center"/>
          </w:tcPr>
          <w:p w14:paraId="75B921C3" w14:textId="2034524F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</w:tcPr>
          <w:p w14:paraId="5A512362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Tô vít 4 cạnh F5x100</w:t>
            </w:r>
          </w:p>
        </w:tc>
        <w:tc>
          <w:tcPr>
            <w:tcW w:w="301" w:type="pct"/>
          </w:tcPr>
          <w:p w14:paraId="75C75604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vAlign w:val="center"/>
          </w:tcPr>
          <w:p w14:paraId="7B3BDB79" w14:textId="569C63D5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  <w:vAlign w:val="center"/>
          </w:tcPr>
          <w:p w14:paraId="425FB342" w14:textId="35C27B55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C6CC005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230F5FE0" w14:textId="3EF03C8B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  <w:vAlign w:val="center"/>
          </w:tcPr>
          <w:p w14:paraId="1FDDE91F" w14:textId="214F7EAF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1F450E73" w14:textId="73ACF094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3748107E" w14:textId="433F6FB3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2AD8CE2" w14:textId="2193EEDE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702B582" w14:textId="1AAB160F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7DFA1C48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7F1BF11C" w14:textId="3079FB0B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6DFDC238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295AE23" w14:textId="77777777" w:rsidTr="005E75DF">
        <w:tc>
          <w:tcPr>
            <w:tcW w:w="257" w:type="pct"/>
            <w:vAlign w:val="center"/>
          </w:tcPr>
          <w:p w14:paraId="0F70470B" w14:textId="32B88A40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</w:tcPr>
          <w:p w14:paraId="616229F1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7C56FC">
              <w:rPr>
                <w:rFonts w:ascii="Times New Roman" w:hAnsi="Times New Roman"/>
                <w:sz w:val="22"/>
                <w:szCs w:val="22"/>
                <w:lang w:val="fr-FR"/>
              </w:rPr>
              <w:t>Tô vít đầu sao T10X75mm</w:t>
            </w:r>
          </w:p>
        </w:tc>
        <w:tc>
          <w:tcPr>
            <w:tcW w:w="301" w:type="pct"/>
          </w:tcPr>
          <w:p w14:paraId="0DEFDE31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vAlign w:val="center"/>
          </w:tcPr>
          <w:p w14:paraId="462BB6E5" w14:textId="75A7DD49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  <w:vAlign w:val="center"/>
          </w:tcPr>
          <w:p w14:paraId="161458C5" w14:textId="0102310B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59E2E6C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4067A932" w14:textId="37CE6009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  <w:vAlign w:val="center"/>
          </w:tcPr>
          <w:p w14:paraId="63D2B356" w14:textId="03471C6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2536D1B8" w14:textId="6BA38150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431853C3" w14:textId="3E15F6A2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7524A77" w14:textId="4C9653B4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AFF7CEA" w14:textId="19BD844E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4667F400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1D08796C" w14:textId="16896B4C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6926DA68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F156679" w14:textId="77777777" w:rsidTr="005E75DF">
        <w:tc>
          <w:tcPr>
            <w:tcW w:w="257" w:type="pct"/>
            <w:vAlign w:val="center"/>
          </w:tcPr>
          <w:p w14:paraId="13462CD7" w14:textId="49B039F9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</w:tcPr>
          <w:p w14:paraId="0632E975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Chìa lục giác 2,5mm, dài 112 mm</w:t>
            </w:r>
          </w:p>
        </w:tc>
        <w:tc>
          <w:tcPr>
            <w:tcW w:w="301" w:type="pct"/>
          </w:tcPr>
          <w:p w14:paraId="6A32ED91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vAlign w:val="center"/>
          </w:tcPr>
          <w:p w14:paraId="3ED0B921" w14:textId="2F73A25B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  <w:vAlign w:val="center"/>
          </w:tcPr>
          <w:p w14:paraId="685AFE94" w14:textId="4C201936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5E55A92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4AD04E9B" w14:textId="0D67E763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  <w:vAlign w:val="center"/>
          </w:tcPr>
          <w:p w14:paraId="346479A9" w14:textId="66246B73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0D9C0AB6" w14:textId="56ADD419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36539214" w14:textId="1C6B2D19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F17D851" w14:textId="7AA4B97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0D2671B" w14:textId="5871FFD4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72CA3BD1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5365A5EE" w14:textId="28703FC2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7D9B6F9A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36544E1" w14:textId="77777777" w:rsidTr="005E75DF">
        <w:tc>
          <w:tcPr>
            <w:tcW w:w="257" w:type="pct"/>
            <w:vAlign w:val="center"/>
          </w:tcPr>
          <w:p w14:paraId="03090FCB" w14:textId="6AE83950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</w:tcPr>
          <w:p w14:paraId="0DAF9E70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Chìa lục giác 2m m, dài 100 mm</w:t>
            </w:r>
          </w:p>
        </w:tc>
        <w:tc>
          <w:tcPr>
            <w:tcW w:w="301" w:type="pct"/>
          </w:tcPr>
          <w:p w14:paraId="255DF14E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vAlign w:val="center"/>
          </w:tcPr>
          <w:p w14:paraId="1FFEF3D0" w14:textId="5F21F82B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  <w:vAlign w:val="center"/>
          </w:tcPr>
          <w:p w14:paraId="12DC2810" w14:textId="0673F886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2F9BBD1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61A6F7C6" w14:textId="02F9D74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  <w:vAlign w:val="center"/>
          </w:tcPr>
          <w:p w14:paraId="5D7C3F45" w14:textId="45C4810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029419D4" w14:textId="5F209A9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06AF92BD" w14:textId="3DDCEA9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89D2366" w14:textId="2F8FE1F9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F63B624" w14:textId="1C19C984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0F4F7995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76F7F389" w14:textId="24548F3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2146C7A2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D48897D" w14:textId="77777777" w:rsidTr="005E75DF">
        <w:tc>
          <w:tcPr>
            <w:tcW w:w="257" w:type="pct"/>
            <w:vAlign w:val="center"/>
          </w:tcPr>
          <w:p w14:paraId="7503F511" w14:textId="692A629F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</w:tcPr>
          <w:p w14:paraId="33DD8B0E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Chìa lục giác 1,5m m, dài 90 mm</w:t>
            </w:r>
          </w:p>
        </w:tc>
        <w:tc>
          <w:tcPr>
            <w:tcW w:w="301" w:type="pct"/>
          </w:tcPr>
          <w:p w14:paraId="552C77EB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vAlign w:val="center"/>
          </w:tcPr>
          <w:p w14:paraId="2601586D" w14:textId="1C5FAA89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  <w:vAlign w:val="center"/>
          </w:tcPr>
          <w:p w14:paraId="1CAA1036" w14:textId="2A11EBB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33CAD73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09D6F9B6" w14:textId="1C8D65B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  <w:vAlign w:val="center"/>
          </w:tcPr>
          <w:p w14:paraId="173661EF" w14:textId="77832631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1C57C4C0" w14:textId="39369C8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6E23B2B1" w14:textId="161831AE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A8B324D" w14:textId="4FF571B6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9159381" w14:textId="788AD17D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4BC8AC68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6C8AE506" w14:textId="00939A3B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27810FD1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494AD1C" w14:textId="77777777" w:rsidTr="005E75DF">
        <w:tc>
          <w:tcPr>
            <w:tcW w:w="257" w:type="pct"/>
            <w:vAlign w:val="center"/>
          </w:tcPr>
          <w:p w14:paraId="02CF3B9C" w14:textId="7E14E9E1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23</w:t>
            </w:r>
          </w:p>
        </w:tc>
        <w:tc>
          <w:tcPr>
            <w:tcW w:w="1064" w:type="pct"/>
          </w:tcPr>
          <w:p w14:paraId="632E6FD0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Túi tài liệu máy</w:t>
            </w:r>
          </w:p>
        </w:tc>
        <w:tc>
          <w:tcPr>
            <w:tcW w:w="301" w:type="pct"/>
          </w:tcPr>
          <w:p w14:paraId="07847BD9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Túi</w:t>
            </w:r>
          </w:p>
        </w:tc>
        <w:tc>
          <w:tcPr>
            <w:tcW w:w="367" w:type="pct"/>
            <w:vAlign w:val="center"/>
          </w:tcPr>
          <w:p w14:paraId="008FF2ED" w14:textId="24F60FA0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  <w:vAlign w:val="center"/>
          </w:tcPr>
          <w:p w14:paraId="2D671F54" w14:textId="0C8BDC4A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82999F4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1F041313" w14:textId="7F3B7D16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  <w:vAlign w:val="center"/>
          </w:tcPr>
          <w:p w14:paraId="7A5C9192" w14:textId="283AB79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4C498DCB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3CD1730C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A376614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A53FB7C" w14:textId="6FA20CC5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12E3A54F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42497255" w14:textId="36D0D78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16B40E48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514F977" w14:textId="77777777" w:rsidTr="005E75DF">
        <w:tc>
          <w:tcPr>
            <w:tcW w:w="257" w:type="pct"/>
            <w:vAlign w:val="center"/>
          </w:tcPr>
          <w:p w14:paraId="26C1D38E" w14:textId="2F1CA2CD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</w:tcPr>
          <w:p w14:paraId="74DDB3E4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Tài liệu HDSD máy</w:t>
            </w:r>
          </w:p>
        </w:tc>
        <w:tc>
          <w:tcPr>
            <w:tcW w:w="301" w:type="pct"/>
          </w:tcPr>
          <w:p w14:paraId="784B32B4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67" w:type="pct"/>
            <w:vAlign w:val="center"/>
          </w:tcPr>
          <w:p w14:paraId="77E50D69" w14:textId="4CED11A1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  <w:vAlign w:val="center"/>
          </w:tcPr>
          <w:p w14:paraId="2940763F" w14:textId="6C8EC771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9052787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45CA3B50" w14:textId="02B87474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  <w:vAlign w:val="center"/>
          </w:tcPr>
          <w:p w14:paraId="7A523AA9" w14:textId="79584261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3FA153FD" w14:textId="16DC960B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2B1FEEA6" w14:textId="017C412A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31312B3" w14:textId="7F1FC95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DC11FF1" w14:textId="37B3EC24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44F31BE5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3D820BA4" w14:textId="0C76EBB6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41055830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C3FE611" w14:textId="77777777" w:rsidTr="005E75DF">
        <w:tc>
          <w:tcPr>
            <w:tcW w:w="257" w:type="pct"/>
            <w:vAlign w:val="center"/>
          </w:tcPr>
          <w:p w14:paraId="10B2FD69" w14:textId="6D3B926F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</w:tcPr>
          <w:p w14:paraId="3DB05AF2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Lí lịch máy</w:t>
            </w:r>
          </w:p>
        </w:tc>
        <w:tc>
          <w:tcPr>
            <w:tcW w:w="301" w:type="pct"/>
          </w:tcPr>
          <w:p w14:paraId="319DB96D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67" w:type="pct"/>
            <w:vAlign w:val="center"/>
          </w:tcPr>
          <w:p w14:paraId="0ADF5754" w14:textId="0E342020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  <w:vAlign w:val="center"/>
          </w:tcPr>
          <w:p w14:paraId="3525E4FE" w14:textId="3C861B9C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9CEB5F3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5A26DE4D" w14:textId="3EB5210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  <w:vAlign w:val="center"/>
          </w:tcPr>
          <w:p w14:paraId="202B2490" w14:textId="45C0EDA6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32267411" w14:textId="552C9302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083F7C28" w14:textId="48613B4B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68AC50E" w14:textId="2774D6CD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4B6583F" w14:textId="15F319D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3264182B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44FFF4B3" w14:textId="2A33284B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2A5B5105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B68AC54" w14:textId="77777777" w:rsidTr="005E75DF">
        <w:tc>
          <w:tcPr>
            <w:tcW w:w="257" w:type="pct"/>
            <w:vAlign w:val="center"/>
          </w:tcPr>
          <w:p w14:paraId="0A69C4F7" w14:textId="316F8D7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</w:tcPr>
          <w:p w14:paraId="16B5E058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Đĩa DVD phần mền truyền số liệu</w:t>
            </w:r>
          </w:p>
        </w:tc>
        <w:tc>
          <w:tcPr>
            <w:tcW w:w="301" w:type="pct"/>
          </w:tcPr>
          <w:p w14:paraId="5A6C54AD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vAlign w:val="center"/>
          </w:tcPr>
          <w:p w14:paraId="08F96058" w14:textId="0A464BF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  <w:vAlign w:val="center"/>
          </w:tcPr>
          <w:p w14:paraId="61F1CE3B" w14:textId="7FDDF653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481AB77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4D9BBBA3" w14:textId="4C6DB1FA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  <w:vAlign w:val="center"/>
          </w:tcPr>
          <w:p w14:paraId="6A7A3A06" w14:textId="27519CE9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6E10E1E7" w14:textId="16B7E01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18B74013" w14:textId="5BA2FC5A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921D4C5" w14:textId="2A10A552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1EC686D" w14:textId="15A5F8A9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556EF5CA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1CD81835" w14:textId="1B4135E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29256A38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710980E" w14:textId="77777777" w:rsidTr="005E75DF">
        <w:tc>
          <w:tcPr>
            <w:tcW w:w="257" w:type="pct"/>
            <w:vAlign w:val="center"/>
          </w:tcPr>
          <w:p w14:paraId="19A7DF05" w14:textId="64EBA90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</w:tcPr>
          <w:p w14:paraId="582387C0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Đĩa DVD phần mền nạp tham số</w:t>
            </w:r>
          </w:p>
        </w:tc>
        <w:tc>
          <w:tcPr>
            <w:tcW w:w="301" w:type="pct"/>
          </w:tcPr>
          <w:p w14:paraId="661BAEC8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vAlign w:val="center"/>
          </w:tcPr>
          <w:p w14:paraId="4F0D2D49" w14:textId="4D89F6A1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  <w:vAlign w:val="center"/>
          </w:tcPr>
          <w:p w14:paraId="478F224F" w14:textId="013FD960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92413E7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581C71A3" w14:textId="381ABA6C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  <w:vAlign w:val="center"/>
          </w:tcPr>
          <w:p w14:paraId="5640698F" w14:textId="746E9946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001E69A5" w14:textId="26D45996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29C7987D" w14:textId="6897E90C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931BA11" w14:textId="271B97B6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3BC116B" w14:textId="24BC689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50F4F748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60BF74F3" w14:textId="6B0455D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2BF6686B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91A8148" w14:textId="77777777" w:rsidTr="005E75DF">
        <w:tc>
          <w:tcPr>
            <w:tcW w:w="257" w:type="pct"/>
            <w:vAlign w:val="center"/>
          </w:tcPr>
          <w:p w14:paraId="42A619FE" w14:textId="59450B1A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</w:tcPr>
          <w:p w14:paraId="793FF4FE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Đĩa CD phần mền ĐKX (IP)</w:t>
            </w:r>
          </w:p>
        </w:tc>
        <w:tc>
          <w:tcPr>
            <w:tcW w:w="301" w:type="pct"/>
          </w:tcPr>
          <w:p w14:paraId="25A6BEAB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vAlign w:val="center"/>
          </w:tcPr>
          <w:p w14:paraId="08ED6C7C" w14:textId="38BFD545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  <w:vAlign w:val="center"/>
          </w:tcPr>
          <w:p w14:paraId="176773AB" w14:textId="0982D7DF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6CD1772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350976B0" w14:textId="20D12801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  <w:vAlign w:val="center"/>
          </w:tcPr>
          <w:p w14:paraId="471B0498" w14:textId="12F87C84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728C2012" w14:textId="4B57B28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04B73F1D" w14:textId="5CE4A9EC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4FCF6A8" w14:textId="3B7D9C5F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78F4A91" w14:textId="27695AC3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4F2C9E14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7DB9336A" w14:textId="0FCBA4FD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44F654A8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8865AC4" w14:textId="77777777" w:rsidTr="005E75DF">
        <w:tc>
          <w:tcPr>
            <w:tcW w:w="257" w:type="pct"/>
            <w:vAlign w:val="center"/>
          </w:tcPr>
          <w:p w14:paraId="48DE6F3D" w14:textId="4D207C04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24</w:t>
            </w:r>
          </w:p>
        </w:tc>
        <w:tc>
          <w:tcPr>
            <w:tcW w:w="1064" w:type="pct"/>
          </w:tcPr>
          <w:p w14:paraId="185E46F6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Vali máy</w:t>
            </w:r>
          </w:p>
        </w:tc>
        <w:tc>
          <w:tcPr>
            <w:tcW w:w="301" w:type="pct"/>
          </w:tcPr>
          <w:p w14:paraId="73D51000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vAlign w:val="center"/>
          </w:tcPr>
          <w:p w14:paraId="4FD3B886" w14:textId="7AB88430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  <w:vAlign w:val="center"/>
          </w:tcPr>
          <w:p w14:paraId="085AD582" w14:textId="7BA04EFD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FBD9420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46E8566F" w14:textId="27217D3B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  <w:vAlign w:val="center"/>
          </w:tcPr>
          <w:p w14:paraId="5A48ACC0" w14:textId="4ACE05AB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31182615" w14:textId="78B6EE0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0679AF6D" w14:textId="137B3542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54B9A21" w14:textId="7E68BF2E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06499F0" w14:textId="3DA31BE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6E725DA2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347EFAB3" w14:textId="35724735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06647FC5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868B9E5" w14:textId="77777777" w:rsidTr="005E75DF">
        <w:tc>
          <w:tcPr>
            <w:tcW w:w="257" w:type="pct"/>
            <w:vAlign w:val="center"/>
          </w:tcPr>
          <w:p w14:paraId="355505DE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i/>
                <w:sz w:val="22"/>
                <w:szCs w:val="22"/>
              </w:rPr>
              <w:t>2</w:t>
            </w:r>
          </w:p>
        </w:tc>
        <w:tc>
          <w:tcPr>
            <w:tcW w:w="1064" w:type="pct"/>
          </w:tcPr>
          <w:p w14:paraId="19CEE85F" w14:textId="77777777" w:rsidR="00D230B3" w:rsidRPr="007C56FC" w:rsidRDefault="00D230B3" w:rsidP="00EB5955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i/>
                <w:sz w:val="22"/>
                <w:szCs w:val="22"/>
              </w:rPr>
              <w:t>Vali ĐKX máy VRP712/S</w:t>
            </w:r>
          </w:p>
        </w:tc>
        <w:tc>
          <w:tcPr>
            <w:tcW w:w="301" w:type="pct"/>
          </w:tcPr>
          <w:p w14:paraId="31B54C5F" w14:textId="0DE47AD5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67" w:type="pct"/>
            <w:vAlign w:val="center"/>
          </w:tcPr>
          <w:p w14:paraId="133F9369" w14:textId="7EC1D104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  <w:vAlign w:val="center"/>
          </w:tcPr>
          <w:p w14:paraId="0906CDC8" w14:textId="500348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51132B1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5FD2A39D" w14:textId="26600EAF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  <w:vAlign w:val="center"/>
          </w:tcPr>
          <w:p w14:paraId="2EDBACC8" w14:textId="4E200D2A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3C8039F7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1E3C933F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4E99B8D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1012485" w14:textId="3EA5E9F0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03E2FA48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35A84837" w14:textId="7E0C625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13E73854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39A91B0" w14:textId="77777777" w:rsidTr="005E75DF">
        <w:tc>
          <w:tcPr>
            <w:tcW w:w="257" w:type="pct"/>
            <w:vAlign w:val="center"/>
          </w:tcPr>
          <w:p w14:paraId="54B055B0" w14:textId="116F01D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64" w:type="pct"/>
          </w:tcPr>
          <w:p w14:paraId="0BD4366E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Điều khiển xa máy VRP712/S</w:t>
            </w:r>
          </w:p>
        </w:tc>
        <w:tc>
          <w:tcPr>
            <w:tcW w:w="301" w:type="pct"/>
          </w:tcPr>
          <w:p w14:paraId="6738C63E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67" w:type="pct"/>
            <w:vAlign w:val="center"/>
          </w:tcPr>
          <w:p w14:paraId="081A1FC7" w14:textId="01913DFC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  <w:vAlign w:val="center"/>
          </w:tcPr>
          <w:p w14:paraId="6D41D44E" w14:textId="28FFEBE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17AAB53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2A0B53B7" w14:textId="41027C4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  <w:vAlign w:val="center"/>
          </w:tcPr>
          <w:p w14:paraId="0F974EAD" w14:textId="1766A343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3AB2095B" w14:textId="4493C574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5B1DBEF9" w14:textId="23C7D71A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F344B46" w14:textId="61CA2A5B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43876BA" w14:textId="14E2ADAE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752F7D2E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39E25615" w14:textId="572DA11C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3B0D2D95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C731F7D" w14:textId="77777777" w:rsidTr="005E75DF">
        <w:tc>
          <w:tcPr>
            <w:tcW w:w="257" w:type="pct"/>
            <w:vAlign w:val="center"/>
          </w:tcPr>
          <w:p w14:paraId="4B22B0E3" w14:textId="5D0D425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64" w:type="pct"/>
          </w:tcPr>
          <w:p w14:paraId="0CE8CE4F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Ma nip VRS712/S</w:t>
            </w:r>
          </w:p>
        </w:tc>
        <w:tc>
          <w:tcPr>
            <w:tcW w:w="301" w:type="pct"/>
          </w:tcPr>
          <w:p w14:paraId="5A3F5802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vAlign w:val="center"/>
          </w:tcPr>
          <w:p w14:paraId="4B201E1E" w14:textId="721ED7DA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  <w:vAlign w:val="center"/>
          </w:tcPr>
          <w:p w14:paraId="2A303320" w14:textId="7D09BB41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6261E61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4F683B37" w14:textId="4B8CCDE4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  <w:vAlign w:val="center"/>
          </w:tcPr>
          <w:p w14:paraId="6CB48DDC" w14:textId="73C37965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65B32BCD" w14:textId="70E56EBB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25A4537B" w14:textId="5F12D796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C2360C3" w14:textId="740AD824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443F2D4" w14:textId="1A00E372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1DC78EA0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0BB76147" w14:textId="2F224C4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151B8968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04EFEA2" w14:textId="77777777" w:rsidTr="005E75DF">
        <w:tc>
          <w:tcPr>
            <w:tcW w:w="257" w:type="pct"/>
            <w:vAlign w:val="center"/>
          </w:tcPr>
          <w:p w14:paraId="478BEDE7" w14:textId="68E8E48F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1064" w:type="pct"/>
          </w:tcPr>
          <w:p w14:paraId="5E329B8C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Bộ vit M5X20 cho manip</w:t>
            </w:r>
          </w:p>
        </w:tc>
        <w:tc>
          <w:tcPr>
            <w:tcW w:w="301" w:type="pct"/>
          </w:tcPr>
          <w:p w14:paraId="56862186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67" w:type="pct"/>
            <w:vAlign w:val="center"/>
          </w:tcPr>
          <w:p w14:paraId="72C0FF72" w14:textId="05EDD816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  <w:vAlign w:val="center"/>
          </w:tcPr>
          <w:p w14:paraId="7114BC96" w14:textId="7961B19C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393B037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13DC1336" w14:textId="7CDE4C8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  <w:vAlign w:val="center"/>
          </w:tcPr>
          <w:p w14:paraId="7CD9C14D" w14:textId="772A03B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48D99A23" w14:textId="6E550E6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5EFB1198" w14:textId="246268A3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0DEEF19" w14:textId="2CD5E296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3878E16" w14:textId="4FE85F12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6262D36F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04562351" w14:textId="20941B4B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779593AB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A2B0227" w14:textId="77777777" w:rsidTr="005E75DF">
        <w:tc>
          <w:tcPr>
            <w:tcW w:w="257" w:type="pct"/>
            <w:vAlign w:val="center"/>
          </w:tcPr>
          <w:p w14:paraId="0D87D905" w14:textId="79CD953D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64" w:type="pct"/>
          </w:tcPr>
          <w:p w14:paraId="2F9D5ABA" w14:textId="77777777" w:rsidR="00D230B3" w:rsidRPr="007C56FC" w:rsidRDefault="00D230B3" w:rsidP="00EB5955">
            <w:pPr>
              <w:rPr>
                <w:rFonts w:ascii="Times New Roman" w:hAnsi="Times New Roman"/>
                <w:b/>
                <w:spacing w:val="-8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pacing w:val="-8"/>
                <w:sz w:val="22"/>
                <w:szCs w:val="22"/>
              </w:rPr>
              <w:t>Tổ hợp ống nói tai nghe cầm tay máy</w:t>
            </w:r>
          </w:p>
        </w:tc>
        <w:tc>
          <w:tcPr>
            <w:tcW w:w="301" w:type="pct"/>
          </w:tcPr>
          <w:p w14:paraId="42AE571B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vAlign w:val="center"/>
          </w:tcPr>
          <w:p w14:paraId="35506FDD" w14:textId="3578455D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  <w:vAlign w:val="center"/>
          </w:tcPr>
          <w:p w14:paraId="69E04EF1" w14:textId="33E79766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D4175B3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334D416C" w14:textId="6A6E20BB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  <w:vAlign w:val="center"/>
          </w:tcPr>
          <w:p w14:paraId="35D3AD91" w14:textId="1DEAA790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14B66BA5" w14:textId="3B88F69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354C55DC" w14:textId="3A612303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C86A63F" w14:textId="583312B2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4A4AA1B" w14:textId="620FB146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1C1ECB3E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6467BF8B" w14:textId="0F10C624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7B2C3645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C6589DD" w14:textId="77777777" w:rsidTr="005E75DF">
        <w:tc>
          <w:tcPr>
            <w:tcW w:w="257" w:type="pct"/>
            <w:vAlign w:val="center"/>
          </w:tcPr>
          <w:p w14:paraId="4F99AAC2" w14:textId="5C4F6ABD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64" w:type="pct"/>
          </w:tcPr>
          <w:p w14:paraId="5538B356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Đế nạp ắc quy điều khiển xa</w:t>
            </w:r>
          </w:p>
        </w:tc>
        <w:tc>
          <w:tcPr>
            <w:tcW w:w="301" w:type="pct"/>
          </w:tcPr>
          <w:p w14:paraId="7B44C26E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17E3EE26" w14:textId="2FFDD353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</w:tcPr>
          <w:p w14:paraId="1E33E8C5" w14:textId="56A7E2EB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875938D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61AA54B9" w14:textId="7032030C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</w:tcPr>
          <w:p w14:paraId="5E812881" w14:textId="49ABDC3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1BFBBAE7" w14:textId="25067B2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33DE1D3" w14:textId="23EBB834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80D0E15" w14:textId="1068EA2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7E1F878" w14:textId="7649DF85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43060051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846EC68" w14:textId="0B10E370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33E82879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7909B77" w14:textId="77777777" w:rsidTr="005E75DF">
        <w:tc>
          <w:tcPr>
            <w:tcW w:w="257" w:type="pct"/>
            <w:vAlign w:val="center"/>
          </w:tcPr>
          <w:p w14:paraId="0E66D04F" w14:textId="4A557259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64" w:type="pct"/>
          </w:tcPr>
          <w:p w14:paraId="19522544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Cáp AC vào</w:t>
            </w:r>
          </w:p>
        </w:tc>
        <w:tc>
          <w:tcPr>
            <w:tcW w:w="301" w:type="pct"/>
          </w:tcPr>
          <w:p w14:paraId="7F6C6EE0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7DE68B05" w14:textId="3030E12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</w:tcPr>
          <w:p w14:paraId="10704491" w14:textId="01B93A6D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E032AFE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1A953495" w14:textId="190C5EF9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</w:tcPr>
          <w:p w14:paraId="690EF797" w14:textId="0AA4261D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7E3D5649" w14:textId="6D9E2EFE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2242715" w14:textId="5CC0DAFE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FFC0E26" w14:textId="04AF8653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3B78026" w14:textId="5FF8D41A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41BC226C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981634C" w14:textId="67EDCAED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23CB4130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E292435" w14:textId="77777777" w:rsidTr="005E75DF">
        <w:tc>
          <w:tcPr>
            <w:tcW w:w="257" w:type="pct"/>
            <w:vAlign w:val="center"/>
          </w:tcPr>
          <w:p w14:paraId="11A8F395" w14:textId="58504C23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64" w:type="pct"/>
          </w:tcPr>
          <w:p w14:paraId="19955C52" w14:textId="2EEEA0B0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 xml:space="preserve">Cáp DC </w:t>
            </w:r>
            <w:r>
              <w:rPr>
                <w:rFonts w:ascii="Times New Roman" w:hAnsi="Times New Roman"/>
                <w:sz w:val="22"/>
                <w:szCs w:val="22"/>
              </w:rPr>
              <w:t>vào</w:t>
            </w:r>
          </w:p>
        </w:tc>
        <w:tc>
          <w:tcPr>
            <w:tcW w:w="301" w:type="pct"/>
          </w:tcPr>
          <w:p w14:paraId="12036A51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28126591" w14:textId="7E24068C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</w:tcPr>
          <w:p w14:paraId="64CF31BB" w14:textId="3A030E09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BB3CCC4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3BC36261" w14:textId="4FF608B5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</w:tcPr>
          <w:p w14:paraId="51A201B9" w14:textId="2CB8EBEF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4F28F1EB" w14:textId="4746230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0D5AACC" w14:textId="39AD453E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0063990" w14:textId="687DB59D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9DB210E" w14:textId="2BE7FA2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068FE477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93C5C8E" w14:textId="7D739F8C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7BB79DAE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9637B4B" w14:textId="77777777" w:rsidTr="005E75DF">
        <w:tc>
          <w:tcPr>
            <w:tcW w:w="257" w:type="pct"/>
            <w:vAlign w:val="center"/>
          </w:tcPr>
          <w:p w14:paraId="2E86B16B" w14:textId="61B8E33D" w:rsidR="00D230B3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064" w:type="pct"/>
          </w:tcPr>
          <w:p w14:paraId="0051260C" w14:textId="7A07FFEB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Cáp DC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ra</w:t>
            </w:r>
          </w:p>
        </w:tc>
        <w:tc>
          <w:tcPr>
            <w:tcW w:w="301" w:type="pct"/>
          </w:tcPr>
          <w:p w14:paraId="442D5B79" w14:textId="3AA3F14E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1B1B04E1" w14:textId="1F2C3374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</w:tcPr>
          <w:p w14:paraId="7696FE62" w14:textId="223E5015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9A9DCDB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248A7CBA" w14:textId="6E570546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</w:tcPr>
          <w:p w14:paraId="6FDFA3C4" w14:textId="1B72382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719A78E2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E1C587B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07B538E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6414582" w14:textId="60FEACBD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11143451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F27C1B8" w14:textId="2535C1D4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433F95D2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779C4EB" w14:textId="77777777" w:rsidTr="005E75DF">
        <w:tc>
          <w:tcPr>
            <w:tcW w:w="257" w:type="pct"/>
            <w:vAlign w:val="center"/>
          </w:tcPr>
          <w:p w14:paraId="1B5ED2CF" w14:textId="4F5F3190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64" w:type="pct"/>
          </w:tcPr>
          <w:p w14:paraId="1FCA029A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Ắc quy điều khiển xa</w:t>
            </w:r>
          </w:p>
        </w:tc>
        <w:tc>
          <w:tcPr>
            <w:tcW w:w="301" w:type="pct"/>
          </w:tcPr>
          <w:p w14:paraId="23D298A7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6136F5D0" w14:textId="18B59B1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32</w:t>
            </w:r>
          </w:p>
        </w:tc>
        <w:tc>
          <w:tcPr>
            <w:tcW w:w="250" w:type="pct"/>
          </w:tcPr>
          <w:p w14:paraId="148120C7" w14:textId="4B92F3D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8D34191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1B873843" w14:textId="4F6B04BC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32</w:t>
            </w:r>
          </w:p>
        </w:tc>
        <w:tc>
          <w:tcPr>
            <w:tcW w:w="199" w:type="pct"/>
          </w:tcPr>
          <w:p w14:paraId="2D861AFD" w14:textId="57A1705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0CC61BAD" w14:textId="43DB2CBD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720856E" w14:textId="3959C4AE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5AB8EAD" w14:textId="68B9C224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18D41CA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32</w:t>
            </w:r>
          </w:p>
        </w:tc>
        <w:tc>
          <w:tcPr>
            <w:tcW w:w="404" w:type="pct"/>
            <w:vAlign w:val="center"/>
          </w:tcPr>
          <w:p w14:paraId="6321AC09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DD1C451" w14:textId="3BDE19AE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32</w:t>
            </w:r>
          </w:p>
        </w:tc>
        <w:tc>
          <w:tcPr>
            <w:tcW w:w="506" w:type="pct"/>
          </w:tcPr>
          <w:p w14:paraId="1365123F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F7BCCA2" w14:textId="77777777" w:rsidTr="005E75DF">
        <w:tc>
          <w:tcPr>
            <w:tcW w:w="257" w:type="pct"/>
            <w:vAlign w:val="center"/>
          </w:tcPr>
          <w:p w14:paraId="05843089" w14:textId="0030322A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64" w:type="pct"/>
          </w:tcPr>
          <w:p w14:paraId="3B469DFC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Túi áo máy ĐKX máy VRP712/S</w:t>
            </w:r>
          </w:p>
        </w:tc>
        <w:tc>
          <w:tcPr>
            <w:tcW w:w="301" w:type="pct"/>
          </w:tcPr>
          <w:p w14:paraId="1F279874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vAlign w:val="center"/>
          </w:tcPr>
          <w:p w14:paraId="4D104DB1" w14:textId="7B16D5C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  <w:vAlign w:val="center"/>
          </w:tcPr>
          <w:p w14:paraId="058157F2" w14:textId="5FA08FFC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E178DD2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78A87FE3" w14:textId="004FF146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  <w:vAlign w:val="center"/>
          </w:tcPr>
          <w:p w14:paraId="733F160E" w14:textId="15E7B0CC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563E1B2F" w14:textId="377EE87D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27A5BCE8" w14:textId="00E3A00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C4CDA2A" w14:textId="4A502D3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B5A347B" w14:textId="75F29B8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5E9C2780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27A44B05" w14:textId="77458CF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  <w:vAlign w:val="center"/>
          </w:tcPr>
          <w:p w14:paraId="64DEB969" w14:textId="76EA83B3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FC715B6" w14:textId="77777777" w:rsidTr="005E75DF">
        <w:tc>
          <w:tcPr>
            <w:tcW w:w="257" w:type="pct"/>
            <w:vAlign w:val="center"/>
          </w:tcPr>
          <w:p w14:paraId="5B66345F" w14:textId="4B9BC11B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064" w:type="pct"/>
          </w:tcPr>
          <w:p w14:paraId="7AF41253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Bộ dụng cụ cơ công cho ĐKX</w:t>
            </w:r>
          </w:p>
        </w:tc>
        <w:tc>
          <w:tcPr>
            <w:tcW w:w="301" w:type="pct"/>
          </w:tcPr>
          <w:p w14:paraId="006FF6FD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6262ECB3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81F6FFD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917FD80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6864E101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</w:tcPr>
          <w:p w14:paraId="0118C479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</w:tcPr>
          <w:p w14:paraId="2E361905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C6A9E18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13FFCC9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ED18935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04" w:type="pct"/>
            <w:vAlign w:val="center"/>
          </w:tcPr>
          <w:p w14:paraId="67897617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F844745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06" w:type="pct"/>
          </w:tcPr>
          <w:p w14:paraId="30AEDFA9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13ECE12" w14:textId="77777777" w:rsidTr="005E75DF">
        <w:tc>
          <w:tcPr>
            <w:tcW w:w="257" w:type="pct"/>
            <w:vAlign w:val="center"/>
          </w:tcPr>
          <w:p w14:paraId="5398AD40" w14:textId="4D955A63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</w:tcPr>
          <w:p w14:paraId="233B4AB1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Tô vít 4 cạnh F5x100</w:t>
            </w:r>
          </w:p>
        </w:tc>
        <w:tc>
          <w:tcPr>
            <w:tcW w:w="301" w:type="pct"/>
          </w:tcPr>
          <w:p w14:paraId="34AD24FE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7171030E" w14:textId="42BA41D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</w:tcPr>
          <w:p w14:paraId="178F27AD" w14:textId="2DC0A870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9F1C76D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B7C878C" w14:textId="01879C00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</w:tcPr>
          <w:p w14:paraId="7368F5B9" w14:textId="4A785104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1CA7C1C1" w14:textId="6131B6D2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AC0D337" w14:textId="7DA5EAE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273D77A" w14:textId="1AA9C2E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11E056A" w14:textId="27C4CC3B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67C27FC9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BAD2F6B" w14:textId="43DBBE10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2E00D6D7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6E0514C" w14:textId="77777777" w:rsidTr="005E75DF">
        <w:tc>
          <w:tcPr>
            <w:tcW w:w="257" w:type="pct"/>
            <w:vAlign w:val="center"/>
          </w:tcPr>
          <w:p w14:paraId="11746BD2" w14:textId="6617946B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</w:tcPr>
          <w:p w14:paraId="3A5924B1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Tô vít 2 cạnh F5x100</w:t>
            </w:r>
          </w:p>
        </w:tc>
        <w:tc>
          <w:tcPr>
            <w:tcW w:w="301" w:type="pct"/>
          </w:tcPr>
          <w:p w14:paraId="08E16622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4A17D2EF" w14:textId="184C0FA3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</w:tcPr>
          <w:p w14:paraId="0F03F797" w14:textId="530AAE1F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63E0A63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35214A16" w14:textId="3D0554CE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</w:tcPr>
          <w:p w14:paraId="59240AD4" w14:textId="10934705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56C042E0" w14:textId="32AA556D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8D27FBE" w14:textId="60803CD3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E7B52DF" w14:textId="4B3F8FE6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C270D5A" w14:textId="2542FE9F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11381575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F9BE23A" w14:textId="162ECF0A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0A4291CE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3098D6B" w14:textId="77777777" w:rsidTr="005E75DF">
        <w:tc>
          <w:tcPr>
            <w:tcW w:w="257" w:type="pct"/>
            <w:vAlign w:val="center"/>
          </w:tcPr>
          <w:p w14:paraId="569B92B2" w14:textId="49AA3F76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064" w:type="pct"/>
          </w:tcPr>
          <w:p w14:paraId="29579872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7C56FC">
              <w:rPr>
                <w:rFonts w:ascii="Times New Roman" w:hAnsi="Times New Roman"/>
                <w:sz w:val="22"/>
                <w:szCs w:val="22"/>
                <w:lang w:val="fr-FR"/>
              </w:rPr>
              <w:t>Va li điều khiển xa</w:t>
            </w:r>
          </w:p>
        </w:tc>
        <w:tc>
          <w:tcPr>
            <w:tcW w:w="301" w:type="pct"/>
          </w:tcPr>
          <w:p w14:paraId="208028D4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6FAB1791" w14:textId="69B5565D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</w:tcPr>
          <w:p w14:paraId="11B40B9E" w14:textId="5BC6C881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32E5C47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6496EC41" w14:textId="29DD6AA9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</w:tcPr>
          <w:p w14:paraId="0CF25900" w14:textId="2E51995B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484D113E" w14:textId="1E3BCFE4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F9B52DC" w14:textId="3C40D51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4C6ABE0" w14:textId="4B9C0A3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4BC5DB5" w14:textId="23C9A6E9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6963BE78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28EFA01" w14:textId="0A150C9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3219CE3B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518E032" w14:textId="77777777" w:rsidTr="005E75DF">
        <w:tc>
          <w:tcPr>
            <w:tcW w:w="257" w:type="pct"/>
            <w:vAlign w:val="center"/>
          </w:tcPr>
          <w:p w14:paraId="4E6F3EEF" w14:textId="660BF9DE" w:rsidR="00D230B3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13 </w:t>
            </w:r>
          </w:p>
        </w:tc>
        <w:tc>
          <w:tcPr>
            <w:tcW w:w="1064" w:type="pct"/>
          </w:tcPr>
          <w:p w14:paraId="1CCE2ECB" w14:textId="08B2334C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Hòm gỗ</w:t>
            </w:r>
          </w:p>
        </w:tc>
        <w:tc>
          <w:tcPr>
            <w:tcW w:w="301" w:type="pct"/>
          </w:tcPr>
          <w:p w14:paraId="2CE5DEAA" w14:textId="1148E6C8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099BED16" w14:textId="790FC5B9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</w:tcPr>
          <w:p w14:paraId="3DE329DA" w14:textId="7406F69E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EC96743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1F8B51BB" w14:textId="06AEB80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</w:tcPr>
          <w:p w14:paraId="3ECB24FC" w14:textId="77D5D3DA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1256BE47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4CE5E65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C080FCD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C52ED68" w14:textId="2431B40C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146AA8FE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AE1D5A3" w14:textId="21D4E8DC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24CDC55A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4188CA8" w14:textId="77777777" w:rsidTr="005E75DF">
        <w:tc>
          <w:tcPr>
            <w:tcW w:w="257" w:type="pct"/>
            <w:vAlign w:val="center"/>
          </w:tcPr>
          <w:p w14:paraId="40830F7F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64" w:type="pct"/>
          </w:tcPr>
          <w:p w14:paraId="7EF65BDE" w14:textId="77777777" w:rsidR="00D230B3" w:rsidRPr="007C56FC" w:rsidRDefault="00D230B3" w:rsidP="00EB5955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HÒM SỐ 2 – Phụ kiện</w:t>
            </w:r>
          </w:p>
        </w:tc>
        <w:tc>
          <w:tcPr>
            <w:tcW w:w="301" w:type="pct"/>
          </w:tcPr>
          <w:p w14:paraId="4C2F4098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" w:type="pct"/>
          </w:tcPr>
          <w:p w14:paraId="4BCDE541" w14:textId="301C7C4F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16</w:t>
            </w:r>
          </w:p>
        </w:tc>
        <w:tc>
          <w:tcPr>
            <w:tcW w:w="250" w:type="pct"/>
          </w:tcPr>
          <w:p w14:paraId="34E0C6E1" w14:textId="4A3011F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E3A7E88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1514E440" w14:textId="339F8841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16</w:t>
            </w:r>
          </w:p>
        </w:tc>
        <w:tc>
          <w:tcPr>
            <w:tcW w:w="199" w:type="pct"/>
          </w:tcPr>
          <w:p w14:paraId="5D85319B" w14:textId="18A5C82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59CCF6A7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71F3B5D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4351854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3F33B8A" w14:textId="4071F87C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C74DF">
              <w:rPr>
                <w:rFonts w:ascii="Times New Roman" w:hAnsi="Times New Roman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153FDBB3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DDC2F34" w14:textId="0F5D323D" w:rsidR="00D230B3" w:rsidRPr="00906BA8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906BA8">
              <w:rPr>
                <w:rFonts w:ascii="Times New Roman" w:hAnsi="Times New Roman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130BBB2E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77AB314" w14:textId="77777777" w:rsidTr="005E75DF">
        <w:tc>
          <w:tcPr>
            <w:tcW w:w="257" w:type="pct"/>
            <w:vAlign w:val="center"/>
          </w:tcPr>
          <w:p w14:paraId="7CD8E4AA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64" w:type="pct"/>
          </w:tcPr>
          <w:p w14:paraId="27C95395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Giá máy VRP712/S</w:t>
            </w:r>
          </w:p>
        </w:tc>
        <w:tc>
          <w:tcPr>
            <w:tcW w:w="301" w:type="pct"/>
          </w:tcPr>
          <w:p w14:paraId="71983E7D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vAlign w:val="center"/>
          </w:tcPr>
          <w:p w14:paraId="78A2268F" w14:textId="6C2BEDF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  <w:vAlign w:val="center"/>
          </w:tcPr>
          <w:p w14:paraId="7FAE448A" w14:textId="312E39A0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B88676E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1AF4C633" w14:textId="0C64C799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  <w:vAlign w:val="center"/>
          </w:tcPr>
          <w:p w14:paraId="3B6440D5" w14:textId="1149E95D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10180EF6" w14:textId="00801CE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0602B635" w14:textId="0F530F56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114C3A1" w14:textId="63E97C5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4A1D00F" w14:textId="64701396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4EB77763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6F6BE3AF" w14:textId="3AAC4898" w:rsidR="00D230B3" w:rsidRPr="00906BA8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  <w:vAlign w:val="center"/>
          </w:tcPr>
          <w:p w14:paraId="190A9ECC" w14:textId="7868339C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A0AC750" w14:textId="77777777" w:rsidTr="005E75DF">
        <w:tc>
          <w:tcPr>
            <w:tcW w:w="257" w:type="pct"/>
            <w:vAlign w:val="center"/>
          </w:tcPr>
          <w:p w14:paraId="4934DE3B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64" w:type="pct"/>
          </w:tcPr>
          <w:p w14:paraId="0C3E60B8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Ăng ten sóng chạy máy VRP712/S</w:t>
            </w:r>
          </w:p>
        </w:tc>
        <w:tc>
          <w:tcPr>
            <w:tcW w:w="301" w:type="pct"/>
          </w:tcPr>
          <w:p w14:paraId="501119CE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3B17DF0F" w14:textId="77C504D6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  <w:vAlign w:val="center"/>
          </w:tcPr>
          <w:p w14:paraId="1DD51985" w14:textId="5565837E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340B958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35131706" w14:textId="34B7404D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  <w:vAlign w:val="center"/>
          </w:tcPr>
          <w:p w14:paraId="3867018B" w14:textId="752A9A25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62B30C75" w14:textId="4F3D6B9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09F1D1FA" w14:textId="603AEA5A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D1125C2" w14:textId="4DE1886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5E25752" w14:textId="05F45F5F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473CC872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01E28739" w14:textId="0AFB6474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  <w:vAlign w:val="center"/>
          </w:tcPr>
          <w:p w14:paraId="6A6A45F5" w14:textId="5090E9AC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6E1E27E" w14:textId="77777777" w:rsidTr="005E75DF">
        <w:tc>
          <w:tcPr>
            <w:tcW w:w="257" w:type="pct"/>
            <w:vAlign w:val="center"/>
          </w:tcPr>
          <w:p w14:paraId="5A8D037B" w14:textId="6495268C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</w:tcPr>
          <w:p w14:paraId="6ECB6118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Ăng ten sóng chạy</w:t>
            </w:r>
          </w:p>
        </w:tc>
        <w:tc>
          <w:tcPr>
            <w:tcW w:w="301" w:type="pct"/>
          </w:tcPr>
          <w:p w14:paraId="0B58C6A4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vAlign w:val="center"/>
          </w:tcPr>
          <w:p w14:paraId="67C92ADD" w14:textId="2505234D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  <w:vAlign w:val="center"/>
          </w:tcPr>
          <w:p w14:paraId="2B7E3D59" w14:textId="327266D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50449BD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308D994C" w14:textId="219E5B35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  <w:vAlign w:val="center"/>
          </w:tcPr>
          <w:p w14:paraId="433ED6F2" w14:textId="531DC4AA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5CC8CFB0" w14:textId="7A2D91C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1ED4819C" w14:textId="7C7045AA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97CFC03" w14:textId="02547099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ADCDDBA" w14:textId="1F8634FD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7632EBDA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1A8F0EBF" w14:textId="7AABA413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  <w:vAlign w:val="center"/>
          </w:tcPr>
          <w:p w14:paraId="7D35754C" w14:textId="62614B04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33F545E" w14:textId="77777777" w:rsidTr="005E75DF">
        <w:tc>
          <w:tcPr>
            <w:tcW w:w="257" w:type="pct"/>
            <w:vAlign w:val="center"/>
          </w:tcPr>
          <w:p w14:paraId="22BAB53F" w14:textId="6CFB5439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</w:tcPr>
          <w:p w14:paraId="6FC7F193" w14:textId="4AE7ECCB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Cọc cao 1.5m (cọc đỡ dây)</w:t>
            </w:r>
          </w:p>
        </w:tc>
        <w:tc>
          <w:tcPr>
            <w:tcW w:w="301" w:type="pct"/>
          </w:tcPr>
          <w:p w14:paraId="648B7D60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5655B825" w14:textId="0704787E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48</w:t>
            </w:r>
          </w:p>
        </w:tc>
        <w:tc>
          <w:tcPr>
            <w:tcW w:w="250" w:type="pct"/>
          </w:tcPr>
          <w:p w14:paraId="31864F57" w14:textId="69E03FC9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89E85AA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447A820E" w14:textId="6C87F200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48</w:t>
            </w:r>
          </w:p>
        </w:tc>
        <w:tc>
          <w:tcPr>
            <w:tcW w:w="199" w:type="pct"/>
          </w:tcPr>
          <w:p w14:paraId="2ADC2EE0" w14:textId="365BE615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5BFF0E68" w14:textId="373DEB0D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2D88D1C" w14:textId="1535425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8AA6981" w14:textId="413E7C59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C9E36C8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48</w:t>
            </w:r>
          </w:p>
        </w:tc>
        <w:tc>
          <w:tcPr>
            <w:tcW w:w="404" w:type="pct"/>
            <w:vAlign w:val="center"/>
          </w:tcPr>
          <w:p w14:paraId="4CA863FB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3107F67" w14:textId="6F9313B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48</w:t>
            </w:r>
          </w:p>
        </w:tc>
        <w:tc>
          <w:tcPr>
            <w:tcW w:w="506" w:type="pct"/>
          </w:tcPr>
          <w:p w14:paraId="5AF48FD9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F95DA27" w14:textId="77777777" w:rsidTr="005E75DF">
        <w:tc>
          <w:tcPr>
            <w:tcW w:w="257" w:type="pct"/>
            <w:vAlign w:val="center"/>
          </w:tcPr>
          <w:p w14:paraId="5F948080" w14:textId="01991E40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</w:tcPr>
          <w:p w14:paraId="5F128D22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Cọc níu dài 15cm (cọc níu dây)</w:t>
            </w:r>
          </w:p>
        </w:tc>
        <w:tc>
          <w:tcPr>
            <w:tcW w:w="301" w:type="pct"/>
          </w:tcPr>
          <w:p w14:paraId="65BD3B00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vAlign w:val="center"/>
          </w:tcPr>
          <w:p w14:paraId="278D4D30" w14:textId="7E4050FA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48</w:t>
            </w:r>
          </w:p>
        </w:tc>
        <w:tc>
          <w:tcPr>
            <w:tcW w:w="250" w:type="pct"/>
            <w:vAlign w:val="center"/>
          </w:tcPr>
          <w:p w14:paraId="72D6EA46" w14:textId="5AFC019F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9E67657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5956CBA2" w14:textId="2579AB84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48</w:t>
            </w:r>
          </w:p>
        </w:tc>
        <w:tc>
          <w:tcPr>
            <w:tcW w:w="199" w:type="pct"/>
            <w:vAlign w:val="center"/>
          </w:tcPr>
          <w:p w14:paraId="71CEF27F" w14:textId="47B59DA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2B39DA83" w14:textId="37051EE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6580AE7A" w14:textId="0DEF791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4B264D3" w14:textId="5D6F3274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AD2B8B7" w14:textId="1A53CC8B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48</w:t>
            </w:r>
          </w:p>
        </w:tc>
        <w:tc>
          <w:tcPr>
            <w:tcW w:w="404" w:type="pct"/>
            <w:vAlign w:val="center"/>
          </w:tcPr>
          <w:p w14:paraId="2104F197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55B4EEAB" w14:textId="1BDAA87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48</w:t>
            </w:r>
          </w:p>
        </w:tc>
        <w:tc>
          <w:tcPr>
            <w:tcW w:w="506" w:type="pct"/>
            <w:vAlign w:val="center"/>
          </w:tcPr>
          <w:p w14:paraId="1934F489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823DC2B" w14:textId="77777777" w:rsidTr="005E75DF">
        <w:tc>
          <w:tcPr>
            <w:tcW w:w="257" w:type="pct"/>
            <w:vAlign w:val="center"/>
          </w:tcPr>
          <w:p w14:paraId="52DECE5A" w14:textId="6CB9627A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</w:tcPr>
          <w:p w14:paraId="489F37C6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Búa tạ</w:t>
            </w:r>
          </w:p>
        </w:tc>
        <w:tc>
          <w:tcPr>
            <w:tcW w:w="301" w:type="pct"/>
          </w:tcPr>
          <w:p w14:paraId="1F2B820B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vAlign w:val="center"/>
          </w:tcPr>
          <w:p w14:paraId="6328B50A" w14:textId="4520286A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  <w:vAlign w:val="center"/>
          </w:tcPr>
          <w:p w14:paraId="2BB620B1" w14:textId="10D7176B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510FAE6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7775FFCD" w14:textId="38A362BE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  <w:vAlign w:val="center"/>
          </w:tcPr>
          <w:p w14:paraId="04E348CC" w14:textId="6F0FD50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1E6C6E30" w14:textId="31E514B6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40CBE421" w14:textId="3E6B3535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8FBA4C5" w14:textId="5A7E681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8ED1128" w14:textId="59A02629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59B7DB1C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7D5DA81F" w14:textId="6FE4E36F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0D079D22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7942CAF" w14:textId="77777777" w:rsidTr="005E75DF">
        <w:tc>
          <w:tcPr>
            <w:tcW w:w="257" w:type="pct"/>
            <w:vAlign w:val="center"/>
          </w:tcPr>
          <w:p w14:paraId="12C24E04" w14:textId="727AC76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</w:tcPr>
          <w:p w14:paraId="4337B49D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Túi đựng ăngten và phụ kiện</w:t>
            </w:r>
          </w:p>
        </w:tc>
        <w:tc>
          <w:tcPr>
            <w:tcW w:w="301" w:type="pct"/>
          </w:tcPr>
          <w:p w14:paraId="4B18B79D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vAlign w:val="center"/>
          </w:tcPr>
          <w:p w14:paraId="0E48CDF1" w14:textId="11F81600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  <w:vAlign w:val="center"/>
          </w:tcPr>
          <w:p w14:paraId="1A114A1B" w14:textId="26AA1181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454A016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5D8E4142" w14:textId="3BE1E895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  <w:vAlign w:val="center"/>
          </w:tcPr>
          <w:p w14:paraId="356A75F1" w14:textId="64A46AE0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503B66C8" w14:textId="54293F63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11E2E465" w14:textId="24225525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860B315" w14:textId="3C585785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0C315E7" w14:textId="61600CC6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172C20A1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12EC6E92" w14:textId="3CD6EB6F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135AA5B8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A87A033" w14:textId="77777777" w:rsidTr="005E75DF">
        <w:tc>
          <w:tcPr>
            <w:tcW w:w="257" w:type="pct"/>
            <w:vAlign w:val="center"/>
          </w:tcPr>
          <w:p w14:paraId="2A82E8D4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64" w:type="pct"/>
          </w:tcPr>
          <w:p w14:paraId="7B2AC9C7" w14:textId="53376BDB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Bộ n</w:t>
            </w:r>
            <w:r>
              <w:rPr>
                <w:rFonts w:ascii="Times New Roman" w:hAnsi="Times New Roman"/>
                <w:sz w:val="22"/>
                <w:szCs w:val="22"/>
              </w:rPr>
              <w:t>ắn</w:t>
            </w:r>
            <w:r w:rsidRPr="007C56FC">
              <w:rPr>
                <w:rFonts w:ascii="Times New Roman" w:hAnsi="Times New Roman"/>
                <w:sz w:val="22"/>
                <w:szCs w:val="22"/>
              </w:rPr>
              <w:t>, nạp điện VRP712-NN</w:t>
            </w:r>
          </w:p>
        </w:tc>
        <w:tc>
          <w:tcPr>
            <w:tcW w:w="301" w:type="pct"/>
          </w:tcPr>
          <w:p w14:paraId="338BE369" w14:textId="4E6E62CD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vAlign w:val="center"/>
          </w:tcPr>
          <w:p w14:paraId="18A00066" w14:textId="02AE0075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  <w:vAlign w:val="center"/>
          </w:tcPr>
          <w:p w14:paraId="4D3C06F2" w14:textId="656E4D1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2E34D1B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3511BA75" w14:textId="6194F69A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  <w:vAlign w:val="center"/>
          </w:tcPr>
          <w:p w14:paraId="042AF672" w14:textId="2AC56A2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7F3D2204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674EF2E7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AC98712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04FA0C0" w14:textId="010CF86A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09D685BF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05D5B95F" w14:textId="69A2A0CB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73353037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7C34371" w14:textId="77777777" w:rsidTr="005E75DF">
        <w:tc>
          <w:tcPr>
            <w:tcW w:w="257" w:type="pct"/>
          </w:tcPr>
          <w:p w14:paraId="100DD251" w14:textId="3DAFADB3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</w:tcPr>
          <w:p w14:paraId="7D4A3880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Cáp AC in</w:t>
            </w:r>
          </w:p>
        </w:tc>
        <w:tc>
          <w:tcPr>
            <w:tcW w:w="301" w:type="pct"/>
          </w:tcPr>
          <w:p w14:paraId="236686DB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vAlign w:val="center"/>
          </w:tcPr>
          <w:p w14:paraId="2F5038E1" w14:textId="026B5F6A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  <w:vAlign w:val="center"/>
          </w:tcPr>
          <w:p w14:paraId="33A2E7DB" w14:textId="5390534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BA5876A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6848B297" w14:textId="723C2A0C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  <w:vAlign w:val="center"/>
          </w:tcPr>
          <w:p w14:paraId="47F836D4" w14:textId="0925F5C4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185C330B" w14:textId="14E85712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241EE02D" w14:textId="1F5EDA45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F8AD425" w14:textId="3C80418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BF97951" w14:textId="35DB622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4CAFE527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12F6E303" w14:textId="3C50514C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246F9567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AAF0DDA" w14:textId="77777777" w:rsidTr="005E75DF">
        <w:tc>
          <w:tcPr>
            <w:tcW w:w="257" w:type="pct"/>
          </w:tcPr>
          <w:p w14:paraId="48FF3AA4" w14:textId="0D692520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</w:tcPr>
          <w:p w14:paraId="02797156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Cáp DC in</w:t>
            </w:r>
          </w:p>
        </w:tc>
        <w:tc>
          <w:tcPr>
            <w:tcW w:w="301" w:type="pct"/>
          </w:tcPr>
          <w:p w14:paraId="07FD95DC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vAlign w:val="center"/>
          </w:tcPr>
          <w:p w14:paraId="266AD372" w14:textId="3E6E355E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  <w:vAlign w:val="center"/>
          </w:tcPr>
          <w:p w14:paraId="6B3E8190" w14:textId="62D7C885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7FD5501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2CB2E7F3" w14:textId="295B014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  <w:vAlign w:val="center"/>
          </w:tcPr>
          <w:p w14:paraId="66790DEC" w14:textId="234C198B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4D17FCDC" w14:textId="281AEA19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2C4C73DE" w14:textId="14F2224F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C05CD5D" w14:textId="30610463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5A427B9" w14:textId="00A3DFD6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1594D43A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099E7DC1" w14:textId="29CEB63D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204B0FEF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67BABCE" w14:textId="77777777" w:rsidTr="005E75DF">
        <w:tc>
          <w:tcPr>
            <w:tcW w:w="257" w:type="pct"/>
          </w:tcPr>
          <w:p w14:paraId="28B34FB8" w14:textId="4C05488A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</w:tcPr>
          <w:p w14:paraId="02061280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Cáp DC out</w:t>
            </w:r>
          </w:p>
        </w:tc>
        <w:tc>
          <w:tcPr>
            <w:tcW w:w="301" w:type="pct"/>
          </w:tcPr>
          <w:p w14:paraId="3E006502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vAlign w:val="center"/>
          </w:tcPr>
          <w:p w14:paraId="302FD386" w14:textId="6229540B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  <w:vAlign w:val="center"/>
          </w:tcPr>
          <w:p w14:paraId="35D28556" w14:textId="0B348E94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851FCEC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2C60CAEB" w14:textId="43F8F04A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  <w:vAlign w:val="center"/>
          </w:tcPr>
          <w:p w14:paraId="18556367" w14:textId="402731F5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1ED32B94" w14:textId="529A987F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263B9958" w14:textId="53B49A9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77690DF" w14:textId="2B9379CE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AA094EC" w14:textId="31FFF5FB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7D7E20BC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6ABAC800" w14:textId="438C75DA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1A97A402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065D0D7" w14:textId="77777777" w:rsidTr="005E75DF">
        <w:tc>
          <w:tcPr>
            <w:tcW w:w="257" w:type="pct"/>
          </w:tcPr>
          <w:p w14:paraId="25B833F2" w14:textId="4DA623E0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64" w:type="pct"/>
          </w:tcPr>
          <w:p w14:paraId="26AD959F" w14:textId="1AB4EE50" w:rsidR="00D230B3" w:rsidRPr="009F26BE" w:rsidRDefault="00D230B3" w:rsidP="00EB5955">
            <w:pPr>
              <w:rPr>
                <w:rFonts w:ascii="Times New Roman" w:hAnsi="Times New Roman"/>
                <w:sz w:val="18"/>
                <w:szCs w:val="18"/>
              </w:rPr>
            </w:pPr>
            <w:r w:rsidRPr="009F26BE">
              <w:rPr>
                <w:rFonts w:ascii="Times New Roman" w:hAnsi="Times New Roman"/>
                <w:sz w:val="18"/>
                <w:szCs w:val="18"/>
              </w:rPr>
              <w:t>Bộ máy phát điện quay tay R712</w:t>
            </w:r>
          </w:p>
        </w:tc>
        <w:tc>
          <w:tcPr>
            <w:tcW w:w="301" w:type="pct"/>
          </w:tcPr>
          <w:p w14:paraId="6C51ABE8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vAlign w:val="center"/>
          </w:tcPr>
          <w:p w14:paraId="143CD77F" w14:textId="5A45DD7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  <w:vAlign w:val="center"/>
          </w:tcPr>
          <w:p w14:paraId="7D23F27B" w14:textId="7A4E8BB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71A6699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7ADED69E" w14:textId="3AFD2DD6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  <w:vAlign w:val="center"/>
          </w:tcPr>
          <w:p w14:paraId="51DC5FD6" w14:textId="1DD44FE6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0E557913" w14:textId="3352C19C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001289B3" w14:textId="460B1C8A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239498E" w14:textId="45EA3BF6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AC7A8E6" w14:textId="17D3DC5B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68A75EA3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77E6804F" w14:textId="35B9492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60D54285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738A20A" w14:textId="77777777" w:rsidTr="005E75DF">
        <w:tc>
          <w:tcPr>
            <w:tcW w:w="257" w:type="pct"/>
          </w:tcPr>
          <w:p w14:paraId="0D09B0DC" w14:textId="3A2F571E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</w:tcPr>
          <w:p w14:paraId="47D29900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Cáp DC out</w:t>
            </w:r>
          </w:p>
        </w:tc>
        <w:tc>
          <w:tcPr>
            <w:tcW w:w="301" w:type="pct"/>
          </w:tcPr>
          <w:p w14:paraId="75446DDD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vAlign w:val="center"/>
          </w:tcPr>
          <w:p w14:paraId="5D37A175" w14:textId="3E06AC33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  <w:vAlign w:val="center"/>
          </w:tcPr>
          <w:p w14:paraId="3A39EE2E" w14:textId="325213E4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B732B08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6C46C751" w14:textId="03ED2220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  <w:vAlign w:val="center"/>
          </w:tcPr>
          <w:p w14:paraId="72596077" w14:textId="3B42C805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69D6A0C0" w14:textId="4DE14C5E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69E1D8C3" w14:textId="3A78F87B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845AA14" w14:textId="08DA519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39A70B2" w14:textId="7D48E53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16E235AF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7F3225F4" w14:textId="708E5AE0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41E7085D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E29C5C1" w14:textId="77777777" w:rsidTr="005E75DF">
        <w:tc>
          <w:tcPr>
            <w:tcW w:w="257" w:type="pct"/>
          </w:tcPr>
          <w:p w14:paraId="32AD33B3" w14:textId="69E365A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5</w:t>
            </w:r>
          </w:p>
        </w:tc>
        <w:tc>
          <w:tcPr>
            <w:tcW w:w="1064" w:type="pct"/>
          </w:tcPr>
          <w:p w14:paraId="39A51A3E" w14:textId="77777777" w:rsidR="00D230B3" w:rsidRPr="009F26BE" w:rsidRDefault="00D230B3" w:rsidP="00EB5955">
            <w:pPr>
              <w:rPr>
                <w:rFonts w:ascii="Times New Roman" w:hAnsi="Times New Roman"/>
                <w:sz w:val="20"/>
                <w:szCs w:val="20"/>
              </w:rPr>
            </w:pPr>
            <w:r w:rsidRPr="009F26BE">
              <w:rPr>
                <w:rFonts w:ascii="Times New Roman" w:hAnsi="Times New Roman"/>
                <w:sz w:val="20"/>
                <w:szCs w:val="20"/>
              </w:rPr>
              <w:t>Ghế ngồi máy phát điện quay tay</w:t>
            </w:r>
          </w:p>
        </w:tc>
        <w:tc>
          <w:tcPr>
            <w:tcW w:w="301" w:type="pct"/>
          </w:tcPr>
          <w:p w14:paraId="0DEC898E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4665B592" w14:textId="70E13529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  <w:vAlign w:val="center"/>
          </w:tcPr>
          <w:p w14:paraId="46F38997" w14:textId="11D1DEC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7F240BF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73AA9F86" w14:textId="29C91871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  <w:vAlign w:val="center"/>
          </w:tcPr>
          <w:p w14:paraId="73B6C419" w14:textId="22BB69F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458DECFE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70C99421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0449740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26B1D08" w14:textId="0ADCF2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4245B13F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06AD90FC" w14:textId="594E6884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4B9FD7E2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A25B1D7" w14:textId="77777777" w:rsidTr="005E75DF">
        <w:tc>
          <w:tcPr>
            <w:tcW w:w="257" w:type="pct"/>
          </w:tcPr>
          <w:p w14:paraId="33944FFC" w14:textId="0CF22936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</w:tcPr>
          <w:p w14:paraId="5BCD4C57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Cụm chân ghế</w:t>
            </w:r>
          </w:p>
        </w:tc>
        <w:tc>
          <w:tcPr>
            <w:tcW w:w="301" w:type="pct"/>
          </w:tcPr>
          <w:p w14:paraId="6DF67E9E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vAlign w:val="center"/>
          </w:tcPr>
          <w:p w14:paraId="24646B83" w14:textId="3928D6D0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  <w:vAlign w:val="center"/>
          </w:tcPr>
          <w:p w14:paraId="3B7D3AA9" w14:textId="3B5C670A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E403677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1076619A" w14:textId="24F74590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  <w:vAlign w:val="center"/>
          </w:tcPr>
          <w:p w14:paraId="288B19C7" w14:textId="3D345D49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7B68B00C" w14:textId="4E3E87AC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7A36A482" w14:textId="2208FF80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D51FBA6" w14:textId="573B8924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D2FE2D9" w14:textId="12B236EB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611E8CFA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6C132D42" w14:textId="59F193B6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36BC2008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F79A648" w14:textId="77777777" w:rsidTr="005E75DF">
        <w:tc>
          <w:tcPr>
            <w:tcW w:w="257" w:type="pct"/>
          </w:tcPr>
          <w:p w14:paraId="43246444" w14:textId="7A79D4A6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</w:tcPr>
          <w:p w14:paraId="66275267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Quay đeo trái</w:t>
            </w:r>
          </w:p>
        </w:tc>
        <w:tc>
          <w:tcPr>
            <w:tcW w:w="301" w:type="pct"/>
          </w:tcPr>
          <w:p w14:paraId="0D91211F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vAlign w:val="center"/>
          </w:tcPr>
          <w:p w14:paraId="13B064BA" w14:textId="3114988D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  <w:vAlign w:val="center"/>
          </w:tcPr>
          <w:p w14:paraId="7114EB77" w14:textId="62E9AFF1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A9A2167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160038EC" w14:textId="1FE2DD3E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  <w:vAlign w:val="center"/>
          </w:tcPr>
          <w:p w14:paraId="21947AAC" w14:textId="5D4E535C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5832D028" w14:textId="7E126BC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306866CC" w14:textId="07846B3B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03C78E7" w14:textId="4FE7B7D6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AF6F2C3" w14:textId="6F178BD5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0ECBE933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3FBE1282" w14:textId="755C500E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79D8DBEA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D60B3CD" w14:textId="77777777" w:rsidTr="005E75DF">
        <w:tc>
          <w:tcPr>
            <w:tcW w:w="257" w:type="pct"/>
          </w:tcPr>
          <w:p w14:paraId="48ECDED0" w14:textId="67D9F80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E2AF0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</w:tcPr>
          <w:p w14:paraId="422CB66B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Quay đeo phải</w:t>
            </w:r>
          </w:p>
        </w:tc>
        <w:tc>
          <w:tcPr>
            <w:tcW w:w="301" w:type="pct"/>
          </w:tcPr>
          <w:p w14:paraId="485EED14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vAlign w:val="center"/>
          </w:tcPr>
          <w:p w14:paraId="7CB9F9AB" w14:textId="26C7C19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  <w:vAlign w:val="center"/>
          </w:tcPr>
          <w:p w14:paraId="05AC1A6C" w14:textId="3A0F8B11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67E5A1B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2853927B" w14:textId="07D11A9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  <w:vAlign w:val="center"/>
          </w:tcPr>
          <w:p w14:paraId="292735E7" w14:textId="7BF50EAE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604BA1C1" w14:textId="38C90A1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508943DA" w14:textId="4132112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CFCDAC3" w14:textId="23BDBE16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B613924" w14:textId="737D34AB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6BD9ECCC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225E3C55" w14:textId="255A822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143D43DA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63FD2CE" w14:textId="77777777" w:rsidTr="005E75DF">
        <w:tc>
          <w:tcPr>
            <w:tcW w:w="257" w:type="pct"/>
          </w:tcPr>
          <w:p w14:paraId="51DE7C63" w14:textId="614A6C8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E2AF0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</w:tcPr>
          <w:p w14:paraId="5F56D5A7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Hộp mỡ</w:t>
            </w:r>
          </w:p>
        </w:tc>
        <w:tc>
          <w:tcPr>
            <w:tcW w:w="301" w:type="pct"/>
          </w:tcPr>
          <w:p w14:paraId="214F52E4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vAlign w:val="center"/>
          </w:tcPr>
          <w:p w14:paraId="7B2BCBE4" w14:textId="2401F5CA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  <w:vAlign w:val="center"/>
          </w:tcPr>
          <w:p w14:paraId="5A39EC94" w14:textId="0156CED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B35C241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586A254F" w14:textId="09CDF9AB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  <w:vAlign w:val="center"/>
          </w:tcPr>
          <w:p w14:paraId="7B261E8A" w14:textId="3DEFD436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006E81FB" w14:textId="2F614B3B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2A7D38C0" w14:textId="54D5F693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0F6EAEE" w14:textId="1394F70A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B9F6EE3" w14:textId="69FB1F0E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6E6DC20E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03BA9577" w14:textId="61E33E04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2804ABCE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85F772D" w14:textId="77777777" w:rsidTr="005E75DF">
        <w:tc>
          <w:tcPr>
            <w:tcW w:w="257" w:type="pct"/>
            <w:vAlign w:val="center"/>
          </w:tcPr>
          <w:p w14:paraId="698701EC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64" w:type="pct"/>
            <w:vAlign w:val="center"/>
          </w:tcPr>
          <w:p w14:paraId="7B61B9CF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Cáp trung gian chuyển tiếp VRP712/s</w:t>
            </w:r>
          </w:p>
        </w:tc>
        <w:tc>
          <w:tcPr>
            <w:tcW w:w="301" w:type="pct"/>
            <w:vAlign w:val="center"/>
          </w:tcPr>
          <w:p w14:paraId="6F223CCC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vAlign w:val="center"/>
          </w:tcPr>
          <w:p w14:paraId="0F834F08" w14:textId="609655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  <w:vAlign w:val="center"/>
          </w:tcPr>
          <w:p w14:paraId="3B7B8F31" w14:textId="7A49C26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E3127DD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0ED313B1" w14:textId="34474721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  <w:vAlign w:val="center"/>
          </w:tcPr>
          <w:p w14:paraId="52A72EF0" w14:textId="2D808C0A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72C08B85" w14:textId="5448084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5FB56174" w14:textId="26242910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C688DF6" w14:textId="428FEA8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21AE2A4" w14:textId="23B5ED13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3C75AA56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09146948" w14:textId="1554B08C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  <w:vAlign w:val="center"/>
          </w:tcPr>
          <w:p w14:paraId="6F179FEF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3359840" w14:textId="77777777" w:rsidTr="005E75DF">
        <w:tc>
          <w:tcPr>
            <w:tcW w:w="257" w:type="pct"/>
          </w:tcPr>
          <w:p w14:paraId="016BF429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64" w:type="pct"/>
          </w:tcPr>
          <w:p w14:paraId="25827148" w14:textId="639DEE09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Hòm gỗ máy VRP712/S</w:t>
            </w:r>
          </w:p>
        </w:tc>
        <w:tc>
          <w:tcPr>
            <w:tcW w:w="301" w:type="pct"/>
          </w:tcPr>
          <w:p w14:paraId="1840AD54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vAlign w:val="center"/>
          </w:tcPr>
          <w:p w14:paraId="04462A27" w14:textId="45BB9D60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0" w:type="pct"/>
            <w:vAlign w:val="center"/>
          </w:tcPr>
          <w:p w14:paraId="12CBBF99" w14:textId="7AB3E160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D820CDD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713445EC" w14:textId="2865ECDC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99" w:type="pct"/>
            <w:vAlign w:val="center"/>
          </w:tcPr>
          <w:p w14:paraId="7D6B69CD" w14:textId="693C739C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1CC6D7D5" w14:textId="33DD9289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1352D1AF" w14:textId="7975B63F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B42EF1A" w14:textId="6BB0D203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1DBB20F" w14:textId="68877623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644A956E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1C538EB5" w14:textId="2FCC01A5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4C9675E4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3410638" w14:textId="77777777" w:rsidTr="005E75DF">
        <w:tc>
          <w:tcPr>
            <w:tcW w:w="257" w:type="pct"/>
            <w:vAlign w:val="center"/>
          </w:tcPr>
          <w:p w14:paraId="7A1EA2B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3</w:t>
            </w:r>
          </w:p>
        </w:tc>
        <w:tc>
          <w:tcPr>
            <w:tcW w:w="1064" w:type="pct"/>
            <w:vAlign w:val="center"/>
          </w:tcPr>
          <w:p w14:paraId="04555406" w14:textId="77777777" w:rsidR="00400AF1" w:rsidRPr="007C56FC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Máy thu phát VRU611</w:t>
            </w:r>
          </w:p>
        </w:tc>
        <w:tc>
          <w:tcPr>
            <w:tcW w:w="301" w:type="pct"/>
            <w:vAlign w:val="center"/>
          </w:tcPr>
          <w:p w14:paraId="5885224D" w14:textId="77777777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E44A1">
              <w:rPr>
                <w:rFonts w:ascii="Times New Roman" w:hAnsi="Times New Roman"/>
                <w:b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0681BFB0" w14:textId="0748984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3AA3830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2DE57C7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</w:tcPr>
          <w:p w14:paraId="57E445B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99" w:type="pct"/>
          </w:tcPr>
          <w:p w14:paraId="6B53FDBC" w14:textId="484FFAF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99" w:type="pct"/>
          </w:tcPr>
          <w:p w14:paraId="1039F73B" w14:textId="44209B9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1ACE557F" w14:textId="614C388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8B2B26A" w14:textId="0C5984E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A737F12" w14:textId="20D6F16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404" w:type="pct"/>
            <w:vAlign w:val="center"/>
          </w:tcPr>
          <w:p w14:paraId="3BDECB6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6D2DFD9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06" w:type="pct"/>
          </w:tcPr>
          <w:p w14:paraId="18677004" w14:textId="1D0FBD6E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6D00BC4" w14:textId="77777777" w:rsidTr="005E75DF">
        <w:tc>
          <w:tcPr>
            <w:tcW w:w="257" w:type="pct"/>
            <w:vAlign w:val="center"/>
          </w:tcPr>
          <w:p w14:paraId="0098781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7444242E" w14:textId="77777777" w:rsidR="00400AF1" w:rsidRPr="007C56FC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Máy thu phát VRU611 - cũ</w:t>
            </w:r>
          </w:p>
        </w:tc>
        <w:tc>
          <w:tcPr>
            <w:tcW w:w="301" w:type="pct"/>
            <w:vAlign w:val="center"/>
          </w:tcPr>
          <w:p w14:paraId="752CF564" w14:textId="77777777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E44A1">
              <w:rPr>
                <w:rFonts w:ascii="Times New Roman" w:hAnsi="Times New Roman"/>
                <w:b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58CEEC4C" w14:textId="62FAC13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154BF9E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1EBEC1A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</w:tcPr>
          <w:p w14:paraId="1718CA83" w14:textId="2A31990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2D1DD41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6C5D46CC" w14:textId="2293E5B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5171E9E8" w14:textId="09DA9BB3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A275568" w14:textId="31FE74F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2042E6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2574108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70AB34C1" w14:textId="689EE8D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7313B9E9" w14:textId="7FE2DAAE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759B06E" w14:textId="77777777" w:rsidTr="005E75DF">
        <w:tc>
          <w:tcPr>
            <w:tcW w:w="257" w:type="pct"/>
            <w:vAlign w:val="center"/>
          </w:tcPr>
          <w:p w14:paraId="06603C3E" w14:textId="77777777" w:rsidR="00400AF1" w:rsidRPr="007C56FC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64" w:type="pct"/>
            <w:vAlign w:val="center"/>
          </w:tcPr>
          <w:p w14:paraId="34F3C86D" w14:textId="77777777" w:rsidR="00400AF1" w:rsidRPr="007C56FC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Máy VRU-611</w:t>
            </w:r>
          </w:p>
        </w:tc>
        <w:tc>
          <w:tcPr>
            <w:tcW w:w="301" w:type="pct"/>
            <w:vAlign w:val="center"/>
          </w:tcPr>
          <w:p w14:paraId="075CD664" w14:textId="77777777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0F99772C" w14:textId="48D3FAC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0D7D995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6708DF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470279F8" w14:textId="4BC8923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450DFF01" w14:textId="70F851B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44FC9005" w14:textId="4F93DAE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82DF4AC" w14:textId="7C2FC48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61030B2" w14:textId="1EDF6B9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628D7B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57E819B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7E2E5418" w14:textId="3356EF7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5D78CDCD" w14:textId="13C4DBE2" w:rsidR="00400AF1" w:rsidRDefault="00DA3D2B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Sọc màn = 1</w:t>
            </w:r>
          </w:p>
          <w:p w14:paraId="525D10C8" w14:textId="1CE98A16" w:rsidR="0002433B" w:rsidRPr="007C56FC" w:rsidRDefault="0002433B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Hỏng núm vặn = 1</w:t>
            </w:r>
          </w:p>
        </w:tc>
      </w:tr>
      <w:tr w:rsidR="006651D7" w:rsidRPr="007C56FC" w14:paraId="02413A42" w14:textId="77777777" w:rsidTr="005E75DF">
        <w:tc>
          <w:tcPr>
            <w:tcW w:w="257" w:type="pct"/>
            <w:vAlign w:val="center"/>
          </w:tcPr>
          <w:p w14:paraId="1F3D53AB" w14:textId="57F5A394" w:rsidR="00400AF1" w:rsidRPr="007C56FC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64" w:type="pct"/>
            <w:vAlign w:val="center"/>
          </w:tcPr>
          <w:p w14:paraId="0EBF8EAE" w14:textId="05914EDE" w:rsidR="00400AF1" w:rsidRPr="007C56FC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Ắc quy khô BP-611</w:t>
            </w:r>
          </w:p>
        </w:tc>
        <w:tc>
          <w:tcPr>
            <w:tcW w:w="301" w:type="pct"/>
            <w:vAlign w:val="center"/>
          </w:tcPr>
          <w:p w14:paraId="65D16E98" w14:textId="328B55EB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  <w:vAlign w:val="center"/>
          </w:tcPr>
          <w:p w14:paraId="2E8C9EB4" w14:textId="75D57532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0" w:type="pct"/>
            <w:vAlign w:val="center"/>
          </w:tcPr>
          <w:p w14:paraId="63B11EE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CFC6B8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1AB4DB94" w14:textId="61F5B995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99" w:type="pct"/>
            <w:vAlign w:val="center"/>
          </w:tcPr>
          <w:p w14:paraId="27587A95" w14:textId="77777777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  <w:vAlign w:val="center"/>
          </w:tcPr>
          <w:p w14:paraId="08637A5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6B59887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4D518C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E24FC62" w14:textId="0CFC154F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404" w:type="pct"/>
            <w:vAlign w:val="center"/>
          </w:tcPr>
          <w:p w14:paraId="4BF3373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4C9AC765" w14:textId="6A27430A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506" w:type="pct"/>
            <w:vAlign w:val="center"/>
          </w:tcPr>
          <w:p w14:paraId="68E05C49" w14:textId="59D24E1D" w:rsidR="00400AF1" w:rsidRPr="0018113A" w:rsidRDefault="00400AF1" w:rsidP="00936FA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</w:t>
            </w:r>
            <w:r w:rsidRPr="0018113A">
              <w:rPr>
                <w:rFonts w:ascii="Times New Roman" w:hAnsi="Times New Roman"/>
                <w:sz w:val="20"/>
                <w:szCs w:val="20"/>
              </w:rPr>
              <w:t>ửi btt=2</w:t>
            </w:r>
          </w:p>
        </w:tc>
      </w:tr>
      <w:tr w:rsidR="006651D7" w:rsidRPr="007C56FC" w14:paraId="39B93A25" w14:textId="77777777" w:rsidTr="005E75DF">
        <w:tc>
          <w:tcPr>
            <w:tcW w:w="257" w:type="pct"/>
            <w:vAlign w:val="center"/>
          </w:tcPr>
          <w:p w14:paraId="26D25BC1" w14:textId="145D88A1" w:rsidR="00400AF1" w:rsidRPr="007C56FC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6F16D540" w14:textId="77777777" w:rsidR="00400AF1" w:rsidRPr="007C56FC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Ắc quy khô BP-611</w:t>
            </w:r>
          </w:p>
        </w:tc>
        <w:tc>
          <w:tcPr>
            <w:tcW w:w="301" w:type="pct"/>
            <w:vAlign w:val="center"/>
          </w:tcPr>
          <w:p w14:paraId="59FFE5CB" w14:textId="77777777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  <w:vAlign w:val="center"/>
          </w:tcPr>
          <w:p w14:paraId="491F8C2A" w14:textId="6666A50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0" w:type="pct"/>
            <w:vAlign w:val="center"/>
          </w:tcPr>
          <w:p w14:paraId="5A5104E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136872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53EBF6ED" w14:textId="232387C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99" w:type="pct"/>
            <w:vAlign w:val="center"/>
          </w:tcPr>
          <w:p w14:paraId="1E6CC36F" w14:textId="5D55CFB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4D922AED" w14:textId="3B42D35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7B85A960" w14:textId="65F9CD3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1BFBB90" w14:textId="76423BB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38B6E89" w14:textId="3A25A14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571C54D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74EF7220" w14:textId="52C0666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6" w:type="pct"/>
            <w:vAlign w:val="center"/>
          </w:tcPr>
          <w:p w14:paraId="20FA3468" w14:textId="19886CAC" w:rsidR="00400AF1" w:rsidRPr="0018113A" w:rsidRDefault="00400AF1" w:rsidP="00936FA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651D7" w:rsidRPr="007C56FC" w14:paraId="7397B843" w14:textId="77777777" w:rsidTr="005E75DF">
        <w:tc>
          <w:tcPr>
            <w:tcW w:w="257" w:type="pct"/>
            <w:vAlign w:val="center"/>
          </w:tcPr>
          <w:p w14:paraId="2DEA1FE3" w14:textId="1E84D4AF" w:rsidR="00400AF1" w:rsidRPr="007C56FC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09D6195D" w14:textId="76B2DD67" w:rsidR="00400AF1" w:rsidRPr="007C56FC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Ắc quy khô BP-611</w:t>
            </w:r>
          </w:p>
        </w:tc>
        <w:tc>
          <w:tcPr>
            <w:tcW w:w="301" w:type="pct"/>
            <w:vAlign w:val="center"/>
          </w:tcPr>
          <w:p w14:paraId="7597CCB7" w14:textId="21D96785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  <w:vAlign w:val="center"/>
          </w:tcPr>
          <w:p w14:paraId="5B9570B4" w14:textId="0DEB7478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  <w:vAlign w:val="center"/>
          </w:tcPr>
          <w:p w14:paraId="0F119CB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1B5942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1E00C807" w14:textId="1CDFD1B9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1F0668B2" w14:textId="517D6D8A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99" w:type="pct"/>
            <w:vAlign w:val="center"/>
          </w:tcPr>
          <w:p w14:paraId="53EB385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01DCA2D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85EFD8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F30D01B" w14:textId="53E01DF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4EAC5EC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45BD1E69" w14:textId="57EAC74D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6" w:type="pct"/>
            <w:vAlign w:val="center"/>
          </w:tcPr>
          <w:p w14:paraId="03447060" w14:textId="3F66B0E4" w:rsidR="00400AF1" w:rsidRPr="0018113A" w:rsidRDefault="00400AF1" w:rsidP="00936FA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</w:t>
            </w:r>
            <w:r w:rsidRPr="0018113A">
              <w:rPr>
                <w:rFonts w:ascii="Times New Roman" w:hAnsi="Times New Roman"/>
                <w:sz w:val="20"/>
                <w:szCs w:val="20"/>
              </w:rPr>
              <w:t>ửi btt</w:t>
            </w:r>
            <w:r w:rsidR="00936FA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8113A">
              <w:rPr>
                <w:rFonts w:ascii="Times New Roman" w:hAnsi="Times New Roman"/>
                <w:sz w:val="20"/>
                <w:szCs w:val="20"/>
              </w:rPr>
              <w:t>=</w:t>
            </w:r>
            <w:r w:rsidR="00936FA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8113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6651D7" w:rsidRPr="007C56FC" w14:paraId="610EC013" w14:textId="77777777" w:rsidTr="005E75DF">
        <w:tc>
          <w:tcPr>
            <w:tcW w:w="257" w:type="pct"/>
            <w:vAlign w:val="center"/>
          </w:tcPr>
          <w:p w14:paraId="7CD662A9" w14:textId="7E76D6BB" w:rsidR="00400AF1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4793E4E8" w14:textId="3018D2E6" w:rsidR="00400AF1" w:rsidRPr="007C56FC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Ắc quy khô BP-611</w:t>
            </w:r>
          </w:p>
        </w:tc>
        <w:tc>
          <w:tcPr>
            <w:tcW w:w="301" w:type="pct"/>
            <w:vAlign w:val="center"/>
          </w:tcPr>
          <w:p w14:paraId="0FC16755" w14:textId="435F8AE9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  <w:vAlign w:val="center"/>
          </w:tcPr>
          <w:p w14:paraId="09A5F38F" w14:textId="07E209ED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0" w:type="pct"/>
            <w:vAlign w:val="center"/>
          </w:tcPr>
          <w:p w14:paraId="3E7D79F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EBC910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5313CDDF" w14:textId="452A6E9B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99" w:type="pct"/>
            <w:vAlign w:val="center"/>
          </w:tcPr>
          <w:p w14:paraId="39CDBD41" w14:textId="6D535509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99" w:type="pct"/>
            <w:vAlign w:val="center"/>
          </w:tcPr>
          <w:p w14:paraId="24E226E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12FB3FE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BCFBF3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BE848B8" w14:textId="71D4CF6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193AB89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7CC7B172" w14:textId="46B3912A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6" w:type="pct"/>
            <w:vAlign w:val="center"/>
          </w:tcPr>
          <w:p w14:paraId="13EF5EA6" w14:textId="7C64EBB6" w:rsidR="00400AF1" w:rsidRPr="0018113A" w:rsidRDefault="00400AF1" w:rsidP="00936FA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8113A">
              <w:rPr>
                <w:rFonts w:ascii="Times New Roman" w:hAnsi="Times New Roman"/>
                <w:sz w:val="20"/>
                <w:szCs w:val="20"/>
              </w:rPr>
              <w:t>Nổ=5</w:t>
            </w:r>
          </w:p>
        </w:tc>
      </w:tr>
      <w:tr w:rsidR="006651D7" w:rsidRPr="007C56FC" w14:paraId="628D6B78" w14:textId="77777777" w:rsidTr="005E75DF">
        <w:tc>
          <w:tcPr>
            <w:tcW w:w="257" w:type="pct"/>
            <w:vAlign w:val="center"/>
          </w:tcPr>
          <w:p w14:paraId="01A1C2EE" w14:textId="6660C511" w:rsidR="00400AF1" w:rsidRPr="007C56FC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64" w:type="pct"/>
            <w:vAlign w:val="center"/>
          </w:tcPr>
          <w:p w14:paraId="35BFD11F" w14:textId="4CB56479" w:rsidR="00400AF1" w:rsidRPr="007C56FC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Tổ hợp cầm tay HE-611</w:t>
            </w:r>
          </w:p>
        </w:tc>
        <w:tc>
          <w:tcPr>
            <w:tcW w:w="301" w:type="pct"/>
            <w:vAlign w:val="center"/>
          </w:tcPr>
          <w:p w14:paraId="1AC64FA2" w14:textId="34CA34A0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44E9AFBA" w14:textId="0992BC7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54073D0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4BDE45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3ED44BA" w14:textId="42F222BD" w:rsidR="00400AF1" w:rsidRPr="007C56FC" w:rsidRDefault="00A74200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70728815" w14:textId="5E2B7DCE" w:rsidR="00400AF1" w:rsidRPr="007C56FC" w:rsidRDefault="00A74200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74DB78D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2B81A5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BD738A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AA5F9BF" w14:textId="5818B5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2C6AF75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1EA0A8F7" w14:textId="45863D2C" w:rsidR="00400AF1" w:rsidRPr="007C56FC" w:rsidRDefault="00A74200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147EE114" w14:textId="77777777" w:rsidR="00400AF1" w:rsidRPr="0018113A" w:rsidRDefault="00400AF1" w:rsidP="00936FA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651D7" w:rsidRPr="007C56FC" w14:paraId="609CC10C" w14:textId="77777777" w:rsidTr="005E75DF">
        <w:tc>
          <w:tcPr>
            <w:tcW w:w="257" w:type="pct"/>
            <w:vAlign w:val="center"/>
          </w:tcPr>
          <w:p w14:paraId="7F0A9E5F" w14:textId="5330A369" w:rsidR="00400AF1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64" w:type="pct"/>
            <w:vAlign w:val="center"/>
          </w:tcPr>
          <w:p w14:paraId="556AA470" w14:textId="681C8546" w:rsidR="00400AF1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Tổ hợp quàng đầu HE-611</w:t>
            </w:r>
          </w:p>
        </w:tc>
        <w:tc>
          <w:tcPr>
            <w:tcW w:w="301" w:type="pct"/>
            <w:vAlign w:val="center"/>
          </w:tcPr>
          <w:p w14:paraId="77333553" w14:textId="4C51B587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0291ACCA" w14:textId="3FF8613C" w:rsidR="00400AF1" w:rsidRPr="007C56FC" w:rsidRDefault="00A74200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299E69C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D4C80B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3AF398CB" w14:textId="36B71264" w:rsidR="00400AF1" w:rsidRPr="007C56FC" w:rsidRDefault="00A74200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2E397E30" w14:textId="378120C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6EAAB42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5CD34C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C6E613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194CAFB" w14:textId="12785CB9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043BE20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085A7D56" w14:textId="52C0BB68" w:rsidR="00400AF1" w:rsidRPr="007C56FC" w:rsidRDefault="008B613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12870378" w14:textId="578000DF" w:rsidR="00400AF1" w:rsidRPr="0018113A" w:rsidRDefault="00400AF1" w:rsidP="00936FA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</w:t>
            </w:r>
            <w:r w:rsidR="00936FA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cái d thu lại</w:t>
            </w:r>
          </w:p>
        </w:tc>
      </w:tr>
      <w:tr w:rsidR="006651D7" w:rsidRPr="007C56FC" w14:paraId="517468F3" w14:textId="77777777" w:rsidTr="005E75DF">
        <w:tc>
          <w:tcPr>
            <w:tcW w:w="257" w:type="pct"/>
            <w:vAlign w:val="center"/>
          </w:tcPr>
          <w:p w14:paraId="387C26FC" w14:textId="79EB0B70" w:rsidR="00400AF1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0DF06E89" w14:textId="2049F63C" w:rsidR="00400AF1" w:rsidRPr="007C56FC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Tổ hợp quàng đầu HE-611</w:t>
            </w:r>
          </w:p>
        </w:tc>
        <w:tc>
          <w:tcPr>
            <w:tcW w:w="301" w:type="pct"/>
            <w:vAlign w:val="center"/>
          </w:tcPr>
          <w:p w14:paraId="5BCD4134" w14:textId="75ADE49A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6C4B5403" w14:textId="1F17285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0E2D50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914252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54E2CD78" w14:textId="1419066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</w:tcPr>
          <w:p w14:paraId="1BF14F2F" w14:textId="69F78FCB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99" w:type="pct"/>
          </w:tcPr>
          <w:p w14:paraId="137788B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BC437E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1A29DC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68C6A29" w14:textId="2E89E14D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43D1729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55253669" w14:textId="46E26D62" w:rsidR="00400AF1" w:rsidRPr="007C56FC" w:rsidRDefault="008B613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0FA53F27" w14:textId="66D9393B" w:rsidR="00400AF1" w:rsidRPr="00A74200" w:rsidRDefault="00400AF1" w:rsidP="00936FA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74200">
              <w:rPr>
                <w:rFonts w:ascii="Times New Roman" w:hAnsi="Times New Roman"/>
                <w:sz w:val="18"/>
                <w:szCs w:val="18"/>
              </w:rPr>
              <w:t>K phát được</w:t>
            </w:r>
            <w:r w:rsidR="002F5F74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A74200" w:rsidRPr="00A74200">
              <w:rPr>
                <w:rFonts w:ascii="Times New Roman" w:hAnsi="Times New Roman"/>
                <w:sz w:val="18"/>
                <w:szCs w:val="18"/>
              </w:rPr>
              <w:t>=</w:t>
            </w:r>
            <w:r w:rsidR="002F5F74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A74200" w:rsidRPr="00A74200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  <w:tr w:rsidR="006651D7" w:rsidRPr="007C56FC" w14:paraId="743BC96C" w14:textId="77777777" w:rsidTr="005E75DF">
        <w:tc>
          <w:tcPr>
            <w:tcW w:w="257" w:type="pct"/>
            <w:vAlign w:val="center"/>
          </w:tcPr>
          <w:p w14:paraId="09A1E86E" w14:textId="03FDF488" w:rsidR="00400AF1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64" w:type="pct"/>
            <w:vAlign w:val="center"/>
          </w:tcPr>
          <w:p w14:paraId="235E7112" w14:textId="3AB9C66C" w:rsidR="00400AF1" w:rsidRPr="007C56FC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Ma níp M-611</w:t>
            </w:r>
          </w:p>
        </w:tc>
        <w:tc>
          <w:tcPr>
            <w:tcW w:w="301" w:type="pct"/>
            <w:vAlign w:val="center"/>
          </w:tcPr>
          <w:p w14:paraId="79248059" w14:textId="2B27E753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085CDB1C" w14:textId="3E42223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6D4E6F8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51A5EC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0FB290CC" w14:textId="0A2871C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5069A4DF" w14:textId="4CA19D2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7FE6D2C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5311F5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88C40F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7A5474F" w14:textId="0FF23578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3AAD53A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266FF39C" w14:textId="6F17EF4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2FE16065" w14:textId="77777777" w:rsidR="00400AF1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651D7" w:rsidRPr="007C56FC" w14:paraId="3BB2F393" w14:textId="77777777" w:rsidTr="005E75DF">
        <w:tc>
          <w:tcPr>
            <w:tcW w:w="257" w:type="pct"/>
            <w:vAlign w:val="center"/>
          </w:tcPr>
          <w:p w14:paraId="11F87868" w14:textId="26751DBD" w:rsidR="00400AF1" w:rsidRPr="007C56FC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64" w:type="pct"/>
          </w:tcPr>
          <w:p w14:paraId="042FF4E4" w14:textId="29F01158" w:rsidR="00400AF1" w:rsidRPr="007C56FC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Ăngten cần 2,4m WA-611</w:t>
            </w:r>
          </w:p>
        </w:tc>
        <w:tc>
          <w:tcPr>
            <w:tcW w:w="301" w:type="pct"/>
            <w:vAlign w:val="center"/>
          </w:tcPr>
          <w:p w14:paraId="3ED290C4" w14:textId="34E22CE6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2F08830D" w14:textId="71F17AE9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74984703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0E92E43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5CA070AB" w14:textId="5805350E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120F3008" w14:textId="5AD1300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6BB26990" w14:textId="256A53C3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6889E2B" w14:textId="2CF09AA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2289DFB" w14:textId="0DB3271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B416F2A" w14:textId="0FF1C8A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785274F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0E5D6E30" w14:textId="49AB1CA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3158EE19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A97E556" w14:textId="77777777" w:rsidTr="005E75DF">
        <w:tc>
          <w:tcPr>
            <w:tcW w:w="257" w:type="pct"/>
            <w:vAlign w:val="center"/>
          </w:tcPr>
          <w:p w14:paraId="6D693353" w14:textId="34510363" w:rsidR="00400AF1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64" w:type="pct"/>
          </w:tcPr>
          <w:p w14:paraId="77E2DFE6" w14:textId="22FBC6BB" w:rsidR="00400AF1" w:rsidRPr="007C56FC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Ănten chếch 15m SA-611</w:t>
            </w:r>
          </w:p>
        </w:tc>
        <w:tc>
          <w:tcPr>
            <w:tcW w:w="301" w:type="pct"/>
            <w:vAlign w:val="center"/>
          </w:tcPr>
          <w:p w14:paraId="55B4785C" w14:textId="63E153E9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077A3A5E" w14:textId="44784F00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771DCC90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D3D94CA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4E81F98D" w14:textId="567B7C4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6B4F6CD6" w14:textId="5A5BA25B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610F4D0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30B903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DA8531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D8778CA" w14:textId="5CF2B6F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2131870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04168A8A" w14:textId="6662DEA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6FCD85EE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3B9C9FF" w14:textId="77777777" w:rsidTr="005E75DF">
        <w:tc>
          <w:tcPr>
            <w:tcW w:w="257" w:type="pct"/>
            <w:vAlign w:val="center"/>
          </w:tcPr>
          <w:p w14:paraId="21BE337D" w14:textId="53D9428B" w:rsidR="00400AF1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064" w:type="pct"/>
          </w:tcPr>
          <w:p w14:paraId="18CA0852" w14:textId="2467D9E2" w:rsidR="00400AF1" w:rsidRPr="007C56FC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Ănten 2 cực 44m DA-611</w:t>
            </w:r>
          </w:p>
        </w:tc>
        <w:tc>
          <w:tcPr>
            <w:tcW w:w="301" w:type="pct"/>
            <w:vAlign w:val="center"/>
          </w:tcPr>
          <w:p w14:paraId="19ADF753" w14:textId="3F1E83BA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41F5F435" w14:textId="7A0579B9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13A672EB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39356CB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6759723" w14:textId="3F1B971B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1834216A" w14:textId="2080CC0A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22F2913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EB8A25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C38135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E4B75A8" w14:textId="5CCF3C97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1FED819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7590D28B" w14:textId="15544DA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4FEA1F26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5FC478A" w14:textId="77777777" w:rsidTr="005E75DF">
        <w:tc>
          <w:tcPr>
            <w:tcW w:w="257" w:type="pct"/>
            <w:vAlign w:val="center"/>
          </w:tcPr>
          <w:p w14:paraId="56B78A77" w14:textId="5EF7EAB4" w:rsidR="00400AF1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64" w:type="pct"/>
          </w:tcPr>
          <w:p w14:paraId="5A47EA3E" w14:textId="6ECC9DED" w:rsidR="00400AF1" w:rsidRPr="007C56FC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 xml:space="preserve">Dây dù 10m </w:t>
            </w:r>
          </w:p>
        </w:tc>
        <w:tc>
          <w:tcPr>
            <w:tcW w:w="301" w:type="pct"/>
            <w:vAlign w:val="center"/>
          </w:tcPr>
          <w:p w14:paraId="13F245C3" w14:textId="3AD38090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Cuộn</w:t>
            </w:r>
          </w:p>
        </w:tc>
        <w:tc>
          <w:tcPr>
            <w:tcW w:w="367" w:type="pct"/>
          </w:tcPr>
          <w:p w14:paraId="506AF945" w14:textId="1593F0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0" w:type="pct"/>
          </w:tcPr>
          <w:p w14:paraId="32E9A515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86EE860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61D58B3B" w14:textId="3A41E156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99" w:type="pct"/>
          </w:tcPr>
          <w:p w14:paraId="584B46E6" w14:textId="0C6E6E19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5AEBD80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4CC0CD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3147A3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3A0F349" w14:textId="12C34D87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404" w:type="pct"/>
            <w:vAlign w:val="center"/>
          </w:tcPr>
          <w:p w14:paraId="50A1FB8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713C4DBA" w14:textId="3B5CB9D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506" w:type="pct"/>
          </w:tcPr>
          <w:p w14:paraId="317EBBED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35D3A0C" w14:textId="77777777" w:rsidTr="005E75DF">
        <w:tc>
          <w:tcPr>
            <w:tcW w:w="257" w:type="pct"/>
            <w:vAlign w:val="center"/>
          </w:tcPr>
          <w:p w14:paraId="5DCB0C29" w14:textId="66EEDC65" w:rsidR="00400AF1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64" w:type="pct"/>
          </w:tcPr>
          <w:p w14:paraId="519E6599" w14:textId="450EA776" w:rsidR="00400AF1" w:rsidRPr="007C56FC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Áo máy quay đeo</w:t>
            </w:r>
          </w:p>
        </w:tc>
        <w:tc>
          <w:tcPr>
            <w:tcW w:w="301" w:type="pct"/>
            <w:vAlign w:val="center"/>
          </w:tcPr>
          <w:p w14:paraId="44AC7D37" w14:textId="565D021C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284C90A2" w14:textId="62A70252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1C554EAD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FB802B1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214BEA7D" w14:textId="3C10F42F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786F7B00" w14:textId="7174743B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67CE94A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B2A9D6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CE5F34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CB2C9BB" w14:textId="4814A4ED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41F1C3B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72EEAAA2" w14:textId="5B07FFF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4914F08D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AD6B3B9" w14:textId="77777777" w:rsidTr="005E75DF">
        <w:tc>
          <w:tcPr>
            <w:tcW w:w="257" w:type="pct"/>
            <w:vAlign w:val="center"/>
          </w:tcPr>
          <w:p w14:paraId="538E3BC3" w14:textId="345F8B2D" w:rsidR="00400AF1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064" w:type="pct"/>
          </w:tcPr>
          <w:p w14:paraId="12978C19" w14:textId="371D2D4C" w:rsidR="00400AF1" w:rsidRPr="007C56FC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Nguồn kiêm nạp PSC 611</w:t>
            </w:r>
          </w:p>
        </w:tc>
        <w:tc>
          <w:tcPr>
            <w:tcW w:w="301" w:type="pct"/>
            <w:vAlign w:val="center"/>
          </w:tcPr>
          <w:p w14:paraId="5AE64FE8" w14:textId="2BD8BBDF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5094534B" w14:textId="5CF2DDAD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654C402E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947200B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8A51F15" w14:textId="6C2F0BDD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71A667B4" w14:textId="63E70B34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17E566F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6ACE8D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26CDC9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55762F2" w14:textId="3D38EF91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647BD2C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7D52EA18" w14:textId="4C4B6F7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70EBA2F0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DEACB9D" w14:textId="77777777" w:rsidTr="005E75DF">
        <w:tc>
          <w:tcPr>
            <w:tcW w:w="257" w:type="pct"/>
            <w:vAlign w:val="center"/>
          </w:tcPr>
          <w:p w14:paraId="385F50BE" w14:textId="7E469A94" w:rsidR="00400AF1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</w:tcPr>
          <w:p w14:paraId="3BA96795" w14:textId="083E06B9" w:rsidR="00400AF1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Cáp nguồn AC</w:t>
            </w:r>
          </w:p>
        </w:tc>
        <w:tc>
          <w:tcPr>
            <w:tcW w:w="301" w:type="pct"/>
          </w:tcPr>
          <w:p w14:paraId="6CF7A1CF" w14:textId="4926DEA9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73076481" w14:textId="04FFB6EC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7DA78EB0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019F073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1E2A1EA8" w14:textId="61191FEC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50E6D352" w14:textId="1BEA96AD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4245C4C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99B1E4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EE43ED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54A88EE" w14:textId="393F6E4B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0773E45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040C655B" w14:textId="5176F48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6A9915EB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11E01D0" w14:textId="77777777" w:rsidTr="005E75DF">
        <w:tc>
          <w:tcPr>
            <w:tcW w:w="257" w:type="pct"/>
            <w:vAlign w:val="center"/>
          </w:tcPr>
          <w:p w14:paraId="304BA5C1" w14:textId="561AF089" w:rsidR="00400AF1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</w:tcPr>
          <w:p w14:paraId="6122A14C" w14:textId="150C486C" w:rsidR="00400AF1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Cáp nguồn DC</w:t>
            </w:r>
          </w:p>
        </w:tc>
        <w:tc>
          <w:tcPr>
            <w:tcW w:w="301" w:type="pct"/>
          </w:tcPr>
          <w:p w14:paraId="0892C5B1" w14:textId="7338E836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01B6CC0E" w14:textId="5B8F0115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5CBEE3C4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234B644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5B4113EF" w14:textId="18296503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6AA6B1BB" w14:textId="0714EA8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17FD411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9B6768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7EEFAB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614B26B" w14:textId="6E1D810F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230D835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5874A3F4" w14:textId="7CECFCB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0DC2B171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F65C514" w14:textId="77777777" w:rsidTr="005E75DF">
        <w:tc>
          <w:tcPr>
            <w:tcW w:w="257" w:type="pct"/>
            <w:vAlign w:val="center"/>
          </w:tcPr>
          <w:p w14:paraId="4B6C1F66" w14:textId="628AA9A9" w:rsidR="00400AF1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-</w:t>
            </w:r>
          </w:p>
        </w:tc>
        <w:tc>
          <w:tcPr>
            <w:tcW w:w="1064" w:type="pct"/>
          </w:tcPr>
          <w:p w14:paraId="0DFD799A" w14:textId="66F813C2" w:rsidR="00400AF1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Cáp nguồn 24 VC</w:t>
            </w:r>
          </w:p>
        </w:tc>
        <w:tc>
          <w:tcPr>
            <w:tcW w:w="301" w:type="pct"/>
          </w:tcPr>
          <w:p w14:paraId="502ED1DA" w14:textId="69315241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2F3567EC" w14:textId="2AA87B82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2EE08667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690E3B3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2F7C3267" w14:textId="1C970185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4AA6744E" w14:textId="6822163E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6EC8BAD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5B4902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B0B6EC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0A69C9F" w14:textId="162DF10A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32D333B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6B72BC0E" w14:textId="7B84DD2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2BA54C1D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8A40677" w14:textId="77777777" w:rsidTr="005E75DF">
        <w:tc>
          <w:tcPr>
            <w:tcW w:w="257" w:type="pct"/>
            <w:vAlign w:val="center"/>
          </w:tcPr>
          <w:p w14:paraId="5BC9D69C" w14:textId="3CB84B80" w:rsidR="00400AF1" w:rsidRPr="002B3C03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64" w:type="pct"/>
            <w:vAlign w:val="center"/>
          </w:tcPr>
          <w:p w14:paraId="693B0B9E" w14:textId="0CB55425" w:rsidR="00400AF1" w:rsidRPr="002B3C03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color w:val="000000"/>
                <w:sz w:val="22"/>
                <w:szCs w:val="22"/>
              </w:rPr>
              <w:t>Máy phát điện quay tay R-611</w:t>
            </w:r>
          </w:p>
        </w:tc>
        <w:tc>
          <w:tcPr>
            <w:tcW w:w="301" w:type="pct"/>
            <w:vAlign w:val="center"/>
          </w:tcPr>
          <w:p w14:paraId="19398A49" w14:textId="242D8485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4F7ADCD9" w14:textId="332611AB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377751DD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78C6DBD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615ADF6C" w14:textId="56808C96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763A247F" w14:textId="1C9E2A90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2F971C6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329E72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995721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5461181" w14:textId="24F46708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2C1A4A1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07995875" w14:textId="4F2175A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20E33CE6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5A4DD86" w14:textId="77777777" w:rsidTr="005E75DF">
        <w:tc>
          <w:tcPr>
            <w:tcW w:w="257" w:type="pct"/>
            <w:vAlign w:val="center"/>
          </w:tcPr>
          <w:p w14:paraId="707E2B4F" w14:textId="2C86F61D" w:rsidR="00400AF1" w:rsidRPr="002B3C03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3350711B" w14:textId="509C7374" w:rsidR="00400AF1" w:rsidRPr="002B3C03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>Tay quay</w:t>
            </w:r>
          </w:p>
        </w:tc>
        <w:tc>
          <w:tcPr>
            <w:tcW w:w="301" w:type="pct"/>
            <w:vAlign w:val="center"/>
          </w:tcPr>
          <w:p w14:paraId="300FF8F1" w14:textId="0141B44B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6FCE111C" w14:textId="51AB2FAE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4F735E06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7EAF9F4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2C83BD17" w14:textId="2F50FFE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54F9DEB7" w14:textId="517604A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10E1F7A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7E5E3E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96618B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CD037D2" w14:textId="2AEAC373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1AFA445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0E1D6BCB" w14:textId="0B58E59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19BD1394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26CDE86" w14:textId="77777777" w:rsidTr="005E75DF">
        <w:tc>
          <w:tcPr>
            <w:tcW w:w="257" w:type="pct"/>
            <w:vAlign w:val="center"/>
          </w:tcPr>
          <w:p w14:paraId="516460E3" w14:textId="08CD1E75" w:rsidR="00400AF1" w:rsidRPr="002B3C03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12E5CB7F" w14:textId="40161F35" w:rsidR="00400AF1" w:rsidRPr="002B3C03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>Ghế ngồi</w:t>
            </w:r>
          </w:p>
        </w:tc>
        <w:tc>
          <w:tcPr>
            <w:tcW w:w="301" w:type="pct"/>
            <w:vAlign w:val="center"/>
          </w:tcPr>
          <w:p w14:paraId="14BC7140" w14:textId="50AE49C8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1C515AE0" w14:textId="6C6C0739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781806CF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CCA1F52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01206AD4" w14:textId="075E1936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53AEF8EB" w14:textId="3FF9D7B4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7A90282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7619B9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699C81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49DFFF6" w14:textId="7690E3F6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0C713F8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6F9F22F7" w14:textId="2F86456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470D4069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CCE3C04" w14:textId="77777777" w:rsidTr="005E75DF">
        <w:tc>
          <w:tcPr>
            <w:tcW w:w="257" w:type="pct"/>
            <w:vAlign w:val="center"/>
          </w:tcPr>
          <w:p w14:paraId="13BA7499" w14:textId="4F633BFE" w:rsidR="00400AF1" w:rsidRPr="002B3C03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7317CAC0" w14:textId="2D016600" w:rsidR="00400AF1" w:rsidRPr="002B3C03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>Quai đeo Ragono</w:t>
            </w:r>
          </w:p>
        </w:tc>
        <w:tc>
          <w:tcPr>
            <w:tcW w:w="301" w:type="pct"/>
            <w:vAlign w:val="center"/>
          </w:tcPr>
          <w:p w14:paraId="72CA184A" w14:textId="495161C3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4E12C87E" w14:textId="4D2290E9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41A25C1F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CB4DCA5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11814F15" w14:textId="421E0F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28C38164" w14:textId="16441363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6F47ABF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B9D56B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E14434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A65FFB6" w14:textId="75FF846F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360FF22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1CC9F147" w14:textId="66888E3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0A39F73B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2F7E428" w14:textId="77777777" w:rsidTr="005E75DF">
        <w:tc>
          <w:tcPr>
            <w:tcW w:w="257" w:type="pct"/>
            <w:vAlign w:val="center"/>
          </w:tcPr>
          <w:p w14:paraId="7473C9A4" w14:textId="4FA012D6" w:rsidR="00400AF1" w:rsidRPr="002B3C03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190B8C0C" w14:textId="4AFF840B" w:rsidR="00400AF1" w:rsidRPr="002B3C03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>Cáp nguồn</w:t>
            </w:r>
          </w:p>
        </w:tc>
        <w:tc>
          <w:tcPr>
            <w:tcW w:w="301" w:type="pct"/>
            <w:vAlign w:val="center"/>
          </w:tcPr>
          <w:p w14:paraId="6B085863" w14:textId="52204E8E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3A33B85D" w14:textId="1FC47913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6D349EED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6C1CD75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23F3AF96" w14:textId="4F657E01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56A3DC2A" w14:textId="039FDDBC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67422CD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0BE4DE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FBF7A0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FBA042F" w14:textId="4AC5715F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1E3F798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04254294" w14:textId="139B1A4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2477CCC8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380A1B2" w14:textId="77777777" w:rsidTr="005E75DF">
        <w:tc>
          <w:tcPr>
            <w:tcW w:w="257" w:type="pct"/>
            <w:vAlign w:val="center"/>
          </w:tcPr>
          <w:p w14:paraId="1AF8A1A8" w14:textId="1877B4C3" w:rsidR="00400AF1" w:rsidRPr="002B3C03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4F5E7CAD" w14:textId="435E66A5" w:rsidR="00400AF1" w:rsidRPr="002B3C03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>Hộp mỡ</w:t>
            </w:r>
          </w:p>
        </w:tc>
        <w:tc>
          <w:tcPr>
            <w:tcW w:w="301" w:type="pct"/>
            <w:vAlign w:val="center"/>
          </w:tcPr>
          <w:p w14:paraId="76E1E019" w14:textId="17949E90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Hộp</w:t>
            </w:r>
          </w:p>
        </w:tc>
        <w:tc>
          <w:tcPr>
            <w:tcW w:w="367" w:type="pct"/>
          </w:tcPr>
          <w:p w14:paraId="525F0476" w14:textId="404C3504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223AF391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A9ECD34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49332153" w14:textId="469AB3C4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49925A66" w14:textId="37EF53D3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0EA2CE7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6D6F1F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F0E331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ECA5AA2" w14:textId="1AC827A6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6403E6E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04BEBF22" w14:textId="0BA5C96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24B73533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22971A2" w14:textId="77777777" w:rsidTr="005E75DF">
        <w:tc>
          <w:tcPr>
            <w:tcW w:w="257" w:type="pct"/>
            <w:vAlign w:val="center"/>
          </w:tcPr>
          <w:p w14:paraId="18C7FE09" w14:textId="3B93ACE4" w:rsidR="00400AF1" w:rsidRPr="002B3C03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4B6966FA" w14:textId="2B5C719C" w:rsidR="00400AF1" w:rsidRPr="002B3C03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color w:val="000000"/>
                <w:sz w:val="22"/>
                <w:szCs w:val="22"/>
              </w:rPr>
              <w:t>Tài liệu</w:t>
            </w:r>
          </w:p>
        </w:tc>
        <w:tc>
          <w:tcPr>
            <w:tcW w:w="301" w:type="pct"/>
            <w:vAlign w:val="center"/>
          </w:tcPr>
          <w:p w14:paraId="25A05824" w14:textId="147F2BCA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67" w:type="pct"/>
          </w:tcPr>
          <w:p w14:paraId="13623652" w14:textId="722CFDF6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39CAA814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E9EDB43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1F4E6492" w14:textId="4317BC61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1D74F69B" w14:textId="00A2B261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2B25495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07A53F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FF3CC4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6F167D6" w14:textId="68D7FAC4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362949B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68FCFA0B" w14:textId="40BC1B8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4C1163AB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03F70CD" w14:textId="77777777" w:rsidTr="005E75DF">
        <w:tc>
          <w:tcPr>
            <w:tcW w:w="257" w:type="pct"/>
            <w:vAlign w:val="center"/>
          </w:tcPr>
          <w:p w14:paraId="1AF93DE1" w14:textId="6DBFAE1C" w:rsidR="00400AF1" w:rsidRPr="002B3C03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66C79509" w14:textId="6D875E2E" w:rsidR="00400AF1" w:rsidRPr="002B3C03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>Lý lịch máy</w:t>
            </w:r>
          </w:p>
        </w:tc>
        <w:tc>
          <w:tcPr>
            <w:tcW w:w="301" w:type="pct"/>
            <w:vAlign w:val="center"/>
          </w:tcPr>
          <w:p w14:paraId="11AD723C" w14:textId="7D350E35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67" w:type="pct"/>
          </w:tcPr>
          <w:p w14:paraId="460413DB" w14:textId="0B78DA38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257A8AE8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92FB1A8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65BF6FE4" w14:textId="36585775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7C347350" w14:textId="761FF76C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0338BD1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2BA42D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EA404A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5529E5B" w14:textId="67E9C1AE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2D91EB4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51FC54BE" w14:textId="0DB80E2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584BD536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9D74067" w14:textId="77777777" w:rsidTr="005E75DF">
        <w:tc>
          <w:tcPr>
            <w:tcW w:w="257" w:type="pct"/>
            <w:vAlign w:val="center"/>
          </w:tcPr>
          <w:p w14:paraId="60B6A3CD" w14:textId="776EFF10" w:rsidR="00400AF1" w:rsidRPr="002B3C03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59B6D453" w14:textId="783BF3BB" w:rsidR="00400AF1" w:rsidRPr="002B3C03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 xml:space="preserve">Hướng dẫn sử dụng máy </w:t>
            </w:r>
          </w:p>
        </w:tc>
        <w:tc>
          <w:tcPr>
            <w:tcW w:w="301" w:type="pct"/>
            <w:vAlign w:val="center"/>
          </w:tcPr>
          <w:p w14:paraId="55FC60B9" w14:textId="2F0254EE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67" w:type="pct"/>
          </w:tcPr>
          <w:p w14:paraId="4E177A9D" w14:textId="69047F48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75C7B7F7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9E98442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5E837F76" w14:textId="6C93CA11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75BDC780" w14:textId="7CBBD101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0C9B807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49B748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AD1193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2C1D841" w14:textId="67F00ED6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41921E1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1D982D99" w14:textId="7F7625C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7219FBA1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87C1F16" w14:textId="77777777" w:rsidTr="005E75DF">
        <w:tc>
          <w:tcPr>
            <w:tcW w:w="257" w:type="pct"/>
            <w:vAlign w:val="center"/>
          </w:tcPr>
          <w:p w14:paraId="01CEA56F" w14:textId="0780FC04" w:rsidR="00400AF1" w:rsidRPr="002B3C03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6FAD4A05" w14:textId="7A50D8DA" w:rsidR="00400AF1" w:rsidRPr="002B3C03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>Hướng dẫn sử dụng nguồn</w:t>
            </w:r>
          </w:p>
        </w:tc>
        <w:tc>
          <w:tcPr>
            <w:tcW w:w="301" w:type="pct"/>
            <w:vAlign w:val="center"/>
          </w:tcPr>
          <w:p w14:paraId="65FD9295" w14:textId="0A9C1444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67" w:type="pct"/>
          </w:tcPr>
          <w:p w14:paraId="4BED5D22" w14:textId="7293E455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6C1AB69E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57DCC05C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4ACC7817" w14:textId="2EAB9521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2127EF10" w14:textId="0784DD65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140AF11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2CF9C4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1AB2DF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F0FB606" w14:textId="798DCDD9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28C6EBC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72511FB1" w14:textId="501EF1F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2D39ABAF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8DD6D1D" w14:textId="77777777" w:rsidTr="005E75DF">
        <w:tc>
          <w:tcPr>
            <w:tcW w:w="257" w:type="pct"/>
            <w:vAlign w:val="center"/>
          </w:tcPr>
          <w:p w14:paraId="6CC13F8B" w14:textId="20C22BED" w:rsidR="00400AF1" w:rsidRPr="002B3C03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4CAFAC4F" w14:textId="541BF7EA" w:rsidR="00400AF1" w:rsidRPr="002B3C03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>Hướng dẫn sử dụng Ragono</w:t>
            </w:r>
          </w:p>
        </w:tc>
        <w:tc>
          <w:tcPr>
            <w:tcW w:w="301" w:type="pct"/>
            <w:vAlign w:val="center"/>
          </w:tcPr>
          <w:p w14:paraId="0A72336F" w14:textId="5002BD86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67" w:type="pct"/>
          </w:tcPr>
          <w:p w14:paraId="5A2BEFE8" w14:textId="4E35A5EA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629F752A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A5EBCF4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3F83974F" w14:textId="7B2ACE48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36509428" w14:textId="34389CEA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4C508FE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9AE8FA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8C9CC9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0BB7FCD" w14:textId="44AE3A02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34228A0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2C151A7D" w14:textId="6AF43DF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40A5EF63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7D2AA76" w14:textId="77777777" w:rsidTr="005E75DF">
        <w:tc>
          <w:tcPr>
            <w:tcW w:w="257" w:type="pct"/>
            <w:vAlign w:val="center"/>
          </w:tcPr>
          <w:p w14:paraId="21AFBFEA" w14:textId="142D9EA4" w:rsidR="00400AF1" w:rsidRPr="002B3C03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6E622755" w14:textId="352BAEB4" w:rsidR="00400AF1" w:rsidRPr="002B3C03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color w:val="000000"/>
                <w:sz w:val="22"/>
                <w:szCs w:val="22"/>
              </w:rPr>
              <w:t>Dụng cụ đồng bộ đi kèm</w:t>
            </w:r>
          </w:p>
        </w:tc>
        <w:tc>
          <w:tcPr>
            <w:tcW w:w="301" w:type="pct"/>
            <w:vAlign w:val="center"/>
          </w:tcPr>
          <w:p w14:paraId="468BD1FA" w14:textId="67DA00E9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7D034573" w14:textId="36F9DB09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018C409F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C97C057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64BACCBB" w14:textId="2A54CC00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6D4D025D" w14:textId="1222ECC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3E60A13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C15CFD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BD4280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5116199" w14:textId="61E840E9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66DA137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572A3AE9" w14:textId="260F184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0A22E5B3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64C9F0B" w14:textId="77777777" w:rsidTr="005E75DF">
        <w:tc>
          <w:tcPr>
            <w:tcW w:w="257" w:type="pct"/>
            <w:vAlign w:val="center"/>
          </w:tcPr>
          <w:p w14:paraId="59D54160" w14:textId="3161DC76" w:rsidR="00400AF1" w:rsidRPr="002B3C03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6539D644" w14:textId="12537156" w:rsidR="00400AF1" w:rsidRPr="002B3C03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>Túi phụ tùng</w:t>
            </w:r>
          </w:p>
        </w:tc>
        <w:tc>
          <w:tcPr>
            <w:tcW w:w="301" w:type="pct"/>
            <w:vAlign w:val="center"/>
          </w:tcPr>
          <w:p w14:paraId="76DDD919" w14:textId="262FBB3F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37DE9196" w14:textId="2C22B894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70840AEB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4A3DB00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6D154BC4" w14:textId="4B0FD15E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650883F4" w14:textId="38DFE78E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12BB1B4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F1170D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B23CFD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7E920C1" w14:textId="524B2B1A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059A680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0F968FB2" w14:textId="28C1612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1E135265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15ECF64" w14:textId="77777777" w:rsidTr="005E75DF">
        <w:tc>
          <w:tcPr>
            <w:tcW w:w="257" w:type="pct"/>
            <w:vAlign w:val="center"/>
          </w:tcPr>
          <w:p w14:paraId="247E453C" w14:textId="102F32E9" w:rsidR="00400AF1" w:rsidRPr="002B3C03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1B32D947" w14:textId="7DC0D202" w:rsidR="00400AF1" w:rsidRPr="002B3C03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>Tô vít 2 cạnh ф 3</w:t>
            </w:r>
          </w:p>
        </w:tc>
        <w:tc>
          <w:tcPr>
            <w:tcW w:w="301" w:type="pct"/>
            <w:vAlign w:val="center"/>
          </w:tcPr>
          <w:p w14:paraId="08C64167" w14:textId="69458DDC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38C7C045" w14:textId="1DB82EBE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6227E537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F915A21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63B7415" w14:textId="3DE5FD40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61E15080" w14:textId="3B314C01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1BDA168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89F966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D58F6C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9012870" w14:textId="6D8A807C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5C78FDD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28B01BCB" w14:textId="7570100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0727150A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B1EA346" w14:textId="77777777" w:rsidTr="005E75DF">
        <w:tc>
          <w:tcPr>
            <w:tcW w:w="257" w:type="pct"/>
            <w:vAlign w:val="center"/>
          </w:tcPr>
          <w:p w14:paraId="2D46EFFE" w14:textId="2C6029EF" w:rsidR="00400AF1" w:rsidRPr="002B3C03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1571B3C0" w14:textId="003576B7" w:rsidR="00400AF1" w:rsidRPr="002B3C03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>Tô vít 4 cạnh ф 3</w:t>
            </w:r>
          </w:p>
        </w:tc>
        <w:tc>
          <w:tcPr>
            <w:tcW w:w="301" w:type="pct"/>
            <w:vAlign w:val="center"/>
          </w:tcPr>
          <w:p w14:paraId="46098EE0" w14:textId="1E18097F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77BAF975" w14:textId="6722D30C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5B00EA00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D1DDC70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0D9E97BF" w14:textId="3E0767B9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183032CF" w14:textId="3D23016B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0C1A006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C8F052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5C6764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9B5317A" w14:textId="55317D60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1737F68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58F87CE4" w14:textId="66A3AAF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4FDC2259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9AEB8F5" w14:textId="77777777" w:rsidTr="005E75DF">
        <w:tc>
          <w:tcPr>
            <w:tcW w:w="257" w:type="pct"/>
            <w:vAlign w:val="center"/>
          </w:tcPr>
          <w:p w14:paraId="716A8054" w14:textId="1B311DC3" w:rsidR="00400AF1" w:rsidRPr="002B3C03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1DCA16CC" w14:textId="464F94C9" w:rsidR="00400AF1" w:rsidRPr="002B3C03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>Tô vít 4 cạnh ф 1,5</w:t>
            </w:r>
          </w:p>
        </w:tc>
        <w:tc>
          <w:tcPr>
            <w:tcW w:w="301" w:type="pct"/>
            <w:vAlign w:val="center"/>
          </w:tcPr>
          <w:p w14:paraId="6CD94262" w14:textId="760BBFC7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65D4A53B" w14:textId="2FE27D1B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29D3BD8C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B1B7A07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2825340A" w14:textId="1EE63134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364A20C6" w14:textId="7FFA5ACC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54D82E2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46FB9C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D35F94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AA9F729" w14:textId="68C95527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557BA0D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02D6DDE9" w14:textId="0ED4AE3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080BD9C9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22DC05B" w14:textId="77777777" w:rsidTr="005E75DF">
        <w:tc>
          <w:tcPr>
            <w:tcW w:w="257" w:type="pct"/>
            <w:vAlign w:val="center"/>
          </w:tcPr>
          <w:p w14:paraId="18D3D6B1" w14:textId="3BC9308D" w:rsidR="00400AF1" w:rsidRPr="002B3C03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11DFF814" w14:textId="3058636C" w:rsidR="00400AF1" w:rsidRPr="002B3C03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>Cờ lê chuyên dùng</w:t>
            </w:r>
          </w:p>
        </w:tc>
        <w:tc>
          <w:tcPr>
            <w:tcW w:w="301" w:type="pct"/>
            <w:vAlign w:val="center"/>
          </w:tcPr>
          <w:p w14:paraId="583CDE72" w14:textId="49EAE3AD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322EAAAF" w14:textId="102BF675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4356CB4C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3C206A3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58587DC" w14:textId="019A99C2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1EB9EB73" w14:textId="2309643F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5D8A5D3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027CB6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1B3B50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635336C" w14:textId="4A7A7065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52029A9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48F06878" w14:textId="5636B7B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49E49B7C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B6E59E8" w14:textId="77777777" w:rsidTr="005E75DF">
        <w:tc>
          <w:tcPr>
            <w:tcW w:w="257" w:type="pct"/>
            <w:vAlign w:val="center"/>
          </w:tcPr>
          <w:p w14:paraId="10395ADF" w14:textId="532D3B96" w:rsidR="00400AF1" w:rsidRPr="002B3C03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035FE180" w14:textId="0953DE3C" w:rsidR="00400AF1" w:rsidRPr="002B3C03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>Cầu chì 5x20/1A</w:t>
            </w:r>
          </w:p>
        </w:tc>
        <w:tc>
          <w:tcPr>
            <w:tcW w:w="301" w:type="pct"/>
            <w:vAlign w:val="center"/>
          </w:tcPr>
          <w:p w14:paraId="105A9FBA" w14:textId="7181571F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7FAE6D32" w14:textId="44A55FD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61A01411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552EC896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ED1F85B" w14:textId="175AA26F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5831C167" w14:textId="0B164250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07D5807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4AED66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263566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7F771DC" w14:textId="7C6D98D2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0AD7CBB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13AF915D" w14:textId="138CB4B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51685AC0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938FC61" w14:textId="77777777" w:rsidTr="005E75DF">
        <w:tc>
          <w:tcPr>
            <w:tcW w:w="257" w:type="pct"/>
            <w:vAlign w:val="center"/>
          </w:tcPr>
          <w:p w14:paraId="437BF12C" w14:textId="09F82A5D" w:rsidR="00400AF1" w:rsidRPr="002B3C03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04E0014D" w14:textId="107DED0F" w:rsidR="00400AF1" w:rsidRPr="002B3C03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>Cầu chì 5x20/6A</w:t>
            </w:r>
          </w:p>
        </w:tc>
        <w:tc>
          <w:tcPr>
            <w:tcW w:w="301" w:type="pct"/>
            <w:vAlign w:val="center"/>
          </w:tcPr>
          <w:p w14:paraId="209E920F" w14:textId="49FBFF90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7E560DEE" w14:textId="17FC9C48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4661646A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1560137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B795220" w14:textId="51042F8D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785089D6" w14:textId="28A1134F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44C4CC7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CE465C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120F20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7F30BD5" w14:textId="18DB5BC9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6219B0E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0EA3CB63" w14:textId="325CF01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3CBE3D0D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9F1A0E5" w14:textId="77777777" w:rsidTr="005E75DF">
        <w:tc>
          <w:tcPr>
            <w:tcW w:w="257" w:type="pct"/>
            <w:vAlign w:val="center"/>
          </w:tcPr>
          <w:p w14:paraId="4A36FB37" w14:textId="63880A1B" w:rsidR="00400AF1" w:rsidRPr="002B3C03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3A504EFD" w14:textId="74F8A2FE" w:rsidR="00400AF1" w:rsidRPr="002B3C03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>Hòm gỗ, bao gói</w:t>
            </w:r>
          </w:p>
        </w:tc>
        <w:tc>
          <w:tcPr>
            <w:tcW w:w="301" w:type="pct"/>
            <w:vAlign w:val="center"/>
          </w:tcPr>
          <w:p w14:paraId="35F309DE" w14:textId="0191EDC7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47CE47D7" w14:textId="32741D9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4FA6D3CD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E18515D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15F63A39" w14:textId="2BA00545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22246397" w14:textId="34F6F29F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690D6B4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2D8567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079A90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65692A3" w14:textId="5C28F255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5244654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24EE804E" w14:textId="29E59BC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6CBD018E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D18AD45" w14:textId="77777777" w:rsidTr="005E75DF">
        <w:tc>
          <w:tcPr>
            <w:tcW w:w="257" w:type="pct"/>
            <w:vAlign w:val="center"/>
          </w:tcPr>
          <w:p w14:paraId="1CD7F2DA" w14:textId="77777777" w:rsidR="00400AF1" w:rsidRPr="007C56FC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64" w:type="pct"/>
            <w:vAlign w:val="center"/>
          </w:tcPr>
          <w:p w14:paraId="238C599B" w14:textId="77777777" w:rsidR="00400AF1" w:rsidRPr="007C56FC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Máy thu phát VRU611 - mới</w:t>
            </w:r>
          </w:p>
        </w:tc>
        <w:tc>
          <w:tcPr>
            <w:tcW w:w="301" w:type="pct"/>
            <w:vAlign w:val="center"/>
          </w:tcPr>
          <w:p w14:paraId="5A5662ED" w14:textId="77777777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E44A1">
              <w:rPr>
                <w:rFonts w:ascii="Times New Roman" w:hAnsi="Times New Roman"/>
                <w:b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3F1E1336" w14:textId="292DC25C" w:rsidR="00400AF1" w:rsidRPr="00C6294E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C6294E">
              <w:rPr>
                <w:rFonts w:ascii="Times New Roman" w:hAnsi="Times New Roman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7FD3D4C8" w14:textId="77777777" w:rsidR="00400AF1" w:rsidRPr="00C6294E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7C96F882" w14:textId="77777777" w:rsidR="00400AF1" w:rsidRPr="00C6294E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300" w:type="pct"/>
          </w:tcPr>
          <w:p w14:paraId="46C89D2B" w14:textId="5B860F3F" w:rsidR="00400AF1" w:rsidRPr="00C6294E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C6294E">
              <w:rPr>
                <w:rFonts w:ascii="Times New Roman" w:hAnsi="Times New Roman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194263E6" w14:textId="77777777" w:rsidR="00400AF1" w:rsidRPr="00C6294E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C6294E">
              <w:rPr>
                <w:rFonts w:ascii="Times New Roman" w:hAnsi="Times New Roman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22FF29E6" w14:textId="2F64B49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31F73100" w14:textId="04F468C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31F9BAC" w14:textId="4BB1F44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EA40B0D" w14:textId="180F5B0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1648A50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7BF0A774" w14:textId="74C0500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5A551522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6651D7" w:rsidRPr="007C56FC" w14:paraId="59B4A8C7" w14:textId="77777777" w:rsidTr="005E75DF">
        <w:tc>
          <w:tcPr>
            <w:tcW w:w="257" w:type="pct"/>
            <w:vAlign w:val="center"/>
          </w:tcPr>
          <w:p w14:paraId="06BBE379" w14:textId="257AE518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64" w:type="pct"/>
            <w:vAlign w:val="center"/>
          </w:tcPr>
          <w:p w14:paraId="71123D4B" w14:textId="5F3B544F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Máy VRU-611</w:t>
            </w:r>
          </w:p>
        </w:tc>
        <w:tc>
          <w:tcPr>
            <w:tcW w:w="301" w:type="pct"/>
            <w:vAlign w:val="center"/>
          </w:tcPr>
          <w:p w14:paraId="63C66A1E" w14:textId="021E3D62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4DE1F51D" w14:textId="6895A14A" w:rsidR="00400AF1" w:rsidRPr="00977B30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708528CF" w14:textId="77777777" w:rsidR="00400AF1" w:rsidRPr="00977B30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F7B6DC8" w14:textId="77777777" w:rsidR="00400AF1" w:rsidRPr="00977B30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D2F70BD" w14:textId="4F599416" w:rsidR="00400AF1" w:rsidRPr="00977B30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2004EFC2" w14:textId="3A92E1AA" w:rsidR="00400AF1" w:rsidRPr="00977B30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786EAAEF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8A07B46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FA60E5C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081C8C6" w14:textId="47F7A33F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7E00163D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46218D8" w14:textId="2FE81026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22600BE2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E8F71E1" w14:textId="77777777" w:rsidTr="005E75DF">
        <w:tc>
          <w:tcPr>
            <w:tcW w:w="257" w:type="pct"/>
            <w:vAlign w:val="center"/>
          </w:tcPr>
          <w:p w14:paraId="02BBC5AB" w14:textId="05C07E54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64" w:type="pct"/>
            <w:vAlign w:val="center"/>
          </w:tcPr>
          <w:p w14:paraId="789AEFC2" w14:textId="59F67733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Ắc quy khô BP-611</w:t>
            </w:r>
          </w:p>
        </w:tc>
        <w:tc>
          <w:tcPr>
            <w:tcW w:w="301" w:type="pct"/>
            <w:vAlign w:val="center"/>
          </w:tcPr>
          <w:p w14:paraId="6AECDFFC" w14:textId="5F3D0A32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1C59B6B8" w14:textId="10CB0EA9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38C3612C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A73B4E5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03EF7BDA" w14:textId="58FE3572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156F18B0" w14:textId="2B553E44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6212DE25" w14:textId="22417EA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8E112DA" w14:textId="795A8F8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D9CEDC4" w14:textId="45701EC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85A575D" w14:textId="3062EC8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4CD6587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60D74BF" w14:textId="0042871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5D44AC36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A2DFBDB" w14:textId="77777777" w:rsidTr="005E75DF">
        <w:tc>
          <w:tcPr>
            <w:tcW w:w="257" w:type="pct"/>
            <w:vAlign w:val="center"/>
          </w:tcPr>
          <w:p w14:paraId="50108B8B" w14:textId="46CC67A2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64" w:type="pct"/>
            <w:vAlign w:val="center"/>
          </w:tcPr>
          <w:p w14:paraId="25C6464A" w14:textId="544D3B8E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Tổ hợp cầm tay HE-611</w:t>
            </w:r>
          </w:p>
        </w:tc>
        <w:tc>
          <w:tcPr>
            <w:tcW w:w="301" w:type="pct"/>
            <w:vAlign w:val="center"/>
          </w:tcPr>
          <w:p w14:paraId="428342D9" w14:textId="3C7279D3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40A860FD" w14:textId="588B22FD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169DA1CE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85511C9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32981D78" w14:textId="6CCA2E28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10AF4915" w14:textId="2359A41A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2F935EDB" w14:textId="525D846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3AAC230" w14:textId="4B49340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8E881FC" w14:textId="45A44DC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ACF4C27" w14:textId="34E94CA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5DA9696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73E8511" w14:textId="752D802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4483AA6D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4CF8181" w14:textId="77777777" w:rsidTr="005E75DF">
        <w:tc>
          <w:tcPr>
            <w:tcW w:w="257" w:type="pct"/>
            <w:vAlign w:val="center"/>
          </w:tcPr>
          <w:p w14:paraId="2123B563" w14:textId="6160AC08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64" w:type="pct"/>
            <w:vAlign w:val="center"/>
          </w:tcPr>
          <w:p w14:paraId="71F24C9C" w14:textId="300275A0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Tổ hợp quàng đầu HE-611</w:t>
            </w:r>
          </w:p>
        </w:tc>
        <w:tc>
          <w:tcPr>
            <w:tcW w:w="301" w:type="pct"/>
            <w:vAlign w:val="center"/>
          </w:tcPr>
          <w:p w14:paraId="7771FEF8" w14:textId="0EB85E22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6B4F6B80" w14:textId="6D9A0C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60DBEDA2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0383B7C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384F09DF" w14:textId="49DD295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4B3A735F" w14:textId="4487CF0A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1C68E8AB" w14:textId="1678222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FB2A3D6" w14:textId="541A77F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3444008" w14:textId="68AD1C1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C592CF9" w14:textId="12AF7EC3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341F43E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E7C8747" w14:textId="719EC7A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7A5E7586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E0B44BD" w14:textId="77777777" w:rsidTr="005E75DF">
        <w:tc>
          <w:tcPr>
            <w:tcW w:w="257" w:type="pct"/>
            <w:vAlign w:val="center"/>
          </w:tcPr>
          <w:p w14:paraId="77A7F406" w14:textId="4B306E31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014972EF" w14:textId="50396B01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Tổ hợp quàng đầu HE-611</w:t>
            </w:r>
          </w:p>
        </w:tc>
        <w:tc>
          <w:tcPr>
            <w:tcW w:w="301" w:type="pct"/>
            <w:vAlign w:val="center"/>
          </w:tcPr>
          <w:p w14:paraId="79CAEBE6" w14:textId="520006F5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78C8D5C8" w14:textId="735EDA3D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4BBE4F5E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5EF7B0C6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5F457DC9" w14:textId="18E73E63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07F76A67" w14:textId="7A5128EA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39B9B7DA" w14:textId="1AA05B8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4CEF625" w14:textId="4A542F1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2C5BC03" w14:textId="19C2341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6CA9F5F" w14:textId="67B3BC9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0650E90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907E856" w14:textId="7556157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6F6919AF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29AFF05" w14:textId="77777777" w:rsidTr="005E75DF">
        <w:tc>
          <w:tcPr>
            <w:tcW w:w="257" w:type="pct"/>
            <w:vAlign w:val="center"/>
          </w:tcPr>
          <w:p w14:paraId="0158CB60" w14:textId="6F205CE3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64" w:type="pct"/>
            <w:vAlign w:val="center"/>
          </w:tcPr>
          <w:p w14:paraId="467EC4A4" w14:textId="39D193CA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Ma níp M-611</w:t>
            </w:r>
          </w:p>
        </w:tc>
        <w:tc>
          <w:tcPr>
            <w:tcW w:w="301" w:type="pct"/>
            <w:vAlign w:val="center"/>
          </w:tcPr>
          <w:p w14:paraId="084AAC36" w14:textId="6617BF37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33BD5063" w14:textId="02833E32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00C1A55C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FF16129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0A293837" w14:textId="7FF5B949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6A5E5E8C" w14:textId="10D21D69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415E0AC5" w14:textId="5377F59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FD00AEC" w14:textId="7183419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B3FD407" w14:textId="5FF267C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AB5F7A5" w14:textId="25A22E6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11EA4C6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4812477" w14:textId="59DC200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4960D367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9791C35" w14:textId="77777777" w:rsidTr="005E75DF">
        <w:tc>
          <w:tcPr>
            <w:tcW w:w="257" w:type="pct"/>
            <w:vAlign w:val="center"/>
          </w:tcPr>
          <w:p w14:paraId="2F362C2C" w14:textId="73E3CCCB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64" w:type="pct"/>
          </w:tcPr>
          <w:p w14:paraId="4C496728" w14:textId="4A283445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Ăngten cần 2,4m WA-611</w:t>
            </w:r>
          </w:p>
        </w:tc>
        <w:tc>
          <w:tcPr>
            <w:tcW w:w="301" w:type="pct"/>
            <w:vAlign w:val="center"/>
          </w:tcPr>
          <w:p w14:paraId="370734D6" w14:textId="380F957F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2A82BE46" w14:textId="6CC5A639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74CA56AC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16BFD1F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6DA52D1" w14:textId="7586D84F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30A823D9" w14:textId="5125356D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3D74027D" w14:textId="4D1C35D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6905A44" w14:textId="31455D6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AE3A8EA" w14:textId="3C15F42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AD3D40D" w14:textId="0337484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0B7AD5A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2636D32" w14:textId="7ADD230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3B60BE81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B0FBD6E" w14:textId="77777777" w:rsidTr="005E75DF">
        <w:tc>
          <w:tcPr>
            <w:tcW w:w="257" w:type="pct"/>
            <w:vAlign w:val="center"/>
          </w:tcPr>
          <w:p w14:paraId="063BD05C" w14:textId="3BD9599B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7</w:t>
            </w:r>
          </w:p>
        </w:tc>
        <w:tc>
          <w:tcPr>
            <w:tcW w:w="1064" w:type="pct"/>
          </w:tcPr>
          <w:p w14:paraId="3FB50841" w14:textId="2E64BE43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Ănten chếch 15m SA-611</w:t>
            </w:r>
          </w:p>
        </w:tc>
        <w:tc>
          <w:tcPr>
            <w:tcW w:w="301" w:type="pct"/>
            <w:vAlign w:val="center"/>
          </w:tcPr>
          <w:p w14:paraId="1F0A6D3F" w14:textId="48E6EDEC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6E0DD63C" w14:textId="1096F10A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23E0BF86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02037BF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6F075979" w14:textId="09A9B71F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080074EB" w14:textId="4EE2D35D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149203E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0ACBF6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E37063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FF6503C" w14:textId="3FE243D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0770E8F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1A6E790" w14:textId="6650754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4B0E34E3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B4DBD38" w14:textId="77777777" w:rsidTr="005E75DF">
        <w:tc>
          <w:tcPr>
            <w:tcW w:w="257" w:type="pct"/>
            <w:vAlign w:val="center"/>
          </w:tcPr>
          <w:p w14:paraId="25E3246A" w14:textId="03D9E6E0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064" w:type="pct"/>
          </w:tcPr>
          <w:p w14:paraId="15F8CF4D" w14:textId="59287928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Ănten 2 cực 44m DA-611</w:t>
            </w:r>
          </w:p>
        </w:tc>
        <w:tc>
          <w:tcPr>
            <w:tcW w:w="301" w:type="pct"/>
            <w:vAlign w:val="center"/>
          </w:tcPr>
          <w:p w14:paraId="053579D1" w14:textId="6994DF59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6F8F0D48" w14:textId="37B00228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5DFD7280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5F1E6F57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2DA24A74" w14:textId="764F7871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460F028E" w14:textId="61CC84EE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48E1E730" w14:textId="4B66725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D6F01F8" w14:textId="742BB25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6AB3F4A" w14:textId="4E497C2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2A7DC91" w14:textId="733DE94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6CC5629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B652D39" w14:textId="292BF1B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2384DE38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C596891" w14:textId="77777777" w:rsidTr="005E75DF">
        <w:tc>
          <w:tcPr>
            <w:tcW w:w="257" w:type="pct"/>
            <w:vAlign w:val="center"/>
          </w:tcPr>
          <w:p w14:paraId="28A56146" w14:textId="4AFF983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64" w:type="pct"/>
          </w:tcPr>
          <w:p w14:paraId="6B917DB7" w14:textId="1059E625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Áo máy quay đeo</w:t>
            </w:r>
          </w:p>
        </w:tc>
        <w:tc>
          <w:tcPr>
            <w:tcW w:w="301" w:type="pct"/>
            <w:vAlign w:val="center"/>
          </w:tcPr>
          <w:p w14:paraId="4790B3AA" w14:textId="5E4246D5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1549670A" w14:textId="357DD5CF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3C029BC9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B1F4DDA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0AFA8A40" w14:textId="37803EB1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48967BDC" w14:textId="4DF1D3A2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501A931E" w14:textId="3D52160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68ACAD4" w14:textId="5D55BD7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593F431" w14:textId="4168677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80BD917" w14:textId="2296A82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4994004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DDC659C" w14:textId="08BD783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1B32F122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EF772CD" w14:textId="77777777" w:rsidTr="005E75DF">
        <w:tc>
          <w:tcPr>
            <w:tcW w:w="257" w:type="pct"/>
            <w:vAlign w:val="center"/>
          </w:tcPr>
          <w:p w14:paraId="5D0D3387" w14:textId="52368410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064" w:type="pct"/>
          </w:tcPr>
          <w:p w14:paraId="5E7EAC5D" w14:textId="79AA9217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Nguồn kiêm nạp PSC 611</w:t>
            </w:r>
          </w:p>
        </w:tc>
        <w:tc>
          <w:tcPr>
            <w:tcW w:w="301" w:type="pct"/>
            <w:vAlign w:val="center"/>
          </w:tcPr>
          <w:p w14:paraId="3CA76252" w14:textId="413D4876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7C73CB43" w14:textId="67B9E1F2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0149C3A1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5E29563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6089BCA6" w14:textId="611DE671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1F170ECC" w14:textId="531E5B9C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529F5E35" w14:textId="72CD015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6EDF6A3" w14:textId="559C935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21BADD2" w14:textId="11250E2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AE82CA0" w14:textId="6A3D290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6804E01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E150CC0" w14:textId="475ACAD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2896DF0B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1272F67" w14:textId="77777777" w:rsidTr="005E75DF">
        <w:tc>
          <w:tcPr>
            <w:tcW w:w="257" w:type="pct"/>
            <w:vAlign w:val="center"/>
          </w:tcPr>
          <w:p w14:paraId="35FBF917" w14:textId="2C61852D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</w:tcPr>
          <w:p w14:paraId="1E8FC04C" w14:textId="6D1D0141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Cáp nguồn AC</w:t>
            </w:r>
          </w:p>
        </w:tc>
        <w:tc>
          <w:tcPr>
            <w:tcW w:w="301" w:type="pct"/>
          </w:tcPr>
          <w:p w14:paraId="0BD0EE64" w14:textId="2FA439E3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69563071" w14:textId="0123FB1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2A8D4F25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A220E18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5783656A" w14:textId="5C644D30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66D68446" w14:textId="0EF20E3F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4E9D596E" w14:textId="1762B9A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57CAF4D" w14:textId="6194753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B5DC463" w14:textId="3DB8474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743D245" w14:textId="1F48234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7FE685C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9A6B533" w14:textId="2D7EBD4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1B824F41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969B920" w14:textId="77777777" w:rsidTr="005E75DF">
        <w:tc>
          <w:tcPr>
            <w:tcW w:w="257" w:type="pct"/>
            <w:vAlign w:val="center"/>
          </w:tcPr>
          <w:p w14:paraId="07526481" w14:textId="7731C443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</w:tcPr>
          <w:p w14:paraId="7EE6537E" w14:textId="6C8F9A01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Cáp nguồn DC</w:t>
            </w:r>
          </w:p>
        </w:tc>
        <w:tc>
          <w:tcPr>
            <w:tcW w:w="301" w:type="pct"/>
          </w:tcPr>
          <w:p w14:paraId="651E1689" w14:textId="4A4D9181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4E537915" w14:textId="723110A1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7359095F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9C96D2F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F6E7EA9" w14:textId="5F57F2A3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4CFE0A63" w14:textId="4C0444AF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48E14E8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68DA33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2BAAA6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E28FBB4" w14:textId="5ACBD5E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154CF5A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4788FD6" w14:textId="58D8C63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6032D6DD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0E951A3" w14:textId="77777777" w:rsidTr="005E75DF">
        <w:tc>
          <w:tcPr>
            <w:tcW w:w="257" w:type="pct"/>
            <w:vAlign w:val="center"/>
          </w:tcPr>
          <w:p w14:paraId="07EFB621" w14:textId="7A10066F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</w:tcPr>
          <w:p w14:paraId="122AB7A1" w14:textId="7F5863C5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Cáp nguồn 24 VC</w:t>
            </w:r>
          </w:p>
        </w:tc>
        <w:tc>
          <w:tcPr>
            <w:tcW w:w="301" w:type="pct"/>
          </w:tcPr>
          <w:p w14:paraId="0BD35257" w14:textId="1CD3EC1D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450A8595" w14:textId="0F393600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3FB384E3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4FDD78C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94302F4" w14:textId="20D967CE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1AD53677" w14:textId="4F702074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00973565" w14:textId="01BB055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3E82614" w14:textId="744B2443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C09A48F" w14:textId="4179AF6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8FAD857" w14:textId="78767F6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2A4A6C0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41E3982" w14:textId="75029D4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1690ED39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2D6FDCD" w14:textId="77777777" w:rsidTr="005E75DF">
        <w:tc>
          <w:tcPr>
            <w:tcW w:w="257" w:type="pct"/>
            <w:vAlign w:val="center"/>
          </w:tcPr>
          <w:p w14:paraId="1ED8E474" w14:textId="496AC04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64" w:type="pct"/>
            <w:vAlign w:val="center"/>
          </w:tcPr>
          <w:p w14:paraId="01C10951" w14:textId="233C87FE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color w:val="000000"/>
                <w:sz w:val="22"/>
                <w:szCs w:val="22"/>
              </w:rPr>
              <w:t>Máy phát điện quay tay R-611</w:t>
            </w:r>
          </w:p>
        </w:tc>
        <w:tc>
          <w:tcPr>
            <w:tcW w:w="301" w:type="pct"/>
            <w:vAlign w:val="center"/>
          </w:tcPr>
          <w:p w14:paraId="658F0D5D" w14:textId="0915DDBE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3C0097AF" w14:textId="0057DD26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7DC7D875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6C7F012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6F51CE35" w14:textId="45CBAB22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3060C835" w14:textId="31711743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0BED63F6" w14:textId="595FA92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D208B84" w14:textId="1B990BA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49514CD" w14:textId="7EC9B7B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64BF21B" w14:textId="504AA1A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5A93FCC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A545732" w14:textId="5A28A4F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10A20643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8A0F424" w14:textId="77777777" w:rsidTr="005E75DF">
        <w:tc>
          <w:tcPr>
            <w:tcW w:w="257" w:type="pct"/>
            <w:vAlign w:val="center"/>
          </w:tcPr>
          <w:p w14:paraId="7CD3638E" w14:textId="3BEDEAA9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549F46BB" w14:textId="6AB5738A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>Tay quay</w:t>
            </w:r>
          </w:p>
        </w:tc>
        <w:tc>
          <w:tcPr>
            <w:tcW w:w="301" w:type="pct"/>
            <w:vAlign w:val="center"/>
          </w:tcPr>
          <w:p w14:paraId="7D694F6B" w14:textId="26E88742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4C18B3C2" w14:textId="644E5A85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6AB4E4ED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8BF54EE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1F29F977" w14:textId="2CF38DA3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28541D41" w14:textId="168D8095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3DF303F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EEC84F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2B57D8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79C70D0" w14:textId="56D7531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57A0C92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E52DFF2" w14:textId="1D9BDD4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5C6638E1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354AE04" w14:textId="77777777" w:rsidTr="005E75DF">
        <w:tc>
          <w:tcPr>
            <w:tcW w:w="257" w:type="pct"/>
            <w:vAlign w:val="center"/>
          </w:tcPr>
          <w:p w14:paraId="31C2F234" w14:textId="605CF5F9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1ED288AA" w14:textId="06843097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>Ghế ngồi</w:t>
            </w:r>
          </w:p>
        </w:tc>
        <w:tc>
          <w:tcPr>
            <w:tcW w:w="301" w:type="pct"/>
            <w:vAlign w:val="center"/>
          </w:tcPr>
          <w:p w14:paraId="0DD19816" w14:textId="4199C286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3CC42B8E" w14:textId="7F855FB5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4CC7BCD4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5A3ED7B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1CDA40B5" w14:textId="3AB59E50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7BF11BFE" w14:textId="64872AC4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6BCBE0F9" w14:textId="6D95002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7829A7C" w14:textId="5F0568D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86D3B6C" w14:textId="308E52A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18D76CD" w14:textId="50C2CFB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3B1364C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20DD2A6" w14:textId="5CA7130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17571887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A21F2EC" w14:textId="77777777" w:rsidTr="005E75DF">
        <w:tc>
          <w:tcPr>
            <w:tcW w:w="257" w:type="pct"/>
            <w:vAlign w:val="center"/>
          </w:tcPr>
          <w:p w14:paraId="62A4810E" w14:textId="34E8FC8B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5BF7D95E" w14:textId="052F9D6C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>Quai đeo Ragono</w:t>
            </w:r>
          </w:p>
        </w:tc>
        <w:tc>
          <w:tcPr>
            <w:tcW w:w="301" w:type="pct"/>
            <w:vAlign w:val="center"/>
          </w:tcPr>
          <w:p w14:paraId="4E5ACF7A" w14:textId="42C85676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0CD65D7B" w14:textId="109260FE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16CCE937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E1B98EE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13C6B3E9" w14:textId="5A9FBB80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48F0B621" w14:textId="3CE9056D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5587EA93" w14:textId="0E70B9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A3EFA65" w14:textId="7682AE9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D18CB3C" w14:textId="08350EB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B398EC4" w14:textId="5FF8BEA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6A26EA7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1FDBB68" w14:textId="64B5EE6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2E0B7F5E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72AD1E4" w14:textId="77777777" w:rsidTr="005E75DF">
        <w:tc>
          <w:tcPr>
            <w:tcW w:w="257" w:type="pct"/>
            <w:vAlign w:val="center"/>
          </w:tcPr>
          <w:p w14:paraId="5370FCEF" w14:textId="3A04A4E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30A43551" w14:textId="5BFEF7D7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>Cáp nguồn</w:t>
            </w:r>
          </w:p>
        </w:tc>
        <w:tc>
          <w:tcPr>
            <w:tcW w:w="301" w:type="pct"/>
            <w:vAlign w:val="center"/>
          </w:tcPr>
          <w:p w14:paraId="269E2BC2" w14:textId="1AA9C729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1D018852" w14:textId="32886719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5ED77945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B5430D9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37E2B413" w14:textId="35E7F6F6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0F22FC12" w14:textId="1EF9FCC8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4C2CF6BC" w14:textId="250266C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4026CF9" w14:textId="13BF17D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C1B9521" w14:textId="1587BF3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934D273" w14:textId="37B77C2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2A7A803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89569D0" w14:textId="1521EB9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5709345E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D6A5A55" w14:textId="77777777" w:rsidTr="005E75DF">
        <w:tc>
          <w:tcPr>
            <w:tcW w:w="257" w:type="pct"/>
            <w:vAlign w:val="center"/>
          </w:tcPr>
          <w:p w14:paraId="06473E4B" w14:textId="66B95B0A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762D6616" w14:textId="6FE67EA6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>Hộp mỡ</w:t>
            </w:r>
          </w:p>
        </w:tc>
        <w:tc>
          <w:tcPr>
            <w:tcW w:w="301" w:type="pct"/>
            <w:vAlign w:val="center"/>
          </w:tcPr>
          <w:p w14:paraId="46B24597" w14:textId="78959558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Hộp</w:t>
            </w:r>
          </w:p>
        </w:tc>
        <w:tc>
          <w:tcPr>
            <w:tcW w:w="367" w:type="pct"/>
          </w:tcPr>
          <w:p w14:paraId="40248567" w14:textId="51588F8B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541E8833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25BE6D1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0AB2B50C" w14:textId="4D87B976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04D84E07" w14:textId="6AE2C845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79360CA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9903FA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DE6D38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B4E4839" w14:textId="77BD73A4" w:rsidR="00400AF1" w:rsidRPr="00B23779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45358C8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25DA888" w14:textId="3A0A649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4E1742CC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E8AC801" w14:textId="77777777" w:rsidTr="005E75DF">
        <w:tc>
          <w:tcPr>
            <w:tcW w:w="257" w:type="pct"/>
            <w:vAlign w:val="center"/>
          </w:tcPr>
          <w:p w14:paraId="241860FF" w14:textId="1D8F58AB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564DE2B0" w14:textId="1F4949CD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color w:val="000000"/>
                <w:sz w:val="22"/>
                <w:szCs w:val="22"/>
              </w:rPr>
              <w:t>Tài liệu</w:t>
            </w:r>
          </w:p>
        </w:tc>
        <w:tc>
          <w:tcPr>
            <w:tcW w:w="301" w:type="pct"/>
            <w:vAlign w:val="center"/>
          </w:tcPr>
          <w:p w14:paraId="04FE61CB" w14:textId="59A1015B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67" w:type="pct"/>
          </w:tcPr>
          <w:p w14:paraId="2DFA52C8" w14:textId="3BC20B89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774698AC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A5BEC67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6389173D" w14:textId="1E416B53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1D4D679D" w14:textId="4EBF1FD9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3D8CAD7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8E7168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459102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7CD04A7" w14:textId="4922CBA4" w:rsidR="00400AF1" w:rsidRPr="00B23779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6F3850C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E7F175D" w14:textId="56EB3FD3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4CB03269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BC0BD8B" w14:textId="77777777" w:rsidTr="005E75DF">
        <w:tc>
          <w:tcPr>
            <w:tcW w:w="257" w:type="pct"/>
            <w:vAlign w:val="center"/>
          </w:tcPr>
          <w:p w14:paraId="4D278A61" w14:textId="10BDEFA1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00F4980A" w14:textId="619EB8B8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>Lý lịch máy</w:t>
            </w:r>
          </w:p>
        </w:tc>
        <w:tc>
          <w:tcPr>
            <w:tcW w:w="301" w:type="pct"/>
            <w:vAlign w:val="center"/>
          </w:tcPr>
          <w:p w14:paraId="42796138" w14:textId="212164C1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67" w:type="pct"/>
          </w:tcPr>
          <w:p w14:paraId="459373EA" w14:textId="19FC550D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44D2C3C1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4ACA498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4E33411F" w14:textId="00578D92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1F561D4D" w14:textId="39DED635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45AEE10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0FC6D8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F031B5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53D2BD4" w14:textId="24E26738" w:rsidR="00400AF1" w:rsidRPr="00B23779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56C73F9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4DEE942" w14:textId="1C9E9DD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66A7504E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FC1D409" w14:textId="77777777" w:rsidTr="005E75DF">
        <w:tc>
          <w:tcPr>
            <w:tcW w:w="257" w:type="pct"/>
            <w:vAlign w:val="center"/>
          </w:tcPr>
          <w:p w14:paraId="6C3444FA" w14:textId="192307E6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2C470F9A" w14:textId="6FF2B67A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 xml:space="preserve">Hướng dẫn sử dụng máy </w:t>
            </w:r>
          </w:p>
        </w:tc>
        <w:tc>
          <w:tcPr>
            <w:tcW w:w="301" w:type="pct"/>
            <w:vAlign w:val="center"/>
          </w:tcPr>
          <w:p w14:paraId="3D2E4643" w14:textId="4D4F61CD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67" w:type="pct"/>
          </w:tcPr>
          <w:p w14:paraId="334A3E79" w14:textId="0C1B354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424B8265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5D63FBF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6758612B" w14:textId="0AD7A04A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4494A635" w14:textId="0D2CF2E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15B9153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86F061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64A766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1AD2E9B" w14:textId="191DA2A6" w:rsidR="00400AF1" w:rsidRPr="00B23779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6BE193F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7F6A2FB" w14:textId="20F5668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5BD75AC3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F129AA9" w14:textId="77777777" w:rsidTr="005E75DF">
        <w:tc>
          <w:tcPr>
            <w:tcW w:w="257" w:type="pct"/>
            <w:vAlign w:val="center"/>
          </w:tcPr>
          <w:p w14:paraId="79F05E5E" w14:textId="7967DC7F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15613B28" w14:textId="2082EAFA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>Hướng dẫn sử dụng nguồn</w:t>
            </w:r>
          </w:p>
        </w:tc>
        <w:tc>
          <w:tcPr>
            <w:tcW w:w="301" w:type="pct"/>
            <w:vAlign w:val="center"/>
          </w:tcPr>
          <w:p w14:paraId="4E271C83" w14:textId="597D2F97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67" w:type="pct"/>
          </w:tcPr>
          <w:p w14:paraId="4D7DA328" w14:textId="016A8FE0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67E92001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57DA478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01B9530" w14:textId="701E4782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6D374D8B" w14:textId="54AA3CD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7DA6B81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FF2430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C01F4D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21B2789" w14:textId="161FA932" w:rsidR="00400AF1" w:rsidRPr="00B23779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26C8928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7AA2420" w14:textId="57AA8ED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5538CCB8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052DFDA" w14:textId="77777777" w:rsidTr="005E75DF">
        <w:tc>
          <w:tcPr>
            <w:tcW w:w="257" w:type="pct"/>
            <w:vAlign w:val="center"/>
          </w:tcPr>
          <w:p w14:paraId="07C45436" w14:textId="3297AB98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11DF5730" w14:textId="7F9EA3BB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>Hướng dẫn sử dụng Ragono</w:t>
            </w:r>
          </w:p>
        </w:tc>
        <w:tc>
          <w:tcPr>
            <w:tcW w:w="301" w:type="pct"/>
            <w:vAlign w:val="center"/>
          </w:tcPr>
          <w:p w14:paraId="40208F6C" w14:textId="03FC4203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67" w:type="pct"/>
          </w:tcPr>
          <w:p w14:paraId="3C2B0AE9" w14:textId="4536F0B3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5A4E5CF7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B516526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4CA2081E" w14:textId="67BCE302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7F1E5244" w14:textId="545DB7B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4947061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4C0B4A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FE076B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1381058" w14:textId="6AD6AC90" w:rsidR="00400AF1" w:rsidRPr="00B23779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6ED7D81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9898ED8" w14:textId="48A6EE33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5D39DFFD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BB45B96" w14:textId="77777777" w:rsidTr="005E75DF">
        <w:tc>
          <w:tcPr>
            <w:tcW w:w="257" w:type="pct"/>
            <w:vAlign w:val="center"/>
          </w:tcPr>
          <w:p w14:paraId="56627A19" w14:textId="7F7D10FA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1AF2EB00" w14:textId="7C01473E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color w:val="000000"/>
                <w:sz w:val="22"/>
                <w:szCs w:val="22"/>
              </w:rPr>
              <w:t>Dụng cụ đồng bộ đi kèm</w:t>
            </w:r>
          </w:p>
        </w:tc>
        <w:tc>
          <w:tcPr>
            <w:tcW w:w="301" w:type="pct"/>
            <w:vAlign w:val="center"/>
          </w:tcPr>
          <w:p w14:paraId="742E1146" w14:textId="5817229D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2659A610" w14:textId="470CE4EE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58448290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5751A47B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21FD82D" w14:textId="54B76676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4AB519DA" w14:textId="1AE29B34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20ADA26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03D0E7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16076B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CB65C7C" w14:textId="0D8C536E" w:rsidR="00400AF1" w:rsidRPr="00B23779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2B06E86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30D7C79" w14:textId="5B69614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776D0060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7D49CF7" w14:textId="77777777" w:rsidTr="005E75DF">
        <w:tc>
          <w:tcPr>
            <w:tcW w:w="257" w:type="pct"/>
            <w:vAlign w:val="center"/>
          </w:tcPr>
          <w:p w14:paraId="412A54F2" w14:textId="0A97BC14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10099E62" w14:textId="7A16F2F9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>Túi phụ tùng</w:t>
            </w:r>
          </w:p>
        </w:tc>
        <w:tc>
          <w:tcPr>
            <w:tcW w:w="301" w:type="pct"/>
            <w:vAlign w:val="center"/>
          </w:tcPr>
          <w:p w14:paraId="5C0DE09A" w14:textId="5D7444FF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1B6E6D55" w14:textId="74C6BC9B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7665133E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EA028A9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0144AE0B" w14:textId="073E8D42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42D59CE2" w14:textId="05BDD5B3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17F06F7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DF19DC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93E717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B93FFCE" w14:textId="6C8FD04C" w:rsidR="00400AF1" w:rsidRPr="00B23779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67C95B4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2C06E2B" w14:textId="6436DC0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1B4F2F41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B211D78" w14:textId="77777777" w:rsidTr="005E75DF">
        <w:tc>
          <w:tcPr>
            <w:tcW w:w="257" w:type="pct"/>
            <w:vAlign w:val="center"/>
          </w:tcPr>
          <w:p w14:paraId="5470636E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4</w:t>
            </w:r>
          </w:p>
        </w:tc>
        <w:tc>
          <w:tcPr>
            <w:tcW w:w="1064" w:type="pct"/>
            <w:vAlign w:val="center"/>
          </w:tcPr>
          <w:p w14:paraId="76A343E1" w14:textId="77777777" w:rsidR="00400AF1" w:rsidRPr="007C56FC" w:rsidRDefault="00400AF1" w:rsidP="00EB5955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Máy VRP 612</w:t>
            </w:r>
          </w:p>
        </w:tc>
        <w:tc>
          <w:tcPr>
            <w:tcW w:w="301" w:type="pct"/>
            <w:vAlign w:val="center"/>
          </w:tcPr>
          <w:p w14:paraId="70701588" w14:textId="77777777" w:rsidR="00400AF1" w:rsidRPr="009E44A1" w:rsidRDefault="00400AF1" w:rsidP="009E44A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E44A1">
              <w:rPr>
                <w:rFonts w:ascii="Times New Roman" w:hAnsi="Times New Roman"/>
                <w:b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16F6F9EB" w14:textId="4C49A3ED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11</w:t>
            </w:r>
          </w:p>
        </w:tc>
        <w:tc>
          <w:tcPr>
            <w:tcW w:w="250" w:type="pct"/>
          </w:tcPr>
          <w:p w14:paraId="1BDE7B6C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4131A9EA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</w:tcPr>
          <w:p w14:paraId="29503B05" w14:textId="08FAD566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11</w:t>
            </w:r>
          </w:p>
        </w:tc>
        <w:tc>
          <w:tcPr>
            <w:tcW w:w="199" w:type="pct"/>
            <w:vAlign w:val="center"/>
          </w:tcPr>
          <w:p w14:paraId="05F4ED76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99" w:type="pct"/>
          </w:tcPr>
          <w:p w14:paraId="204675A7" w14:textId="46267F2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4A1C3A78" w14:textId="60E4D75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7FBED47" w14:textId="0F5F950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6CA94E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11</w:t>
            </w:r>
          </w:p>
        </w:tc>
        <w:tc>
          <w:tcPr>
            <w:tcW w:w="404" w:type="pct"/>
            <w:vAlign w:val="center"/>
          </w:tcPr>
          <w:p w14:paraId="34BF798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30A4E896" w14:textId="517CA0E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11</w:t>
            </w:r>
          </w:p>
        </w:tc>
        <w:tc>
          <w:tcPr>
            <w:tcW w:w="506" w:type="pct"/>
          </w:tcPr>
          <w:p w14:paraId="417B881A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9FDE2F2" w14:textId="77777777" w:rsidTr="005E75DF">
        <w:tc>
          <w:tcPr>
            <w:tcW w:w="257" w:type="pct"/>
            <w:vAlign w:val="center"/>
          </w:tcPr>
          <w:p w14:paraId="00745E23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064" w:type="pct"/>
            <w:vAlign w:val="center"/>
          </w:tcPr>
          <w:p w14:paraId="0B4C1A84" w14:textId="77777777" w:rsidR="00400AF1" w:rsidRPr="007C56FC" w:rsidRDefault="00400AF1" w:rsidP="00EB5955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Máy thu phát VRP612 - cũ</w:t>
            </w:r>
          </w:p>
        </w:tc>
        <w:tc>
          <w:tcPr>
            <w:tcW w:w="301" w:type="pct"/>
            <w:vAlign w:val="center"/>
          </w:tcPr>
          <w:p w14:paraId="01A1FD78" w14:textId="77777777" w:rsidR="00400AF1" w:rsidRPr="009E44A1" w:rsidRDefault="00400AF1" w:rsidP="009E44A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67" w:type="pct"/>
          </w:tcPr>
          <w:p w14:paraId="3E859675" w14:textId="00F1B0DC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9</w:t>
            </w:r>
          </w:p>
        </w:tc>
        <w:tc>
          <w:tcPr>
            <w:tcW w:w="250" w:type="pct"/>
          </w:tcPr>
          <w:p w14:paraId="25E9EEFF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1A8263DD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</w:tcPr>
          <w:p w14:paraId="173DC3BE" w14:textId="70925EF7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9</w:t>
            </w:r>
          </w:p>
        </w:tc>
        <w:tc>
          <w:tcPr>
            <w:tcW w:w="199" w:type="pct"/>
            <w:vAlign w:val="center"/>
          </w:tcPr>
          <w:p w14:paraId="378B1B2D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6E9E6E4D" w14:textId="42E88B6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EFA81D3" w14:textId="697B86A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B534D3F" w14:textId="6A3E0CB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5C762AC" w14:textId="77777777" w:rsidR="00400AF1" w:rsidRPr="00AB7F46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AB7F46">
              <w:rPr>
                <w:rFonts w:ascii="Times New Roman" w:hAnsi="Times New Roman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404" w:type="pct"/>
            <w:vAlign w:val="center"/>
          </w:tcPr>
          <w:p w14:paraId="0D2132D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DA7E0C2" w14:textId="3A5222D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506" w:type="pct"/>
          </w:tcPr>
          <w:p w14:paraId="3C6641FA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B307ABB" w14:textId="77777777" w:rsidTr="005E75DF">
        <w:tc>
          <w:tcPr>
            <w:tcW w:w="257" w:type="pct"/>
            <w:tcBorders>
              <w:bottom w:val="single" w:sz="4" w:space="0" w:color="auto"/>
            </w:tcBorders>
            <w:vAlign w:val="center"/>
          </w:tcPr>
          <w:p w14:paraId="5BF8308F" w14:textId="555EF474" w:rsidR="00400AF1" w:rsidRPr="00C57C25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BC533" w14:textId="212B4024" w:rsidR="00400AF1" w:rsidRPr="00C57C25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sz w:val="22"/>
                <w:szCs w:val="22"/>
              </w:rPr>
              <w:t>Khối máy VRP-612</w:t>
            </w:r>
          </w:p>
        </w:tc>
        <w:tc>
          <w:tcPr>
            <w:tcW w:w="301" w:type="pct"/>
            <w:vAlign w:val="center"/>
          </w:tcPr>
          <w:p w14:paraId="50791AE8" w14:textId="7E4A1EA5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510A06E7" w14:textId="27A50D6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0" w:type="pct"/>
          </w:tcPr>
          <w:p w14:paraId="08B7B6D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AEE37A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6FDA3B43" w14:textId="01FF2B9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99" w:type="pct"/>
          </w:tcPr>
          <w:p w14:paraId="2220769F" w14:textId="3538022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52738036" w14:textId="1C65370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40A7847" w14:textId="1747110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0B4FB69" w14:textId="6E38E21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A1DA6C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404" w:type="pct"/>
            <w:vAlign w:val="center"/>
          </w:tcPr>
          <w:p w14:paraId="2E945D5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CCD90CD" w14:textId="40B7FBF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506" w:type="pct"/>
          </w:tcPr>
          <w:p w14:paraId="4538B2CF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22A9776" w14:textId="77777777" w:rsidTr="005E75DF">
        <w:tc>
          <w:tcPr>
            <w:tcW w:w="2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10F01" w14:textId="2B3F728F" w:rsidR="00400AF1" w:rsidRPr="00C57C25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9869C" w14:textId="66688C75" w:rsidR="00400AF1" w:rsidRPr="00C57C25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color w:val="000000"/>
                <w:sz w:val="22"/>
                <w:szCs w:val="22"/>
              </w:rPr>
              <w:t>ắc quy khô BP- 612</w:t>
            </w:r>
          </w:p>
        </w:tc>
        <w:tc>
          <w:tcPr>
            <w:tcW w:w="301" w:type="pct"/>
            <w:vAlign w:val="center"/>
          </w:tcPr>
          <w:p w14:paraId="0E7DE238" w14:textId="08B6275F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Bình</w:t>
            </w:r>
          </w:p>
        </w:tc>
        <w:tc>
          <w:tcPr>
            <w:tcW w:w="367" w:type="pct"/>
          </w:tcPr>
          <w:p w14:paraId="0E5C4621" w14:textId="7A389B9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18</w:t>
            </w:r>
          </w:p>
        </w:tc>
        <w:tc>
          <w:tcPr>
            <w:tcW w:w="250" w:type="pct"/>
          </w:tcPr>
          <w:p w14:paraId="04FB13E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F37CD2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0AC52BA8" w14:textId="60F92AB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18</w:t>
            </w:r>
          </w:p>
        </w:tc>
        <w:tc>
          <w:tcPr>
            <w:tcW w:w="199" w:type="pct"/>
          </w:tcPr>
          <w:p w14:paraId="49287624" w14:textId="40183B3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30492011" w14:textId="0EF64D1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05FEF9E" w14:textId="2B8B02C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B781FCA" w14:textId="71FDAAB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A688CB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18</w:t>
            </w:r>
          </w:p>
        </w:tc>
        <w:tc>
          <w:tcPr>
            <w:tcW w:w="404" w:type="pct"/>
            <w:vAlign w:val="center"/>
          </w:tcPr>
          <w:p w14:paraId="27EADB7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7F12FCD" w14:textId="611CA56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18</w:t>
            </w:r>
          </w:p>
        </w:tc>
        <w:tc>
          <w:tcPr>
            <w:tcW w:w="506" w:type="pct"/>
          </w:tcPr>
          <w:p w14:paraId="7AC3BCB0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1F63EE5" w14:textId="77777777" w:rsidTr="005E75DF">
        <w:tc>
          <w:tcPr>
            <w:tcW w:w="257" w:type="pct"/>
            <w:tcBorders>
              <w:top w:val="single" w:sz="4" w:space="0" w:color="auto"/>
            </w:tcBorders>
            <w:vAlign w:val="center"/>
          </w:tcPr>
          <w:p w14:paraId="77015684" w14:textId="5BF7E818" w:rsidR="00400AF1" w:rsidRPr="00C57C25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0FF31" w14:textId="350330FA" w:rsidR="00400AF1" w:rsidRPr="00C57C25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color w:val="000000"/>
                <w:sz w:val="22"/>
                <w:szCs w:val="22"/>
              </w:rPr>
              <w:t>Tổ hợp cầm tay HA-611</w:t>
            </w:r>
          </w:p>
        </w:tc>
        <w:tc>
          <w:tcPr>
            <w:tcW w:w="301" w:type="pct"/>
            <w:vAlign w:val="center"/>
          </w:tcPr>
          <w:p w14:paraId="692AAA61" w14:textId="7C86AD54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24D73231" w14:textId="077640A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0" w:type="pct"/>
          </w:tcPr>
          <w:p w14:paraId="6EAD4B4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92ED07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63FF6879" w14:textId="5E99E13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99" w:type="pct"/>
          </w:tcPr>
          <w:p w14:paraId="5857D999" w14:textId="5062B3F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3D43B526" w14:textId="193D268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989423A" w14:textId="7C31B01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1BE9997" w14:textId="19F8E33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8170CA0" w14:textId="5E8D7E2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404" w:type="pct"/>
            <w:vAlign w:val="center"/>
          </w:tcPr>
          <w:p w14:paraId="474C16A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D0D541D" w14:textId="752D6F9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506" w:type="pct"/>
          </w:tcPr>
          <w:p w14:paraId="1360C1C4" w14:textId="5840EC81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5B2D9FE" w14:textId="77777777" w:rsidTr="005E75DF">
        <w:tc>
          <w:tcPr>
            <w:tcW w:w="257" w:type="pct"/>
            <w:vAlign w:val="center"/>
          </w:tcPr>
          <w:p w14:paraId="5ED77DA1" w14:textId="059DFDED" w:rsidR="00400AF1" w:rsidRPr="00C57C25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B6A4D" w14:textId="36758811" w:rsidR="00400AF1" w:rsidRPr="00C57C25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color w:val="000000"/>
                <w:sz w:val="22"/>
                <w:szCs w:val="22"/>
              </w:rPr>
              <w:t>Tổ hợp choàng đầu HE - 611</w:t>
            </w:r>
          </w:p>
        </w:tc>
        <w:tc>
          <w:tcPr>
            <w:tcW w:w="301" w:type="pct"/>
            <w:vAlign w:val="center"/>
          </w:tcPr>
          <w:p w14:paraId="4729CA2A" w14:textId="55B4666D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293D7DF5" w14:textId="6B1FC4E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0" w:type="pct"/>
          </w:tcPr>
          <w:p w14:paraId="3715EB8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5EF99DD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29292E5A" w14:textId="3CD0ECD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99" w:type="pct"/>
          </w:tcPr>
          <w:p w14:paraId="2BE40618" w14:textId="361ACCB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65CA8090" w14:textId="4402C1C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4B2F6D8" w14:textId="422FEF7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0B490D8" w14:textId="59FC615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A254FD0" w14:textId="18134BA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404" w:type="pct"/>
            <w:vAlign w:val="center"/>
          </w:tcPr>
          <w:p w14:paraId="7473B1E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57C0FD8" w14:textId="37494E1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506" w:type="pct"/>
          </w:tcPr>
          <w:p w14:paraId="5378A084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772C879" w14:textId="77777777" w:rsidTr="005E75DF">
        <w:tc>
          <w:tcPr>
            <w:tcW w:w="257" w:type="pct"/>
            <w:vAlign w:val="center"/>
          </w:tcPr>
          <w:p w14:paraId="4961D0A5" w14:textId="55324D9B" w:rsidR="00400AF1" w:rsidRPr="00C57C25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E2EF2" w14:textId="4BC824A0" w:rsidR="00400AF1" w:rsidRPr="00C57C25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color w:val="000000"/>
                <w:sz w:val="22"/>
                <w:szCs w:val="22"/>
              </w:rPr>
              <w:t>Ma níp M-611</w:t>
            </w:r>
          </w:p>
        </w:tc>
        <w:tc>
          <w:tcPr>
            <w:tcW w:w="301" w:type="pct"/>
            <w:vAlign w:val="center"/>
          </w:tcPr>
          <w:p w14:paraId="11ABCE10" w14:textId="04CA47A2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070CEE9E" w14:textId="1245595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0" w:type="pct"/>
          </w:tcPr>
          <w:p w14:paraId="162ADCB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56256F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28AEE639" w14:textId="0982278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99" w:type="pct"/>
          </w:tcPr>
          <w:p w14:paraId="58C2DDCA" w14:textId="6133C26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46C37A5B" w14:textId="2010224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439C515" w14:textId="210D8E13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74A902B" w14:textId="38D0104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2899DC9" w14:textId="73FE1CD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404" w:type="pct"/>
            <w:vAlign w:val="center"/>
          </w:tcPr>
          <w:p w14:paraId="4476EB8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1368D23" w14:textId="76A5CC3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506" w:type="pct"/>
          </w:tcPr>
          <w:p w14:paraId="44D12B31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9ADC93E" w14:textId="77777777" w:rsidTr="005E75DF">
        <w:tc>
          <w:tcPr>
            <w:tcW w:w="257" w:type="pct"/>
            <w:vAlign w:val="center"/>
          </w:tcPr>
          <w:p w14:paraId="7981A358" w14:textId="34B19214" w:rsidR="00400AF1" w:rsidRPr="00C57C25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45B8E" w14:textId="482C5DED" w:rsidR="00400AF1" w:rsidRPr="00C57C25" w:rsidRDefault="00543676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Anten</w:t>
            </w:r>
            <w:r w:rsidR="00400AF1" w:rsidRPr="00C57C25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cần 2,4m WA-611</w:t>
            </w:r>
          </w:p>
        </w:tc>
        <w:tc>
          <w:tcPr>
            <w:tcW w:w="301" w:type="pct"/>
            <w:vAlign w:val="center"/>
          </w:tcPr>
          <w:p w14:paraId="0E1948B5" w14:textId="5F2AB1C5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7B06ED71" w14:textId="5198E92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0" w:type="pct"/>
          </w:tcPr>
          <w:p w14:paraId="53CFEFE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B33417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28635630" w14:textId="7235181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99" w:type="pct"/>
          </w:tcPr>
          <w:p w14:paraId="05EE2EE8" w14:textId="79E9260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1D8A27FD" w14:textId="29AA1C4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82CE71B" w14:textId="6B6F58A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DAADA9D" w14:textId="5A54348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E9190C7" w14:textId="3976142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404" w:type="pct"/>
            <w:vAlign w:val="center"/>
          </w:tcPr>
          <w:p w14:paraId="216BF0A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4FCA9CF" w14:textId="01EF2B0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506" w:type="pct"/>
          </w:tcPr>
          <w:p w14:paraId="2C0B544D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40676B9" w14:textId="77777777" w:rsidTr="005E75DF">
        <w:tc>
          <w:tcPr>
            <w:tcW w:w="257" w:type="pct"/>
            <w:vAlign w:val="center"/>
          </w:tcPr>
          <w:p w14:paraId="2B0E1D00" w14:textId="1627B73A" w:rsidR="00400AF1" w:rsidRPr="00C57C25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7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B5BCB" w14:textId="78E62D28" w:rsidR="00400AF1" w:rsidRPr="00C57C25" w:rsidRDefault="00543676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Anten</w:t>
            </w:r>
            <w:r w:rsidR="00400AF1" w:rsidRPr="00C57C25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chếch 15m SA-611</w:t>
            </w:r>
          </w:p>
        </w:tc>
        <w:tc>
          <w:tcPr>
            <w:tcW w:w="301" w:type="pct"/>
            <w:vAlign w:val="center"/>
          </w:tcPr>
          <w:p w14:paraId="327D6FEF" w14:textId="03F2BAF2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113C00F7" w14:textId="4F52892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0" w:type="pct"/>
          </w:tcPr>
          <w:p w14:paraId="45FDAEB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0256C8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26C1C8D8" w14:textId="2C638BD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99" w:type="pct"/>
          </w:tcPr>
          <w:p w14:paraId="7342D0B8" w14:textId="01F7665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654E2345" w14:textId="45DAC27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1ABF4CC" w14:textId="18BDD68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CDAEAB6" w14:textId="7E0B761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56B0F3A" w14:textId="2D78AE9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404" w:type="pct"/>
            <w:vAlign w:val="center"/>
          </w:tcPr>
          <w:p w14:paraId="6733FD0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07E26DE" w14:textId="09CEBF4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506" w:type="pct"/>
          </w:tcPr>
          <w:p w14:paraId="12A5F721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FF2CD1B" w14:textId="77777777" w:rsidTr="005E75DF">
        <w:tc>
          <w:tcPr>
            <w:tcW w:w="257" w:type="pct"/>
            <w:tcBorders>
              <w:bottom w:val="single" w:sz="4" w:space="0" w:color="auto"/>
            </w:tcBorders>
            <w:vAlign w:val="center"/>
          </w:tcPr>
          <w:p w14:paraId="0705407F" w14:textId="33BA98A7" w:rsidR="00400AF1" w:rsidRPr="00C57C25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7FED5" w14:textId="3150FD7F" w:rsidR="00400AF1" w:rsidRPr="00C57C25" w:rsidRDefault="00543676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Anten</w:t>
            </w:r>
            <w:r w:rsidR="00400AF1" w:rsidRPr="00C57C25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2 cực 44m DA - 611</w:t>
            </w:r>
          </w:p>
        </w:tc>
        <w:tc>
          <w:tcPr>
            <w:tcW w:w="301" w:type="pct"/>
            <w:tcBorders>
              <w:bottom w:val="single" w:sz="4" w:space="0" w:color="auto"/>
            </w:tcBorders>
            <w:vAlign w:val="center"/>
          </w:tcPr>
          <w:p w14:paraId="4F482225" w14:textId="11FA8A5E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  <w:tcBorders>
              <w:bottom w:val="single" w:sz="4" w:space="0" w:color="auto"/>
            </w:tcBorders>
          </w:tcPr>
          <w:p w14:paraId="1D52CD85" w14:textId="5B8D992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0" w:type="pct"/>
            <w:tcBorders>
              <w:bottom w:val="single" w:sz="4" w:space="0" w:color="auto"/>
            </w:tcBorders>
          </w:tcPr>
          <w:p w14:paraId="0CA3264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tcBorders>
              <w:bottom w:val="single" w:sz="4" w:space="0" w:color="auto"/>
            </w:tcBorders>
          </w:tcPr>
          <w:p w14:paraId="69FF7BA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tcBorders>
              <w:bottom w:val="single" w:sz="4" w:space="0" w:color="auto"/>
            </w:tcBorders>
          </w:tcPr>
          <w:p w14:paraId="0936BE89" w14:textId="6238EA0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99" w:type="pct"/>
            <w:tcBorders>
              <w:bottom w:val="single" w:sz="4" w:space="0" w:color="auto"/>
            </w:tcBorders>
          </w:tcPr>
          <w:p w14:paraId="14384897" w14:textId="3C7819D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  <w:tcBorders>
              <w:bottom w:val="single" w:sz="4" w:space="0" w:color="auto"/>
            </w:tcBorders>
          </w:tcPr>
          <w:p w14:paraId="4E4592E2" w14:textId="009BC8D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tcBorders>
              <w:bottom w:val="single" w:sz="4" w:space="0" w:color="auto"/>
            </w:tcBorders>
          </w:tcPr>
          <w:p w14:paraId="5E20D39F" w14:textId="7AA3FFD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tcBorders>
              <w:bottom w:val="single" w:sz="4" w:space="0" w:color="auto"/>
            </w:tcBorders>
            <w:vAlign w:val="center"/>
          </w:tcPr>
          <w:p w14:paraId="2C636DB4" w14:textId="7462500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tcBorders>
              <w:bottom w:val="single" w:sz="4" w:space="0" w:color="auto"/>
            </w:tcBorders>
            <w:vAlign w:val="center"/>
          </w:tcPr>
          <w:p w14:paraId="7D745E4A" w14:textId="1B43C00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404" w:type="pct"/>
            <w:tcBorders>
              <w:bottom w:val="single" w:sz="4" w:space="0" w:color="auto"/>
            </w:tcBorders>
            <w:vAlign w:val="center"/>
          </w:tcPr>
          <w:p w14:paraId="74523D2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tcBorders>
              <w:bottom w:val="single" w:sz="4" w:space="0" w:color="auto"/>
            </w:tcBorders>
          </w:tcPr>
          <w:p w14:paraId="1201268A" w14:textId="112BA03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506" w:type="pct"/>
            <w:tcBorders>
              <w:bottom w:val="single" w:sz="4" w:space="0" w:color="auto"/>
            </w:tcBorders>
          </w:tcPr>
          <w:p w14:paraId="51302B1D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5D94215" w14:textId="77777777" w:rsidTr="005E75DF"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348EB" w14:textId="409DB4A0" w:rsidR="00400AF1" w:rsidRPr="00C57C25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13D7B" w14:textId="6358DEE3" w:rsidR="00400AF1" w:rsidRPr="00C57C25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color w:val="000000"/>
                <w:sz w:val="22"/>
                <w:szCs w:val="22"/>
              </w:rPr>
              <w:t>Dây dù máy 612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076EB" w14:textId="2EE1F475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Sợi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EEA0A" w14:textId="4C7C1C1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5653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8B1D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A79AA" w14:textId="506DB57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18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A4754" w14:textId="4506098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0973" w14:textId="0FE5D45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79DC" w14:textId="52332A2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1DB24" w14:textId="73745D7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0D556" w14:textId="7981894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18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5153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AC8F" w14:textId="72B2DB53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18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4DD44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EF73169" w14:textId="77777777" w:rsidTr="005E75DF"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90B4E" w14:textId="2281838F" w:rsidR="00400AF1" w:rsidRPr="00C57C25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lastRenderedPageBreak/>
              <w:t>-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3637C" w14:textId="7CDDDC17" w:rsidR="00400AF1" w:rsidRPr="00C57C25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color w:val="000000"/>
                <w:sz w:val="22"/>
                <w:szCs w:val="22"/>
              </w:rPr>
              <w:t>Túi áo máy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C7612" w14:textId="539AF151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A6B33" w14:textId="19F26B4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7B7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13CD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789BA" w14:textId="040B24D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B6FF2" w14:textId="3A912AF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8CC7" w14:textId="4C6F8EC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7D7E" w14:textId="23BE091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E2463" w14:textId="7F0FFF3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6CD18" w14:textId="60CAB88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6F77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0AA35" w14:textId="5C1706E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9783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CBA4E5B" w14:textId="77777777" w:rsidTr="005E75DF">
        <w:tc>
          <w:tcPr>
            <w:tcW w:w="257" w:type="pct"/>
            <w:tcBorders>
              <w:top w:val="single" w:sz="4" w:space="0" w:color="auto"/>
            </w:tcBorders>
            <w:vAlign w:val="center"/>
          </w:tcPr>
          <w:p w14:paraId="6C2F8B85" w14:textId="749A3E5B" w:rsidR="00400AF1" w:rsidRPr="00C57C25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86054" w14:textId="13D183F4" w:rsidR="00400AF1" w:rsidRPr="00C57C25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color w:val="000000"/>
                <w:sz w:val="22"/>
                <w:szCs w:val="22"/>
              </w:rPr>
              <w:t>Nguồn nạp CP -612</w:t>
            </w:r>
          </w:p>
        </w:tc>
        <w:tc>
          <w:tcPr>
            <w:tcW w:w="301" w:type="pct"/>
            <w:tcBorders>
              <w:top w:val="single" w:sz="4" w:space="0" w:color="auto"/>
            </w:tcBorders>
            <w:vAlign w:val="center"/>
          </w:tcPr>
          <w:p w14:paraId="17646FD4" w14:textId="47B2EF25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Bộ</w:t>
            </w:r>
          </w:p>
        </w:tc>
        <w:tc>
          <w:tcPr>
            <w:tcW w:w="367" w:type="pct"/>
            <w:tcBorders>
              <w:top w:val="single" w:sz="4" w:space="0" w:color="auto"/>
            </w:tcBorders>
          </w:tcPr>
          <w:p w14:paraId="0322CE7E" w14:textId="7A7104F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0" w:type="pct"/>
            <w:tcBorders>
              <w:top w:val="single" w:sz="4" w:space="0" w:color="auto"/>
            </w:tcBorders>
          </w:tcPr>
          <w:p w14:paraId="69586D4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tcBorders>
              <w:top w:val="single" w:sz="4" w:space="0" w:color="auto"/>
            </w:tcBorders>
          </w:tcPr>
          <w:p w14:paraId="0064E47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399C442D" w14:textId="5CD950C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99" w:type="pct"/>
            <w:tcBorders>
              <w:top w:val="single" w:sz="4" w:space="0" w:color="auto"/>
            </w:tcBorders>
          </w:tcPr>
          <w:p w14:paraId="3AF041A0" w14:textId="17FCA74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  <w:tcBorders>
              <w:top w:val="single" w:sz="4" w:space="0" w:color="auto"/>
            </w:tcBorders>
          </w:tcPr>
          <w:p w14:paraId="2E125FBB" w14:textId="18761B2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tcBorders>
              <w:top w:val="single" w:sz="4" w:space="0" w:color="auto"/>
            </w:tcBorders>
          </w:tcPr>
          <w:p w14:paraId="11EF6327" w14:textId="3D203AA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tcBorders>
              <w:top w:val="single" w:sz="4" w:space="0" w:color="auto"/>
            </w:tcBorders>
            <w:vAlign w:val="center"/>
          </w:tcPr>
          <w:p w14:paraId="27BB76F5" w14:textId="6EC600F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tcBorders>
              <w:top w:val="single" w:sz="4" w:space="0" w:color="auto"/>
            </w:tcBorders>
            <w:vAlign w:val="center"/>
          </w:tcPr>
          <w:p w14:paraId="5DCF59C9" w14:textId="09105FF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404" w:type="pct"/>
            <w:tcBorders>
              <w:top w:val="single" w:sz="4" w:space="0" w:color="auto"/>
            </w:tcBorders>
            <w:vAlign w:val="center"/>
          </w:tcPr>
          <w:p w14:paraId="76B46A7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tcBorders>
              <w:top w:val="single" w:sz="4" w:space="0" w:color="auto"/>
            </w:tcBorders>
          </w:tcPr>
          <w:p w14:paraId="0265D132" w14:textId="543E5FE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506" w:type="pct"/>
            <w:tcBorders>
              <w:top w:val="single" w:sz="4" w:space="0" w:color="auto"/>
            </w:tcBorders>
          </w:tcPr>
          <w:p w14:paraId="17171CD8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39B60F0" w14:textId="77777777" w:rsidTr="005E75DF">
        <w:tc>
          <w:tcPr>
            <w:tcW w:w="257" w:type="pct"/>
            <w:vAlign w:val="center"/>
          </w:tcPr>
          <w:p w14:paraId="61EA6335" w14:textId="64B1BCEF" w:rsidR="00400AF1" w:rsidRPr="00C57C25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8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CCBE8" w14:textId="3AEAC6A0" w:rsidR="00400AF1" w:rsidRPr="00C57C25" w:rsidRDefault="00400AF1" w:rsidP="00EB5955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C57C25">
              <w:rPr>
                <w:rFonts w:ascii="Times New Roman" w:hAnsi="Times New Roman"/>
                <w:color w:val="000000"/>
                <w:sz w:val="22"/>
                <w:szCs w:val="22"/>
              </w:rPr>
              <w:t>Máy phát điện quay R-61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1" w:type="pct"/>
            <w:vAlign w:val="center"/>
          </w:tcPr>
          <w:p w14:paraId="52577373" w14:textId="7A28A0F7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7FF4D977" w14:textId="77F1B3D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0" w:type="pct"/>
          </w:tcPr>
          <w:p w14:paraId="6F47B08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C4B0B8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5605D23E" w14:textId="0E8E707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99" w:type="pct"/>
          </w:tcPr>
          <w:p w14:paraId="385F8810" w14:textId="097E5CA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43F3AB19" w14:textId="030F1B0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5F7BD63" w14:textId="67E2CE3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C2980F7" w14:textId="4C90BE5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F456344" w14:textId="53AA3A03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404" w:type="pct"/>
            <w:vAlign w:val="center"/>
          </w:tcPr>
          <w:p w14:paraId="43FDF1E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0353E34" w14:textId="4480551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506" w:type="pct"/>
          </w:tcPr>
          <w:p w14:paraId="159FEEDD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9F4C6B1" w14:textId="77777777" w:rsidTr="005E75DF">
        <w:tc>
          <w:tcPr>
            <w:tcW w:w="257" w:type="pct"/>
            <w:vAlign w:val="center"/>
          </w:tcPr>
          <w:p w14:paraId="24AF18CD" w14:textId="7418E2B0" w:rsidR="00400AF1" w:rsidRPr="00C57C25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7492F" w14:textId="79BD7292" w:rsidR="00400AF1" w:rsidRPr="00C57C25" w:rsidRDefault="00400AF1" w:rsidP="00EB5955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C57C25">
              <w:rPr>
                <w:rFonts w:ascii="Times New Roman" w:hAnsi="Times New Roman"/>
                <w:sz w:val="22"/>
                <w:szCs w:val="22"/>
              </w:rPr>
              <w:t>Tay quay</w:t>
            </w:r>
          </w:p>
        </w:tc>
        <w:tc>
          <w:tcPr>
            <w:tcW w:w="301" w:type="pct"/>
            <w:vAlign w:val="center"/>
          </w:tcPr>
          <w:p w14:paraId="6B9F92AC" w14:textId="03B41D31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63CAC166" w14:textId="0A4E131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0" w:type="pct"/>
          </w:tcPr>
          <w:p w14:paraId="746A5C1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F5AD53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4AB34FB7" w14:textId="703E9C1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99" w:type="pct"/>
          </w:tcPr>
          <w:p w14:paraId="5C05EF0E" w14:textId="2CF5FBB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6AB0C22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A162D3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FD23E6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FB19718" w14:textId="755D42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404" w:type="pct"/>
            <w:vAlign w:val="center"/>
          </w:tcPr>
          <w:p w14:paraId="7AFE2FB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47A2C19" w14:textId="15CBC32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506" w:type="pct"/>
          </w:tcPr>
          <w:p w14:paraId="5DFA64AA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19C4C1C" w14:textId="77777777" w:rsidTr="005E75DF">
        <w:tc>
          <w:tcPr>
            <w:tcW w:w="257" w:type="pct"/>
            <w:vAlign w:val="center"/>
          </w:tcPr>
          <w:p w14:paraId="6E775495" w14:textId="21E00000" w:rsidR="00400AF1" w:rsidRPr="00C57C25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4C1A0" w14:textId="296CCD8D" w:rsidR="00400AF1" w:rsidRPr="00C57C25" w:rsidRDefault="00400AF1" w:rsidP="00EB5955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C57C25">
              <w:rPr>
                <w:rFonts w:ascii="Times New Roman" w:hAnsi="Times New Roman"/>
                <w:sz w:val="22"/>
                <w:szCs w:val="22"/>
              </w:rPr>
              <w:t>Ghế ngồi</w:t>
            </w:r>
          </w:p>
        </w:tc>
        <w:tc>
          <w:tcPr>
            <w:tcW w:w="301" w:type="pct"/>
            <w:vAlign w:val="center"/>
          </w:tcPr>
          <w:p w14:paraId="32B50DBD" w14:textId="2FD0A536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66DCD3D0" w14:textId="450A3C4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0" w:type="pct"/>
          </w:tcPr>
          <w:p w14:paraId="40B6CFB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04AA02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09EFC740" w14:textId="34B767D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99" w:type="pct"/>
          </w:tcPr>
          <w:p w14:paraId="4EBBA11D" w14:textId="7B17096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0F20BE9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63C4D4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26E170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47741A3" w14:textId="08F07D7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404" w:type="pct"/>
            <w:vAlign w:val="center"/>
          </w:tcPr>
          <w:p w14:paraId="7E1DE3F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BBFF5E4" w14:textId="0D0AA3A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506" w:type="pct"/>
          </w:tcPr>
          <w:p w14:paraId="6E490045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1F039FC" w14:textId="77777777" w:rsidTr="005E75DF">
        <w:tc>
          <w:tcPr>
            <w:tcW w:w="257" w:type="pct"/>
            <w:vAlign w:val="center"/>
          </w:tcPr>
          <w:p w14:paraId="64207728" w14:textId="4E6C7B9D" w:rsidR="00400AF1" w:rsidRPr="00C57C25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82115" w14:textId="32CF138C" w:rsidR="00400AF1" w:rsidRPr="00C57C25" w:rsidRDefault="00400AF1" w:rsidP="00EB5955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C57C25">
              <w:rPr>
                <w:rFonts w:ascii="Times New Roman" w:hAnsi="Times New Roman"/>
                <w:sz w:val="22"/>
                <w:szCs w:val="22"/>
              </w:rPr>
              <w:t>Quai đeo Ragono</w:t>
            </w:r>
          </w:p>
        </w:tc>
        <w:tc>
          <w:tcPr>
            <w:tcW w:w="301" w:type="pct"/>
            <w:vAlign w:val="center"/>
          </w:tcPr>
          <w:p w14:paraId="1D6A08FC" w14:textId="725EDC3C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07E763AC" w14:textId="6C356B4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0" w:type="pct"/>
          </w:tcPr>
          <w:p w14:paraId="52E772D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42D3BC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265C334A" w14:textId="5861575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99" w:type="pct"/>
          </w:tcPr>
          <w:p w14:paraId="3A28757A" w14:textId="295F6DB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3D2F89C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3C4B96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D09B42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8503EAA" w14:textId="27CE5C5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404" w:type="pct"/>
            <w:vAlign w:val="center"/>
          </w:tcPr>
          <w:p w14:paraId="4980D01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DBB84AD" w14:textId="32BA61C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506" w:type="pct"/>
          </w:tcPr>
          <w:p w14:paraId="4DDDD2E3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8D9825D" w14:textId="77777777" w:rsidTr="005E75DF">
        <w:tc>
          <w:tcPr>
            <w:tcW w:w="257" w:type="pct"/>
            <w:vAlign w:val="center"/>
          </w:tcPr>
          <w:p w14:paraId="07ED6B7E" w14:textId="6CBAA864" w:rsidR="00400AF1" w:rsidRPr="00C57C25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16650" w14:textId="4FDAE4E9" w:rsidR="00400AF1" w:rsidRPr="00C57C25" w:rsidRDefault="00400AF1" w:rsidP="00EB5955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C57C25">
              <w:rPr>
                <w:rFonts w:ascii="Times New Roman" w:hAnsi="Times New Roman"/>
                <w:sz w:val="22"/>
                <w:szCs w:val="22"/>
              </w:rPr>
              <w:t>Cáp nguồn</w:t>
            </w:r>
          </w:p>
        </w:tc>
        <w:tc>
          <w:tcPr>
            <w:tcW w:w="301" w:type="pct"/>
            <w:vAlign w:val="center"/>
          </w:tcPr>
          <w:p w14:paraId="79FEE4F9" w14:textId="3C33DEE9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42A32376" w14:textId="334520A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0" w:type="pct"/>
          </w:tcPr>
          <w:p w14:paraId="07943B3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5CB05C2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4CD618B" w14:textId="7E01691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99" w:type="pct"/>
          </w:tcPr>
          <w:p w14:paraId="062415F9" w14:textId="1729CF2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316BAA5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A722D3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93C47A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895BADD" w14:textId="392BE9E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404" w:type="pct"/>
            <w:vAlign w:val="center"/>
          </w:tcPr>
          <w:p w14:paraId="232EB16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157FB9B" w14:textId="64B8C9B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506" w:type="pct"/>
          </w:tcPr>
          <w:p w14:paraId="375C3E94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242D785" w14:textId="77777777" w:rsidTr="005E75DF">
        <w:tc>
          <w:tcPr>
            <w:tcW w:w="257" w:type="pct"/>
            <w:vAlign w:val="center"/>
          </w:tcPr>
          <w:p w14:paraId="7B6B1860" w14:textId="7C8BD5AA" w:rsidR="00400AF1" w:rsidRPr="00C57C25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31EF9" w14:textId="1B90C695" w:rsidR="00400AF1" w:rsidRPr="00C57C25" w:rsidRDefault="00400AF1" w:rsidP="00EB5955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C57C25">
              <w:rPr>
                <w:rFonts w:ascii="Times New Roman" w:hAnsi="Times New Roman"/>
                <w:sz w:val="22"/>
                <w:szCs w:val="22"/>
              </w:rPr>
              <w:t>Hộp mỡ</w:t>
            </w:r>
          </w:p>
        </w:tc>
        <w:tc>
          <w:tcPr>
            <w:tcW w:w="301" w:type="pct"/>
            <w:vAlign w:val="center"/>
          </w:tcPr>
          <w:p w14:paraId="65181949" w14:textId="1C1F044B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Hộp</w:t>
            </w:r>
          </w:p>
        </w:tc>
        <w:tc>
          <w:tcPr>
            <w:tcW w:w="367" w:type="pct"/>
          </w:tcPr>
          <w:p w14:paraId="688EF5C3" w14:textId="20201F7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0" w:type="pct"/>
          </w:tcPr>
          <w:p w14:paraId="4F77176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6CA856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426D2506" w14:textId="0B630C5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99" w:type="pct"/>
          </w:tcPr>
          <w:p w14:paraId="70323822" w14:textId="71DD3AB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51A0723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34A067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9E7BBD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A1DACB9" w14:textId="011C785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404" w:type="pct"/>
            <w:vAlign w:val="center"/>
          </w:tcPr>
          <w:p w14:paraId="0F7826F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F7B07C8" w14:textId="3C41ABE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506" w:type="pct"/>
          </w:tcPr>
          <w:p w14:paraId="7DE62C6A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CB04A37" w14:textId="77777777" w:rsidTr="005E75DF">
        <w:tc>
          <w:tcPr>
            <w:tcW w:w="257" w:type="pct"/>
            <w:vAlign w:val="center"/>
          </w:tcPr>
          <w:p w14:paraId="5952CA47" w14:textId="6CF473A1" w:rsidR="00400AF1" w:rsidRPr="00C57C25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6F224" w14:textId="7904E524" w:rsidR="00400AF1" w:rsidRPr="00C57C25" w:rsidRDefault="00400AF1" w:rsidP="00EB5955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C57C25">
              <w:rPr>
                <w:rFonts w:ascii="Times New Roman" w:hAnsi="Times New Roman"/>
                <w:color w:val="000000"/>
                <w:sz w:val="22"/>
                <w:szCs w:val="22"/>
              </w:rPr>
              <w:t>Tài liệu</w:t>
            </w:r>
          </w:p>
        </w:tc>
        <w:tc>
          <w:tcPr>
            <w:tcW w:w="301" w:type="pct"/>
            <w:vAlign w:val="center"/>
          </w:tcPr>
          <w:p w14:paraId="69243295" w14:textId="2CFB66E3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" w:type="pct"/>
          </w:tcPr>
          <w:p w14:paraId="2CB5605D" w14:textId="3E6D626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0" w:type="pct"/>
          </w:tcPr>
          <w:p w14:paraId="453E884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AFF0A5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53CCA27" w14:textId="05654E1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99" w:type="pct"/>
          </w:tcPr>
          <w:p w14:paraId="3824217F" w14:textId="1A72343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5D25CB3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DF110A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417FE0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77930F4" w14:textId="092DFD0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404" w:type="pct"/>
            <w:vAlign w:val="center"/>
          </w:tcPr>
          <w:p w14:paraId="5F57D56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7A1FB26" w14:textId="445111C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506" w:type="pct"/>
          </w:tcPr>
          <w:p w14:paraId="2C2CC5E2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EE2BCD6" w14:textId="77777777" w:rsidTr="005E75DF">
        <w:tc>
          <w:tcPr>
            <w:tcW w:w="257" w:type="pct"/>
            <w:vAlign w:val="center"/>
          </w:tcPr>
          <w:p w14:paraId="221BF507" w14:textId="2673F383" w:rsidR="00400AF1" w:rsidRPr="00C57C25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9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3C73D" w14:textId="4951ACED" w:rsidR="00400AF1" w:rsidRPr="00C57C25" w:rsidRDefault="00400AF1" w:rsidP="00EB5955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C57C25">
              <w:rPr>
                <w:rFonts w:ascii="Times New Roman" w:hAnsi="Times New Roman"/>
                <w:sz w:val="22"/>
                <w:szCs w:val="22"/>
              </w:rPr>
              <w:t>Lý lịch máy</w:t>
            </w:r>
          </w:p>
        </w:tc>
        <w:tc>
          <w:tcPr>
            <w:tcW w:w="301" w:type="pct"/>
            <w:vAlign w:val="center"/>
          </w:tcPr>
          <w:p w14:paraId="314F43C1" w14:textId="5D63CCBF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67" w:type="pct"/>
          </w:tcPr>
          <w:p w14:paraId="48E71FB9" w14:textId="752381B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0" w:type="pct"/>
          </w:tcPr>
          <w:p w14:paraId="65B8E98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1E3BA6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187303DF" w14:textId="6E3335F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99" w:type="pct"/>
          </w:tcPr>
          <w:p w14:paraId="0F683E8F" w14:textId="3DA96C3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2D34B57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A215A1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C89D40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E973EA5" w14:textId="4B48C39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404" w:type="pct"/>
            <w:vAlign w:val="center"/>
          </w:tcPr>
          <w:p w14:paraId="6B4B2BB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DD7E06B" w14:textId="4184ABC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506" w:type="pct"/>
          </w:tcPr>
          <w:p w14:paraId="1DC94EDA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F754206" w14:textId="77777777" w:rsidTr="005E75DF">
        <w:tc>
          <w:tcPr>
            <w:tcW w:w="257" w:type="pct"/>
            <w:vAlign w:val="center"/>
          </w:tcPr>
          <w:p w14:paraId="6B734E0F" w14:textId="58B2B49F" w:rsidR="00400AF1" w:rsidRPr="00C57C25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67A01" w14:textId="5AC80D8E" w:rsidR="00400AF1" w:rsidRPr="00C57C25" w:rsidRDefault="00400AF1" w:rsidP="00EB5955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C57C25">
              <w:rPr>
                <w:rFonts w:ascii="Times New Roman" w:hAnsi="Times New Roman"/>
                <w:sz w:val="22"/>
                <w:szCs w:val="22"/>
              </w:rPr>
              <w:t xml:space="preserve">Hướng dẫn sử dụng máy </w:t>
            </w:r>
          </w:p>
        </w:tc>
        <w:tc>
          <w:tcPr>
            <w:tcW w:w="301" w:type="pct"/>
            <w:vAlign w:val="center"/>
          </w:tcPr>
          <w:p w14:paraId="5F034936" w14:textId="47BCD99A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67" w:type="pct"/>
          </w:tcPr>
          <w:p w14:paraId="1C1C7616" w14:textId="19BE0FE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0" w:type="pct"/>
          </w:tcPr>
          <w:p w14:paraId="0AEAD8D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E8CDE4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2D3862DF" w14:textId="2B744C3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99" w:type="pct"/>
          </w:tcPr>
          <w:p w14:paraId="6735E272" w14:textId="279C77C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193D1CA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88152C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451EF9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6615664" w14:textId="59FC745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404" w:type="pct"/>
            <w:vAlign w:val="center"/>
          </w:tcPr>
          <w:p w14:paraId="5F3BE86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84FD2D2" w14:textId="4507DC4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506" w:type="pct"/>
          </w:tcPr>
          <w:p w14:paraId="4957917D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64A00F2" w14:textId="77777777" w:rsidTr="005E75DF">
        <w:tc>
          <w:tcPr>
            <w:tcW w:w="257" w:type="pct"/>
            <w:vAlign w:val="center"/>
          </w:tcPr>
          <w:p w14:paraId="1072C350" w14:textId="32F4BAB1" w:rsidR="00400AF1" w:rsidRPr="00C57C25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B9374" w14:textId="71AAF8A8" w:rsidR="00400AF1" w:rsidRPr="00C57C25" w:rsidRDefault="00400AF1" w:rsidP="00EB5955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C57C25">
              <w:rPr>
                <w:rFonts w:ascii="Times New Roman" w:hAnsi="Times New Roman"/>
                <w:sz w:val="22"/>
                <w:szCs w:val="22"/>
              </w:rPr>
              <w:t>Hướng dẫn sử dụng nguồn</w:t>
            </w:r>
          </w:p>
        </w:tc>
        <w:tc>
          <w:tcPr>
            <w:tcW w:w="301" w:type="pct"/>
            <w:vAlign w:val="center"/>
          </w:tcPr>
          <w:p w14:paraId="4014963E" w14:textId="47123580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67" w:type="pct"/>
          </w:tcPr>
          <w:p w14:paraId="70D49ED7" w14:textId="599ABC9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0" w:type="pct"/>
          </w:tcPr>
          <w:p w14:paraId="27DE818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E1C401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3CD435C2" w14:textId="20414E5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99" w:type="pct"/>
          </w:tcPr>
          <w:p w14:paraId="341F272C" w14:textId="0467FC0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2A2E98B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8A5037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D81B58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41EE893" w14:textId="46A8076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404" w:type="pct"/>
            <w:vAlign w:val="center"/>
          </w:tcPr>
          <w:p w14:paraId="30CCF6A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21FB87E" w14:textId="3732096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506" w:type="pct"/>
          </w:tcPr>
          <w:p w14:paraId="55F5805B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15C40A5" w14:textId="77777777" w:rsidTr="005E75DF">
        <w:tc>
          <w:tcPr>
            <w:tcW w:w="257" w:type="pct"/>
            <w:vAlign w:val="center"/>
          </w:tcPr>
          <w:p w14:paraId="20130E3F" w14:textId="209B3BB4" w:rsidR="00400AF1" w:rsidRPr="00C57C25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6418F" w14:textId="7E4E37D0" w:rsidR="00400AF1" w:rsidRPr="00C57C25" w:rsidRDefault="00400AF1" w:rsidP="00EB5955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C57C25">
              <w:rPr>
                <w:rFonts w:ascii="Times New Roman" w:hAnsi="Times New Roman"/>
                <w:sz w:val="22"/>
                <w:szCs w:val="22"/>
              </w:rPr>
              <w:t>Hướng dẫn sử dụng Ragono</w:t>
            </w:r>
          </w:p>
        </w:tc>
        <w:tc>
          <w:tcPr>
            <w:tcW w:w="301" w:type="pct"/>
            <w:vAlign w:val="center"/>
          </w:tcPr>
          <w:p w14:paraId="6EDDC70A" w14:textId="19C01516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67" w:type="pct"/>
          </w:tcPr>
          <w:p w14:paraId="4D29BE66" w14:textId="159FE40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0" w:type="pct"/>
          </w:tcPr>
          <w:p w14:paraId="557A1AF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86902E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FA1CA02" w14:textId="31FC979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99" w:type="pct"/>
          </w:tcPr>
          <w:p w14:paraId="7CCFAA5B" w14:textId="424F958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45C75A2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BDB203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0702D8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A8F99CB" w14:textId="3877461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404" w:type="pct"/>
            <w:vAlign w:val="center"/>
          </w:tcPr>
          <w:p w14:paraId="120BBD1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760F11E" w14:textId="52C85FF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506" w:type="pct"/>
          </w:tcPr>
          <w:p w14:paraId="0D0EF1BB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D028683" w14:textId="77777777" w:rsidTr="005E75DF">
        <w:tc>
          <w:tcPr>
            <w:tcW w:w="257" w:type="pct"/>
            <w:vAlign w:val="center"/>
          </w:tcPr>
          <w:p w14:paraId="6AE2B86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64" w:type="pct"/>
          </w:tcPr>
          <w:p w14:paraId="16CA0677" w14:textId="7F85E5B6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Máy thu phát VRP</w:t>
            </w:r>
            <w:r w:rsidR="00241FB7">
              <w:rPr>
                <w:rFonts w:ascii="Times New Roman" w:hAnsi="Times New Roman"/>
                <w:b/>
                <w:sz w:val="22"/>
                <w:szCs w:val="22"/>
              </w:rPr>
              <w:t xml:space="preserve"> – </w:t>
            </w: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612</w:t>
            </w:r>
            <w:r w:rsidR="00241FB7">
              <w:rPr>
                <w:rFonts w:ascii="Times New Roman" w:hAnsi="Times New Roman"/>
                <w:b/>
                <w:sz w:val="22"/>
                <w:szCs w:val="22"/>
              </w:rPr>
              <w:t xml:space="preserve"> (</w:t>
            </w: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mới</w:t>
            </w:r>
            <w:r w:rsidR="00241FB7">
              <w:rPr>
                <w:rFonts w:ascii="Times New Roman" w:hAnsi="Times New Roman"/>
                <w:b/>
                <w:sz w:val="22"/>
                <w:szCs w:val="22"/>
              </w:rPr>
              <w:t>)</w:t>
            </w:r>
          </w:p>
        </w:tc>
        <w:tc>
          <w:tcPr>
            <w:tcW w:w="301" w:type="pct"/>
          </w:tcPr>
          <w:p w14:paraId="5F66C730" w14:textId="77777777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" w:type="pct"/>
          </w:tcPr>
          <w:p w14:paraId="04F472FA" w14:textId="3536022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30EBA1E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5AB021B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320B60A6" w14:textId="73FD878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798785F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5F2C11E6" w14:textId="108C349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38B7A069" w14:textId="524DDFB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791BFA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D72258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0F16D7B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7A5DF38C" w14:textId="60444AE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015535ED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27CBA40" w14:textId="77777777" w:rsidTr="005E75DF">
        <w:tc>
          <w:tcPr>
            <w:tcW w:w="257" w:type="pct"/>
            <w:vAlign w:val="center"/>
          </w:tcPr>
          <w:p w14:paraId="24EF1906" w14:textId="418ACD0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4" w:type="pct"/>
            <w:vAlign w:val="center"/>
          </w:tcPr>
          <w:p w14:paraId="039FBA6C" w14:textId="0F5BD588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sz w:val="22"/>
                <w:szCs w:val="22"/>
              </w:rPr>
              <w:t>Khối máy VRP-612</w:t>
            </w:r>
          </w:p>
        </w:tc>
        <w:tc>
          <w:tcPr>
            <w:tcW w:w="301" w:type="pct"/>
            <w:vAlign w:val="center"/>
          </w:tcPr>
          <w:p w14:paraId="21BF8067" w14:textId="43A6EEED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4AADA79D" w14:textId="3A670BB8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030414B8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E9B92C9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415B0EDA" w14:textId="1E395A14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5D5585E7" w14:textId="194168A4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34FEDE6A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0A746C6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C52F199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50B41FD" w14:textId="285E54BD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0BEF64B9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9F7D090" w14:textId="7D5817F8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33092FD5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8982148" w14:textId="77777777" w:rsidTr="005E75DF">
        <w:tc>
          <w:tcPr>
            <w:tcW w:w="257" w:type="pct"/>
            <w:vAlign w:val="center"/>
          </w:tcPr>
          <w:p w14:paraId="0601E1C0" w14:textId="62AD29A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4" w:type="pct"/>
            <w:vAlign w:val="center"/>
          </w:tcPr>
          <w:p w14:paraId="113E3495" w14:textId="57132DEB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color w:val="000000"/>
                <w:sz w:val="22"/>
                <w:szCs w:val="22"/>
              </w:rPr>
              <w:t>ắc quy khô BP- 612</w:t>
            </w:r>
          </w:p>
        </w:tc>
        <w:tc>
          <w:tcPr>
            <w:tcW w:w="301" w:type="pct"/>
            <w:vAlign w:val="center"/>
          </w:tcPr>
          <w:p w14:paraId="1A73FA95" w14:textId="39BF8F9D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Bình</w:t>
            </w:r>
          </w:p>
        </w:tc>
        <w:tc>
          <w:tcPr>
            <w:tcW w:w="367" w:type="pct"/>
          </w:tcPr>
          <w:p w14:paraId="6E60F523" w14:textId="592C801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50" w:type="pct"/>
          </w:tcPr>
          <w:p w14:paraId="18A9417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040D96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42E22614" w14:textId="1B3AEF9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99" w:type="pct"/>
          </w:tcPr>
          <w:p w14:paraId="78DBB44A" w14:textId="3F052EC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1FA071B9" w14:textId="6219148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9377CFA" w14:textId="6DC9644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0C27A8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FE47D78" w14:textId="5EC6F63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404" w:type="pct"/>
            <w:vAlign w:val="center"/>
          </w:tcPr>
          <w:p w14:paraId="4BAE1CF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19913CD" w14:textId="44E1068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506" w:type="pct"/>
          </w:tcPr>
          <w:p w14:paraId="18999FE7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5057314" w14:textId="77777777" w:rsidTr="005E75DF">
        <w:tc>
          <w:tcPr>
            <w:tcW w:w="257" w:type="pct"/>
            <w:vAlign w:val="center"/>
          </w:tcPr>
          <w:p w14:paraId="5F41A21E" w14:textId="529F8A0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4" w:type="pct"/>
            <w:vAlign w:val="center"/>
          </w:tcPr>
          <w:p w14:paraId="73F5465E" w14:textId="3A1EDEFA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color w:val="000000"/>
                <w:sz w:val="22"/>
                <w:szCs w:val="22"/>
              </w:rPr>
              <w:t>Tổ hợp cầm tay HA-611</w:t>
            </w:r>
          </w:p>
        </w:tc>
        <w:tc>
          <w:tcPr>
            <w:tcW w:w="301" w:type="pct"/>
            <w:vAlign w:val="center"/>
          </w:tcPr>
          <w:p w14:paraId="23996C73" w14:textId="7628D97A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4FE24B9F" w14:textId="52AF051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377BF66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9A930A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5ABD3377" w14:textId="1F64320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276C352C" w14:textId="61E11AF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7D40A3C2" w14:textId="6B931F6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3D75452" w14:textId="7735F20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6CA979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52678D7" w14:textId="649B7AC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2FF682A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F003E5B" w14:textId="3BC2CEF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6764E72C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E3D0CB5" w14:textId="77777777" w:rsidTr="005E75DF">
        <w:tc>
          <w:tcPr>
            <w:tcW w:w="257" w:type="pct"/>
            <w:vAlign w:val="center"/>
          </w:tcPr>
          <w:p w14:paraId="5D1C95EA" w14:textId="46F22EC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4" w:type="pct"/>
            <w:vAlign w:val="center"/>
          </w:tcPr>
          <w:p w14:paraId="2CB00F12" w14:textId="4D62CC97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color w:val="000000"/>
                <w:sz w:val="22"/>
                <w:szCs w:val="22"/>
              </w:rPr>
              <w:t>Tổ hợp choàng đầu HE - 611</w:t>
            </w:r>
          </w:p>
        </w:tc>
        <w:tc>
          <w:tcPr>
            <w:tcW w:w="301" w:type="pct"/>
            <w:vAlign w:val="center"/>
          </w:tcPr>
          <w:p w14:paraId="793EEFF1" w14:textId="182C264B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7E87D88C" w14:textId="3B8A679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3C8B778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D7676C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54B865BF" w14:textId="47B4FCD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412430F8" w14:textId="0554E76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2477791B" w14:textId="0744A64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66DC093" w14:textId="0629A8F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B8190F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4A3D543" w14:textId="34FB96B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1C392A4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817D5CF" w14:textId="32D2680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2572553F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EF59616" w14:textId="77777777" w:rsidTr="005E75DF">
        <w:tc>
          <w:tcPr>
            <w:tcW w:w="257" w:type="pct"/>
            <w:vAlign w:val="center"/>
          </w:tcPr>
          <w:p w14:paraId="771D45C8" w14:textId="46D0C6F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4" w:type="pct"/>
            <w:vAlign w:val="center"/>
          </w:tcPr>
          <w:p w14:paraId="390AF52E" w14:textId="615CB32C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color w:val="000000"/>
                <w:sz w:val="22"/>
                <w:szCs w:val="22"/>
              </w:rPr>
              <w:t>Ma níp M-611</w:t>
            </w:r>
          </w:p>
        </w:tc>
        <w:tc>
          <w:tcPr>
            <w:tcW w:w="301" w:type="pct"/>
            <w:vAlign w:val="center"/>
          </w:tcPr>
          <w:p w14:paraId="746CB25C" w14:textId="70C5C038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09036CA9" w14:textId="4CEE14E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636C3EF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AB8BD6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2C472EA7" w14:textId="64A4065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41D57769" w14:textId="0394AC4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3552E092" w14:textId="37FE754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77E0A52" w14:textId="6FAC171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95EB7F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1C55AB2" w14:textId="2847FB7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1B354D3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6DEDAD7" w14:textId="6C87E5D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0E7E50FC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9298E04" w14:textId="77777777" w:rsidTr="005E75DF">
        <w:tc>
          <w:tcPr>
            <w:tcW w:w="257" w:type="pct"/>
            <w:vAlign w:val="center"/>
          </w:tcPr>
          <w:p w14:paraId="4E8B88DB" w14:textId="79BDAFC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4" w:type="pct"/>
            <w:vAlign w:val="center"/>
          </w:tcPr>
          <w:p w14:paraId="5A0E229B" w14:textId="624F981E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color w:val="000000"/>
                <w:sz w:val="22"/>
                <w:szCs w:val="22"/>
              </w:rPr>
              <w:t>Anten cần 2,4m WA-611</w:t>
            </w:r>
          </w:p>
        </w:tc>
        <w:tc>
          <w:tcPr>
            <w:tcW w:w="301" w:type="pct"/>
            <w:vAlign w:val="center"/>
          </w:tcPr>
          <w:p w14:paraId="6B528779" w14:textId="6D6C0E4A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58240DC3" w14:textId="348862F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7A30E5C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0EAF6E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110DE098" w14:textId="6F4A324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5C6DEC4D" w14:textId="0C782B6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000F31F3" w14:textId="235721D3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1FBE0F0" w14:textId="37E6910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6F130B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DE7395F" w14:textId="683F1A7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6A90B74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CD3B007" w14:textId="57E7FA5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7014CDD6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795DBEF" w14:textId="77777777" w:rsidTr="005E75DF">
        <w:tc>
          <w:tcPr>
            <w:tcW w:w="257" w:type="pct"/>
            <w:vAlign w:val="center"/>
          </w:tcPr>
          <w:p w14:paraId="7A3A1248" w14:textId="5787BCB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7</w:t>
            </w:r>
          </w:p>
        </w:tc>
        <w:tc>
          <w:tcPr>
            <w:tcW w:w="1064" w:type="pct"/>
            <w:vAlign w:val="center"/>
          </w:tcPr>
          <w:p w14:paraId="20DC4467" w14:textId="228B99E1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color w:val="000000"/>
                <w:sz w:val="22"/>
                <w:szCs w:val="22"/>
              </w:rPr>
              <w:t>Anten chếch 15m SA-611</w:t>
            </w:r>
          </w:p>
        </w:tc>
        <w:tc>
          <w:tcPr>
            <w:tcW w:w="301" w:type="pct"/>
            <w:vAlign w:val="center"/>
          </w:tcPr>
          <w:p w14:paraId="3D38DACA" w14:textId="656D2717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492E5A23" w14:textId="797C8A2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1244D9F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66BA09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19FDA1D8" w14:textId="39CD58E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3236AA38" w14:textId="15D97D0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762CFC82" w14:textId="409BF0F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6E00315" w14:textId="60B9526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AE3203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6577A75" w14:textId="1B8F213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65018EE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7D3264F" w14:textId="5CFAF32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4A714CA3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667CF78" w14:textId="77777777" w:rsidTr="005E75DF">
        <w:tc>
          <w:tcPr>
            <w:tcW w:w="257" w:type="pct"/>
            <w:vAlign w:val="center"/>
          </w:tcPr>
          <w:p w14:paraId="4B234E0B" w14:textId="118C12D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2475DD54" w14:textId="609B248D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color w:val="000000"/>
                <w:sz w:val="22"/>
                <w:szCs w:val="22"/>
              </w:rPr>
              <w:t>Anten 2 cực 44m DA - 611</w:t>
            </w:r>
          </w:p>
        </w:tc>
        <w:tc>
          <w:tcPr>
            <w:tcW w:w="301" w:type="pct"/>
            <w:vAlign w:val="center"/>
          </w:tcPr>
          <w:p w14:paraId="58B8B77B" w14:textId="27818116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4163CCF7" w14:textId="224E2E4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2CBAED0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A251D5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1CE236C5" w14:textId="2C51315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2D5BD997" w14:textId="41DF3D4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37B74E46" w14:textId="54EE582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E4293CC" w14:textId="39783DF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B2CADB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C10E639" w14:textId="2A18E2D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5F5D010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DFC7D93" w14:textId="17C2BB0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2A6A2DB2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3949039" w14:textId="77777777" w:rsidTr="005E75DF">
        <w:tc>
          <w:tcPr>
            <w:tcW w:w="257" w:type="pct"/>
            <w:vAlign w:val="center"/>
          </w:tcPr>
          <w:p w14:paraId="178F0537" w14:textId="1C1FE79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64C7C18E" w14:textId="60D6AA7E" w:rsidR="00400AF1" w:rsidRPr="007C56FC" w:rsidRDefault="00400AF1" w:rsidP="00EB5955">
            <w:pPr>
              <w:spacing w:line="280" w:lineRule="atLeast"/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color w:val="000000"/>
                <w:sz w:val="22"/>
                <w:szCs w:val="22"/>
              </w:rPr>
              <w:t>Dây dù máy 612</w:t>
            </w:r>
          </w:p>
        </w:tc>
        <w:tc>
          <w:tcPr>
            <w:tcW w:w="301" w:type="pct"/>
            <w:vAlign w:val="center"/>
          </w:tcPr>
          <w:p w14:paraId="5E5955BA" w14:textId="06FED040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Sợi</w:t>
            </w:r>
          </w:p>
        </w:tc>
        <w:tc>
          <w:tcPr>
            <w:tcW w:w="367" w:type="pct"/>
          </w:tcPr>
          <w:p w14:paraId="243AA50D" w14:textId="248DD77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78DAAD7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83D0AC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58D3C484" w14:textId="70905EA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4F26F3C3" w14:textId="6D8C05C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24626AB1" w14:textId="1A07F27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EA3BC86" w14:textId="56B933E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A8451A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13E0A06" w14:textId="4FD45FF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2413808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B3616DB" w14:textId="217313E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05178D4E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0AED094" w14:textId="77777777" w:rsidTr="005E75DF">
        <w:tc>
          <w:tcPr>
            <w:tcW w:w="257" w:type="pct"/>
            <w:vAlign w:val="center"/>
          </w:tcPr>
          <w:p w14:paraId="047CB2EF" w14:textId="11AAA30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14B2F9DA" w14:textId="0840B399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color w:val="000000"/>
                <w:sz w:val="22"/>
                <w:szCs w:val="22"/>
              </w:rPr>
              <w:t>Túi áo máy</w:t>
            </w:r>
          </w:p>
        </w:tc>
        <w:tc>
          <w:tcPr>
            <w:tcW w:w="301" w:type="pct"/>
            <w:vAlign w:val="center"/>
          </w:tcPr>
          <w:p w14:paraId="3127DC37" w14:textId="2E41F9C4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6137F069" w14:textId="56CE3D3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3A0EE27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812751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27223A30" w14:textId="410FFDD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671F0692" w14:textId="1D8AE3A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2C4C05A7" w14:textId="6A4442D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B819FBF" w14:textId="19DDBA6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6DA588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183DDEE" w14:textId="4C4DFF4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6AE5E2F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0408F46" w14:textId="6747483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17C521CF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1D183D5" w14:textId="77777777" w:rsidTr="005E75DF">
        <w:tc>
          <w:tcPr>
            <w:tcW w:w="257" w:type="pct"/>
            <w:vAlign w:val="center"/>
          </w:tcPr>
          <w:p w14:paraId="4D847117" w14:textId="1B39F96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6CF36974" w14:textId="39AFE08A" w:rsidR="00400AF1" w:rsidRPr="007C56FC" w:rsidRDefault="00400AF1" w:rsidP="00EB5955">
            <w:pPr>
              <w:spacing w:line="280" w:lineRule="atLeast"/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color w:val="000000"/>
                <w:sz w:val="22"/>
                <w:szCs w:val="22"/>
              </w:rPr>
              <w:t>Nguồn nạp CP -612</w:t>
            </w:r>
          </w:p>
        </w:tc>
        <w:tc>
          <w:tcPr>
            <w:tcW w:w="301" w:type="pct"/>
            <w:vAlign w:val="center"/>
          </w:tcPr>
          <w:p w14:paraId="5121743C" w14:textId="31F8631E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0B750D9F" w14:textId="34A9743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24984ED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215BC9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16F1AE73" w14:textId="63DD2C5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50BE3C55" w14:textId="36FAD9D3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2D1D6F75" w14:textId="508D181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D49A887" w14:textId="57C58BB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DD338C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B352BAA" w14:textId="5932219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21D8F3C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B0DA730" w14:textId="733F299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75D39A40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49A5CF6" w14:textId="77777777" w:rsidTr="005E75DF">
        <w:tc>
          <w:tcPr>
            <w:tcW w:w="257" w:type="pct"/>
            <w:vAlign w:val="center"/>
          </w:tcPr>
          <w:p w14:paraId="6DBB6282" w14:textId="795308F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8</w:t>
            </w:r>
          </w:p>
        </w:tc>
        <w:tc>
          <w:tcPr>
            <w:tcW w:w="1064" w:type="pct"/>
            <w:vAlign w:val="center"/>
          </w:tcPr>
          <w:p w14:paraId="48BF1727" w14:textId="3AD630EE" w:rsidR="00400AF1" w:rsidRPr="007C56FC" w:rsidRDefault="00400AF1" w:rsidP="00EB5955">
            <w:pPr>
              <w:spacing w:line="280" w:lineRule="atLeast"/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color w:val="000000"/>
                <w:sz w:val="22"/>
                <w:szCs w:val="22"/>
              </w:rPr>
              <w:t>Máy phát điện quay R-61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1" w:type="pct"/>
            <w:vAlign w:val="center"/>
          </w:tcPr>
          <w:p w14:paraId="65E80BCE" w14:textId="3417A6B3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1219D979" w14:textId="2EFA05F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04B89F3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9C0096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1735456E" w14:textId="48C3C7E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71B5495A" w14:textId="19D87D0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52CBEAF8" w14:textId="2613B10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4020DDF" w14:textId="4FE1D77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DDB25C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B4580F0" w14:textId="377998F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247046C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2577CF0" w14:textId="4EEEEC9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7160AB59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2818F39" w14:textId="77777777" w:rsidTr="005E75DF">
        <w:tc>
          <w:tcPr>
            <w:tcW w:w="257" w:type="pct"/>
            <w:vAlign w:val="center"/>
          </w:tcPr>
          <w:p w14:paraId="50ED1BDD" w14:textId="44A1B2C8" w:rsidR="00400AF1" w:rsidRPr="007C56FC" w:rsidRDefault="00400AF1" w:rsidP="009E44A1">
            <w:pPr>
              <w:tabs>
                <w:tab w:val="left" w:pos="11640"/>
              </w:tabs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3352C69A" w14:textId="6410FEA3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sz w:val="22"/>
                <w:szCs w:val="22"/>
              </w:rPr>
              <w:t>Tay quay</w:t>
            </w:r>
          </w:p>
        </w:tc>
        <w:tc>
          <w:tcPr>
            <w:tcW w:w="301" w:type="pct"/>
            <w:vAlign w:val="center"/>
          </w:tcPr>
          <w:p w14:paraId="0999C935" w14:textId="0A62FA58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6BC89FC3" w14:textId="3EF8208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50" w:type="pct"/>
          </w:tcPr>
          <w:p w14:paraId="0AA5EDC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AA0DC5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2830D928" w14:textId="500568B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99" w:type="pct"/>
          </w:tcPr>
          <w:p w14:paraId="7507A32D" w14:textId="7A8EDD63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410BF8C6" w14:textId="151D578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3538E7D" w14:textId="5C7BD16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78DFA9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CD47BDB" w14:textId="69F0492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404" w:type="pct"/>
            <w:vAlign w:val="center"/>
          </w:tcPr>
          <w:p w14:paraId="5EA0661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A79388D" w14:textId="55D025E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506" w:type="pct"/>
          </w:tcPr>
          <w:p w14:paraId="277B5BE8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41F2CCD" w14:textId="77777777" w:rsidTr="005E75DF">
        <w:tc>
          <w:tcPr>
            <w:tcW w:w="257" w:type="pct"/>
            <w:vAlign w:val="center"/>
          </w:tcPr>
          <w:p w14:paraId="7F606388" w14:textId="09A04C8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2FD752D7" w14:textId="1007E397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sz w:val="22"/>
                <w:szCs w:val="22"/>
              </w:rPr>
              <w:t>Ghế ngồi</w:t>
            </w:r>
          </w:p>
        </w:tc>
        <w:tc>
          <w:tcPr>
            <w:tcW w:w="301" w:type="pct"/>
            <w:vAlign w:val="center"/>
          </w:tcPr>
          <w:p w14:paraId="7291D473" w14:textId="122AC93B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5F903184" w14:textId="3AAD2F3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39C88AF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5D8802C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45DFF026" w14:textId="20F9107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3B0CC9CE" w14:textId="0DF8B97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74A6C22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C73DFC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45C044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91DA3E4" w14:textId="3EA6DA5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212511D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62AE8F5" w14:textId="2212A04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5737D625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CA5B426" w14:textId="77777777" w:rsidTr="005E75DF">
        <w:tc>
          <w:tcPr>
            <w:tcW w:w="257" w:type="pct"/>
            <w:vAlign w:val="center"/>
          </w:tcPr>
          <w:p w14:paraId="0B066268" w14:textId="195C26C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0EF9F086" w14:textId="6E1C7B60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sz w:val="22"/>
                <w:szCs w:val="22"/>
              </w:rPr>
              <w:t>Quai đeo Ragono</w:t>
            </w:r>
          </w:p>
        </w:tc>
        <w:tc>
          <w:tcPr>
            <w:tcW w:w="301" w:type="pct"/>
            <w:vAlign w:val="center"/>
          </w:tcPr>
          <w:p w14:paraId="258CF5C2" w14:textId="0E7685F2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2BBCEC58" w14:textId="3F9AD25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09C3AFC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33B4DE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0528138D" w14:textId="3184A063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6D82B507" w14:textId="4809B9B3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4A67BF35" w14:textId="0230882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91F433A" w14:textId="21B39A3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F62BBE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9D01AE2" w14:textId="2181C5D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1FA43B4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A81D658" w14:textId="0A90CED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6208F4D7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C85C044" w14:textId="77777777" w:rsidTr="005E75DF">
        <w:tc>
          <w:tcPr>
            <w:tcW w:w="257" w:type="pct"/>
            <w:vAlign w:val="center"/>
          </w:tcPr>
          <w:p w14:paraId="4BFCD9B0" w14:textId="4513044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3E382482" w14:textId="5A16AD9D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sz w:val="22"/>
                <w:szCs w:val="22"/>
              </w:rPr>
              <w:t>Cáp nguồn</w:t>
            </w:r>
          </w:p>
        </w:tc>
        <w:tc>
          <w:tcPr>
            <w:tcW w:w="301" w:type="pct"/>
            <w:vAlign w:val="center"/>
          </w:tcPr>
          <w:p w14:paraId="0ADD5477" w14:textId="73FD6084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67FE0669" w14:textId="705AAA0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1748D84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09E692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3835921B" w14:textId="6139855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7A32D678" w14:textId="76BC45D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0B5AB06F" w14:textId="3637B06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12F4919" w14:textId="1AE3F4E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E14157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387E705" w14:textId="0F63E0A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6FB6899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8C9AA2B" w14:textId="05AE8BF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7B92098F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827BEA4" w14:textId="77777777" w:rsidTr="005E75DF">
        <w:tc>
          <w:tcPr>
            <w:tcW w:w="257" w:type="pct"/>
            <w:vAlign w:val="center"/>
          </w:tcPr>
          <w:p w14:paraId="222DBA5C" w14:textId="78354D9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lastRenderedPageBreak/>
              <w:t>-</w:t>
            </w:r>
          </w:p>
        </w:tc>
        <w:tc>
          <w:tcPr>
            <w:tcW w:w="1064" w:type="pct"/>
            <w:vAlign w:val="center"/>
          </w:tcPr>
          <w:p w14:paraId="4F53241A" w14:textId="6067D23F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sz w:val="22"/>
                <w:szCs w:val="22"/>
              </w:rPr>
              <w:t>Hộp mỡ</w:t>
            </w:r>
          </w:p>
        </w:tc>
        <w:tc>
          <w:tcPr>
            <w:tcW w:w="301" w:type="pct"/>
            <w:vAlign w:val="center"/>
          </w:tcPr>
          <w:p w14:paraId="439CDAA1" w14:textId="4AC7E755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Hộp</w:t>
            </w:r>
          </w:p>
        </w:tc>
        <w:tc>
          <w:tcPr>
            <w:tcW w:w="367" w:type="pct"/>
          </w:tcPr>
          <w:p w14:paraId="737C1C84" w14:textId="143C2AA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7B5EDF7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1B017F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5B947E67" w14:textId="633DB4D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6AC2122E" w14:textId="514F8A53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32405A9C" w14:textId="3B7CB19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9E0DBBA" w14:textId="1177C99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25A4C3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D2B4F39" w14:textId="3BAA542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518B04D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D4487DC" w14:textId="106AD08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291CFD22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E35C193" w14:textId="77777777" w:rsidTr="005E75DF">
        <w:tc>
          <w:tcPr>
            <w:tcW w:w="257" w:type="pct"/>
            <w:vAlign w:val="center"/>
          </w:tcPr>
          <w:p w14:paraId="07C989C0" w14:textId="645FAB3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59B63B01" w14:textId="18E0E4DC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color w:val="000000"/>
                <w:sz w:val="22"/>
                <w:szCs w:val="22"/>
              </w:rPr>
              <w:t>Tài liệu</w:t>
            </w:r>
          </w:p>
        </w:tc>
        <w:tc>
          <w:tcPr>
            <w:tcW w:w="301" w:type="pct"/>
            <w:vAlign w:val="center"/>
          </w:tcPr>
          <w:p w14:paraId="3F026E4E" w14:textId="695DCF28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67" w:type="pct"/>
          </w:tcPr>
          <w:p w14:paraId="5B4E711D" w14:textId="6CCFAB8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6B564A0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862452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1D04EBBA" w14:textId="75F35E7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60D3F544" w14:textId="147CA72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3E75227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EB83D9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D1FCE8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843EB5C" w14:textId="050DD74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60A9173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1ED71E0" w14:textId="7F09576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1D367BBD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D6BD15C" w14:textId="77777777" w:rsidTr="005E75DF">
        <w:tc>
          <w:tcPr>
            <w:tcW w:w="257" w:type="pct"/>
            <w:vAlign w:val="center"/>
          </w:tcPr>
          <w:p w14:paraId="7F4FFBEA" w14:textId="539BBF0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9</w:t>
            </w:r>
          </w:p>
        </w:tc>
        <w:tc>
          <w:tcPr>
            <w:tcW w:w="1064" w:type="pct"/>
            <w:vAlign w:val="center"/>
          </w:tcPr>
          <w:p w14:paraId="3A804634" w14:textId="77E9E654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sz w:val="22"/>
                <w:szCs w:val="22"/>
              </w:rPr>
              <w:t>Lý lịch máy</w:t>
            </w:r>
          </w:p>
        </w:tc>
        <w:tc>
          <w:tcPr>
            <w:tcW w:w="301" w:type="pct"/>
            <w:vAlign w:val="center"/>
          </w:tcPr>
          <w:p w14:paraId="66121F04" w14:textId="2DAA49EC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67" w:type="pct"/>
          </w:tcPr>
          <w:p w14:paraId="603CCC65" w14:textId="246AC743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177A26C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42E128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3688CEE2" w14:textId="2F6B1BB3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39757CC8" w14:textId="3B126B0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6B40E5D6" w14:textId="6BC6506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3BE3323" w14:textId="39B4E51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2BC8AE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6287FF4" w14:textId="3189A2C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4AC17F8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C46D168" w14:textId="0836995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43DC81C9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1D78B72" w14:textId="77777777" w:rsidTr="005E75DF">
        <w:tc>
          <w:tcPr>
            <w:tcW w:w="257" w:type="pct"/>
            <w:vAlign w:val="center"/>
          </w:tcPr>
          <w:p w14:paraId="2C4BB25B" w14:textId="2AE821E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64" w:type="pct"/>
            <w:vAlign w:val="center"/>
          </w:tcPr>
          <w:p w14:paraId="6F061151" w14:textId="479FC520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sz w:val="22"/>
                <w:szCs w:val="22"/>
              </w:rPr>
              <w:t xml:space="preserve">Hướng dẫn sử dụng máy </w:t>
            </w:r>
          </w:p>
        </w:tc>
        <w:tc>
          <w:tcPr>
            <w:tcW w:w="301" w:type="pct"/>
            <w:vAlign w:val="center"/>
          </w:tcPr>
          <w:p w14:paraId="56D33C79" w14:textId="75356C74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67" w:type="pct"/>
          </w:tcPr>
          <w:p w14:paraId="00C3C51A" w14:textId="31A476E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716D336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55B23F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148046E7" w14:textId="0D72DB9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182CC2EB" w14:textId="0A5E9E2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083E714A" w14:textId="74FFCCF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E8CD509" w14:textId="3207EC4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BD59A1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C85BD80" w14:textId="35B6028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21C39A1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7FC105E" w14:textId="228BE94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4C0CCB14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8169496" w14:textId="77777777" w:rsidTr="005E75DF">
        <w:tc>
          <w:tcPr>
            <w:tcW w:w="257" w:type="pct"/>
            <w:vAlign w:val="center"/>
          </w:tcPr>
          <w:p w14:paraId="650D4B56" w14:textId="76F9A38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64" w:type="pct"/>
            <w:vAlign w:val="center"/>
          </w:tcPr>
          <w:p w14:paraId="4A10018D" w14:textId="26F53F70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sz w:val="22"/>
                <w:szCs w:val="22"/>
              </w:rPr>
              <w:t>Hướng dẫn sử dụng nguồn</w:t>
            </w:r>
          </w:p>
        </w:tc>
        <w:tc>
          <w:tcPr>
            <w:tcW w:w="301" w:type="pct"/>
            <w:vAlign w:val="center"/>
          </w:tcPr>
          <w:p w14:paraId="631859DC" w14:textId="7DCC6E35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67" w:type="pct"/>
          </w:tcPr>
          <w:p w14:paraId="383C2C62" w14:textId="6C80584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777F6EC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ECAF8C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BB6D49D" w14:textId="12C66FD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300781A6" w14:textId="61BD1D7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2B058576" w14:textId="263AA14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DDDD6A3" w14:textId="15BA46C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27FEBB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0832778" w14:textId="7F36DD2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528E0BD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E686057" w14:textId="76D062E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7544B667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5DE3B47" w14:textId="77777777" w:rsidTr="005E75DF">
        <w:tc>
          <w:tcPr>
            <w:tcW w:w="257" w:type="pct"/>
            <w:vAlign w:val="center"/>
          </w:tcPr>
          <w:p w14:paraId="454F3268" w14:textId="53C7D35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64" w:type="pct"/>
            <w:vAlign w:val="center"/>
          </w:tcPr>
          <w:p w14:paraId="0A4D998D" w14:textId="14CC88DB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sz w:val="22"/>
                <w:szCs w:val="22"/>
              </w:rPr>
              <w:t>Hướng dẫn sử dụng Ragono</w:t>
            </w:r>
          </w:p>
        </w:tc>
        <w:tc>
          <w:tcPr>
            <w:tcW w:w="301" w:type="pct"/>
            <w:vAlign w:val="center"/>
          </w:tcPr>
          <w:p w14:paraId="5E085A90" w14:textId="08B62B0F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67" w:type="pct"/>
          </w:tcPr>
          <w:p w14:paraId="018723D4" w14:textId="336E806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3876238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73CDB2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64AFB9C2" w14:textId="31408C1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447644D5" w14:textId="144C242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083B74CD" w14:textId="004E5E5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BFC92A5" w14:textId="324AF2B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392AA4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C9BDDE2" w14:textId="5FD3146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429BEA6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27BB626" w14:textId="3FC3AE7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0F07B603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B6A4A4A" w14:textId="77777777" w:rsidTr="005E75DF">
        <w:tc>
          <w:tcPr>
            <w:tcW w:w="257" w:type="pct"/>
            <w:vAlign w:val="center"/>
          </w:tcPr>
          <w:p w14:paraId="229395E2" w14:textId="2CEED776" w:rsidR="00400AF1" w:rsidRDefault="00400AF1" w:rsidP="009E44A1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5</w:t>
            </w:r>
          </w:p>
        </w:tc>
        <w:tc>
          <w:tcPr>
            <w:tcW w:w="1064" w:type="pct"/>
            <w:vAlign w:val="center"/>
          </w:tcPr>
          <w:p w14:paraId="12E9C563" w14:textId="76B474B2" w:rsidR="00400AF1" w:rsidRPr="007C56FC" w:rsidRDefault="00400AF1" w:rsidP="00EB5955">
            <w:pPr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Máy thu VRS-651</w:t>
            </w:r>
          </w:p>
        </w:tc>
        <w:tc>
          <w:tcPr>
            <w:tcW w:w="301" w:type="pct"/>
            <w:vAlign w:val="center"/>
          </w:tcPr>
          <w:p w14:paraId="2D4628FA" w14:textId="03EDCF5F" w:rsidR="00400AF1" w:rsidRPr="009E44A1" w:rsidRDefault="00400AF1" w:rsidP="009E44A1">
            <w:pPr>
              <w:jc w:val="center"/>
              <w:rPr>
                <w:rFonts w:ascii="Times New Roman" w:hAnsi="Times New Roman"/>
                <w:b/>
                <w:color w:val="C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b/>
                <w:color w:val="C00000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779ED9A1" w14:textId="7DFB7C1D" w:rsidR="00400AF1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240FFB63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142BCF39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6FB97168" w14:textId="33D554C7" w:rsidR="00400AF1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3840895C" w14:textId="7DF906CE" w:rsidR="00400AF1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199" w:type="pct"/>
          </w:tcPr>
          <w:p w14:paraId="1EE25B8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6CDDF9F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ACC8F1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4995A84" w14:textId="11E0F3E3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7A323D8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746FAAD3" w14:textId="2D32D34D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7AF95CCE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</w:tr>
      <w:tr w:rsidR="006651D7" w:rsidRPr="007C56FC" w14:paraId="4AFB4122" w14:textId="77777777" w:rsidTr="005E75DF">
        <w:tc>
          <w:tcPr>
            <w:tcW w:w="257" w:type="pct"/>
            <w:vAlign w:val="center"/>
          </w:tcPr>
          <w:p w14:paraId="47B0D1AC" w14:textId="553928FB" w:rsidR="00400AF1" w:rsidRDefault="00400AF1" w:rsidP="009E44A1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64" w:type="pct"/>
          </w:tcPr>
          <w:p w14:paraId="656896B0" w14:textId="0CE60B3D" w:rsidR="00400AF1" w:rsidRPr="007C56FC" w:rsidRDefault="00400AF1" w:rsidP="00EB5955">
            <w:pPr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Máy thu VRS 651</w:t>
            </w:r>
          </w:p>
        </w:tc>
        <w:tc>
          <w:tcPr>
            <w:tcW w:w="301" w:type="pct"/>
          </w:tcPr>
          <w:p w14:paraId="7869CAA8" w14:textId="5A6C8C5B" w:rsidR="00400AF1" w:rsidRPr="009E44A1" w:rsidRDefault="00400AF1" w:rsidP="009E44A1">
            <w:pPr>
              <w:jc w:val="center"/>
              <w:rPr>
                <w:rFonts w:ascii="Times New Roman" w:hAnsi="Times New Roman"/>
                <w:b/>
                <w:color w:val="C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0D907E61" w14:textId="558707A4" w:rsidR="00400AF1" w:rsidRPr="00CF2B44" w:rsidRDefault="00400AF1" w:rsidP="009E44A1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7B4CFFB7" w14:textId="77777777" w:rsidR="00400AF1" w:rsidRPr="00CF2B44" w:rsidRDefault="00400AF1" w:rsidP="009E44A1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</w:tcPr>
          <w:p w14:paraId="53FAFD53" w14:textId="77777777" w:rsidR="00400AF1" w:rsidRPr="00CF2B44" w:rsidRDefault="00400AF1" w:rsidP="009E44A1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00" w:type="pct"/>
          </w:tcPr>
          <w:p w14:paraId="5ED53E14" w14:textId="383D13B1" w:rsidR="00400AF1" w:rsidRPr="00CF2B44" w:rsidRDefault="00400AF1" w:rsidP="009E44A1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35BB78CE" w14:textId="1A294379" w:rsidR="00400AF1" w:rsidRPr="00CF2B44" w:rsidRDefault="00400AF1" w:rsidP="009E44A1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7416541E" w14:textId="77777777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01" w:type="pct"/>
          </w:tcPr>
          <w:p w14:paraId="17A60893" w14:textId="77777777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7A3A4AD" w14:textId="77777777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BF1604F" w14:textId="3C0E2816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360879E9" w14:textId="77777777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01" w:type="pct"/>
          </w:tcPr>
          <w:p w14:paraId="7E39B6DC" w14:textId="0624B780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07290040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</w:tr>
      <w:tr w:rsidR="006651D7" w:rsidRPr="007C56FC" w14:paraId="191037A0" w14:textId="77777777" w:rsidTr="005E75DF">
        <w:tc>
          <w:tcPr>
            <w:tcW w:w="257" w:type="pct"/>
            <w:vAlign w:val="center"/>
          </w:tcPr>
          <w:p w14:paraId="23FEA3CC" w14:textId="5E00A2C3" w:rsidR="00400AF1" w:rsidRDefault="00400AF1" w:rsidP="009E44A1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64" w:type="pct"/>
          </w:tcPr>
          <w:p w14:paraId="7ADE98E8" w14:textId="5970F7C4" w:rsidR="00400AF1" w:rsidRPr="007C56FC" w:rsidRDefault="00400AF1" w:rsidP="00EB5955">
            <w:pPr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Ác quy BP-611</w:t>
            </w:r>
          </w:p>
        </w:tc>
        <w:tc>
          <w:tcPr>
            <w:tcW w:w="301" w:type="pct"/>
          </w:tcPr>
          <w:p w14:paraId="489CE747" w14:textId="11516830" w:rsidR="00400AF1" w:rsidRPr="009E44A1" w:rsidRDefault="00400AF1" w:rsidP="009E44A1">
            <w:pPr>
              <w:jc w:val="center"/>
              <w:rPr>
                <w:rFonts w:ascii="Times New Roman" w:hAnsi="Times New Roman"/>
                <w:b/>
                <w:color w:val="C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46617751" w14:textId="295DA602" w:rsidR="00400AF1" w:rsidRPr="00CF2B44" w:rsidRDefault="00400AF1" w:rsidP="009E44A1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250" w:type="pct"/>
          </w:tcPr>
          <w:p w14:paraId="242B472D" w14:textId="77777777" w:rsidR="00400AF1" w:rsidRPr="00CF2B44" w:rsidRDefault="00400AF1" w:rsidP="009E44A1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</w:tcPr>
          <w:p w14:paraId="2B5660A4" w14:textId="77777777" w:rsidR="00400AF1" w:rsidRPr="00CF2B44" w:rsidRDefault="00400AF1" w:rsidP="009E44A1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00" w:type="pct"/>
          </w:tcPr>
          <w:p w14:paraId="2BC63E82" w14:textId="5A637331" w:rsidR="00400AF1" w:rsidRPr="00CF2B44" w:rsidRDefault="00400AF1" w:rsidP="009E44A1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99" w:type="pct"/>
          </w:tcPr>
          <w:p w14:paraId="6F58CD47" w14:textId="34470621" w:rsidR="00400AF1" w:rsidRPr="00CF2B44" w:rsidRDefault="00400AF1" w:rsidP="009E44A1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3CC804A5" w14:textId="77777777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01" w:type="pct"/>
          </w:tcPr>
          <w:p w14:paraId="6066FE7D" w14:textId="77777777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A3DE55D" w14:textId="77777777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3950676" w14:textId="06FD4DF6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404" w:type="pct"/>
            <w:vAlign w:val="center"/>
          </w:tcPr>
          <w:p w14:paraId="6725C95C" w14:textId="77777777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01" w:type="pct"/>
          </w:tcPr>
          <w:p w14:paraId="2FAACF3A" w14:textId="3EA49B4D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46DCA0C3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</w:tr>
      <w:tr w:rsidR="006651D7" w:rsidRPr="007C56FC" w14:paraId="11669D02" w14:textId="77777777" w:rsidTr="005E75DF">
        <w:tc>
          <w:tcPr>
            <w:tcW w:w="257" w:type="pct"/>
            <w:vAlign w:val="center"/>
          </w:tcPr>
          <w:p w14:paraId="1E32C65A" w14:textId="2AC20F50" w:rsidR="00400AF1" w:rsidRDefault="00400AF1" w:rsidP="009E44A1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64" w:type="pct"/>
          </w:tcPr>
          <w:p w14:paraId="1CF01A47" w14:textId="71D22901" w:rsidR="00400AF1" w:rsidRPr="007C56FC" w:rsidRDefault="00400AF1" w:rsidP="00EB5955">
            <w:pPr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Nguồn PSC-611</w:t>
            </w:r>
          </w:p>
        </w:tc>
        <w:tc>
          <w:tcPr>
            <w:tcW w:w="301" w:type="pct"/>
          </w:tcPr>
          <w:p w14:paraId="422CD662" w14:textId="267C0D5E" w:rsidR="00400AF1" w:rsidRPr="009E44A1" w:rsidRDefault="00400AF1" w:rsidP="009E44A1">
            <w:pPr>
              <w:jc w:val="center"/>
              <w:rPr>
                <w:rFonts w:ascii="Times New Roman" w:hAnsi="Times New Roman"/>
                <w:b/>
                <w:color w:val="C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4D29371B" w14:textId="1C89D76A" w:rsidR="00400AF1" w:rsidRPr="00CF2B44" w:rsidRDefault="00400AF1" w:rsidP="009E44A1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4133E7EA" w14:textId="77777777" w:rsidR="00400AF1" w:rsidRPr="00CF2B44" w:rsidRDefault="00400AF1" w:rsidP="009E44A1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</w:tcPr>
          <w:p w14:paraId="7F54E56E" w14:textId="77777777" w:rsidR="00400AF1" w:rsidRPr="00CF2B44" w:rsidRDefault="00400AF1" w:rsidP="009E44A1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00" w:type="pct"/>
          </w:tcPr>
          <w:p w14:paraId="76F29C9A" w14:textId="6F19B387" w:rsidR="00400AF1" w:rsidRPr="00CF2B44" w:rsidRDefault="00400AF1" w:rsidP="009E44A1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546EB2A9" w14:textId="480940D2" w:rsidR="00400AF1" w:rsidRPr="00CF2B44" w:rsidRDefault="00400AF1" w:rsidP="009E44A1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35C8DAD5" w14:textId="77777777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01" w:type="pct"/>
          </w:tcPr>
          <w:p w14:paraId="757FE442" w14:textId="77777777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664B1BC" w14:textId="77777777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0035995" w14:textId="26089F05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3B906C44" w14:textId="77777777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01" w:type="pct"/>
          </w:tcPr>
          <w:p w14:paraId="2E963CF4" w14:textId="33C9376B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54AD24B9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</w:tr>
      <w:tr w:rsidR="006651D7" w:rsidRPr="007C56FC" w14:paraId="68A717CF" w14:textId="77777777" w:rsidTr="005E75DF">
        <w:tc>
          <w:tcPr>
            <w:tcW w:w="257" w:type="pct"/>
            <w:vAlign w:val="center"/>
          </w:tcPr>
          <w:p w14:paraId="28A21A5D" w14:textId="00198853" w:rsidR="00400AF1" w:rsidRDefault="00400AF1" w:rsidP="009E44A1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64" w:type="pct"/>
          </w:tcPr>
          <w:p w14:paraId="6DDA23F2" w14:textId="0E89893E" w:rsidR="00400AF1" w:rsidRPr="007C56FC" w:rsidRDefault="00400AF1" w:rsidP="00EB5955">
            <w:pPr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Tai nghe quàng đầu HE-651</w:t>
            </w:r>
          </w:p>
        </w:tc>
        <w:tc>
          <w:tcPr>
            <w:tcW w:w="301" w:type="pct"/>
          </w:tcPr>
          <w:p w14:paraId="64A1E3A9" w14:textId="7B16A6D7" w:rsidR="00400AF1" w:rsidRPr="009E44A1" w:rsidRDefault="00400AF1" w:rsidP="009E44A1">
            <w:pPr>
              <w:jc w:val="center"/>
              <w:rPr>
                <w:rFonts w:ascii="Times New Roman" w:hAnsi="Times New Roman"/>
                <w:b/>
                <w:color w:val="C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31A7C833" w14:textId="00F91E80" w:rsidR="00400AF1" w:rsidRPr="00CF2B44" w:rsidRDefault="00400AF1" w:rsidP="009E44A1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0CB82565" w14:textId="77777777" w:rsidR="00400AF1" w:rsidRPr="00CF2B44" w:rsidRDefault="00400AF1" w:rsidP="009E44A1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</w:tcPr>
          <w:p w14:paraId="0F7F5781" w14:textId="77777777" w:rsidR="00400AF1" w:rsidRPr="00CF2B44" w:rsidRDefault="00400AF1" w:rsidP="009E44A1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00" w:type="pct"/>
          </w:tcPr>
          <w:p w14:paraId="234CB21A" w14:textId="7013BA43" w:rsidR="00400AF1" w:rsidRPr="00CF2B44" w:rsidRDefault="00400AF1" w:rsidP="009E44A1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505958CD" w14:textId="3FDD8B29" w:rsidR="00400AF1" w:rsidRPr="00CF2B44" w:rsidRDefault="00400AF1" w:rsidP="009E44A1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0EB083A5" w14:textId="77777777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01" w:type="pct"/>
          </w:tcPr>
          <w:p w14:paraId="24B71C3F" w14:textId="77777777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FC3656B" w14:textId="77777777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6168D1E" w14:textId="31307BC9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4A308A2B" w14:textId="77777777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01" w:type="pct"/>
          </w:tcPr>
          <w:p w14:paraId="43317E65" w14:textId="2C09AA55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5CCABC4F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</w:tr>
      <w:tr w:rsidR="006651D7" w:rsidRPr="007C56FC" w14:paraId="072D8733" w14:textId="77777777" w:rsidTr="005E75DF">
        <w:tc>
          <w:tcPr>
            <w:tcW w:w="257" w:type="pct"/>
            <w:vAlign w:val="center"/>
          </w:tcPr>
          <w:p w14:paraId="6D495CBA" w14:textId="6941A5D8" w:rsidR="00400AF1" w:rsidRDefault="00400AF1" w:rsidP="009E44A1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64" w:type="pct"/>
          </w:tcPr>
          <w:p w14:paraId="3277476E" w14:textId="16844BB4" w:rsidR="00400AF1" w:rsidRPr="007C56FC" w:rsidRDefault="00400AF1" w:rsidP="00EB5955">
            <w:pPr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Anten 2 cực DA-651</w:t>
            </w:r>
          </w:p>
        </w:tc>
        <w:tc>
          <w:tcPr>
            <w:tcW w:w="301" w:type="pct"/>
          </w:tcPr>
          <w:p w14:paraId="24FC042E" w14:textId="2F0B8928" w:rsidR="00400AF1" w:rsidRPr="009E44A1" w:rsidRDefault="00400AF1" w:rsidP="009E44A1">
            <w:pPr>
              <w:jc w:val="center"/>
              <w:rPr>
                <w:rFonts w:ascii="Times New Roman" w:hAnsi="Times New Roman"/>
                <w:b/>
                <w:color w:val="C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73391B8B" w14:textId="09D85054" w:rsidR="00400AF1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70E2A498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41D15A39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177F120E" w14:textId="4A8E6B00" w:rsidR="00400AF1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00E4524C" w14:textId="54ABB996" w:rsidR="00400AF1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5235CB5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74C7402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AF59C5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B7AC270" w14:textId="5AFBA07C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0F823BE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1241A288" w14:textId="02488B98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7B04EE0E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</w:tr>
      <w:tr w:rsidR="006651D7" w:rsidRPr="007C56FC" w14:paraId="2C85C7C4" w14:textId="77777777" w:rsidTr="005E75DF">
        <w:tc>
          <w:tcPr>
            <w:tcW w:w="257" w:type="pct"/>
            <w:vAlign w:val="center"/>
          </w:tcPr>
          <w:p w14:paraId="78A86998" w14:textId="2B492AB8" w:rsidR="00400AF1" w:rsidRDefault="00400AF1" w:rsidP="009E44A1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64" w:type="pct"/>
          </w:tcPr>
          <w:p w14:paraId="6FE7E3A7" w14:textId="30F88F37" w:rsidR="00400AF1" w:rsidRPr="007C56FC" w:rsidRDefault="00400AF1" w:rsidP="00EB5955">
            <w:pPr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Bộ dụng cụ cơ động</w:t>
            </w:r>
          </w:p>
        </w:tc>
        <w:tc>
          <w:tcPr>
            <w:tcW w:w="301" w:type="pct"/>
          </w:tcPr>
          <w:p w14:paraId="2E156C30" w14:textId="4A9AF790" w:rsidR="00400AF1" w:rsidRPr="009E44A1" w:rsidRDefault="00400AF1" w:rsidP="009E44A1">
            <w:pPr>
              <w:jc w:val="center"/>
              <w:rPr>
                <w:rFonts w:ascii="Times New Roman" w:hAnsi="Times New Roman"/>
                <w:b/>
                <w:color w:val="C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06E44448" w14:textId="341FF1D4" w:rsidR="00400AF1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7E1C45A2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1DA862FF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5FEA8FF3" w14:textId="488D20EB" w:rsidR="00400AF1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44A149C6" w14:textId="6934AC1D" w:rsidR="00400AF1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7A980B5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35F8F83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B56C1D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A569AD0" w14:textId="24BBBF16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277DEB4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24B7510B" w14:textId="519E6DB5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27ACD576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</w:tr>
      <w:tr w:rsidR="006651D7" w:rsidRPr="007C56FC" w14:paraId="00FBBD8D" w14:textId="77777777" w:rsidTr="005E75DF">
        <w:tc>
          <w:tcPr>
            <w:tcW w:w="257" w:type="pct"/>
            <w:vAlign w:val="center"/>
          </w:tcPr>
          <w:p w14:paraId="234D7103" w14:textId="36182D33" w:rsidR="00400AF1" w:rsidRDefault="00400AF1" w:rsidP="009E44A1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64" w:type="pct"/>
          </w:tcPr>
          <w:p w14:paraId="6CF54C84" w14:textId="588AC7DB" w:rsidR="00400AF1" w:rsidRPr="007C56FC" w:rsidRDefault="00400AF1" w:rsidP="00EB5955">
            <w:pPr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Dây níu 10m</w:t>
            </w:r>
          </w:p>
        </w:tc>
        <w:tc>
          <w:tcPr>
            <w:tcW w:w="301" w:type="pct"/>
          </w:tcPr>
          <w:p w14:paraId="19854849" w14:textId="5F21FD97" w:rsidR="00400AF1" w:rsidRPr="009E44A1" w:rsidRDefault="00400AF1" w:rsidP="009E44A1">
            <w:pPr>
              <w:jc w:val="center"/>
              <w:rPr>
                <w:rFonts w:ascii="Times New Roman" w:hAnsi="Times New Roman"/>
                <w:b/>
                <w:color w:val="C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Sợi</w:t>
            </w:r>
          </w:p>
        </w:tc>
        <w:tc>
          <w:tcPr>
            <w:tcW w:w="367" w:type="pct"/>
          </w:tcPr>
          <w:p w14:paraId="2932D464" w14:textId="61B4B43A" w:rsidR="00400AF1" w:rsidRPr="00CF2B44" w:rsidRDefault="00400AF1" w:rsidP="009E44A1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250" w:type="pct"/>
          </w:tcPr>
          <w:p w14:paraId="1E0AB8D4" w14:textId="77777777" w:rsidR="00400AF1" w:rsidRPr="00CF2B44" w:rsidRDefault="00400AF1" w:rsidP="009E44A1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</w:tcPr>
          <w:p w14:paraId="1C614ED8" w14:textId="77777777" w:rsidR="00400AF1" w:rsidRPr="00CF2B44" w:rsidRDefault="00400AF1" w:rsidP="009E44A1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00" w:type="pct"/>
          </w:tcPr>
          <w:p w14:paraId="5C1A864A" w14:textId="124F5AC8" w:rsidR="00400AF1" w:rsidRPr="00CF2B44" w:rsidRDefault="00400AF1" w:rsidP="009E44A1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99" w:type="pct"/>
          </w:tcPr>
          <w:p w14:paraId="009EAC37" w14:textId="095A6EEB" w:rsidR="00400AF1" w:rsidRPr="00CF2B44" w:rsidRDefault="00400AF1" w:rsidP="009E44A1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62415999" w14:textId="77777777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01" w:type="pct"/>
          </w:tcPr>
          <w:p w14:paraId="00173574" w14:textId="77777777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56A4D2E" w14:textId="77777777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A1F8D5E" w14:textId="48423714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404" w:type="pct"/>
            <w:vAlign w:val="center"/>
          </w:tcPr>
          <w:p w14:paraId="177F245D" w14:textId="77777777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01" w:type="pct"/>
          </w:tcPr>
          <w:p w14:paraId="03A2C38E" w14:textId="70FA28FB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506" w:type="pct"/>
          </w:tcPr>
          <w:p w14:paraId="1634C1CE" w14:textId="77777777" w:rsidR="00400AF1" w:rsidRPr="00CF2B44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bCs/>
                <w:color w:val="FF0000"/>
                <w:sz w:val="22"/>
                <w:szCs w:val="22"/>
              </w:rPr>
            </w:pPr>
          </w:p>
        </w:tc>
      </w:tr>
      <w:tr w:rsidR="006651D7" w:rsidRPr="007C56FC" w14:paraId="4DE6B4B2" w14:textId="77777777" w:rsidTr="005E75DF">
        <w:tc>
          <w:tcPr>
            <w:tcW w:w="257" w:type="pct"/>
            <w:vAlign w:val="center"/>
          </w:tcPr>
          <w:p w14:paraId="54A38929" w14:textId="360A6C50" w:rsidR="00400AF1" w:rsidRDefault="00400AF1" w:rsidP="009E44A1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064" w:type="pct"/>
          </w:tcPr>
          <w:p w14:paraId="20D1D9EA" w14:textId="48EA0677" w:rsidR="00400AF1" w:rsidRPr="007C56FC" w:rsidRDefault="00400AF1" w:rsidP="00EB5955">
            <w:pPr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Tài liệu HDSD</w:t>
            </w:r>
          </w:p>
        </w:tc>
        <w:tc>
          <w:tcPr>
            <w:tcW w:w="301" w:type="pct"/>
            <w:vAlign w:val="center"/>
          </w:tcPr>
          <w:p w14:paraId="2DA1BA27" w14:textId="5506CF0F" w:rsidR="00400AF1" w:rsidRPr="009E44A1" w:rsidRDefault="00400AF1" w:rsidP="009E44A1">
            <w:pPr>
              <w:jc w:val="center"/>
              <w:rPr>
                <w:rFonts w:ascii="Times New Roman" w:hAnsi="Times New Roman"/>
                <w:b/>
                <w:color w:val="C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67" w:type="pct"/>
          </w:tcPr>
          <w:p w14:paraId="306F4355" w14:textId="0EC87211" w:rsidR="00400AF1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3776F390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696AB36D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3D724DD1" w14:textId="3ACCBD22" w:rsidR="00400AF1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65201002" w14:textId="5B809BB7" w:rsidR="00400AF1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1A1308B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67418B0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8804B4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CD42580" w14:textId="6FE29791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01AF896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4635F49A" w14:textId="62DD7894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1EF591CA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</w:tr>
      <w:tr w:rsidR="006651D7" w:rsidRPr="007C56FC" w14:paraId="6A34C8BD" w14:textId="77777777" w:rsidTr="005E75DF">
        <w:tc>
          <w:tcPr>
            <w:tcW w:w="257" w:type="pct"/>
            <w:vAlign w:val="center"/>
          </w:tcPr>
          <w:p w14:paraId="26AEE0FD" w14:textId="01424566" w:rsidR="00400AF1" w:rsidRDefault="00400AF1" w:rsidP="009E44A1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64" w:type="pct"/>
          </w:tcPr>
          <w:p w14:paraId="1DFA18F6" w14:textId="666D1073" w:rsidR="00400AF1" w:rsidRPr="007C56FC" w:rsidRDefault="00400AF1" w:rsidP="00EB5955">
            <w:pPr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Lýlịch máy VRU-651</w:t>
            </w:r>
          </w:p>
        </w:tc>
        <w:tc>
          <w:tcPr>
            <w:tcW w:w="301" w:type="pct"/>
            <w:vAlign w:val="center"/>
          </w:tcPr>
          <w:p w14:paraId="1E9C610C" w14:textId="011D070A" w:rsidR="00400AF1" w:rsidRPr="009E44A1" w:rsidRDefault="00400AF1" w:rsidP="009E44A1">
            <w:pPr>
              <w:jc w:val="center"/>
              <w:rPr>
                <w:rFonts w:ascii="Times New Roman" w:hAnsi="Times New Roman"/>
                <w:b/>
                <w:color w:val="C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67" w:type="pct"/>
          </w:tcPr>
          <w:p w14:paraId="7043CE5E" w14:textId="6567BCF9" w:rsidR="00400AF1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7450D126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5B749950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232A6B4E" w14:textId="57C99C49" w:rsidR="00400AF1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2D634FA0" w14:textId="6C7D71B6" w:rsidR="00400AF1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55F2811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53504D7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AB99C5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DAF669C" w14:textId="2380411D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5D00409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6DB9E8F8" w14:textId="0A4EC1E4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102B5A52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</w:tr>
      <w:tr w:rsidR="006651D7" w:rsidRPr="007C56FC" w14:paraId="2EBEE414" w14:textId="77777777" w:rsidTr="005E75DF">
        <w:tc>
          <w:tcPr>
            <w:tcW w:w="257" w:type="pct"/>
            <w:vAlign w:val="center"/>
          </w:tcPr>
          <w:p w14:paraId="102F0125" w14:textId="4A17973B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8</w:t>
            </w:r>
          </w:p>
        </w:tc>
        <w:tc>
          <w:tcPr>
            <w:tcW w:w="1064" w:type="pct"/>
            <w:vAlign w:val="center"/>
          </w:tcPr>
          <w:p w14:paraId="764BA61B" w14:textId="0669B4F7" w:rsidR="00400AF1" w:rsidRPr="007C56FC" w:rsidRDefault="00400AF1" w:rsidP="00EB5955">
            <w:pPr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 xml:space="preserve">Máy phát </w:t>
            </w:r>
            <w:r w:rsidR="004D1C9F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VRS-642</w:t>
            </w:r>
          </w:p>
        </w:tc>
        <w:tc>
          <w:tcPr>
            <w:tcW w:w="301" w:type="pct"/>
            <w:vAlign w:val="center"/>
          </w:tcPr>
          <w:p w14:paraId="4F304674" w14:textId="77777777" w:rsidR="00400AF1" w:rsidRPr="009E44A1" w:rsidRDefault="00400AF1" w:rsidP="009E44A1">
            <w:pPr>
              <w:jc w:val="center"/>
              <w:rPr>
                <w:rFonts w:ascii="Times New Roman" w:hAnsi="Times New Roman"/>
                <w:b/>
                <w:color w:val="C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b/>
                <w:color w:val="C00000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0A0BB8AB" w14:textId="68C974A4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7EB83A81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7CA96484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09820D53" w14:textId="138CA5CD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5D45D5E2" w14:textId="00274CB5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5B2B29CC" w14:textId="4903848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21EF6A20" w14:textId="785AA89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8C7207E" w14:textId="0D4DAFB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A367DEF" w14:textId="4F4AE8D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6789EC8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3144B5F0" w14:textId="15C1645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3404946D" w14:textId="51AE7CA4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</w:tr>
      <w:tr w:rsidR="006651D7" w:rsidRPr="007C56FC" w14:paraId="09F09BCF" w14:textId="77777777" w:rsidTr="005E75DF">
        <w:tc>
          <w:tcPr>
            <w:tcW w:w="257" w:type="pct"/>
            <w:vAlign w:val="center"/>
          </w:tcPr>
          <w:p w14:paraId="6C409BDE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64" w:type="pct"/>
            <w:vAlign w:val="center"/>
          </w:tcPr>
          <w:p w14:paraId="05A8943B" w14:textId="3978F139" w:rsidR="00400AF1" w:rsidRPr="007C56FC" w:rsidRDefault="00400AF1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Máy phát </w:t>
            </w:r>
            <w:r w:rsidR="004D1C9F">
              <w:rPr>
                <w:rFonts w:ascii="Times New Roman" w:hAnsi="Times New Roman"/>
                <w:color w:val="000000"/>
                <w:sz w:val="22"/>
                <w:szCs w:val="22"/>
              </w:rPr>
              <w:t>VRS-642</w:t>
            </w:r>
          </w:p>
        </w:tc>
        <w:tc>
          <w:tcPr>
            <w:tcW w:w="301" w:type="pct"/>
            <w:vAlign w:val="center"/>
          </w:tcPr>
          <w:p w14:paraId="2F4B4339" w14:textId="77777777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755EA67D" w14:textId="37343B26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4B25FFDF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BD5EE99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292F1C3B" w14:textId="69CDE1D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0F5AC333" w14:textId="1A5DE86C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27FF451C" w14:textId="1ECCE2C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70B04E3" w14:textId="408DE66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CC73767" w14:textId="26FFDB5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1A55A70" w14:textId="5E25716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0F8B435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CA44E5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06" w:type="pct"/>
          </w:tcPr>
          <w:p w14:paraId="765DDCE8" w14:textId="2F26586F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6184127" w14:textId="77777777" w:rsidTr="005E75DF">
        <w:tc>
          <w:tcPr>
            <w:tcW w:w="257" w:type="pct"/>
            <w:vAlign w:val="center"/>
          </w:tcPr>
          <w:p w14:paraId="77440FE7" w14:textId="66669E90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0923012A" w14:textId="578A5A91" w:rsidR="00400AF1" w:rsidRPr="007C56FC" w:rsidRDefault="00400AF1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Máy phát </w:t>
            </w:r>
            <w:r w:rsidR="004D1C9F">
              <w:rPr>
                <w:rFonts w:ascii="Times New Roman" w:hAnsi="Times New Roman"/>
                <w:color w:val="000000"/>
                <w:sz w:val="22"/>
                <w:szCs w:val="22"/>
              </w:rPr>
              <w:t>VRS-642</w:t>
            </w:r>
          </w:p>
        </w:tc>
        <w:tc>
          <w:tcPr>
            <w:tcW w:w="301" w:type="pct"/>
            <w:vAlign w:val="center"/>
          </w:tcPr>
          <w:p w14:paraId="1EF05FA2" w14:textId="78A17DDE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0691863F" w14:textId="3FCB4DA1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17D7E1CD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FFE30D1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65A3965E" w14:textId="487B5DD3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4FCC8930" w14:textId="09DDF054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99" w:type="pct"/>
          </w:tcPr>
          <w:p w14:paraId="74B7C5A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925D7D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BD5C32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2AC4831" w14:textId="5096E927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065A734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704CE05" w14:textId="6E7FDB4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6E60793E" w14:textId="173BAC44" w:rsidR="00400AF1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</w:tr>
      <w:tr w:rsidR="006651D7" w:rsidRPr="007C56FC" w14:paraId="799A43AB" w14:textId="77777777" w:rsidTr="005E75DF">
        <w:tc>
          <w:tcPr>
            <w:tcW w:w="257" w:type="pct"/>
            <w:vAlign w:val="center"/>
          </w:tcPr>
          <w:p w14:paraId="0E44C7CE" w14:textId="02E7C670" w:rsidR="00400AF1" w:rsidRPr="005E75B7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4" w:type="pct"/>
            <w:vAlign w:val="center"/>
          </w:tcPr>
          <w:p w14:paraId="7FB1EC38" w14:textId="74A73B70" w:rsidR="00400AF1" w:rsidRPr="005E75B7" w:rsidRDefault="00400AF1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sz w:val="22"/>
                <w:szCs w:val="22"/>
              </w:rPr>
              <w:t>Khối cơ sở máy VRS-642</w:t>
            </w:r>
          </w:p>
        </w:tc>
        <w:tc>
          <w:tcPr>
            <w:tcW w:w="301" w:type="pct"/>
            <w:vAlign w:val="center"/>
          </w:tcPr>
          <w:p w14:paraId="67C01DFF" w14:textId="71C10C44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504BB101" w14:textId="0A70FED4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02D24663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57E30154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3AB6EAA8" w14:textId="2BECCAEE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1654F22B" w14:textId="3631E3FA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53DB2BDE" w14:textId="710EF92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A2ED218" w14:textId="6D79B483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13EB285" w14:textId="662D288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D535CF4" w14:textId="1FB34B2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7221BEC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3A1A73A" w14:textId="3303CDA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3B990D26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CE94BFA" w14:textId="77777777" w:rsidTr="005E75DF">
        <w:tc>
          <w:tcPr>
            <w:tcW w:w="257" w:type="pct"/>
            <w:vAlign w:val="center"/>
          </w:tcPr>
          <w:p w14:paraId="2E22E14C" w14:textId="2A78BCA7" w:rsidR="00400AF1" w:rsidRPr="005E75B7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4" w:type="pct"/>
            <w:vAlign w:val="center"/>
          </w:tcPr>
          <w:p w14:paraId="0B29E2ED" w14:textId="54F6FD34" w:rsidR="00400AF1" w:rsidRPr="005E75B7" w:rsidRDefault="00400AF1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sz w:val="22"/>
                <w:szCs w:val="22"/>
              </w:rPr>
              <w:t>Khối PA máy VRS-642</w:t>
            </w:r>
          </w:p>
        </w:tc>
        <w:tc>
          <w:tcPr>
            <w:tcW w:w="301" w:type="pct"/>
            <w:vAlign w:val="center"/>
          </w:tcPr>
          <w:p w14:paraId="60F3480E" w14:textId="52E15A2D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7020367F" w14:textId="7541C681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1ED7982E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FF5E1DE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26E6F497" w14:textId="77692850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054210C3" w14:textId="183C832B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5289BC64" w14:textId="417EB1F3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90D20F9" w14:textId="2EE5D08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7B69F5C" w14:textId="6678446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40C8163" w14:textId="3DC7AE3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3ECC7B3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59F0AE6" w14:textId="30729A2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0171FC50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1285D19" w14:textId="77777777" w:rsidTr="005E75DF">
        <w:tc>
          <w:tcPr>
            <w:tcW w:w="257" w:type="pct"/>
            <w:vAlign w:val="center"/>
          </w:tcPr>
          <w:p w14:paraId="6D14712A" w14:textId="71C7E93F" w:rsidR="00400AF1" w:rsidRPr="005E75B7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4" w:type="pct"/>
            <w:vAlign w:val="center"/>
          </w:tcPr>
          <w:p w14:paraId="44463834" w14:textId="07AB2821" w:rsidR="00400AF1" w:rsidRPr="005E75B7" w:rsidRDefault="00400AF1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sz w:val="22"/>
                <w:szCs w:val="22"/>
              </w:rPr>
              <w:t>Khối quạt máy VRS-642</w:t>
            </w:r>
          </w:p>
        </w:tc>
        <w:tc>
          <w:tcPr>
            <w:tcW w:w="301" w:type="pct"/>
            <w:vAlign w:val="center"/>
          </w:tcPr>
          <w:p w14:paraId="54E70053" w14:textId="4782F054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3D045D66" w14:textId="37903916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6B7FE573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4924CFD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1BA04215" w14:textId="32EACAF3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6E13CDA2" w14:textId="74788A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08C4ADED" w14:textId="08310C2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C510A20" w14:textId="508B39B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BFE7432" w14:textId="347D935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BBC84B1" w14:textId="6E167ED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0A3B750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605A221" w14:textId="700D2F3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412986E2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2A3E342" w14:textId="77777777" w:rsidTr="005E75DF">
        <w:tc>
          <w:tcPr>
            <w:tcW w:w="257" w:type="pct"/>
            <w:vAlign w:val="center"/>
          </w:tcPr>
          <w:p w14:paraId="34886F7C" w14:textId="18D74D2D" w:rsidR="00400AF1" w:rsidRPr="005E75B7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4" w:type="pct"/>
            <w:vAlign w:val="center"/>
          </w:tcPr>
          <w:p w14:paraId="7129B4FF" w14:textId="7238F7DB" w:rsidR="00400AF1" w:rsidRPr="005E75B7" w:rsidRDefault="00400AF1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sz w:val="22"/>
                <w:szCs w:val="22"/>
              </w:rPr>
              <w:t>Khối giá máy VRS-642</w:t>
            </w:r>
          </w:p>
        </w:tc>
        <w:tc>
          <w:tcPr>
            <w:tcW w:w="301" w:type="pct"/>
            <w:vAlign w:val="center"/>
          </w:tcPr>
          <w:p w14:paraId="68118961" w14:textId="368FD7EF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03D03A10" w14:textId="44D9F9EC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665039E6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ECA0E56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1894D4A8" w14:textId="7955A693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20AEFB96" w14:textId="65E45F6B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73F67910" w14:textId="688D2CF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18F5745" w14:textId="49D4174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313C0AC" w14:textId="5CABE74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7D3285B" w14:textId="3D0221F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6ABFE26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E5E8FB8" w14:textId="15DEDDF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6CBC660D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B170895" w14:textId="77777777" w:rsidTr="005E75DF">
        <w:tc>
          <w:tcPr>
            <w:tcW w:w="257" w:type="pct"/>
            <w:vAlign w:val="center"/>
          </w:tcPr>
          <w:p w14:paraId="3452090F" w14:textId="2678BF68" w:rsidR="00400AF1" w:rsidRPr="005E75B7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4A325320" w14:textId="04A7B343" w:rsidR="00400AF1" w:rsidRPr="006D54E2" w:rsidRDefault="00400AF1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D54E2">
              <w:rPr>
                <w:rFonts w:ascii="Times New Roman" w:hAnsi="Times New Roman"/>
                <w:sz w:val="22"/>
                <w:szCs w:val="22"/>
              </w:rPr>
              <w:t>Cáp cao tần nối khối cơ sở với khối PA</w:t>
            </w:r>
          </w:p>
        </w:tc>
        <w:tc>
          <w:tcPr>
            <w:tcW w:w="301" w:type="pct"/>
            <w:vAlign w:val="center"/>
          </w:tcPr>
          <w:p w14:paraId="07ABC1D4" w14:textId="54D6D409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63379544" w14:textId="21F664FD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666634D5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A05B521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4802A674" w14:textId="048CF4FD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28B88689" w14:textId="2E9F2E6E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4A0DF9CE" w14:textId="53C5463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5352AFB" w14:textId="10DB9A9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3BE9C2D" w14:textId="0B0318D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27A3EA5" w14:textId="406B544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16C200A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BA0EAA7" w14:textId="708C973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5756E188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263A342" w14:textId="77777777" w:rsidTr="005E75DF">
        <w:tc>
          <w:tcPr>
            <w:tcW w:w="257" w:type="pct"/>
            <w:vAlign w:val="center"/>
          </w:tcPr>
          <w:p w14:paraId="7DB0FE5D" w14:textId="6F61DEB4" w:rsidR="00400AF1" w:rsidRPr="005E75B7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0A1B2582" w14:textId="3B9EFB86" w:rsidR="00400AF1" w:rsidRPr="006D54E2" w:rsidRDefault="00400AF1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D54E2">
              <w:rPr>
                <w:rFonts w:ascii="Times New Roman" w:hAnsi="Times New Roman"/>
                <w:sz w:val="22"/>
                <w:szCs w:val="22"/>
              </w:rPr>
              <w:t>Cáp điều khiển nối khối cơ sở với khối PA</w:t>
            </w:r>
          </w:p>
        </w:tc>
        <w:tc>
          <w:tcPr>
            <w:tcW w:w="301" w:type="pct"/>
            <w:vAlign w:val="center"/>
          </w:tcPr>
          <w:p w14:paraId="4E7A991C" w14:textId="49FE11FC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50509971" w14:textId="5C92AD2A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3F1B6ED3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A776846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1E8142D" w14:textId="020A127B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6F5AFEE0" w14:textId="5773B393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10F0D362" w14:textId="4B272E3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1EA21C2" w14:textId="48B7B853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E1DCA13" w14:textId="5223F69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7DDF008" w14:textId="4A93083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084E251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8F0E5ED" w14:textId="05B01CC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0CB18C64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B21AC7B" w14:textId="77777777" w:rsidTr="005E75DF">
        <w:tc>
          <w:tcPr>
            <w:tcW w:w="257" w:type="pct"/>
            <w:vAlign w:val="center"/>
          </w:tcPr>
          <w:p w14:paraId="137AE708" w14:textId="5A1166EB" w:rsidR="00400AF1" w:rsidRPr="005E75B7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6CFDDF64" w14:textId="4C3E1BCB" w:rsidR="00400AF1" w:rsidRPr="005E75B7" w:rsidRDefault="00400AF1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sz w:val="22"/>
                <w:szCs w:val="22"/>
              </w:rPr>
              <w:t>Anten hai cực DA-642(44m)</w:t>
            </w:r>
          </w:p>
        </w:tc>
        <w:tc>
          <w:tcPr>
            <w:tcW w:w="301" w:type="pct"/>
            <w:vAlign w:val="center"/>
          </w:tcPr>
          <w:p w14:paraId="626FF616" w14:textId="401983B1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7C40A672" w14:textId="504CA122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573E584D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DCE699A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42B5F470" w14:textId="26CE80F3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596F4F11" w14:textId="5B35BDD2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1E392BF9" w14:textId="6670669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258BF69" w14:textId="44FE2F7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1B3CB59" w14:textId="392469D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98D1BFB" w14:textId="5E1CEF9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55772F6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8620CE8" w14:textId="17212F2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44960A9B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CB22EF1" w14:textId="77777777" w:rsidTr="005E75DF">
        <w:tc>
          <w:tcPr>
            <w:tcW w:w="257" w:type="pct"/>
            <w:vAlign w:val="center"/>
          </w:tcPr>
          <w:p w14:paraId="65E2D228" w14:textId="389283EA" w:rsidR="00400AF1" w:rsidRPr="005E75B7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4" w:type="pct"/>
            <w:vAlign w:val="center"/>
          </w:tcPr>
          <w:p w14:paraId="49A542D0" w14:textId="6828B4FF" w:rsidR="00400AF1" w:rsidRPr="005E75B7" w:rsidRDefault="00400AF1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sz w:val="22"/>
                <w:szCs w:val="22"/>
              </w:rPr>
              <w:t>Dây níu</w:t>
            </w:r>
          </w:p>
        </w:tc>
        <w:tc>
          <w:tcPr>
            <w:tcW w:w="301" w:type="pct"/>
            <w:vAlign w:val="center"/>
          </w:tcPr>
          <w:p w14:paraId="6401102F" w14:textId="368E2853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17D6C720" w14:textId="6F1AD231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25A1C741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A65DE08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4103B571" w14:textId="72FE98A2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46549667" w14:textId="2C32825A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361ACBE7" w14:textId="3D70133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D0D38A1" w14:textId="5F4D8EE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F425EEA" w14:textId="011D623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0401C75" w14:textId="56D6B7E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6690B27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81B1961" w14:textId="065AD9B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22A98724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E4C88BA" w14:textId="77777777" w:rsidTr="005E75DF">
        <w:tc>
          <w:tcPr>
            <w:tcW w:w="257" w:type="pct"/>
            <w:vAlign w:val="center"/>
          </w:tcPr>
          <w:p w14:paraId="6287E7FF" w14:textId="51F9B600" w:rsidR="00400AF1" w:rsidRPr="005E75B7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12DC0991" w14:textId="5BF42853" w:rsidR="00400AF1" w:rsidRPr="005E75B7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sz w:val="22"/>
                <w:szCs w:val="22"/>
              </w:rPr>
              <w:t>Ống nói MC-641</w:t>
            </w:r>
          </w:p>
        </w:tc>
        <w:tc>
          <w:tcPr>
            <w:tcW w:w="301" w:type="pct"/>
            <w:vAlign w:val="center"/>
          </w:tcPr>
          <w:p w14:paraId="1E67B0AE" w14:textId="0284B727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0AF1D51C" w14:textId="665DFF9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7A895B1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0278DCA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71B67F6F" w14:textId="3F22343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0143B413" w14:textId="1E3A1A5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1D5FF2EE" w14:textId="1A08E22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04F74685" w14:textId="326CFBE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D5901D2" w14:textId="623F535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7AA79889" w14:textId="2DE5A84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0A93ADA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5E79B4DC" w14:textId="5E74B93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7E1C49EA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8A1E60C" w14:textId="77777777" w:rsidTr="005E75DF">
        <w:tc>
          <w:tcPr>
            <w:tcW w:w="257" w:type="pct"/>
            <w:vAlign w:val="center"/>
          </w:tcPr>
          <w:p w14:paraId="7925FEA4" w14:textId="311A6AE0" w:rsidR="00400AF1" w:rsidRPr="005E75B7" w:rsidRDefault="00400AF1" w:rsidP="009E44A1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41A6C6D3" w14:textId="7F0A743B" w:rsidR="00400AF1" w:rsidRPr="005E75B7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sz w:val="22"/>
                <w:szCs w:val="22"/>
              </w:rPr>
              <w:t>Ma nip M-611</w:t>
            </w:r>
          </w:p>
        </w:tc>
        <w:tc>
          <w:tcPr>
            <w:tcW w:w="301" w:type="pct"/>
            <w:vAlign w:val="center"/>
          </w:tcPr>
          <w:p w14:paraId="36266033" w14:textId="33EE4158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79454C4E" w14:textId="3EF2CA53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728D4CFC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1CF5B1B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AE6E283" w14:textId="0348AD58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068CB547" w14:textId="162EBE9F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5F1317AB" w14:textId="5BEA7E2E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A7FE1C5" w14:textId="7698B87D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7053CED" w14:textId="61D9AB9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EFF1B67" w14:textId="12AEC23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5BCB06F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6D66B87" w14:textId="555D880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3AE7C5F4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631DCB7" w14:textId="77777777" w:rsidTr="005E75DF">
        <w:tc>
          <w:tcPr>
            <w:tcW w:w="257" w:type="pct"/>
            <w:vAlign w:val="center"/>
          </w:tcPr>
          <w:p w14:paraId="26035458" w14:textId="7989E173" w:rsidR="00400AF1" w:rsidRPr="005E75B7" w:rsidRDefault="00400AF1" w:rsidP="009E44A1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064" w:type="pct"/>
            <w:vAlign w:val="center"/>
          </w:tcPr>
          <w:p w14:paraId="68C782B7" w14:textId="07BEF8D6" w:rsidR="00400AF1" w:rsidRPr="005E75B7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sz w:val="22"/>
                <w:szCs w:val="22"/>
              </w:rPr>
              <w:t>Nguồn PS-500</w:t>
            </w:r>
          </w:p>
        </w:tc>
        <w:tc>
          <w:tcPr>
            <w:tcW w:w="301" w:type="pct"/>
            <w:vAlign w:val="center"/>
          </w:tcPr>
          <w:p w14:paraId="48EEA303" w14:textId="3929A452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05F07F96" w14:textId="003767E8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765B5AA1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9B0DB16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00D19391" w14:textId="6899E514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0316DA7A" w14:textId="72F61A23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1EC821A9" w14:textId="2A809591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EC01D3A" w14:textId="3078EF49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B2E40E8" w14:textId="4DF7A4C5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87CC5B2" w14:textId="00A1D6D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55B9071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651FDDC" w14:textId="5BBBFC8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0284A81C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99BAB6E" w14:textId="77777777" w:rsidTr="005E75DF">
        <w:tc>
          <w:tcPr>
            <w:tcW w:w="257" w:type="pct"/>
            <w:vAlign w:val="center"/>
          </w:tcPr>
          <w:p w14:paraId="31ED2835" w14:textId="26C07562" w:rsidR="00400AF1" w:rsidRPr="005E75B7" w:rsidRDefault="00400AF1" w:rsidP="009E44A1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722C4DEC" w14:textId="55792AAF" w:rsidR="00400AF1" w:rsidRPr="005E75B7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sz w:val="22"/>
                <w:szCs w:val="22"/>
              </w:rPr>
              <w:t>Cáp nguồn AC</w:t>
            </w:r>
          </w:p>
        </w:tc>
        <w:tc>
          <w:tcPr>
            <w:tcW w:w="301" w:type="pct"/>
            <w:vAlign w:val="center"/>
          </w:tcPr>
          <w:p w14:paraId="28B63A51" w14:textId="2C4FE927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71E7F856" w14:textId="55D39BA3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6B2EDCF2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FDF2AB8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2F76C9F5" w14:textId="3206A44B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7B2E923E" w14:textId="43D99030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44AD5759" w14:textId="1699D335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8FCD0DE" w14:textId="0644C081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5E59ED4" w14:textId="47C5B1DA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50AFE1C" w14:textId="3DB6A06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41C362D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FB4D1A9" w14:textId="22344A3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56DC39A1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C3D1886" w14:textId="77777777" w:rsidTr="005E75DF">
        <w:tc>
          <w:tcPr>
            <w:tcW w:w="257" w:type="pct"/>
            <w:vAlign w:val="center"/>
          </w:tcPr>
          <w:p w14:paraId="440C81EA" w14:textId="5803D987" w:rsidR="00400AF1" w:rsidRPr="005E75B7" w:rsidRDefault="00400AF1" w:rsidP="009E44A1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2EE0B784" w14:textId="38F22E70" w:rsidR="00400AF1" w:rsidRPr="005E75B7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sz w:val="22"/>
                <w:szCs w:val="22"/>
              </w:rPr>
              <w:t>Cáp nguồn DC</w:t>
            </w:r>
          </w:p>
        </w:tc>
        <w:tc>
          <w:tcPr>
            <w:tcW w:w="301" w:type="pct"/>
            <w:vAlign w:val="center"/>
          </w:tcPr>
          <w:p w14:paraId="7DECFDB2" w14:textId="2D77B6F4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07CD7F18" w14:textId="4B10D030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71915EB5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0EB3F49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0BE7C557" w14:textId="5F0FACF5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558A4AC9" w14:textId="776B25F1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3563D2FE" w14:textId="7DA08AB2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1A2292C" w14:textId="3F460E54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5126116" w14:textId="2648508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D237C9B" w14:textId="3CA9ABE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15702A9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B1DB181" w14:textId="54350F9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0D2F5784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EB5B565" w14:textId="77777777" w:rsidTr="005E75DF">
        <w:tc>
          <w:tcPr>
            <w:tcW w:w="257" w:type="pct"/>
            <w:vAlign w:val="center"/>
          </w:tcPr>
          <w:p w14:paraId="7EE2C802" w14:textId="2B3141A6" w:rsidR="00400AF1" w:rsidRPr="005E75B7" w:rsidRDefault="00400AF1" w:rsidP="009E44A1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5D1FF454" w14:textId="549C342D" w:rsidR="00400AF1" w:rsidRPr="00B34085" w:rsidRDefault="00400AF1" w:rsidP="00EB5955">
            <w:pPr>
              <w:rPr>
                <w:rFonts w:ascii="Times New Roman" w:hAnsi="Times New Roman"/>
                <w:sz w:val="20"/>
                <w:szCs w:val="20"/>
              </w:rPr>
            </w:pPr>
            <w:r w:rsidRPr="00B34085">
              <w:rPr>
                <w:rFonts w:ascii="Times New Roman" w:hAnsi="Times New Roman"/>
                <w:sz w:val="20"/>
                <w:szCs w:val="20"/>
              </w:rPr>
              <w:t>Khối điều hưởng anten AT-642</w:t>
            </w:r>
          </w:p>
        </w:tc>
        <w:tc>
          <w:tcPr>
            <w:tcW w:w="301" w:type="pct"/>
            <w:vAlign w:val="center"/>
          </w:tcPr>
          <w:p w14:paraId="2DED213E" w14:textId="6882DB52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7D21227C" w14:textId="12A4F18D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7B34DC84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5FC9C54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37061D68" w14:textId="5CD356D5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00A2DEED" w14:textId="32B71474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034EC9CC" w14:textId="73921F23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0A04439" w14:textId="7CE836FA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F65E4A8" w14:textId="12F5DB3C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301D719" w14:textId="56F18EB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18A595B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36C5A97" w14:textId="0BFC1A5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0EDC264B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7C88146" w14:textId="77777777" w:rsidTr="005E75DF">
        <w:tc>
          <w:tcPr>
            <w:tcW w:w="257" w:type="pct"/>
            <w:vAlign w:val="center"/>
          </w:tcPr>
          <w:p w14:paraId="0BFCB0FC" w14:textId="41131790" w:rsidR="00400AF1" w:rsidRPr="005E75B7" w:rsidRDefault="00400AF1" w:rsidP="009E44A1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8</w:t>
            </w:r>
          </w:p>
        </w:tc>
        <w:tc>
          <w:tcPr>
            <w:tcW w:w="1064" w:type="pct"/>
            <w:vAlign w:val="center"/>
          </w:tcPr>
          <w:p w14:paraId="781E61BD" w14:textId="698509FF" w:rsidR="00400AF1" w:rsidRPr="005E75B7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sz w:val="22"/>
                <w:szCs w:val="22"/>
              </w:rPr>
              <w:t>Cáp điều khiển AT</w:t>
            </w:r>
          </w:p>
        </w:tc>
        <w:tc>
          <w:tcPr>
            <w:tcW w:w="301" w:type="pct"/>
            <w:vAlign w:val="center"/>
          </w:tcPr>
          <w:p w14:paraId="40987BF8" w14:textId="5C49D6C8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34D8B555" w14:textId="618AF649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78B1485B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431BA07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42BA78D5" w14:textId="2B172C55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06BA5880" w14:textId="330C7C3E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35E1E72A" w14:textId="6E3453BE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66E06BB" w14:textId="61AE13A4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60510EC" w14:textId="47C1678B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B66F12B" w14:textId="07C9802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373EEAB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3C05910" w14:textId="5845DC5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05256CB8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F5282F9" w14:textId="77777777" w:rsidTr="005E75DF">
        <w:tc>
          <w:tcPr>
            <w:tcW w:w="257" w:type="pct"/>
            <w:vAlign w:val="center"/>
          </w:tcPr>
          <w:p w14:paraId="32141746" w14:textId="774CEFC1" w:rsidR="00400AF1" w:rsidRPr="005E75B7" w:rsidRDefault="00400AF1" w:rsidP="009E44A1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9</w:t>
            </w:r>
          </w:p>
        </w:tc>
        <w:tc>
          <w:tcPr>
            <w:tcW w:w="1064" w:type="pct"/>
            <w:vAlign w:val="center"/>
          </w:tcPr>
          <w:p w14:paraId="47CD9ECA" w14:textId="7ACEDCD3" w:rsidR="00400AF1" w:rsidRPr="005E75B7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sz w:val="22"/>
                <w:szCs w:val="22"/>
              </w:rPr>
              <w:t>Cáp đồng trục nối máy với AT</w:t>
            </w:r>
          </w:p>
        </w:tc>
        <w:tc>
          <w:tcPr>
            <w:tcW w:w="301" w:type="pct"/>
            <w:vAlign w:val="center"/>
          </w:tcPr>
          <w:p w14:paraId="3651745D" w14:textId="62E462EC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6DE9EA7A" w14:textId="0B23C7B9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41D52A3B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9C1E018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0DBEB736" w14:textId="76B1BD99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688758D3" w14:textId="1BC39C08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2B677810" w14:textId="59AB87BC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B75B662" w14:textId="31991AF2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DE2ACC3" w14:textId="687D7FB4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C0A828A" w14:textId="1CF329E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6A3ECFD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6B80735" w14:textId="379B8D9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5CF93426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494EAF9" w14:textId="77777777" w:rsidTr="005E75DF">
        <w:tc>
          <w:tcPr>
            <w:tcW w:w="257" w:type="pct"/>
            <w:vAlign w:val="center"/>
          </w:tcPr>
          <w:p w14:paraId="7B777D3E" w14:textId="0547B163" w:rsidR="00400AF1" w:rsidRPr="005E75B7" w:rsidRDefault="00400AF1" w:rsidP="009E44A1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64" w:type="pct"/>
            <w:vAlign w:val="center"/>
          </w:tcPr>
          <w:p w14:paraId="320CBE38" w14:textId="2B4C0BA8" w:rsidR="00400AF1" w:rsidRPr="005E75B7" w:rsidRDefault="00400AF1" w:rsidP="00EB5955">
            <w:pPr>
              <w:spacing w:line="280" w:lineRule="atLeast"/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sz w:val="22"/>
                <w:szCs w:val="22"/>
              </w:rPr>
              <w:t>Tài liệu</w:t>
            </w:r>
          </w:p>
        </w:tc>
        <w:tc>
          <w:tcPr>
            <w:tcW w:w="301" w:type="pct"/>
            <w:vAlign w:val="center"/>
          </w:tcPr>
          <w:p w14:paraId="2DEA2636" w14:textId="73295F87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0AC8C47B" w14:textId="65947BD3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53265483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084F76A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08145E79" w14:textId="0C5F4BE9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10790DF2" w14:textId="3EEFDF98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0F18AE8F" w14:textId="46034CAC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0ED512B" w14:textId="553AA61B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B4FBD11" w14:textId="24831EA0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D15209F" w14:textId="229DB39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5E915FE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A183F24" w14:textId="17001BE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5F3AF9FB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6D3817A" w14:textId="77777777" w:rsidTr="005E75DF">
        <w:tc>
          <w:tcPr>
            <w:tcW w:w="257" w:type="pct"/>
            <w:vAlign w:val="center"/>
          </w:tcPr>
          <w:p w14:paraId="100735AA" w14:textId="3B75550D" w:rsidR="00400AF1" w:rsidRPr="005E75B7" w:rsidRDefault="00400AF1" w:rsidP="009E44A1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64" w:type="pct"/>
            <w:vAlign w:val="center"/>
          </w:tcPr>
          <w:p w14:paraId="7FA2811D" w14:textId="58B18141" w:rsidR="00400AF1" w:rsidRPr="005E75B7" w:rsidRDefault="00400AF1" w:rsidP="00EB5955">
            <w:pPr>
              <w:spacing w:line="280" w:lineRule="atLeast"/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sz w:val="22"/>
                <w:szCs w:val="22"/>
              </w:rPr>
              <w:t>Lý lịch máy</w:t>
            </w:r>
          </w:p>
        </w:tc>
        <w:tc>
          <w:tcPr>
            <w:tcW w:w="301" w:type="pct"/>
            <w:vAlign w:val="center"/>
          </w:tcPr>
          <w:p w14:paraId="184024E2" w14:textId="3DF619AE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6FD3A294" w14:textId="7A3B112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2510F59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6AB469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43C04F1F" w14:textId="470F0E9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43A8358C" w14:textId="27B0957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271B1B2C" w14:textId="5BF99191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5EE1C42" w14:textId="5231CFB1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ABEEF70" w14:textId="07A14DC9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9F45EE5" w14:textId="187E062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2EE974C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D3193E4" w14:textId="35BE60B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02036201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1AE9471" w14:textId="77777777" w:rsidTr="005E75DF">
        <w:tc>
          <w:tcPr>
            <w:tcW w:w="257" w:type="pct"/>
            <w:vAlign w:val="center"/>
          </w:tcPr>
          <w:p w14:paraId="0B1AF93F" w14:textId="3CD3211C" w:rsidR="00400AF1" w:rsidRPr="005E75B7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64" w:type="pct"/>
            <w:vAlign w:val="center"/>
          </w:tcPr>
          <w:p w14:paraId="24D89ACA" w14:textId="398FD999" w:rsidR="00400AF1" w:rsidRPr="005E75B7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sz w:val="22"/>
                <w:szCs w:val="22"/>
              </w:rPr>
              <w:t xml:space="preserve">Hướng dẫn sử dụng máy </w:t>
            </w:r>
          </w:p>
        </w:tc>
        <w:tc>
          <w:tcPr>
            <w:tcW w:w="301" w:type="pct"/>
            <w:vAlign w:val="center"/>
          </w:tcPr>
          <w:p w14:paraId="24B6F400" w14:textId="1045EA02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19BB7BD2" w14:textId="6390BA1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4889D64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6AEDEAA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444F3353" w14:textId="4241243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2D70D557" w14:textId="5816E323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5CB52A71" w14:textId="3E7FF87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2D2A27F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54BEC52" w14:textId="1052407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0CB5EB78" w14:textId="1040C4D1" w:rsidR="00400AF1" w:rsidRPr="00B34085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3A1720B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244F5A03" w14:textId="1FCB420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133CE1C9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7A36BA8" w14:textId="77777777" w:rsidTr="005E75DF">
        <w:tc>
          <w:tcPr>
            <w:tcW w:w="257" w:type="pct"/>
            <w:vAlign w:val="center"/>
          </w:tcPr>
          <w:p w14:paraId="41818446" w14:textId="585D2C16" w:rsidR="00400AF1" w:rsidRPr="005E75B7" w:rsidRDefault="00400AF1" w:rsidP="009E44A1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64" w:type="pct"/>
            <w:vAlign w:val="center"/>
          </w:tcPr>
          <w:p w14:paraId="20BC4760" w14:textId="55D2470A" w:rsidR="00400AF1" w:rsidRPr="005E75B7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sz w:val="22"/>
                <w:szCs w:val="22"/>
              </w:rPr>
              <w:t>Hướng dẫn sử dụng PS-500</w:t>
            </w:r>
          </w:p>
        </w:tc>
        <w:tc>
          <w:tcPr>
            <w:tcW w:w="301" w:type="pct"/>
            <w:vAlign w:val="center"/>
          </w:tcPr>
          <w:p w14:paraId="720AEE76" w14:textId="2B325A92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286B14BD" w14:textId="7DE7B9D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2F07517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6CDA5B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5A5B22A3" w14:textId="3DD27AF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754CBA27" w14:textId="4EC4901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1B8E5C70" w14:textId="6C97405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F7CE85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5E924AC" w14:textId="4E6AA70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C30ABA2" w14:textId="2F2F73A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023534D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E386DB9" w14:textId="4A75BE9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65D641B3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11F2B7A" w14:textId="77777777" w:rsidTr="005E75DF">
        <w:tc>
          <w:tcPr>
            <w:tcW w:w="257" w:type="pct"/>
            <w:vAlign w:val="center"/>
          </w:tcPr>
          <w:p w14:paraId="03660100" w14:textId="5671FE50" w:rsidR="00400AF1" w:rsidRPr="005E75B7" w:rsidRDefault="00400AF1" w:rsidP="009E44A1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64" w:type="pct"/>
            <w:vAlign w:val="center"/>
          </w:tcPr>
          <w:p w14:paraId="7B40FEDD" w14:textId="2E754AC7" w:rsidR="00400AF1" w:rsidRPr="006651D7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sz w:val="22"/>
                <w:szCs w:val="22"/>
              </w:rPr>
              <w:t>Hướng dẫn sử dụng AT-642</w:t>
            </w:r>
          </w:p>
        </w:tc>
        <w:tc>
          <w:tcPr>
            <w:tcW w:w="301" w:type="pct"/>
            <w:vAlign w:val="center"/>
          </w:tcPr>
          <w:p w14:paraId="077E6863" w14:textId="16F5FE79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17775A6F" w14:textId="221E762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58D51E3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2F48E7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B0AB323" w14:textId="05A7D6A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6487373B" w14:textId="12E3147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325ECA65" w14:textId="67730FF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987571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825C5E1" w14:textId="44379EC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C253A8E" w14:textId="4AB60AD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7B44300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1F45418" w14:textId="44CB034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154AC974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061ABE1" w14:textId="77777777" w:rsidTr="005E75DF">
        <w:tc>
          <w:tcPr>
            <w:tcW w:w="257" w:type="pct"/>
            <w:vAlign w:val="center"/>
          </w:tcPr>
          <w:p w14:paraId="042D5928" w14:textId="329E54B3" w:rsidR="00400AF1" w:rsidRPr="005E75B7" w:rsidRDefault="00400AF1" w:rsidP="009E44A1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E75B7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64" w:type="pct"/>
            <w:vAlign w:val="center"/>
          </w:tcPr>
          <w:p w14:paraId="5AC1F4B9" w14:textId="27C1A55C" w:rsidR="00400AF1" w:rsidRPr="005E75B7" w:rsidRDefault="00400AF1" w:rsidP="00EB5955">
            <w:pPr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5E75B7">
              <w:rPr>
                <w:rFonts w:ascii="Times New Roman" w:hAnsi="Times New Roman"/>
                <w:sz w:val="22"/>
                <w:szCs w:val="22"/>
              </w:rPr>
              <w:t>Cầu chì 35A</w:t>
            </w:r>
          </w:p>
        </w:tc>
        <w:tc>
          <w:tcPr>
            <w:tcW w:w="301" w:type="pct"/>
            <w:vAlign w:val="center"/>
          </w:tcPr>
          <w:p w14:paraId="5DD648F4" w14:textId="2F842F04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00B99A20" w14:textId="3B4A33A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6B5A7D2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09808F4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</w:tcPr>
          <w:p w14:paraId="2406304D" w14:textId="28AB8A1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1C77BDB6" w14:textId="57DD960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38B5AA63" w14:textId="40B73A2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2C566571" w14:textId="3390451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97E72DA" w14:textId="79A1142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5308BDA8" w14:textId="28AD09F7" w:rsidR="00400AF1" w:rsidRPr="00B34085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1160B32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45C649FE" w14:textId="11641E8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63117927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6651D7" w:rsidRPr="007C56FC" w14:paraId="1E9A7D22" w14:textId="77777777" w:rsidTr="005E75DF">
        <w:tc>
          <w:tcPr>
            <w:tcW w:w="257" w:type="pct"/>
            <w:vAlign w:val="center"/>
          </w:tcPr>
          <w:p w14:paraId="2E0BA0FE" w14:textId="615E2163" w:rsidR="00400AF1" w:rsidRPr="005E75B7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2C0A57" w14:textId="221719E3" w:rsidR="00400AF1" w:rsidRPr="005E75B7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sz w:val="22"/>
                <w:szCs w:val="22"/>
              </w:rPr>
              <w:t>Cầu chì 10A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56BD2" w14:textId="65ED6890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2A562451" w14:textId="48F3D3B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45BC06C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595CC17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</w:tcPr>
          <w:p w14:paraId="56776692" w14:textId="4D0D256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3DA6D58B" w14:textId="0C610D8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445AFB8E" w14:textId="6EDDF93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1714A0E" w14:textId="2786866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232E244" w14:textId="28718EF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51F02D4" w14:textId="4C1D113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61BC345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C31BA37" w14:textId="122A802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6AC18F11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A32129B" w14:textId="77777777" w:rsidTr="005E75DF">
        <w:tc>
          <w:tcPr>
            <w:tcW w:w="257" w:type="pct"/>
            <w:tcBorders>
              <w:right w:val="single" w:sz="4" w:space="0" w:color="auto"/>
            </w:tcBorders>
            <w:vAlign w:val="center"/>
          </w:tcPr>
          <w:p w14:paraId="27BF41CB" w14:textId="79423A63" w:rsidR="00400AF1" w:rsidRPr="005E75B7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BC450" w14:textId="74B75786" w:rsidR="00400AF1" w:rsidRPr="005E75B7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sz w:val="22"/>
                <w:szCs w:val="22"/>
              </w:rPr>
              <w:t>Hòm gỗ, bao gói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71A69" w14:textId="43263337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  <w:tcBorders>
              <w:left w:val="single" w:sz="4" w:space="0" w:color="auto"/>
            </w:tcBorders>
          </w:tcPr>
          <w:p w14:paraId="337D16F8" w14:textId="0383AE8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60E7065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19EB97D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</w:tcPr>
          <w:p w14:paraId="7E2DEC12" w14:textId="6DCBB17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42C6793B" w14:textId="3A63C0B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5325AEAA" w14:textId="2AD1C81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7AA8E9D" w14:textId="54D92E4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52E1B98" w14:textId="3EB585C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4E541AE" w14:textId="4108077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0A15712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3A39154" w14:textId="6C13814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650B3661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4D70710" w14:textId="77777777" w:rsidTr="005E75DF">
        <w:tc>
          <w:tcPr>
            <w:tcW w:w="257" w:type="pct"/>
            <w:vAlign w:val="center"/>
          </w:tcPr>
          <w:p w14:paraId="14CAFAFE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9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4A0BB12C" w14:textId="696DCC83" w:rsidR="00400AF1" w:rsidRPr="007C56FC" w:rsidRDefault="00400AF1" w:rsidP="00EB5955">
            <w:pPr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  <w:t>Máy thu AR</w:t>
            </w:r>
            <w:r w:rsidR="006568DC"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  <w:t>-</w:t>
            </w:r>
            <w:r w:rsidRPr="007C56FC"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  <w:t>3000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3D98C917" w14:textId="77777777" w:rsidR="00400AF1" w:rsidRPr="009E44A1" w:rsidRDefault="00400AF1" w:rsidP="009E44A1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2967449C" w14:textId="756DFB7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79BFD28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4EFDB98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</w:tcPr>
          <w:p w14:paraId="76C23F95" w14:textId="1756011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150E406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5EC959E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6D8ACC6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0CFA0C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85879D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35461A4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5D69C797" w14:textId="5974B3F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3E1ACA7E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FD38C9D" w14:textId="77777777" w:rsidTr="005E75DF">
        <w:tc>
          <w:tcPr>
            <w:tcW w:w="257" w:type="pct"/>
            <w:vAlign w:val="center"/>
          </w:tcPr>
          <w:p w14:paraId="6836A8A2" w14:textId="6D604482" w:rsidR="00400AF1" w:rsidRPr="00CE0AC5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E0AC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3F0350F" w14:textId="7343AB54" w:rsidR="00400AF1" w:rsidRPr="00CE0AC5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E0AC5">
              <w:rPr>
                <w:rFonts w:ascii="Times New Roman" w:hAnsi="Times New Roman"/>
                <w:sz w:val="22"/>
                <w:szCs w:val="22"/>
              </w:rPr>
              <w:t xml:space="preserve">Máy thu 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02AA3" w14:textId="68999188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2FE06CCF" w14:textId="3A8715B1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77B30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4FBB0084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540F9996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0" w:type="pct"/>
          </w:tcPr>
          <w:p w14:paraId="7583F88A" w14:textId="6B57EBDC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77B30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62E2B94C" w14:textId="2700387B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77B30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2EEB797E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1" w:type="pct"/>
          </w:tcPr>
          <w:p w14:paraId="1AA0AB4C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0D831E4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0FEC2E9" w14:textId="27D22776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77B30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68881845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1" w:type="pct"/>
          </w:tcPr>
          <w:p w14:paraId="4817EEAD" w14:textId="4440A013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77B30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592C33FE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75ADAB5" w14:textId="77777777" w:rsidTr="005E75DF">
        <w:tc>
          <w:tcPr>
            <w:tcW w:w="257" w:type="pct"/>
            <w:vAlign w:val="center"/>
          </w:tcPr>
          <w:p w14:paraId="41C627BF" w14:textId="3FE02C24" w:rsidR="00400AF1" w:rsidRPr="00CE0AC5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E0AC5"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EF9384" w14:textId="21E4D6A6" w:rsidR="00400AF1" w:rsidRPr="00CE0AC5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E0AC5">
              <w:rPr>
                <w:rFonts w:ascii="Times New Roman" w:hAnsi="Times New Roman"/>
                <w:sz w:val="22"/>
                <w:szCs w:val="22"/>
              </w:rPr>
              <w:t xml:space="preserve">Hộp nguồn nắn 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B1395" w14:textId="6670EB9D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092B12CC" w14:textId="7E49DA4E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77B30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547CE384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56311CC3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0" w:type="pct"/>
          </w:tcPr>
          <w:p w14:paraId="35294E91" w14:textId="7248E7A1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77B30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0CB7CF78" w14:textId="71EB1115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77B30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029EEA51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1" w:type="pct"/>
          </w:tcPr>
          <w:p w14:paraId="258FCFFD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92AD6FC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B864343" w14:textId="00E20FED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77B30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08CF2049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1" w:type="pct"/>
          </w:tcPr>
          <w:p w14:paraId="0D1633D0" w14:textId="7B89966A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77B30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27CE7B3F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3BE0A77" w14:textId="77777777" w:rsidTr="005E75DF">
        <w:tc>
          <w:tcPr>
            <w:tcW w:w="257" w:type="pct"/>
            <w:vAlign w:val="center"/>
          </w:tcPr>
          <w:p w14:paraId="33851BC9" w14:textId="1C67F762" w:rsidR="00400AF1" w:rsidRPr="00CE0AC5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E0AC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7B32E" w14:textId="7619DB2C" w:rsidR="00400AF1" w:rsidRPr="00CE0AC5" w:rsidRDefault="00543676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Anten</w:t>
            </w:r>
            <w:r w:rsidR="00400AF1" w:rsidRPr="00CE0AC5">
              <w:rPr>
                <w:rFonts w:ascii="Times New Roman" w:hAnsi="Times New Roman"/>
                <w:sz w:val="22"/>
                <w:szCs w:val="22"/>
              </w:rPr>
              <w:t xml:space="preserve"> râu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1B84A" w14:textId="150BE4BE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3837BAC9" w14:textId="685C5DDD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77B30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4D058AEF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68AFCB76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0" w:type="pct"/>
          </w:tcPr>
          <w:p w14:paraId="3B1D6980" w14:textId="3A89C851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77B30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72652219" w14:textId="52D6ADE1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77B30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2CDA07AD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1" w:type="pct"/>
          </w:tcPr>
          <w:p w14:paraId="43655595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19117E3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64E2260" w14:textId="03BD14B2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77B30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0E899E96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1" w:type="pct"/>
          </w:tcPr>
          <w:p w14:paraId="50958E93" w14:textId="07CF9D40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77B30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148B6C14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F0E1EB1" w14:textId="77777777" w:rsidTr="005E75DF">
        <w:tc>
          <w:tcPr>
            <w:tcW w:w="257" w:type="pct"/>
            <w:vAlign w:val="center"/>
          </w:tcPr>
          <w:p w14:paraId="29E01495" w14:textId="4A1C586F" w:rsidR="00400AF1" w:rsidRPr="00CE0AC5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E0AC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25E57" w14:textId="0EDB1854" w:rsidR="00400AF1" w:rsidRPr="00CE0AC5" w:rsidRDefault="00543676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Anten</w:t>
            </w:r>
            <w:r w:rsidR="00400AF1" w:rsidRPr="00CE0AC5">
              <w:rPr>
                <w:rFonts w:ascii="Times New Roman" w:hAnsi="Times New Roman"/>
                <w:sz w:val="22"/>
                <w:szCs w:val="22"/>
              </w:rPr>
              <w:t xml:space="preserve"> nón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9EAA6" w14:textId="0453066C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425BC13D" w14:textId="42D056A6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77B30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55112051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0D11B77E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0" w:type="pct"/>
          </w:tcPr>
          <w:p w14:paraId="7BB91E1C" w14:textId="4D98F333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77B30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07C50100" w14:textId="7FB6BDA5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77B30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2BC414F9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1" w:type="pct"/>
          </w:tcPr>
          <w:p w14:paraId="1C65623C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8766019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051AA25" w14:textId="44D94F04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77B30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07F95271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1" w:type="pct"/>
          </w:tcPr>
          <w:p w14:paraId="02DC7C6A" w14:textId="5FB9216C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77B30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5F9DAD4C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B5FD062" w14:textId="77777777" w:rsidTr="005E75DF">
        <w:tc>
          <w:tcPr>
            <w:tcW w:w="257" w:type="pct"/>
            <w:vAlign w:val="center"/>
          </w:tcPr>
          <w:p w14:paraId="1BBC543B" w14:textId="64009FD3" w:rsidR="00400AF1" w:rsidRPr="00CE0AC5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E0AC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F80C70" w14:textId="09B0BF86" w:rsidR="00400AF1" w:rsidRPr="00CE0AC5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E0AC5">
              <w:rPr>
                <w:rFonts w:ascii="Times New Roman" w:hAnsi="Times New Roman"/>
                <w:sz w:val="22"/>
                <w:szCs w:val="22"/>
              </w:rPr>
              <w:t xml:space="preserve">Dây </w:t>
            </w:r>
            <w:r w:rsidR="00543676">
              <w:rPr>
                <w:rFonts w:ascii="Times New Roman" w:hAnsi="Times New Roman"/>
                <w:sz w:val="22"/>
                <w:szCs w:val="22"/>
              </w:rPr>
              <w:t>Anten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1F696" w14:textId="002A15F6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635DA06C" w14:textId="5C440553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77B30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19E03776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49BC76BE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0" w:type="pct"/>
          </w:tcPr>
          <w:p w14:paraId="5E243ECC" w14:textId="388D19DE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77B30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2F8A07E7" w14:textId="182635E3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77B30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5D5E030E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1" w:type="pct"/>
          </w:tcPr>
          <w:p w14:paraId="7AA81DA1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E8598C2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6421A47" w14:textId="23E67F86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77B30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30F6DA6E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1" w:type="pct"/>
          </w:tcPr>
          <w:p w14:paraId="09267020" w14:textId="5CB6EB8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77B30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22A83E03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1A070E2" w14:textId="77777777" w:rsidTr="005E75DF">
        <w:tc>
          <w:tcPr>
            <w:tcW w:w="257" w:type="pct"/>
            <w:vAlign w:val="center"/>
          </w:tcPr>
          <w:p w14:paraId="7352C96B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C56FC">
              <w:rPr>
                <w:rFonts w:ascii="Times New Roman" w:hAnsi="Times New Roman"/>
                <w:b/>
                <w:sz w:val="24"/>
                <w:szCs w:val="24"/>
              </w:rPr>
              <w:t>II</w:t>
            </w:r>
          </w:p>
        </w:tc>
        <w:tc>
          <w:tcPr>
            <w:tcW w:w="1064" w:type="pct"/>
            <w:vAlign w:val="center"/>
          </w:tcPr>
          <w:p w14:paraId="4A05F951" w14:textId="77777777" w:rsidR="00400AF1" w:rsidRPr="007C56FC" w:rsidRDefault="00400AF1" w:rsidP="00EB595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C56FC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VTĐ</w:t>
            </w:r>
            <w:r w:rsidRPr="007C56FC">
              <w:rPr>
                <w:rFonts w:ascii="Times New Roman" w:hAnsi="Times New Roman"/>
                <w:b/>
                <w:sz w:val="24"/>
                <w:szCs w:val="24"/>
              </w:rPr>
              <w:t xml:space="preserve"> SÓNG CỰC NGẮN</w:t>
            </w:r>
          </w:p>
        </w:tc>
        <w:tc>
          <w:tcPr>
            <w:tcW w:w="301" w:type="pct"/>
            <w:vAlign w:val="center"/>
          </w:tcPr>
          <w:p w14:paraId="623A848C" w14:textId="77777777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67" w:type="pct"/>
          </w:tcPr>
          <w:p w14:paraId="79FBCCD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4BED659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6D5F087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</w:tcPr>
          <w:p w14:paraId="71D51A1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99" w:type="pct"/>
          </w:tcPr>
          <w:p w14:paraId="1757DD0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99" w:type="pct"/>
          </w:tcPr>
          <w:p w14:paraId="20C6E6D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0993117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A11B4A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44C743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404" w:type="pct"/>
            <w:vAlign w:val="center"/>
          </w:tcPr>
          <w:p w14:paraId="44140E8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507DCD4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06" w:type="pct"/>
          </w:tcPr>
          <w:p w14:paraId="0539B34E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9FFC407" w14:textId="77777777" w:rsidTr="005E75DF">
        <w:tc>
          <w:tcPr>
            <w:tcW w:w="257" w:type="pct"/>
            <w:vAlign w:val="center"/>
          </w:tcPr>
          <w:p w14:paraId="531754C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1</w:t>
            </w:r>
          </w:p>
        </w:tc>
        <w:tc>
          <w:tcPr>
            <w:tcW w:w="1064" w:type="pct"/>
            <w:vAlign w:val="center"/>
          </w:tcPr>
          <w:p w14:paraId="411B7B55" w14:textId="316CE96E" w:rsidR="00400AF1" w:rsidRPr="007C56FC" w:rsidRDefault="00400AF1" w:rsidP="00EB5955">
            <w:pPr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Máy VTĐ VRH</w:t>
            </w:r>
            <w:r w:rsidR="00FF4954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 xml:space="preserve"> </w:t>
            </w:r>
            <w:r w:rsidRPr="007C56FC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-</w:t>
            </w:r>
            <w:r w:rsidR="00FF4954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 xml:space="preserve"> </w:t>
            </w:r>
            <w:r w:rsidRPr="007C56FC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911</w:t>
            </w:r>
          </w:p>
        </w:tc>
        <w:tc>
          <w:tcPr>
            <w:tcW w:w="301" w:type="pct"/>
            <w:vAlign w:val="center"/>
          </w:tcPr>
          <w:p w14:paraId="56573216" w14:textId="77777777" w:rsidR="00400AF1" w:rsidRPr="009E44A1" w:rsidRDefault="00400AF1" w:rsidP="009E44A1">
            <w:pPr>
              <w:jc w:val="center"/>
              <w:rPr>
                <w:rFonts w:ascii="Times New Roman" w:hAnsi="Times New Roman"/>
                <w:b/>
                <w:color w:val="C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b/>
                <w:color w:val="C00000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6A295766" w14:textId="1F52D4B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4F0AC2F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6AE7431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4504D73D" w14:textId="556D1C63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199" w:type="pct"/>
          </w:tcPr>
          <w:p w14:paraId="65C226EF" w14:textId="67FC5C9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199" w:type="pct"/>
          </w:tcPr>
          <w:p w14:paraId="645C8E9E" w14:textId="113A5B8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4DD81D89" w14:textId="635A109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6F1FE50" w14:textId="3ED097B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CB63255" w14:textId="1399CA6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404" w:type="pct"/>
            <w:vAlign w:val="center"/>
          </w:tcPr>
          <w:p w14:paraId="34B5B6A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3A2DF5D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506" w:type="pct"/>
          </w:tcPr>
          <w:p w14:paraId="103D47FF" w14:textId="31924E0B" w:rsidR="00400AF1" w:rsidRPr="00594DCF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265B25E" w14:textId="77777777" w:rsidTr="005E75DF">
        <w:tc>
          <w:tcPr>
            <w:tcW w:w="257" w:type="pct"/>
          </w:tcPr>
          <w:p w14:paraId="14F3B9F1" w14:textId="0B4F8991" w:rsidR="00594DCF" w:rsidRPr="007C56FC" w:rsidRDefault="00594DCF" w:rsidP="00594DCF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64" w:type="pct"/>
          </w:tcPr>
          <w:p w14:paraId="6531099F" w14:textId="1A9CB045" w:rsidR="00594DCF" w:rsidRPr="007C56FC" w:rsidRDefault="00594DCF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Máy TP VTĐ VRH</w:t>
            </w:r>
            <w:r w:rsidR="00FF4954">
              <w:rPr>
                <w:rFonts w:ascii="Times New Roman" w:hAnsi="Times New Roman"/>
                <w:sz w:val="22"/>
                <w:szCs w:val="22"/>
              </w:rPr>
              <w:t xml:space="preserve"> - </w:t>
            </w:r>
            <w:r w:rsidRPr="007C56FC">
              <w:rPr>
                <w:rFonts w:ascii="Times New Roman" w:hAnsi="Times New Roman"/>
                <w:sz w:val="22"/>
                <w:szCs w:val="22"/>
              </w:rPr>
              <w:t>911</w:t>
            </w:r>
          </w:p>
        </w:tc>
        <w:tc>
          <w:tcPr>
            <w:tcW w:w="301" w:type="pct"/>
          </w:tcPr>
          <w:p w14:paraId="254B0602" w14:textId="69991EBC" w:rsidR="00594DCF" w:rsidRPr="009E44A1" w:rsidRDefault="00594DCF" w:rsidP="00594DCF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  <w:vAlign w:val="center"/>
          </w:tcPr>
          <w:p w14:paraId="4A324E1F" w14:textId="1D282598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0" w:type="pct"/>
            <w:vAlign w:val="center"/>
          </w:tcPr>
          <w:p w14:paraId="06EBDB79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14F6D20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7F1A38FE" w14:textId="3087908F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99" w:type="pct"/>
            <w:vAlign w:val="center"/>
          </w:tcPr>
          <w:p w14:paraId="2C095658" w14:textId="2836F8E2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  <w:vAlign w:val="center"/>
          </w:tcPr>
          <w:p w14:paraId="7D42415C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71D26CFE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0AC2ECE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88C6947" w14:textId="1894E054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404" w:type="pct"/>
            <w:vAlign w:val="center"/>
          </w:tcPr>
          <w:p w14:paraId="1DAFBDD5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7A126393" w14:textId="2B25A65C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506" w:type="pct"/>
          </w:tcPr>
          <w:p w14:paraId="2E82FE62" w14:textId="71C140D1" w:rsidR="00594DCF" w:rsidRDefault="00594DCF" w:rsidP="00594DCF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9E13995" w14:textId="77777777" w:rsidTr="005E75DF">
        <w:tc>
          <w:tcPr>
            <w:tcW w:w="257" w:type="pct"/>
            <w:vAlign w:val="center"/>
          </w:tcPr>
          <w:p w14:paraId="040FF17A" w14:textId="1DBFC93F" w:rsidR="00594DCF" w:rsidRPr="007C56FC" w:rsidRDefault="00594DCF" w:rsidP="00594DCF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72AF79E2" w14:textId="0F3B0BC4" w:rsidR="00594DCF" w:rsidRPr="007C56FC" w:rsidRDefault="00594DCF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 xml:space="preserve">Máy TP VTĐ </w:t>
            </w:r>
            <w:r w:rsidR="00FF4954" w:rsidRPr="007C56FC">
              <w:rPr>
                <w:rFonts w:ascii="Times New Roman" w:hAnsi="Times New Roman"/>
                <w:sz w:val="22"/>
                <w:szCs w:val="22"/>
              </w:rPr>
              <w:t>VRH</w:t>
            </w:r>
            <w:r w:rsidR="00FF4954">
              <w:rPr>
                <w:rFonts w:ascii="Times New Roman" w:hAnsi="Times New Roman"/>
                <w:sz w:val="22"/>
                <w:szCs w:val="22"/>
              </w:rPr>
              <w:t xml:space="preserve"> - </w:t>
            </w:r>
            <w:r w:rsidR="00FF4954" w:rsidRPr="007C56FC">
              <w:rPr>
                <w:rFonts w:ascii="Times New Roman" w:hAnsi="Times New Roman"/>
                <w:sz w:val="22"/>
                <w:szCs w:val="22"/>
              </w:rPr>
              <w:t>911</w:t>
            </w:r>
          </w:p>
        </w:tc>
        <w:tc>
          <w:tcPr>
            <w:tcW w:w="301" w:type="pct"/>
            <w:vAlign w:val="center"/>
          </w:tcPr>
          <w:p w14:paraId="50E3C584" w14:textId="323CFE1F" w:rsidR="00594DCF" w:rsidRPr="009E44A1" w:rsidRDefault="00594DCF" w:rsidP="00594DCF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  <w:vAlign w:val="center"/>
          </w:tcPr>
          <w:p w14:paraId="4D1D40E1" w14:textId="3EE95AD4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0" w:type="pct"/>
            <w:vAlign w:val="center"/>
          </w:tcPr>
          <w:p w14:paraId="764ECF1A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86C10B4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74C9B7C2" w14:textId="69225A0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99" w:type="pct"/>
            <w:vAlign w:val="center"/>
          </w:tcPr>
          <w:p w14:paraId="799B7CAB" w14:textId="192CD264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5D0A9B3D" w14:textId="47DEB9D9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7AF25B62" w14:textId="5A5D49A2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EA8B1D7" w14:textId="06D5FD26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8BB6D07" w14:textId="1A45E1EB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7952A345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724E8653" w14:textId="0FA114F8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506" w:type="pct"/>
            <w:vAlign w:val="center"/>
          </w:tcPr>
          <w:p w14:paraId="49840C85" w14:textId="600E5B17" w:rsidR="00594DCF" w:rsidRPr="00CE0AC5" w:rsidRDefault="00594DCF" w:rsidP="00594DCF">
            <w:pPr>
              <w:tabs>
                <w:tab w:val="left" w:pos="11640"/>
              </w:tabs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</w:tr>
      <w:tr w:rsidR="006651D7" w:rsidRPr="007C56FC" w14:paraId="0236B469" w14:textId="77777777" w:rsidTr="005E75DF">
        <w:tc>
          <w:tcPr>
            <w:tcW w:w="257" w:type="pct"/>
            <w:vAlign w:val="center"/>
          </w:tcPr>
          <w:p w14:paraId="03C3BDC4" w14:textId="226EC7D1" w:rsidR="00594DCF" w:rsidRDefault="00594DCF" w:rsidP="00594DCF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0753BF94" w14:textId="10429E30" w:rsidR="00594DCF" w:rsidRPr="007C56FC" w:rsidRDefault="00594DCF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 xml:space="preserve">Máy TP VTĐ </w:t>
            </w:r>
            <w:r w:rsidR="00FF4954" w:rsidRPr="007C56FC">
              <w:rPr>
                <w:rFonts w:ascii="Times New Roman" w:hAnsi="Times New Roman"/>
                <w:sz w:val="22"/>
                <w:szCs w:val="22"/>
              </w:rPr>
              <w:t>VRH</w:t>
            </w:r>
            <w:r w:rsidR="00FF4954">
              <w:rPr>
                <w:rFonts w:ascii="Times New Roman" w:hAnsi="Times New Roman"/>
                <w:sz w:val="22"/>
                <w:szCs w:val="22"/>
              </w:rPr>
              <w:t xml:space="preserve"> - </w:t>
            </w:r>
            <w:r w:rsidR="00FF4954" w:rsidRPr="007C56FC">
              <w:rPr>
                <w:rFonts w:ascii="Times New Roman" w:hAnsi="Times New Roman"/>
                <w:sz w:val="22"/>
                <w:szCs w:val="22"/>
              </w:rPr>
              <w:t>911</w:t>
            </w:r>
          </w:p>
        </w:tc>
        <w:tc>
          <w:tcPr>
            <w:tcW w:w="301" w:type="pct"/>
            <w:vAlign w:val="center"/>
          </w:tcPr>
          <w:p w14:paraId="32E94D29" w14:textId="68EDBBBC" w:rsidR="00594DCF" w:rsidRPr="009E44A1" w:rsidRDefault="00594DCF" w:rsidP="00594DCF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  <w:vAlign w:val="center"/>
          </w:tcPr>
          <w:p w14:paraId="3B41E0CE" w14:textId="05F8BF8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  <w:vAlign w:val="center"/>
          </w:tcPr>
          <w:p w14:paraId="695A208A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19F48F1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16BE143A" w14:textId="32D858A3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  <w:vAlign w:val="center"/>
          </w:tcPr>
          <w:p w14:paraId="151AC446" w14:textId="679009C3" w:rsidR="00594DCF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99" w:type="pct"/>
            <w:vAlign w:val="center"/>
          </w:tcPr>
          <w:p w14:paraId="3EE864AE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746B4A57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30FD15B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0DF83AD" w14:textId="30CD40B4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39CB41BD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45A5CAD9" w14:textId="0DBE1FC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506" w:type="pct"/>
            <w:vAlign w:val="center"/>
          </w:tcPr>
          <w:p w14:paraId="0463C2D9" w14:textId="4015255B" w:rsidR="00594DCF" w:rsidRPr="00000DB4" w:rsidRDefault="00936FA6" w:rsidP="00594DCF">
            <w:pPr>
              <w:tabs>
                <w:tab w:val="left" w:pos="11640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Không lên nguồn</w:t>
            </w:r>
          </w:p>
        </w:tc>
      </w:tr>
      <w:tr w:rsidR="006651D7" w:rsidRPr="007C56FC" w14:paraId="5D354645" w14:textId="77777777" w:rsidTr="005E75DF">
        <w:tc>
          <w:tcPr>
            <w:tcW w:w="257" w:type="pct"/>
          </w:tcPr>
          <w:p w14:paraId="006AFF38" w14:textId="77777777" w:rsidR="00594DCF" w:rsidRPr="007C56FC" w:rsidRDefault="00594DCF" w:rsidP="00594DCF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64" w:type="pct"/>
          </w:tcPr>
          <w:p w14:paraId="23CDC503" w14:textId="77777777" w:rsidR="00594DCF" w:rsidRPr="007C56FC" w:rsidRDefault="00594DCF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Anten cần</w:t>
            </w:r>
          </w:p>
        </w:tc>
        <w:tc>
          <w:tcPr>
            <w:tcW w:w="301" w:type="pct"/>
          </w:tcPr>
          <w:p w14:paraId="280BCA60" w14:textId="0347F849" w:rsidR="00594DCF" w:rsidRPr="009E44A1" w:rsidRDefault="00594DCF" w:rsidP="00594DCF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675F9263" w14:textId="37036B62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0" w:type="pct"/>
          </w:tcPr>
          <w:p w14:paraId="587FC96D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95F3A82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155453E3" w14:textId="16C0CD1F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99" w:type="pct"/>
          </w:tcPr>
          <w:p w14:paraId="5F22E9F4" w14:textId="7D89EA4F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59762236" w14:textId="030C069B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1" w:type="pct"/>
          </w:tcPr>
          <w:p w14:paraId="240B5307" w14:textId="18049670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17CEC1D" w14:textId="468C862F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</w:tcPr>
          <w:p w14:paraId="107AF3B3" w14:textId="28788CB9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45B5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404" w:type="pct"/>
            <w:vAlign w:val="center"/>
          </w:tcPr>
          <w:p w14:paraId="57E3C15D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1" w:type="pct"/>
          </w:tcPr>
          <w:p w14:paraId="577DF47C" w14:textId="1E1D6F8F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506" w:type="pct"/>
          </w:tcPr>
          <w:p w14:paraId="161921E0" w14:textId="1DE09175" w:rsidR="00594DCF" w:rsidRPr="007C56FC" w:rsidRDefault="00594DCF" w:rsidP="00594DCF">
            <w:pPr>
              <w:tabs>
                <w:tab w:val="left" w:pos="11640"/>
              </w:tabs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  <w:tr w:rsidR="006651D7" w:rsidRPr="007C56FC" w14:paraId="47BF327F" w14:textId="77777777" w:rsidTr="005123E0">
        <w:tc>
          <w:tcPr>
            <w:tcW w:w="257" w:type="pct"/>
            <w:vAlign w:val="center"/>
          </w:tcPr>
          <w:p w14:paraId="5FD5B23C" w14:textId="77777777" w:rsidR="00594DCF" w:rsidRPr="007C56FC" w:rsidRDefault="00594DCF" w:rsidP="005123E0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64" w:type="pct"/>
            <w:vAlign w:val="center"/>
          </w:tcPr>
          <w:p w14:paraId="24239A97" w14:textId="77777777" w:rsidR="00594DCF" w:rsidRPr="007C56FC" w:rsidRDefault="00594DCF" w:rsidP="005123E0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Tổ hợp quàng đầu</w:t>
            </w:r>
          </w:p>
        </w:tc>
        <w:tc>
          <w:tcPr>
            <w:tcW w:w="301" w:type="pct"/>
            <w:vAlign w:val="center"/>
          </w:tcPr>
          <w:p w14:paraId="04EE50D3" w14:textId="7B0CCBF4" w:rsidR="00594DCF" w:rsidRPr="009E44A1" w:rsidRDefault="00594DCF" w:rsidP="005123E0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  <w:vAlign w:val="center"/>
          </w:tcPr>
          <w:p w14:paraId="459F6A72" w14:textId="5DF722F9" w:rsidR="00594DCF" w:rsidRPr="007C56FC" w:rsidRDefault="00594DCF" w:rsidP="005123E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0" w:type="pct"/>
            <w:vAlign w:val="center"/>
          </w:tcPr>
          <w:p w14:paraId="0FC36F4F" w14:textId="77777777" w:rsidR="00594DCF" w:rsidRPr="007C56FC" w:rsidRDefault="00594DCF" w:rsidP="005123E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791DFA5" w14:textId="77777777" w:rsidR="00594DCF" w:rsidRPr="007C56FC" w:rsidRDefault="00594DCF" w:rsidP="005123E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123DB4C1" w14:textId="6D059394" w:rsidR="00594DCF" w:rsidRPr="007C56FC" w:rsidRDefault="00594DCF" w:rsidP="005123E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99" w:type="pct"/>
            <w:vAlign w:val="center"/>
          </w:tcPr>
          <w:p w14:paraId="644C1499" w14:textId="09FB8EE7" w:rsidR="00594DCF" w:rsidRPr="007C56FC" w:rsidRDefault="00594DCF" w:rsidP="005123E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55BF0C2B" w14:textId="0CF40716" w:rsidR="00594DCF" w:rsidRPr="007C56FC" w:rsidRDefault="00594DCF" w:rsidP="005123E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1D42BE9E" w14:textId="0AEBA3B5" w:rsidR="00594DCF" w:rsidRPr="007C56FC" w:rsidRDefault="00594DCF" w:rsidP="005123E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4976394" w14:textId="7F661975" w:rsidR="00594DCF" w:rsidRPr="007C56FC" w:rsidRDefault="00594DCF" w:rsidP="005123E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ED3F6BC" w14:textId="021DDA32" w:rsidR="00594DCF" w:rsidRPr="007C56FC" w:rsidRDefault="00594DCF" w:rsidP="005123E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45B5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404" w:type="pct"/>
            <w:vAlign w:val="center"/>
          </w:tcPr>
          <w:p w14:paraId="04AD7F90" w14:textId="77777777" w:rsidR="00594DCF" w:rsidRPr="007C56FC" w:rsidRDefault="00594DCF" w:rsidP="005123E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0F03750F" w14:textId="4E4857CD" w:rsidR="00594DCF" w:rsidRPr="007C56FC" w:rsidRDefault="00594DCF" w:rsidP="005123E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506" w:type="pct"/>
            <w:vAlign w:val="center"/>
          </w:tcPr>
          <w:p w14:paraId="12AE6757" w14:textId="643E7695" w:rsidR="00594DCF" w:rsidRPr="007C56FC" w:rsidRDefault="00DA3D2B" w:rsidP="005123E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Đứt dây tổ hợp = 2</w:t>
            </w:r>
          </w:p>
        </w:tc>
      </w:tr>
      <w:tr w:rsidR="006651D7" w:rsidRPr="007C56FC" w14:paraId="54DE7AF3" w14:textId="77777777" w:rsidTr="005E75DF">
        <w:tc>
          <w:tcPr>
            <w:tcW w:w="257" w:type="pct"/>
          </w:tcPr>
          <w:p w14:paraId="0D010D54" w14:textId="77777777" w:rsidR="00594DCF" w:rsidRPr="007C56FC" w:rsidRDefault="00594DCF" w:rsidP="00594DCF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64" w:type="pct"/>
          </w:tcPr>
          <w:p w14:paraId="7C690529" w14:textId="77777777" w:rsidR="00594DCF" w:rsidRPr="007C56FC" w:rsidRDefault="00594DCF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Bộ ĐK phát từ xa</w:t>
            </w:r>
          </w:p>
        </w:tc>
        <w:tc>
          <w:tcPr>
            <w:tcW w:w="301" w:type="pct"/>
          </w:tcPr>
          <w:p w14:paraId="63F7F831" w14:textId="34F93BC4" w:rsidR="00594DCF" w:rsidRPr="009E44A1" w:rsidRDefault="00594DCF" w:rsidP="00594DCF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3AF96B35" w14:textId="485D30B0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0" w:type="pct"/>
          </w:tcPr>
          <w:p w14:paraId="0D92B051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F82C1A8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664C26A4" w14:textId="3A2198EB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99" w:type="pct"/>
          </w:tcPr>
          <w:p w14:paraId="12734EE7" w14:textId="35F44610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6CA6A7EA" w14:textId="670B5E3C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1" w:type="pct"/>
          </w:tcPr>
          <w:p w14:paraId="5084BE75" w14:textId="5E75C4CA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F8B717D" w14:textId="08C0908A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</w:tcPr>
          <w:p w14:paraId="738D79DC" w14:textId="226B86DE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45B5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404" w:type="pct"/>
            <w:vAlign w:val="center"/>
          </w:tcPr>
          <w:p w14:paraId="1588E8A2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1" w:type="pct"/>
          </w:tcPr>
          <w:p w14:paraId="40513E22" w14:textId="1221B13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506" w:type="pct"/>
          </w:tcPr>
          <w:p w14:paraId="07C9696F" w14:textId="77777777" w:rsidR="00594DCF" w:rsidRPr="007C56FC" w:rsidRDefault="00594DCF" w:rsidP="00594DCF">
            <w:pPr>
              <w:tabs>
                <w:tab w:val="left" w:pos="11640"/>
              </w:tabs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  <w:tr w:rsidR="006651D7" w:rsidRPr="007C56FC" w14:paraId="6B13AA42" w14:textId="77777777" w:rsidTr="005E75DF">
        <w:tc>
          <w:tcPr>
            <w:tcW w:w="257" w:type="pct"/>
          </w:tcPr>
          <w:p w14:paraId="761F9BE2" w14:textId="77777777" w:rsidR="00594DCF" w:rsidRPr="007C56FC" w:rsidRDefault="00594DCF" w:rsidP="00594DCF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64" w:type="pct"/>
          </w:tcPr>
          <w:p w14:paraId="35AC249D" w14:textId="77777777" w:rsidR="00594DCF" w:rsidRPr="007C56FC" w:rsidRDefault="00594DCF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Cáp truyền số liệu</w:t>
            </w:r>
          </w:p>
        </w:tc>
        <w:tc>
          <w:tcPr>
            <w:tcW w:w="301" w:type="pct"/>
          </w:tcPr>
          <w:p w14:paraId="28056A16" w14:textId="58769CCD" w:rsidR="00594DCF" w:rsidRPr="009E44A1" w:rsidRDefault="00594DCF" w:rsidP="00594DCF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72C399AB" w14:textId="31985828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0" w:type="pct"/>
          </w:tcPr>
          <w:p w14:paraId="54EB207E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5B4A66DA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5058944F" w14:textId="3C7AD3D1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99" w:type="pct"/>
          </w:tcPr>
          <w:p w14:paraId="713E6FBD" w14:textId="4F1CD83C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0351AC16" w14:textId="5B377185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1" w:type="pct"/>
          </w:tcPr>
          <w:p w14:paraId="6F43765F" w14:textId="211FC78F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A210511" w14:textId="3A2B105E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</w:tcPr>
          <w:p w14:paraId="2FCC0C9B" w14:textId="4160EEC8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45B5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404" w:type="pct"/>
            <w:vAlign w:val="center"/>
          </w:tcPr>
          <w:p w14:paraId="420C6F53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1" w:type="pct"/>
          </w:tcPr>
          <w:p w14:paraId="721794E5" w14:textId="3EB5583B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506" w:type="pct"/>
          </w:tcPr>
          <w:p w14:paraId="0DB81BEA" w14:textId="77777777" w:rsidR="00594DCF" w:rsidRPr="007C56FC" w:rsidRDefault="00594DCF" w:rsidP="00594DCF">
            <w:pPr>
              <w:tabs>
                <w:tab w:val="left" w:pos="11640"/>
              </w:tabs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  <w:tr w:rsidR="006651D7" w:rsidRPr="007C56FC" w14:paraId="27DD2EBA" w14:textId="77777777" w:rsidTr="005E75DF">
        <w:tc>
          <w:tcPr>
            <w:tcW w:w="257" w:type="pct"/>
          </w:tcPr>
          <w:p w14:paraId="6C77A667" w14:textId="77777777" w:rsidR="00594DCF" w:rsidRPr="007C56FC" w:rsidRDefault="00594DCF" w:rsidP="00594DCF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64" w:type="pct"/>
          </w:tcPr>
          <w:p w14:paraId="4537A425" w14:textId="77777777" w:rsidR="00594DCF" w:rsidRPr="007C56FC" w:rsidRDefault="00594DCF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Sạc pin</w:t>
            </w:r>
          </w:p>
        </w:tc>
        <w:tc>
          <w:tcPr>
            <w:tcW w:w="301" w:type="pct"/>
          </w:tcPr>
          <w:p w14:paraId="02A0FA7C" w14:textId="596A5311" w:rsidR="00594DCF" w:rsidRPr="009E44A1" w:rsidRDefault="00594DCF" w:rsidP="00594DCF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74B60EC2" w14:textId="4E06A6A6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0" w:type="pct"/>
          </w:tcPr>
          <w:p w14:paraId="07610CA9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12F7441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048BB8AF" w14:textId="703418A0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99" w:type="pct"/>
          </w:tcPr>
          <w:p w14:paraId="7F38C798" w14:textId="19A1A8AA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404E10FF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DEEED5E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214E3C0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67203DC" w14:textId="75A7F8AB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45B5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404" w:type="pct"/>
            <w:vAlign w:val="center"/>
          </w:tcPr>
          <w:p w14:paraId="2F0AD0DC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CFB5BC4" w14:textId="47FBC0DD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506" w:type="pct"/>
          </w:tcPr>
          <w:p w14:paraId="61FC51DB" w14:textId="77777777" w:rsidR="00594DCF" w:rsidRPr="007C56FC" w:rsidRDefault="00594DCF" w:rsidP="00594DCF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6ADB461" w14:textId="77777777" w:rsidTr="005E75DF">
        <w:tc>
          <w:tcPr>
            <w:tcW w:w="257" w:type="pct"/>
          </w:tcPr>
          <w:p w14:paraId="6B566C2F" w14:textId="0C5E40DF" w:rsidR="00594DCF" w:rsidRPr="007C56FC" w:rsidRDefault="00594DCF" w:rsidP="00594DCF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-</w:t>
            </w:r>
          </w:p>
        </w:tc>
        <w:tc>
          <w:tcPr>
            <w:tcW w:w="1064" w:type="pct"/>
          </w:tcPr>
          <w:p w14:paraId="6D814660" w14:textId="77777777" w:rsidR="00594DCF" w:rsidRPr="007C56FC" w:rsidRDefault="00594DCF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Nguồn nạp</w:t>
            </w:r>
          </w:p>
        </w:tc>
        <w:tc>
          <w:tcPr>
            <w:tcW w:w="301" w:type="pct"/>
            <w:vAlign w:val="center"/>
          </w:tcPr>
          <w:p w14:paraId="1375C218" w14:textId="77777777" w:rsidR="00594DCF" w:rsidRPr="009E44A1" w:rsidRDefault="00594DCF" w:rsidP="00594DC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27A3D7E1" w14:textId="2022CB29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0" w:type="pct"/>
          </w:tcPr>
          <w:p w14:paraId="539D9F50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0F5B254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4CC71A6E" w14:textId="71D89472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99" w:type="pct"/>
          </w:tcPr>
          <w:p w14:paraId="0D4DC69B" w14:textId="1CC3CE3B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7BC8D736" w14:textId="4513CF98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1" w:type="pct"/>
          </w:tcPr>
          <w:p w14:paraId="62F52794" w14:textId="306C4806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1FC476F" w14:textId="790ADA79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</w:tcPr>
          <w:p w14:paraId="764D5206" w14:textId="7C5A106A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45B5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404" w:type="pct"/>
            <w:vAlign w:val="center"/>
          </w:tcPr>
          <w:p w14:paraId="0F50B52E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1" w:type="pct"/>
          </w:tcPr>
          <w:p w14:paraId="26436913" w14:textId="2634B6C2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506" w:type="pct"/>
          </w:tcPr>
          <w:p w14:paraId="0322BCB2" w14:textId="77777777" w:rsidR="00594DCF" w:rsidRPr="007C56FC" w:rsidRDefault="00594DCF" w:rsidP="00594DCF">
            <w:pPr>
              <w:tabs>
                <w:tab w:val="left" w:pos="11640"/>
              </w:tabs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  <w:tr w:rsidR="006651D7" w:rsidRPr="007C56FC" w14:paraId="3B0C79E4" w14:textId="77777777" w:rsidTr="005E75DF">
        <w:tc>
          <w:tcPr>
            <w:tcW w:w="257" w:type="pct"/>
          </w:tcPr>
          <w:p w14:paraId="30EDE487" w14:textId="60F057EC" w:rsidR="00594DCF" w:rsidRPr="007C56FC" w:rsidRDefault="00594DCF" w:rsidP="00594DCF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</w:tcPr>
          <w:p w14:paraId="3164E01E" w14:textId="77777777" w:rsidR="00594DCF" w:rsidRPr="007C56FC" w:rsidRDefault="00594DCF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Nguồn chuyển đổi</w:t>
            </w:r>
          </w:p>
        </w:tc>
        <w:tc>
          <w:tcPr>
            <w:tcW w:w="301" w:type="pct"/>
            <w:vAlign w:val="center"/>
          </w:tcPr>
          <w:p w14:paraId="05F6A6E9" w14:textId="77777777" w:rsidR="00594DCF" w:rsidRPr="009E44A1" w:rsidRDefault="00594DCF" w:rsidP="00594DC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626DDB1C" w14:textId="4F53FAE1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0" w:type="pct"/>
          </w:tcPr>
          <w:p w14:paraId="2B7BB04B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326EF09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47ACF22D" w14:textId="63CC71BD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99" w:type="pct"/>
          </w:tcPr>
          <w:p w14:paraId="50D3943E" w14:textId="35343DFF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5FEAFDF1" w14:textId="01C5899A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1" w:type="pct"/>
          </w:tcPr>
          <w:p w14:paraId="551CE436" w14:textId="0BD19172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06BC767" w14:textId="240FC3A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</w:tcPr>
          <w:p w14:paraId="51CDA7D0" w14:textId="694A03D0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45B5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404" w:type="pct"/>
            <w:vAlign w:val="center"/>
          </w:tcPr>
          <w:p w14:paraId="59ABB7E5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1" w:type="pct"/>
          </w:tcPr>
          <w:p w14:paraId="2BBAA429" w14:textId="57812744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506" w:type="pct"/>
          </w:tcPr>
          <w:p w14:paraId="323875D0" w14:textId="77777777" w:rsidR="00594DCF" w:rsidRPr="007C56FC" w:rsidRDefault="00594DCF" w:rsidP="00594DCF">
            <w:pPr>
              <w:tabs>
                <w:tab w:val="left" w:pos="11640"/>
              </w:tabs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  <w:tr w:rsidR="006651D7" w:rsidRPr="007C56FC" w14:paraId="638C3F9A" w14:textId="77777777" w:rsidTr="005E75DF">
        <w:tc>
          <w:tcPr>
            <w:tcW w:w="257" w:type="pct"/>
          </w:tcPr>
          <w:p w14:paraId="68ACE4AF" w14:textId="77777777" w:rsidR="00594DCF" w:rsidRPr="007C56FC" w:rsidRDefault="00594DCF" w:rsidP="00594DCF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64" w:type="pct"/>
          </w:tcPr>
          <w:p w14:paraId="4BCE0B01" w14:textId="5C5EF15C" w:rsidR="00594DCF" w:rsidRPr="007C56FC" w:rsidRDefault="00594DCF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 xml:space="preserve">Pin </w:t>
            </w:r>
            <w:r>
              <w:rPr>
                <w:rFonts w:ascii="Times New Roman" w:hAnsi="Times New Roman"/>
                <w:sz w:val="22"/>
                <w:szCs w:val="22"/>
              </w:rPr>
              <w:t>khô</w:t>
            </w:r>
          </w:p>
        </w:tc>
        <w:tc>
          <w:tcPr>
            <w:tcW w:w="301" w:type="pct"/>
            <w:vAlign w:val="center"/>
          </w:tcPr>
          <w:p w14:paraId="3A8901C0" w14:textId="77777777" w:rsidR="00594DCF" w:rsidRPr="009E44A1" w:rsidRDefault="00594DCF" w:rsidP="00594DC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  <w:vAlign w:val="center"/>
          </w:tcPr>
          <w:p w14:paraId="3514FB2B" w14:textId="2B6FC068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24</w:t>
            </w:r>
          </w:p>
        </w:tc>
        <w:tc>
          <w:tcPr>
            <w:tcW w:w="250" w:type="pct"/>
            <w:vAlign w:val="center"/>
          </w:tcPr>
          <w:p w14:paraId="00F460FD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A397E83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4AB72EB3" w14:textId="07C72011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24</w:t>
            </w:r>
          </w:p>
        </w:tc>
        <w:tc>
          <w:tcPr>
            <w:tcW w:w="199" w:type="pct"/>
            <w:vAlign w:val="center"/>
          </w:tcPr>
          <w:p w14:paraId="7087566D" w14:textId="0D7DEFC8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130B85CB" w14:textId="61752562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3C186954" w14:textId="355A3A23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F8D9848" w14:textId="123C7B7E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617B0B0" w14:textId="002F7E25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404" w:type="pct"/>
            <w:vAlign w:val="center"/>
          </w:tcPr>
          <w:p w14:paraId="15E22210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1F41764A" w14:textId="2FB640D0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24</w:t>
            </w:r>
          </w:p>
        </w:tc>
        <w:tc>
          <w:tcPr>
            <w:tcW w:w="506" w:type="pct"/>
          </w:tcPr>
          <w:p w14:paraId="2D63AA62" w14:textId="6234AC82" w:rsidR="00594DCF" w:rsidRPr="007C56FC" w:rsidRDefault="00594DCF" w:rsidP="00594DCF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4696283" w14:textId="77777777" w:rsidTr="005E75DF">
        <w:tc>
          <w:tcPr>
            <w:tcW w:w="257" w:type="pct"/>
          </w:tcPr>
          <w:p w14:paraId="1670D429" w14:textId="77777777" w:rsidR="00594DCF" w:rsidRPr="007C56FC" w:rsidRDefault="00594DCF" w:rsidP="00594DCF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064" w:type="pct"/>
          </w:tcPr>
          <w:p w14:paraId="0187DAE0" w14:textId="759465DA" w:rsidR="00594DCF" w:rsidRPr="007C56FC" w:rsidRDefault="00594DCF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 xml:space="preserve">Bộ dụng cụ cơ </w:t>
            </w:r>
            <w:r>
              <w:rPr>
                <w:rFonts w:ascii="Times New Roman" w:hAnsi="Times New Roman"/>
                <w:sz w:val="22"/>
                <w:szCs w:val="22"/>
              </w:rPr>
              <w:t>công</w:t>
            </w:r>
          </w:p>
        </w:tc>
        <w:tc>
          <w:tcPr>
            <w:tcW w:w="301" w:type="pct"/>
            <w:vAlign w:val="center"/>
          </w:tcPr>
          <w:p w14:paraId="53E47CC5" w14:textId="77777777" w:rsidR="00594DCF" w:rsidRPr="009E44A1" w:rsidRDefault="00594DCF" w:rsidP="00594DC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7F9370A6" w14:textId="27ACC9CC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0" w:type="pct"/>
          </w:tcPr>
          <w:p w14:paraId="565588DD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A706A2B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35A5ABF8" w14:textId="2AC654B4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99" w:type="pct"/>
          </w:tcPr>
          <w:p w14:paraId="2FC31359" w14:textId="15AC3CB5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69CA1765" w14:textId="1E2E6263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1" w:type="pct"/>
          </w:tcPr>
          <w:p w14:paraId="08F06446" w14:textId="283541E9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9437819" w14:textId="6628042E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</w:tcPr>
          <w:p w14:paraId="7C630010" w14:textId="55322BE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45B5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404" w:type="pct"/>
            <w:vAlign w:val="center"/>
          </w:tcPr>
          <w:p w14:paraId="7D0673B9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1" w:type="pct"/>
          </w:tcPr>
          <w:p w14:paraId="7B92819B" w14:textId="7AAB623B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506" w:type="pct"/>
          </w:tcPr>
          <w:p w14:paraId="3E830BD3" w14:textId="77777777" w:rsidR="00594DCF" w:rsidRPr="007C56FC" w:rsidRDefault="00594DCF" w:rsidP="00594DCF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AC36DD9" w14:textId="77777777" w:rsidTr="005E75DF">
        <w:tc>
          <w:tcPr>
            <w:tcW w:w="257" w:type="pct"/>
          </w:tcPr>
          <w:p w14:paraId="5313354E" w14:textId="33D4F6EA" w:rsidR="00594DCF" w:rsidRPr="007C56FC" w:rsidRDefault="00594DCF" w:rsidP="00594DCF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</w:tcPr>
          <w:p w14:paraId="22F0C6D5" w14:textId="05EB065C" w:rsidR="00594DCF" w:rsidRPr="007C56FC" w:rsidRDefault="00594DCF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Chìa vặn hoa thị vít M2</w:t>
            </w:r>
          </w:p>
        </w:tc>
        <w:tc>
          <w:tcPr>
            <w:tcW w:w="301" w:type="pct"/>
            <w:vAlign w:val="center"/>
          </w:tcPr>
          <w:p w14:paraId="0A089686" w14:textId="5F0190E9" w:rsidR="00594DCF" w:rsidRPr="009E44A1" w:rsidRDefault="00594DCF" w:rsidP="00594DC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06834E8D" w14:textId="00CB1FFA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0" w:type="pct"/>
          </w:tcPr>
          <w:p w14:paraId="76692FB7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C587E09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29E7F12B" w14:textId="0B96723F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99" w:type="pct"/>
          </w:tcPr>
          <w:p w14:paraId="421BC68D" w14:textId="25A985C0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3E9CF773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1" w:type="pct"/>
          </w:tcPr>
          <w:p w14:paraId="26CDC3A8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ED7C572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</w:tcPr>
          <w:p w14:paraId="76BE6FD7" w14:textId="168AA79E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45B5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404" w:type="pct"/>
            <w:vAlign w:val="center"/>
          </w:tcPr>
          <w:p w14:paraId="02D58B9D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1" w:type="pct"/>
          </w:tcPr>
          <w:p w14:paraId="5559A6ED" w14:textId="1BE47DB4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506" w:type="pct"/>
          </w:tcPr>
          <w:p w14:paraId="6B65C856" w14:textId="77777777" w:rsidR="00594DCF" w:rsidRPr="007C56FC" w:rsidRDefault="00594DCF" w:rsidP="00594DCF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95AB78A" w14:textId="77777777" w:rsidTr="005E75DF">
        <w:tc>
          <w:tcPr>
            <w:tcW w:w="257" w:type="pct"/>
          </w:tcPr>
          <w:p w14:paraId="6271835F" w14:textId="0A5D7A99" w:rsidR="00594DCF" w:rsidRPr="007C56FC" w:rsidRDefault="00594DCF" w:rsidP="00594DCF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F0293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</w:tcPr>
          <w:p w14:paraId="37C9B871" w14:textId="01BBD038" w:rsidR="00594DCF" w:rsidRPr="007C56FC" w:rsidRDefault="00594DCF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ống vặn ecu</w:t>
            </w:r>
          </w:p>
        </w:tc>
        <w:tc>
          <w:tcPr>
            <w:tcW w:w="301" w:type="pct"/>
          </w:tcPr>
          <w:p w14:paraId="50B5943A" w14:textId="2911AA36" w:rsidR="00594DCF" w:rsidRPr="009E44A1" w:rsidRDefault="00594DCF" w:rsidP="00594DC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6104525B" w14:textId="604D225A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0" w:type="pct"/>
          </w:tcPr>
          <w:p w14:paraId="7DD84C5D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DF68DC9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26AA378E" w14:textId="0A2BBB41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99" w:type="pct"/>
          </w:tcPr>
          <w:p w14:paraId="6B220CD6" w14:textId="4ABB56F3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14536E2C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1" w:type="pct"/>
          </w:tcPr>
          <w:p w14:paraId="5FB64E59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FE8874B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</w:tcPr>
          <w:p w14:paraId="469B35B7" w14:textId="6F7E8345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45B5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404" w:type="pct"/>
            <w:vAlign w:val="center"/>
          </w:tcPr>
          <w:p w14:paraId="4B6895DB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1" w:type="pct"/>
          </w:tcPr>
          <w:p w14:paraId="0649CD60" w14:textId="27B71711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506" w:type="pct"/>
          </w:tcPr>
          <w:p w14:paraId="5858950B" w14:textId="77777777" w:rsidR="00594DCF" w:rsidRPr="007C56FC" w:rsidRDefault="00594DCF" w:rsidP="00594DCF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9F860E1" w14:textId="77777777" w:rsidTr="005E75DF">
        <w:tc>
          <w:tcPr>
            <w:tcW w:w="257" w:type="pct"/>
          </w:tcPr>
          <w:p w14:paraId="5A12B06B" w14:textId="3F3507F7" w:rsidR="00594DCF" w:rsidRPr="007C56FC" w:rsidRDefault="00594DCF" w:rsidP="00594DCF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F0293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</w:tcPr>
          <w:p w14:paraId="1A06E991" w14:textId="2F356EC4" w:rsidR="00594DCF" w:rsidRPr="007C56FC" w:rsidRDefault="00594DCF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Chìa vặn lục lăng M2</w:t>
            </w:r>
          </w:p>
        </w:tc>
        <w:tc>
          <w:tcPr>
            <w:tcW w:w="301" w:type="pct"/>
          </w:tcPr>
          <w:p w14:paraId="163B1A59" w14:textId="25BB9E1B" w:rsidR="00594DCF" w:rsidRPr="009E44A1" w:rsidRDefault="00594DCF" w:rsidP="00594DC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746E846C" w14:textId="637EDB4F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0" w:type="pct"/>
          </w:tcPr>
          <w:p w14:paraId="4EDB16FF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60E26E7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27F745D5" w14:textId="14B05F9C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99" w:type="pct"/>
          </w:tcPr>
          <w:p w14:paraId="543ED505" w14:textId="4D50AB74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097EF617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1" w:type="pct"/>
          </w:tcPr>
          <w:p w14:paraId="66B37897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E262774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</w:tcPr>
          <w:p w14:paraId="68C44483" w14:textId="49966014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45B5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404" w:type="pct"/>
            <w:vAlign w:val="center"/>
          </w:tcPr>
          <w:p w14:paraId="4C853858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1" w:type="pct"/>
          </w:tcPr>
          <w:p w14:paraId="2DCF713F" w14:textId="35FCB541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506" w:type="pct"/>
          </w:tcPr>
          <w:p w14:paraId="0A38393C" w14:textId="77777777" w:rsidR="00594DCF" w:rsidRPr="007C56FC" w:rsidRDefault="00594DCF" w:rsidP="00594DCF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534B4EC" w14:textId="77777777" w:rsidTr="005E75DF">
        <w:tc>
          <w:tcPr>
            <w:tcW w:w="257" w:type="pct"/>
          </w:tcPr>
          <w:p w14:paraId="19F512A9" w14:textId="77777777" w:rsidR="00594DCF" w:rsidRPr="007C56FC" w:rsidRDefault="00594DCF" w:rsidP="00594DCF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64" w:type="pct"/>
          </w:tcPr>
          <w:p w14:paraId="69D9936A" w14:textId="77777777" w:rsidR="00594DCF" w:rsidRPr="007C56FC" w:rsidRDefault="00594DCF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Đĩa cài phần mềm TSL</w:t>
            </w:r>
          </w:p>
        </w:tc>
        <w:tc>
          <w:tcPr>
            <w:tcW w:w="301" w:type="pct"/>
            <w:vAlign w:val="center"/>
          </w:tcPr>
          <w:p w14:paraId="5AF94849" w14:textId="77777777" w:rsidR="00594DCF" w:rsidRPr="009E44A1" w:rsidRDefault="00594DCF" w:rsidP="00594DC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2856FF3F" w14:textId="28F0C64B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0" w:type="pct"/>
          </w:tcPr>
          <w:p w14:paraId="2C8AEEDA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8F9E84D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5651BA46" w14:textId="37F3FBB8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99" w:type="pct"/>
          </w:tcPr>
          <w:p w14:paraId="1863E347" w14:textId="260C9ED5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4B12D815" w14:textId="7A05C58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1" w:type="pct"/>
          </w:tcPr>
          <w:p w14:paraId="2CF88DCC" w14:textId="190899ED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664A1BA" w14:textId="7481222A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</w:tcPr>
          <w:p w14:paraId="6D9D3582" w14:textId="2EC95BAF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45B5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404" w:type="pct"/>
            <w:vAlign w:val="center"/>
          </w:tcPr>
          <w:p w14:paraId="431AAD5E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1" w:type="pct"/>
          </w:tcPr>
          <w:p w14:paraId="7179D3C6" w14:textId="3AC23C6E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506" w:type="pct"/>
          </w:tcPr>
          <w:p w14:paraId="69BE50F5" w14:textId="77777777" w:rsidR="00594DCF" w:rsidRPr="007C56FC" w:rsidRDefault="00594DCF" w:rsidP="00594DCF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59849A3" w14:textId="77777777" w:rsidTr="005E75DF">
        <w:tc>
          <w:tcPr>
            <w:tcW w:w="257" w:type="pct"/>
          </w:tcPr>
          <w:p w14:paraId="120DAD7C" w14:textId="77777777" w:rsidR="00594DCF" w:rsidRPr="007C56FC" w:rsidRDefault="00594DCF" w:rsidP="00594DCF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64" w:type="pct"/>
          </w:tcPr>
          <w:p w14:paraId="31C5292B" w14:textId="77777777" w:rsidR="00594DCF" w:rsidRPr="007C56FC" w:rsidRDefault="00594DCF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Đĩa cài phần mềm nạp tham số</w:t>
            </w:r>
          </w:p>
        </w:tc>
        <w:tc>
          <w:tcPr>
            <w:tcW w:w="301" w:type="pct"/>
            <w:vAlign w:val="center"/>
          </w:tcPr>
          <w:p w14:paraId="73C91628" w14:textId="77777777" w:rsidR="00594DCF" w:rsidRPr="009E44A1" w:rsidRDefault="00594DCF" w:rsidP="00594DC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0463FDF0" w14:textId="7DCF2688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0" w:type="pct"/>
          </w:tcPr>
          <w:p w14:paraId="0B1187FA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A9A469B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4B937868" w14:textId="0F062712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99" w:type="pct"/>
          </w:tcPr>
          <w:p w14:paraId="737F0E49" w14:textId="7A159429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6C5404EC" w14:textId="0B409F6A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1" w:type="pct"/>
          </w:tcPr>
          <w:p w14:paraId="6E4DBC0E" w14:textId="6F3CD191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7345BB3" w14:textId="4A77C13B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</w:tcPr>
          <w:p w14:paraId="6EAEAA2E" w14:textId="7A5CBC6B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45B5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404" w:type="pct"/>
            <w:vAlign w:val="center"/>
          </w:tcPr>
          <w:p w14:paraId="3DC3A3D7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1" w:type="pct"/>
          </w:tcPr>
          <w:p w14:paraId="15715623" w14:textId="48951C2E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506" w:type="pct"/>
          </w:tcPr>
          <w:p w14:paraId="380226D3" w14:textId="77777777" w:rsidR="00594DCF" w:rsidRPr="007C56FC" w:rsidRDefault="00594DCF" w:rsidP="00594DCF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5B81148" w14:textId="77777777" w:rsidTr="005E75DF">
        <w:tc>
          <w:tcPr>
            <w:tcW w:w="257" w:type="pct"/>
          </w:tcPr>
          <w:p w14:paraId="7E4DDC03" w14:textId="77777777" w:rsidR="00594DCF" w:rsidRPr="007C56FC" w:rsidRDefault="00594DCF" w:rsidP="00594DCF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064" w:type="pct"/>
          </w:tcPr>
          <w:p w14:paraId="0BFE4B37" w14:textId="77777777" w:rsidR="00594DCF" w:rsidRPr="007C56FC" w:rsidRDefault="00594DCF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Hướng dẫn sử dụng</w:t>
            </w:r>
          </w:p>
        </w:tc>
        <w:tc>
          <w:tcPr>
            <w:tcW w:w="301" w:type="pct"/>
            <w:vAlign w:val="center"/>
          </w:tcPr>
          <w:p w14:paraId="359834A7" w14:textId="77777777" w:rsidR="00594DCF" w:rsidRPr="009E44A1" w:rsidRDefault="00594DCF" w:rsidP="00594DC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67" w:type="pct"/>
          </w:tcPr>
          <w:p w14:paraId="2B28C2EF" w14:textId="52B55932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0" w:type="pct"/>
          </w:tcPr>
          <w:p w14:paraId="55CB239D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D22213D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51620DE1" w14:textId="122BA49D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99" w:type="pct"/>
          </w:tcPr>
          <w:p w14:paraId="39BB6028" w14:textId="2F56DF85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6464BC31" w14:textId="63E8B7DD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1" w:type="pct"/>
          </w:tcPr>
          <w:p w14:paraId="07947F97" w14:textId="60597BA1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6EF8AE3" w14:textId="4930632C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</w:tcPr>
          <w:p w14:paraId="0EB007CD" w14:textId="02A04DEA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45B5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404" w:type="pct"/>
            <w:vAlign w:val="center"/>
          </w:tcPr>
          <w:p w14:paraId="1227F514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1" w:type="pct"/>
          </w:tcPr>
          <w:p w14:paraId="21F1BD2F" w14:textId="1B66F0D9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506" w:type="pct"/>
          </w:tcPr>
          <w:p w14:paraId="51F38166" w14:textId="77777777" w:rsidR="00594DCF" w:rsidRPr="007C56FC" w:rsidRDefault="00594DCF" w:rsidP="00594DCF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882FADB" w14:textId="77777777" w:rsidTr="005E75DF">
        <w:tc>
          <w:tcPr>
            <w:tcW w:w="257" w:type="pct"/>
          </w:tcPr>
          <w:p w14:paraId="017BA7DD" w14:textId="77777777" w:rsidR="00594DCF" w:rsidRPr="007C56FC" w:rsidRDefault="00594DCF" w:rsidP="00594DCF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064" w:type="pct"/>
          </w:tcPr>
          <w:p w14:paraId="7FE37F4E" w14:textId="77777777" w:rsidR="00594DCF" w:rsidRPr="007C56FC" w:rsidRDefault="00594DCF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Lý lịch máy</w:t>
            </w:r>
          </w:p>
        </w:tc>
        <w:tc>
          <w:tcPr>
            <w:tcW w:w="301" w:type="pct"/>
            <w:vAlign w:val="center"/>
          </w:tcPr>
          <w:p w14:paraId="5597D21D" w14:textId="77777777" w:rsidR="00594DCF" w:rsidRPr="009E44A1" w:rsidRDefault="00594DCF" w:rsidP="00594DC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67" w:type="pct"/>
          </w:tcPr>
          <w:p w14:paraId="3C6494CD" w14:textId="5AD9BA2F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0" w:type="pct"/>
          </w:tcPr>
          <w:p w14:paraId="79AD5662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9D7EC9C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3B9CCBA7" w14:textId="6DC89569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99" w:type="pct"/>
          </w:tcPr>
          <w:p w14:paraId="093D9B3D" w14:textId="4318C30C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1B793746" w14:textId="0E12F1A8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1" w:type="pct"/>
          </w:tcPr>
          <w:p w14:paraId="144A302E" w14:textId="178CC29E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D270D94" w14:textId="71E27418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</w:tcPr>
          <w:p w14:paraId="5E40E1CC" w14:textId="0FA0DD22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45B5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404" w:type="pct"/>
            <w:vAlign w:val="center"/>
          </w:tcPr>
          <w:p w14:paraId="7A2332D6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1" w:type="pct"/>
          </w:tcPr>
          <w:p w14:paraId="336232E1" w14:textId="57326A08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506" w:type="pct"/>
          </w:tcPr>
          <w:p w14:paraId="5946B462" w14:textId="77777777" w:rsidR="00594DCF" w:rsidRPr="007C56FC" w:rsidRDefault="00594DCF" w:rsidP="00594DCF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062D902" w14:textId="77777777" w:rsidTr="005E75DF">
        <w:tc>
          <w:tcPr>
            <w:tcW w:w="257" w:type="pct"/>
          </w:tcPr>
          <w:p w14:paraId="23DE6293" w14:textId="77777777" w:rsidR="00594DCF" w:rsidRPr="007C56FC" w:rsidRDefault="00594DCF" w:rsidP="00594DCF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1064" w:type="pct"/>
          </w:tcPr>
          <w:p w14:paraId="25787207" w14:textId="77777777" w:rsidR="00594DCF" w:rsidRPr="007C56FC" w:rsidRDefault="00594DCF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Túi áo máy</w:t>
            </w:r>
          </w:p>
        </w:tc>
        <w:tc>
          <w:tcPr>
            <w:tcW w:w="301" w:type="pct"/>
            <w:vAlign w:val="center"/>
          </w:tcPr>
          <w:p w14:paraId="18BB3B1B" w14:textId="77777777" w:rsidR="00594DCF" w:rsidRPr="009E44A1" w:rsidRDefault="00594DCF" w:rsidP="00594DC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61D73600" w14:textId="29501F2B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0" w:type="pct"/>
          </w:tcPr>
          <w:p w14:paraId="183F8AE0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58BF63ED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41696FE9" w14:textId="01C888D8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99" w:type="pct"/>
          </w:tcPr>
          <w:p w14:paraId="04F71E4E" w14:textId="0536803E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175255F4" w14:textId="28C9BF9E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1" w:type="pct"/>
          </w:tcPr>
          <w:p w14:paraId="4CB82D48" w14:textId="6EF78582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0AE1379" w14:textId="07CD6DBC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</w:tcPr>
          <w:p w14:paraId="412DED83" w14:textId="0A4ACBB2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45B5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404" w:type="pct"/>
            <w:vAlign w:val="center"/>
          </w:tcPr>
          <w:p w14:paraId="19FD8B4A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1" w:type="pct"/>
          </w:tcPr>
          <w:p w14:paraId="2ED56169" w14:textId="441A8D66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506" w:type="pct"/>
          </w:tcPr>
          <w:p w14:paraId="4B06D694" w14:textId="77777777" w:rsidR="00594DCF" w:rsidRPr="007C56FC" w:rsidRDefault="00594DCF" w:rsidP="00594DCF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4708D5F" w14:textId="77777777" w:rsidTr="005E75DF">
        <w:tc>
          <w:tcPr>
            <w:tcW w:w="257" w:type="pct"/>
          </w:tcPr>
          <w:p w14:paraId="4B2C1B7C" w14:textId="77777777" w:rsidR="00594DCF" w:rsidRPr="007C56FC" w:rsidRDefault="00594DCF" w:rsidP="00594DCF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1064" w:type="pct"/>
          </w:tcPr>
          <w:p w14:paraId="76274440" w14:textId="77777777" w:rsidR="00594DCF" w:rsidRPr="007C56FC" w:rsidRDefault="00594DCF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 xml:space="preserve">Vali </w:t>
            </w:r>
          </w:p>
        </w:tc>
        <w:tc>
          <w:tcPr>
            <w:tcW w:w="301" w:type="pct"/>
            <w:vAlign w:val="center"/>
          </w:tcPr>
          <w:p w14:paraId="5B725425" w14:textId="77777777" w:rsidR="00594DCF" w:rsidRPr="009E44A1" w:rsidRDefault="00594DCF" w:rsidP="00594DC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4C12E3E3" w14:textId="72751AAE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0" w:type="pct"/>
          </w:tcPr>
          <w:p w14:paraId="0BBD4A25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7D21646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51AD7B68" w14:textId="118D7173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99" w:type="pct"/>
          </w:tcPr>
          <w:p w14:paraId="076427EA" w14:textId="7A45F7C1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285BFB66" w14:textId="3C849713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1" w:type="pct"/>
          </w:tcPr>
          <w:p w14:paraId="6BC84527" w14:textId="5B3C89F0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D11E5D8" w14:textId="5EC8DFBF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</w:tcPr>
          <w:p w14:paraId="32AB9943" w14:textId="2301C79F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45B5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404" w:type="pct"/>
            <w:vAlign w:val="center"/>
          </w:tcPr>
          <w:p w14:paraId="7C237AAD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1" w:type="pct"/>
          </w:tcPr>
          <w:p w14:paraId="782628CB" w14:textId="5867AB83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506" w:type="pct"/>
          </w:tcPr>
          <w:p w14:paraId="6AF7EDF4" w14:textId="77777777" w:rsidR="00594DCF" w:rsidRPr="007C56FC" w:rsidRDefault="00594DCF" w:rsidP="00594DCF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BFD5020" w14:textId="77777777" w:rsidTr="005E75DF">
        <w:tc>
          <w:tcPr>
            <w:tcW w:w="257" w:type="pct"/>
            <w:vAlign w:val="center"/>
          </w:tcPr>
          <w:p w14:paraId="356F37C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2</w:t>
            </w:r>
          </w:p>
        </w:tc>
        <w:tc>
          <w:tcPr>
            <w:tcW w:w="1064" w:type="pct"/>
            <w:vAlign w:val="center"/>
          </w:tcPr>
          <w:p w14:paraId="06BB6C8B" w14:textId="77777777" w:rsidR="006568DC" w:rsidRPr="007C56FC" w:rsidRDefault="006568DC" w:rsidP="00EB5955">
            <w:pPr>
              <w:tabs>
                <w:tab w:val="left" w:pos="11640"/>
              </w:tabs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Máy VTĐ VRU-812/50w</w:t>
            </w:r>
          </w:p>
        </w:tc>
        <w:tc>
          <w:tcPr>
            <w:tcW w:w="301" w:type="pct"/>
            <w:vAlign w:val="center"/>
          </w:tcPr>
          <w:p w14:paraId="5F3FBA28" w14:textId="77777777" w:rsidR="006568DC" w:rsidRPr="009E44A1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b/>
                <w:color w:val="C00000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2AD56A12" w14:textId="1707F0B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585310B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05B48CE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7A8E46A4" w14:textId="7CC2BF2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3F3901C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09062768" w14:textId="0F70E11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4C227AC6" w14:textId="0E89C16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1CCEE65" w14:textId="2A1B629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0DE28B2F" w14:textId="0D37248B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bCs/>
                <w:color w:val="C00000"/>
                <w:sz w:val="22"/>
                <w:szCs w:val="22"/>
              </w:rPr>
            </w:pPr>
            <w:r w:rsidRPr="00000DB4">
              <w:rPr>
                <w:rFonts w:ascii="Times New Roman" w:hAnsi="Times New Roman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4702528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3F24F7AF" w14:textId="1EFDDD5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083ECAF8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EC2605D" w14:textId="77777777" w:rsidTr="005E75DF">
        <w:tc>
          <w:tcPr>
            <w:tcW w:w="257" w:type="pct"/>
            <w:vAlign w:val="center"/>
          </w:tcPr>
          <w:p w14:paraId="6FF7D921" w14:textId="3A9C4CF8" w:rsidR="006568DC" w:rsidRPr="00127D12" w:rsidRDefault="006568DC" w:rsidP="006568DC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27D12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4" w:type="pct"/>
            <w:vAlign w:val="center"/>
          </w:tcPr>
          <w:p w14:paraId="1251AA6C" w14:textId="032BE1D3" w:rsidR="006568DC" w:rsidRPr="00127D12" w:rsidRDefault="006568DC" w:rsidP="00EB5955">
            <w:pPr>
              <w:spacing w:line="264" w:lineRule="auto"/>
              <w:ind w:firstLine="33"/>
              <w:rPr>
                <w:rFonts w:ascii="Times New Roman" w:hAnsi="Times New Roman"/>
                <w:sz w:val="22"/>
                <w:szCs w:val="22"/>
              </w:rPr>
            </w:pPr>
            <w:r w:rsidRPr="00127D12">
              <w:rPr>
                <w:rFonts w:ascii="Times New Roman" w:hAnsi="Times New Roman"/>
                <w:sz w:val="22"/>
                <w:szCs w:val="22"/>
              </w:rPr>
              <w:t>Tổ hợp</w:t>
            </w:r>
          </w:p>
        </w:tc>
        <w:tc>
          <w:tcPr>
            <w:tcW w:w="301" w:type="pct"/>
            <w:vAlign w:val="center"/>
          </w:tcPr>
          <w:p w14:paraId="6203A635" w14:textId="4D1C76DD" w:rsidR="006568DC" w:rsidRPr="009E44A1" w:rsidRDefault="006568DC" w:rsidP="006568DC">
            <w:pPr>
              <w:spacing w:line="264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410C2934" w14:textId="385962F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0A95839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4E5E73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22E3D4AA" w14:textId="64C4111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196253A1" w14:textId="3507FD3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6C2F011B" w14:textId="5EC856C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24A5CCC" w14:textId="328977D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9D6DED7" w14:textId="787819F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32FCB0E" w14:textId="618EA50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D494A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7B8D8F9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0CB1E01" w14:textId="7D54861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0B4AC709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FBB78DD" w14:textId="77777777" w:rsidTr="005E75DF">
        <w:tc>
          <w:tcPr>
            <w:tcW w:w="257" w:type="pct"/>
            <w:vAlign w:val="center"/>
          </w:tcPr>
          <w:p w14:paraId="11F7A8B1" w14:textId="67F9C50D" w:rsidR="006568DC" w:rsidRPr="00127D12" w:rsidRDefault="006568DC" w:rsidP="006568DC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27D12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4" w:type="pct"/>
            <w:vAlign w:val="center"/>
          </w:tcPr>
          <w:p w14:paraId="650F4273" w14:textId="29484D1A" w:rsidR="006568DC" w:rsidRPr="00127D12" w:rsidRDefault="006568DC" w:rsidP="00EB5955">
            <w:pPr>
              <w:spacing w:line="264" w:lineRule="auto"/>
              <w:ind w:firstLine="33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127D12">
              <w:rPr>
                <w:rFonts w:ascii="Times New Roman" w:hAnsi="Times New Roman"/>
                <w:sz w:val="22"/>
                <w:szCs w:val="22"/>
              </w:rPr>
              <w:t>Ắc quy khô</w:t>
            </w:r>
          </w:p>
        </w:tc>
        <w:tc>
          <w:tcPr>
            <w:tcW w:w="301" w:type="pct"/>
            <w:vAlign w:val="center"/>
          </w:tcPr>
          <w:p w14:paraId="15751FCE" w14:textId="04706F1C" w:rsidR="006568DC" w:rsidRPr="009E44A1" w:rsidRDefault="006568DC" w:rsidP="006568DC">
            <w:pPr>
              <w:spacing w:line="264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Bình</w:t>
            </w:r>
          </w:p>
        </w:tc>
        <w:tc>
          <w:tcPr>
            <w:tcW w:w="367" w:type="pct"/>
          </w:tcPr>
          <w:p w14:paraId="4951D623" w14:textId="546A383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50" w:type="pct"/>
          </w:tcPr>
          <w:p w14:paraId="6390CE4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547A57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68A45864" w14:textId="0A5BE20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99" w:type="pct"/>
          </w:tcPr>
          <w:p w14:paraId="03DFE613" w14:textId="5C415F7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3F8A100A" w14:textId="5D4C5BB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E961EC2" w14:textId="5E9034F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026CB1F" w14:textId="46B666B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B4B4B82" w14:textId="1427A77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129CC5F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3638BCB" w14:textId="1B66801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506" w:type="pct"/>
          </w:tcPr>
          <w:p w14:paraId="3CF6B646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A931BC5" w14:textId="77777777" w:rsidTr="005E75DF">
        <w:tc>
          <w:tcPr>
            <w:tcW w:w="257" w:type="pct"/>
            <w:vAlign w:val="center"/>
          </w:tcPr>
          <w:p w14:paraId="3618A388" w14:textId="6B45CCCD" w:rsidR="006568DC" w:rsidRPr="00127D12" w:rsidRDefault="006568DC" w:rsidP="006568DC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27D12">
              <w:rPr>
                <w:rFonts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4" w:type="pct"/>
            <w:vAlign w:val="center"/>
          </w:tcPr>
          <w:p w14:paraId="6A466BCD" w14:textId="6C9F4425" w:rsidR="006568DC" w:rsidRPr="00127D12" w:rsidRDefault="006568DC" w:rsidP="00EB5955">
            <w:pPr>
              <w:spacing w:line="264" w:lineRule="auto"/>
              <w:ind w:firstLine="33"/>
              <w:rPr>
                <w:rFonts w:ascii="Times New Roman" w:hAnsi="Times New Roman"/>
                <w:sz w:val="22"/>
                <w:szCs w:val="22"/>
              </w:rPr>
            </w:pPr>
            <w:r w:rsidRPr="00127D12">
              <w:rPr>
                <w:rFonts w:ascii="Times New Roman" w:hAnsi="Times New Roman"/>
                <w:sz w:val="22"/>
                <w:szCs w:val="22"/>
              </w:rPr>
              <w:t>Bộ nạp CP-812</w:t>
            </w:r>
          </w:p>
        </w:tc>
        <w:tc>
          <w:tcPr>
            <w:tcW w:w="301" w:type="pct"/>
            <w:vAlign w:val="center"/>
          </w:tcPr>
          <w:p w14:paraId="2AA277AF" w14:textId="5A211D66" w:rsidR="006568DC" w:rsidRPr="009E44A1" w:rsidRDefault="006568DC" w:rsidP="006568DC">
            <w:pPr>
              <w:spacing w:line="264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35D630BE" w14:textId="0D687D9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7518BD6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5126936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4FF18373" w14:textId="0DC1B80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7F4CB2FB" w14:textId="3112888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3C7B5014" w14:textId="57127EF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1BBE3B5" w14:textId="5F4E39F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01B8BCC" w14:textId="7771AED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BCEB9F2" w14:textId="697096C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D494A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04C0528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12AF68F" w14:textId="5F6984D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4841ACE8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C65766B" w14:textId="77777777" w:rsidTr="005E75DF">
        <w:tc>
          <w:tcPr>
            <w:tcW w:w="257" w:type="pct"/>
            <w:vAlign w:val="center"/>
          </w:tcPr>
          <w:p w14:paraId="189D2617" w14:textId="520453C0" w:rsidR="006568DC" w:rsidRPr="00127D12" w:rsidRDefault="006568DC" w:rsidP="006568DC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27D12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4" w:type="pct"/>
            <w:vAlign w:val="center"/>
          </w:tcPr>
          <w:p w14:paraId="5FCB0BCF" w14:textId="2A68C1F4" w:rsidR="006568DC" w:rsidRPr="00127D12" w:rsidRDefault="006568DC" w:rsidP="00EB5955">
            <w:pPr>
              <w:spacing w:line="264" w:lineRule="auto"/>
              <w:ind w:firstLine="33"/>
              <w:rPr>
                <w:rFonts w:ascii="Times New Roman" w:hAnsi="Times New Roman"/>
                <w:sz w:val="22"/>
                <w:szCs w:val="22"/>
              </w:rPr>
            </w:pPr>
            <w:r w:rsidRPr="00127D12">
              <w:rPr>
                <w:rFonts w:ascii="Times New Roman" w:hAnsi="Times New Roman"/>
                <w:sz w:val="22"/>
                <w:szCs w:val="22"/>
              </w:rPr>
              <w:t>Túi áo máy</w:t>
            </w:r>
          </w:p>
        </w:tc>
        <w:tc>
          <w:tcPr>
            <w:tcW w:w="301" w:type="pct"/>
            <w:vAlign w:val="center"/>
          </w:tcPr>
          <w:p w14:paraId="0B90DAAC" w14:textId="4371BB54" w:rsidR="006568DC" w:rsidRPr="009E44A1" w:rsidRDefault="006568DC" w:rsidP="006568DC">
            <w:pPr>
              <w:spacing w:line="264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4F219D20" w14:textId="17E697A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5795A7A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34D48A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66E9BF41" w14:textId="3C20AC7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305B1979" w14:textId="15C2F59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31ED1046" w14:textId="5248136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E9614AF" w14:textId="427D0C2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EA473D0" w14:textId="7B9C9E9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55FBBE50" w14:textId="62E77C5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D494A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35C0F56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693514D" w14:textId="0B56E0C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1CA2CB7F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322FD0E" w14:textId="77777777" w:rsidTr="005E75DF">
        <w:tc>
          <w:tcPr>
            <w:tcW w:w="257" w:type="pct"/>
            <w:vAlign w:val="center"/>
          </w:tcPr>
          <w:p w14:paraId="4B7CB1F3" w14:textId="6C30D2D3" w:rsidR="006568DC" w:rsidRPr="00127D12" w:rsidRDefault="006568DC" w:rsidP="006568DC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27D12">
              <w:rPr>
                <w:rFonts w:ascii="Times New Roman" w:hAnsi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4" w:type="pct"/>
            <w:vAlign w:val="center"/>
          </w:tcPr>
          <w:p w14:paraId="09C39145" w14:textId="432DA2CA" w:rsidR="006568DC" w:rsidRPr="00127D12" w:rsidRDefault="006568DC" w:rsidP="00EB5955">
            <w:pPr>
              <w:spacing w:line="264" w:lineRule="auto"/>
              <w:ind w:firstLine="33"/>
              <w:rPr>
                <w:rFonts w:ascii="Times New Roman" w:hAnsi="Times New Roman"/>
                <w:sz w:val="22"/>
                <w:szCs w:val="22"/>
              </w:rPr>
            </w:pPr>
            <w:r w:rsidRPr="00127D12">
              <w:rPr>
                <w:rFonts w:ascii="Times New Roman" w:hAnsi="Times New Roman"/>
                <w:sz w:val="22"/>
                <w:szCs w:val="22"/>
              </w:rPr>
              <w:t>Anten cần 3m</w:t>
            </w:r>
          </w:p>
        </w:tc>
        <w:tc>
          <w:tcPr>
            <w:tcW w:w="301" w:type="pct"/>
            <w:vAlign w:val="center"/>
          </w:tcPr>
          <w:p w14:paraId="2EA8BD50" w14:textId="7D2C6738" w:rsidR="006568DC" w:rsidRPr="009E44A1" w:rsidRDefault="006568DC" w:rsidP="006568DC">
            <w:pPr>
              <w:spacing w:line="264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1A737736" w14:textId="047AEA8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5AB1219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586288E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572BDB97" w14:textId="2606E5F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4894147C" w14:textId="02EE2C2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73E2B0B6" w14:textId="4DA3A03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AA223E3" w14:textId="240ACE9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947995A" w14:textId="321D2B1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AD2DC06" w14:textId="1EA08E1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D494A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364FB33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A9B0126" w14:textId="7486018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1787E32D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31A794D" w14:textId="77777777" w:rsidTr="005E75DF">
        <w:tc>
          <w:tcPr>
            <w:tcW w:w="257" w:type="pct"/>
            <w:vAlign w:val="center"/>
          </w:tcPr>
          <w:p w14:paraId="0052D569" w14:textId="1086BC6D" w:rsidR="006568DC" w:rsidRPr="00127D12" w:rsidRDefault="006568DC" w:rsidP="006568DC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27D12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04D1D006" w14:textId="7C171998" w:rsidR="006568DC" w:rsidRPr="00127D12" w:rsidRDefault="006568DC" w:rsidP="00EB5955">
            <w:pPr>
              <w:spacing w:line="264" w:lineRule="auto"/>
              <w:ind w:firstLine="33"/>
              <w:rPr>
                <w:rFonts w:ascii="Times New Roman" w:hAnsi="Times New Roman"/>
                <w:sz w:val="22"/>
                <w:szCs w:val="22"/>
              </w:rPr>
            </w:pPr>
            <w:r w:rsidRPr="00127D12">
              <w:rPr>
                <w:rFonts w:ascii="Times New Roman" w:hAnsi="Times New Roman"/>
                <w:sz w:val="22"/>
                <w:szCs w:val="22"/>
              </w:rPr>
              <w:t>Bộ KĐCS 50w</w:t>
            </w:r>
          </w:p>
        </w:tc>
        <w:tc>
          <w:tcPr>
            <w:tcW w:w="301" w:type="pct"/>
            <w:vAlign w:val="center"/>
          </w:tcPr>
          <w:p w14:paraId="00263679" w14:textId="2B80CA27" w:rsidR="006568DC" w:rsidRPr="009E44A1" w:rsidRDefault="006568DC" w:rsidP="006568DC">
            <w:pPr>
              <w:spacing w:line="264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55047BF6" w14:textId="100B1EF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2814624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10B241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13739E0F" w14:textId="10717A5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55835EEB" w14:textId="6506A8A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2BDD436D" w14:textId="3D1E119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2706F35" w14:textId="5879361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E673074" w14:textId="19471EE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7BA90B5" w14:textId="41CB32E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D494A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3B4E3CE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38453BF" w14:textId="756FEB1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468DA5B2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0AE0FDE" w14:textId="77777777" w:rsidTr="005E75DF">
        <w:tc>
          <w:tcPr>
            <w:tcW w:w="257" w:type="pct"/>
            <w:vAlign w:val="center"/>
          </w:tcPr>
          <w:p w14:paraId="69AC5E6E" w14:textId="593FFF97" w:rsidR="006568DC" w:rsidRPr="00127D12" w:rsidRDefault="006568DC" w:rsidP="006568DC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27D12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bottom"/>
          </w:tcPr>
          <w:p w14:paraId="14AF8B8A" w14:textId="4E7DE946" w:rsidR="006568DC" w:rsidRPr="00127D12" w:rsidRDefault="006568DC" w:rsidP="00EB5955">
            <w:pPr>
              <w:spacing w:line="264" w:lineRule="auto"/>
              <w:ind w:firstLine="33"/>
              <w:rPr>
                <w:rFonts w:ascii="Times New Roman" w:hAnsi="Times New Roman"/>
                <w:sz w:val="22"/>
                <w:szCs w:val="22"/>
              </w:rPr>
            </w:pPr>
            <w:r w:rsidRPr="00127D12">
              <w:rPr>
                <w:rFonts w:ascii="Times New Roman" w:hAnsi="Times New Roman"/>
                <w:color w:val="000000"/>
                <w:sz w:val="22"/>
                <w:szCs w:val="22"/>
              </w:rPr>
              <w:t>Giá lắp máy trên xe</w:t>
            </w:r>
          </w:p>
        </w:tc>
        <w:tc>
          <w:tcPr>
            <w:tcW w:w="301" w:type="pct"/>
            <w:vAlign w:val="center"/>
          </w:tcPr>
          <w:p w14:paraId="2D88DDFD" w14:textId="06D808EC" w:rsidR="006568DC" w:rsidRPr="009E44A1" w:rsidRDefault="006568DC" w:rsidP="006568DC">
            <w:pPr>
              <w:spacing w:line="264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76B8F6DE" w14:textId="09A8348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30E3993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67887B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8FABFE1" w14:textId="6A6330F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46A0237B" w14:textId="2DBA13D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087E128F" w14:textId="4705DDE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79AA880" w14:textId="6FFFE52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33F2B50" w14:textId="4594940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96D7CB9" w14:textId="35F8C77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D494A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185684D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A324E4C" w14:textId="6364596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06F28391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DFB0D69" w14:textId="77777777" w:rsidTr="005E75DF">
        <w:tc>
          <w:tcPr>
            <w:tcW w:w="257" w:type="pct"/>
            <w:vAlign w:val="center"/>
          </w:tcPr>
          <w:p w14:paraId="43ACF46E" w14:textId="7BFF8C7B" w:rsidR="006568DC" w:rsidRPr="00127D12" w:rsidRDefault="006568DC" w:rsidP="006568DC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 w:rsidRPr="00127D12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bottom"/>
          </w:tcPr>
          <w:p w14:paraId="5D2A0A22" w14:textId="15BD3F33" w:rsidR="006568DC" w:rsidRPr="00127D12" w:rsidRDefault="006568DC" w:rsidP="00EB5955">
            <w:pPr>
              <w:spacing w:line="264" w:lineRule="auto"/>
              <w:ind w:firstLine="33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 w:rsidRPr="006651D7">
              <w:rPr>
                <w:rFonts w:ascii="Times New Roman" w:hAnsi="Times New Roman"/>
                <w:color w:val="000000"/>
                <w:sz w:val="22"/>
                <w:szCs w:val="22"/>
                <w:lang w:val="it-IT"/>
              </w:rPr>
              <w:t>Bộ đổi điện VRU-812/50W</w:t>
            </w:r>
          </w:p>
        </w:tc>
        <w:tc>
          <w:tcPr>
            <w:tcW w:w="301" w:type="pct"/>
            <w:vAlign w:val="center"/>
          </w:tcPr>
          <w:p w14:paraId="30D3A2F4" w14:textId="28DAF58A" w:rsidR="006568DC" w:rsidRPr="009E44A1" w:rsidRDefault="006568DC" w:rsidP="006568DC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0"/>
                <w:szCs w:val="20"/>
                <w:lang w:val="it-IT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421F33FF" w14:textId="788155F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421A90C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032208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6E15BD64" w14:textId="5894774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530F9EF0" w14:textId="0B0EE86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19512F8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A99662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9F08F4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CB67276" w14:textId="6A587A6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D494A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6E51EB8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7C4E7D7" w14:textId="37A7C8F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37FF08A2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4492EAD" w14:textId="77777777" w:rsidTr="005E75DF">
        <w:tc>
          <w:tcPr>
            <w:tcW w:w="257" w:type="pct"/>
            <w:vAlign w:val="center"/>
          </w:tcPr>
          <w:p w14:paraId="333E57D4" w14:textId="43354908" w:rsidR="006568DC" w:rsidRPr="00127D12" w:rsidRDefault="006568DC" w:rsidP="006568DC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 w:rsidRPr="00127D12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79BC1BF4" w14:textId="6E3F944A" w:rsidR="006568DC" w:rsidRPr="00127D12" w:rsidRDefault="006568DC" w:rsidP="00EB5955">
            <w:pPr>
              <w:spacing w:line="264" w:lineRule="auto"/>
              <w:ind w:firstLine="33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 w:rsidRPr="00127D12">
              <w:rPr>
                <w:rFonts w:ascii="Times New Roman" w:hAnsi="Times New Roman"/>
                <w:sz w:val="22"/>
                <w:szCs w:val="22"/>
              </w:rPr>
              <w:t>Nguồn PSC550</w:t>
            </w:r>
          </w:p>
        </w:tc>
        <w:tc>
          <w:tcPr>
            <w:tcW w:w="301" w:type="pct"/>
            <w:vAlign w:val="center"/>
          </w:tcPr>
          <w:p w14:paraId="40896BD5" w14:textId="730A84A0" w:rsidR="006568DC" w:rsidRPr="009E44A1" w:rsidRDefault="006568DC" w:rsidP="006568DC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0"/>
                <w:szCs w:val="20"/>
                <w:lang w:val="it-IT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  <w:vAlign w:val="center"/>
          </w:tcPr>
          <w:p w14:paraId="72FA9E85" w14:textId="03B7084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  <w:vAlign w:val="center"/>
          </w:tcPr>
          <w:p w14:paraId="13A053D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8BD654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64E42106" w14:textId="0593474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1ED3CC28" w14:textId="4D80578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99" w:type="pct"/>
            <w:vAlign w:val="center"/>
          </w:tcPr>
          <w:p w14:paraId="3E4BE05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7FEB34B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D521DA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2489377" w14:textId="519953F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D494A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454E298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629CE096" w14:textId="0281C6B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3760B694" w14:textId="0549334C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điện áp đầu ra k ổn định</w:t>
            </w:r>
          </w:p>
        </w:tc>
      </w:tr>
      <w:tr w:rsidR="006651D7" w:rsidRPr="007C56FC" w14:paraId="47D2936B" w14:textId="77777777" w:rsidTr="005E75DF">
        <w:tc>
          <w:tcPr>
            <w:tcW w:w="257" w:type="pct"/>
            <w:vAlign w:val="center"/>
          </w:tcPr>
          <w:p w14:paraId="0E789DC4" w14:textId="3B152116" w:rsidR="00594DCF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44491AC8" w14:textId="24D283C0" w:rsidR="00594DCF" w:rsidRPr="007C56FC" w:rsidRDefault="00594DCF" w:rsidP="00EB5955">
            <w:pPr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4395356F" w14:textId="67683BFF" w:rsidR="00594DCF" w:rsidRPr="009E44A1" w:rsidRDefault="00594DCF" w:rsidP="00594DCF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67" w:type="pct"/>
          </w:tcPr>
          <w:p w14:paraId="4E2FC7CD" w14:textId="6764D9C4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1A10F391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175CD154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5ED73A36" w14:textId="57DA290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199" w:type="pct"/>
          </w:tcPr>
          <w:p w14:paraId="01E11A63" w14:textId="77777777" w:rsidR="00594DCF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199" w:type="pct"/>
          </w:tcPr>
          <w:p w14:paraId="33BE099A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1C833749" w14:textId="6F5981EC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0ECA9EF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2401B6D" w14:textId="5C8181B2" w:rsidR="00594DCF" w:rsidRPr="008D494A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04" w:type="pct"/>
            <w:vAlign w:val="center"/>
          </w:tcPr>
          <w:p w14:paraId="30690A20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48B64C2F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506" w:type="pct"/>
          </w:tcPr>
          <w:p w14:paraId="149589C2" w14:textId="77777777" w:rsidR="00594DCF" w:rsidRPr="007C56FC" w:rsidRDefault="00594DCF" w:rsidP="00594DCF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8D0511F" w14:textId="77777777" w:rsidTr="005E75DF">
        <w:tc>
          <w:tcPr>
            <w:tcW w:w="257" w:type="pct"/>
            <w:vAlign w:val="center"/>
          </w:tcPr>
          <w:p w14:paraId="2ACD9AE1" w14:textId="4FB8EA6C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3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2CBB7C16" w14:textId="04061DF6" w:rsidR="006568DC" w:rsidRPr="007C56FC" w:rsidRDefault="006568DC" w:rsidP="00EB5955">
            <w:pPr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Máy VTĐ VRU-812/10w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2F94235F" w14:textId="79B808FB" w:rsidR="006568DC" w:rsidRPr="009E44A1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b/>
                <w:color w:val="C00000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611DC30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4DCF193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1D0725A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363B526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199" w:type="pct"/>
          </w:tcPr>
          <w:p w14:paraId="1CD41241" w14:textId="77777777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199" w:type="pct"/>
          </w:tcPr>
          <w:p w14:paraId="0ECD183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6D27A0B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44D946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F42FA13" w14:textId="77777777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04" w:type="pct"/>
            <w:vAlign w:val="center"/>
          </w:tcPr>
          <w:p w14:paraId="57808FC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7A17CBA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506" w:type="pct"/>
          </w:tcPr>
          <w:p w14:paraId="7DEDD9FA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5DE57A8" w14:textId="77777777" w:rsidTr="005E75DF">
        <w:tc>
          <w:tcPr>
            <w:tcW w:w="257" w:type="pct"/>
            <w:vAlign w:val="center"/>
          </w:tcPr>
          <w:p w14:paraId="746E55B2" w14:textId="59F253EA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1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47DA8819" w14:textId="408A2D59" w:rsidR="006568DC" w:rsidRPr="007C56FC" w:rsidRDefault="006568DC" w:rsidP="00EB5955">
            <w:pPr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Máy TP VRU-812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25A3F96E" w14:textId="0FFA740B" w:rsidR="006568DC" w:rsidRPr="009E44A1" w:rsidRDefault="006568DC" w:rsidP="006568DC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kern w:val="24"/>
                <w:sz w:val="20"/>
                <w:szCs w:val="20"/>
                <w:lang w:val="it-IT"/>
              </w:rPr>
              <w:t>Cái</w:t>
            </w:r>
          </w:p>
        </w:tc>
        <w:tc>
          <w:tcPr>
            <w:tcW w:w="367" w:type="pct"/>
          </w:tcPr>
          <w:p w14:paraId="1EA4BC57" w14:textId="065664C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7</w:t>
            </w:r>
          </w:p>
        </w:tc>
        <w:tc>
          <w:tcPr>
            <w:tcW w:w="250" w:type="pct"/>
          </w:tcPr>
          <w:p w14:paraId="30DA251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3BCE4BE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7443E278" w14:textId="3B64A27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7</w:t>
            </w:r>
          </w:p>
        </w:tc>
        <w:tc>
          <w:tcPr>
            <w:tcW w:w="199" w:type="pct"/>
          </w:tcPr>
          <w:p w14:paraId="6B53FCD8" w14:textId="77777777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199" w:type="pct"/>
          </w:tcPr>
          <w:p w14:paraId="1017D00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7C934845" w14:textId="2C23B10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94868B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9E612D1" w14:textId="00A72ECF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7A6CA9B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35B726B3" w14:textId="60FD377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7</w:t>
            </w:r>
          </w:p>
        </w:tc>
        <w:tc>
          <w:tcPr>
            <w:tcW w:w="506" w:type="pct"/>
          </w:tcPr>
          <w:p w14:paraId="4E545F71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3025383" w14:textId="77777777" w:rsidTr="005E75DF">
        <w:tc>
          <w:tcPr>
            <w:tcW w:w="257" w:type="pct"/>
            <w:vAlign w:val="center"/>
          </w:tcPr>
          <w:p w14:paraId="0DD58733" w14:textId="328AF205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</w:tcPr>
          <w:p w14:paraId="53B067B9" w14:textId="567CAC73" w:rsidR="006568DC" w:rsidRPr="000B3A73" w:rsidRDefault="006568DC" w:rsidP="00EB5955">
            <w:pPr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</w:pPr>
            <w:r w:rsidRPr="00C94B93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Máy TP VRU-812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318806E4" w14:textId="4394B565" w:rsidR="006568DC" w:rsidRPr="009E44A1" w:rsidRDefault="006568DC" w:rsidP="006568DC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4A7D14C5" w14:textId="28BB7D36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  <w:r w:rsidRPr="00000DB4">
              <w:rPr>
                <w:rFonts w:ascii="Times New Roman" w:hAnsi="Times New Roman"/>
                <w:bCs/>
                <w:color w:val="C00000"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3B92AF65" w14:textId="77777777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055F89C4" w14:textId="77777777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3D34D009" w14:textId="372375FF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  <w:r w:rsidRPr="00000DB4">
              <w:rPr>
                <w:rFonts w:ascii="Times New Roman" w:hAnsi="Times New Roman"/>
                <w:bCs/>
                <w:color w:val="C00000"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2E1DCD13" w14:textId="0761C191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485129A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6CB76D5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3E9961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330C0B5" w14:textId="4C4B8F1F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405DC85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68DC1469" w14:textId="08234C28" w:rsidR="006568DC" w:rsidRPr="00205288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5E07F9AD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8C78A4D" w14:textId="77777777" w:rsidTr="005E75DF">
        <w:tc>
          <w:tcPr>
            <w:tcW w:w="257" w:type="pct"/>
            <w:vAlign w:val="center"/>
          </w:tcPr>
          <w:p w14:paraId="33180290" w14:textId="77777777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</w:tcPr>
          <w:p w14:paraId="3B272275" w14:textId="07F08E2C" w:rsidR="006568DC" w:rsidRPr="000B3A73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C94B93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Máy TP VRU-812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6761BBAB" w14:textId="758ED1A0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2B696ECE" w14:textId="3BBF5B6F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  <w:r w:rsidRPr="00000DB4">
              <w:rPr>
                <w:rFonts w:ascii="Times New Roman" w:hAnsi="Times New Roman"/>
                <w:bCs/>
                <w:color w:val="C00000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06CCACF5" w14:textId="77777777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7513D77E" w14:textId="77777777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153EE839" w14:textId="66729080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  <w:r w:rsidRPr="00000DB4">
              <w:rPr>
                <w:rFonts w:ascii="Times New Roman" w:hAnsi="Times New Roman"/>
                <w:bCs/>
                <w:color w:val="C00000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295F9878" w14:textId="4A10DCBE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99" w:type="pct"/>
          </w:tcPr>
          <w:p w14:paraId="5368EB3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7B13881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75903F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CFB0A1A" w14:textId="03F12F6E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75BF77A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4D5F78AC" w14:textId="4D2D6097" w:rsidR="006568DC" w:rsidRPr="00205288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62A54150" w14:textId="1DCB6C41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5361D31" w14:textId="77777777" w:rsidTr="005E75DF">
        <w:tc>
          <w:tcPr>
            <w:tcW w:w="257" w:type="pct"/>
            <w:vAlign w:val="center"/>
          </w:tcPr>
          <w:p w14:paraId="3B4AB77C" w14:textId="3AFFBE35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3C6DE34B" w14:textId="6CCAD6D5" w:rsidR="006568DC" w:rsidRPr="000B3A73" w:rsidRDefault="00543676" w:rsidP="00EB5955">
            <w:pPr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Anten</w:t>
            </w:r>
            <w:r w:rsidR="006568DC"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cần 2,4m WA-812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5EB58684" w14:textId="030CEFB9" w:rsidR="006568DC" w:rsidRPr="009E44A1" w:rsidRDefault="006568DC" w:rsidP="006568DC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74F660B9" w14:textId="00CA1ACF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color w:val="C00000"/>
                <w:sz w:val="22"/>
                <w:szCs w:val="22"/>
              </w:rPr>
              <w:t>7</w:t>
            </w:r>
          </w:p>
        </w:tc>
        <w:tc>
          <w:tcPr>
            <w:tcW w:w="250" w:type="pct"/>
          </w:tcPr>
          <w:p w14:paraId="2AE99331" w14:textId="77777777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5DC08D8D" w14:textId="77777777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3F033064" w14:textId="335E07D2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</w:p>
        </w:tc>
        <w:tc>
          <w:tcPr>
            <w:tcW w:w="199" w:type="pct"/>
          </w:tcPr>
          <w:p w14:paraId="786441D1" w14:textId="33BC5CA8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199" w:type="pct"/>
          </w:tcPr>
          <w:p w14:paraId="393DF8C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197E65F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11B06A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4DC1967" w14:textId="29EA816E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2AC7563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3C44497D" w14:textId="72A391F5" w:rsidR="006568DC" w:rsidRPr="00205288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6" w:type="pct"/>
          </w:tcPr>
          <w:p w14:paraId="22C40665" w14:textId="05ECCF14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8F4F816" w14:textId="77777777" w:rsidTr="005E75DF">
        <w:tc>
          <w:tcPr>
            <w:tcW w:w="257" w:type="pct"/>
            <w:vAlign w:val="center"/>
          </w:tcPr>
          <w:p w14:paraId="538E4AEC" w14:textId="77777777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14DD1754" w14:textId="76B6D791" w:rsidR="006568DC" w:rsidRPr="000B3A73" w:rsidRDefault="00543676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Anten</w:t>
            </w:r>
            <w:r w:rsidR="006568DC"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cần 2,4m WA-812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00D4B1F5" w14:textId="225544C8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7ABBBF9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0FB12D6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1B27232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477D6AFC" w14:textId="77777777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</w:p>
        </w:tc>
        <w:tc>
          <w:tcPr>
            <w:tcW w:w="199" w:type="pct"/>
          </w:tcPr>
          <w:p w14:paraId="317E2621" w14:textId="1935C679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  <w:r w:rsidRPr="00000DB4">
              <w:rPr>
                <w:rFonts w:ascii="Times New Roman" w:hAnsi="Times New Roman"/>
                <w:bCs/>
                <w:color w:val="C00000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4F899EF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6DA582C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19662C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1587AE3" w14:textId="44C4E36C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404" w:type="pct"/>
            <w:vAlign w:val="center"/>
          </w:tcPr>
          <w:p w14:paraId="3A6EFCF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4EEBF618" w14:textId="31B472C4" w:rsidR="006568DC" w:rsidRPr="00205288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4</w:t>
            </w:r>
          </w:p>
        </w:tc>
        <w:tc>
          <w:tcPr>
            <w:tcW w:w="506" w:type="pct"/>
          </w:tcPr>
          <w:p w14:paraId="4D4CDE32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EDEA5C3" w14:textId="77777777" w:rsidTr="005E75DF">
        <w:tc>
          <w:tcPr>
            <w:tcW w:w="257" w:type="pct"/>
            <w:vAlign w:val="center"/>
          </w:tcPr>
          <w:p w14:paraId="14CD1FC3" w14:textId="77777777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1C482919" w14:textId="3650B17D" w:rsidR="006568DC" w:rsidRPr="000B3A73" w:rsidRDefault="00543676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Anten</w:t>
            </w:r>
            <w:r w:rsidR="006568DC"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cần 2,4m WA-812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175D72D6" w14:textId="3C3C6574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770B2B8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02926F5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46C6B34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4FD86DA1" w14:textId="77777777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</w:p>
        </w:tc>
        <w:tc>
          <w:tcPr>
            <w:tcW w:w="199" w:type="pct"/>
          </w:tcPr>
          <w:p w14:paraId="3CF2AB3B" w14:textId="3F0BDA5C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  <w:r w:rsidRPr="00000DB4">
              <w:rPr>
                <w:rFonts w:ascii="Times New Roman" w:hAnsi="Times New Roman"/>
                <w:bCs/>
                <w:color w:val="C00000"/>
                <w:sz w:val="22"/>
                <w:szCs w:val="22"/>
              </w:rPr>
              <w:t>4</w:t>
            </w:r>
          </w:p>
        </w:tc>
        <w:tc>
          <w:tcPr>
            <w:tcW w:w="199" w:type="pct"/>
          </w:tcPr>
          <w:p w14:paraId="449FC5E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407930F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457ACE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291C0FD" w14:textId="50558492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404" w:type="pct"/>
            <w:vAlign w:val="center"/>
          </w:tcPr>
          <w:p w14:paraId="1CA568E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10B71CB9" w14:textId="7DE412DC" w:rsidR="006568DC" w:rsidRPr="00205288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506" w:type="pct"/>
          </w:tcPr>
          <w:p w14:paraId="5BD5A9C4" w14:textId="7587A546" w:rsidR="006568DC" w:rsidRPr="0055153B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0"/>
                <w:szCs w:val="20"/>
              </w:rPr>
            </w:pPr>
            <w:r w:rsidRPr="0055153B">
              <w:rPr>
                <w:rFonts w:ascii="Times New Roman" w:hAnsi="Times New Roman"/>
                <w:sz w:val="20"/>
                <w:szCs w:val="20"/>
              </w:rPr>
              <w:t>Đứt dây dù</w:t>
            </w:r>
            <w:r>
              <w:rPr>
                <w:rFonts w:ascii="Times New Roman" w:hAnsi="Times New Roman"/>
                <w:sz w:val="20"/>
                <w:szCs w:val="20"/>
              </w:rPr>
              <w:t>=3</w:t>
            </w:r>
          </w:p>
        </w:tc>
      </w:tr>
      <w:tr w:rsidR="006651D7" w:rsidRPr="007C56FC" w14:paraId="55C2A97C" w14:textId="77777777" w:rsidTr="005E75DF">
        <w:tc>
          <w:tcPr>
            <w:tcW w:w="257" w:type="pct"/>
            <w:vAlign w:val="center"/>
          </w:tcPr>
          <w:p w14:paraId="180ACC1A" w14:textId="18FD36ED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7144B91D" w14:textId="6AE6B7BE" w:rsidR="006568DC" w:rsidRPr="00543676" w:rsidRDefault="00543676" w:rsidP="00EB5955">
            <w:pPr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  <w:lang w:val="fr-FR"/>
              </w:rPr>
            </w:pPr>
            <w:r w:rsidRPr="00543676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Anten</w:t>
            </w:r>
            <w:r w:rsidR="006568DC" w:rsidRPr="00543676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 xml:space="preserve"> lá lúa 0,9m LA-09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747E8C29" w14:textId="740CF7D7" w:rsidR="006568DC" w:rsidRPr="009E44A1" w:rsidRDefault="006568DC" w:rsidP="006568DC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  <w:vAlign w:val="center"/>
          </w:tcPr>
          <w:p w14:paraId="35D40033" w14:textId="55B1535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50" w:type="pct"/>
          </w:tcPr>
          <w:p w14:paraId="21186F6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4175C7B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5E7A708B" w14:textId="75D948C9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99" w:type="pct"/>
          </w:tcPr>
          <w:p w14:paraId="1A3C7AE3" w14:textId="37D0BFC1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color w:val="C00000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1D4309A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2FD5B4B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483A08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8B2747F" w14:textId="73BB70B6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312C05F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00EE197F" w14:textId="0A6F11C7" w:rsidR="006568DC" w:rsidRPr="00205288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6" w:type="pct"/>
          </w:tcPr>
          <w:p w14:paraId="4954D02A" w14:textId="77777777" w:rsidR="006568DC" w:rsidRPr="0055153B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651D7" w:rsidRPr="007C56FC" w14:paraId="31D6D0EC" w14:textId="77777777" w:rsidTr="005E75DF">
        <w:tc>
          <w:tcPr>
            <w:tcW w:w="257" w:type="pct"/>
            <w:vAlign w:val="center"/>
          </w:tcPr>
          <w:p w14:paraId="27ECD144" w14:textId="72E3532C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4324E1AA" w14:textId="6A3E3634" w:rsidR="006568DC" w:rsidRPr="000B3A73" w:rsidRDefault="00543676" w:rsidP="00EB5955">
            <w:pPr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Anten</w:t>
            </w:r>
            <w:r w:rsidR="006568DC"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sóng chạy SA - 812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78F206EE" w14:textId="308CF81B" w:rsidR="006568DC" w:rsidRPr="009E44A1" w:rsidRDefault="006568DC" w:rsidP="006568DC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  <w:vAlign w:val="center"/>
          </w:tcPr>
          <w:p w14:paraId="7800BFEF" w14:textId="72846CE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50" w:type="pct"/>
          </w:tcPr>
          <w:p w14:paraId="4FD02E2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00888C6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117E2DC6" w14:textId="2BCA2BBA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99" w:type="pct"/>
          </w:tcPr>
          <w:p w14:paraId="30AEB1D0" w14:textId="5E592D4C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color w:val="C00000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38E8565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4444F44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45D020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F243232" w14:textId="48D6D011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4AA6659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6C94C30C" w14:textId="5AC9CA9F" w:rsidR="006568DC" w:rsidRPr="00205288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6" w:type="pct"/>
          </w:tcPr>
          <w:p w14:paraId="220B981A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F7B9708" w14:textId="77777777" w:rsidTr="005E75DF">
        <w:tc>
          <w:tcPr>
            <w:tcW w:w="257" w:type="pct"/>
            <w:vAlign w:val="center"/>
          </w:tcPr>
          <w:p w14:paraId="1919BF69" w14:textId="469D40A0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0BD0D22D" w14:textId="3B28560D" w:rsidR="006568DC" w:rsidRPr="000B3A73" w:rsidRDefault="006568DC" w:rsidP="00EB5955">
            <w:pPr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Nguồn nạp CP-812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651BB035" w14:textId="2B16E72C" w:rsidR="006568DC" w:rsidRPr="009E44A1" w:rsidRDefault="006568DC" w:rsidP="006568DC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  <w:vAlign w:val="center"/>
          </w:tcPr>
          <w:p w14:paraId="7243D35E" w14:textId="7F89B54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2F10AF7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2E292F7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7D0DE481" w14:textId="464FD420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</w:p>
        </w:tc>
        <w:tc>
          <w:tcPr>
            <w:tcW w:w="199" w:type="pct"/>
          </w:tcPr>
          <w:p w14:paraId="19041CA1" w14:textId="0B11D61D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</w:p>
        </w:tc>
        <w:tc>
          <w:tcPr>
            <w:tcW w:w="199" w:type="pct"/>
          </w:tcPr>
          <w:p w14:paraId="4DCB186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03738E3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324B92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2E05587" w14:textId="21E7626B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633DEAA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595F9B2D" w14:textId="0812F83C" w:rsidR="006568DC" w:rsidRPr="00205288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6" w:type="pct"/>
          </w:tcPr>
          <w:p w14:paraId="43D0E204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85787CC" w14:textId="77777777" w:rsidTr="005E75DF">
        <w:tc>
          <w:tcPr>
            <w:tcW w:w="257" w:type="pct"/>
            <w:vAlign w:val="center"/>
          </w:tcPr>
          <w:p w14:paraId="0DBDCA75" w14:textId="77777777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450CB2A9" w14:textId="00045CCB" w:rsidR="006568DC" w:rsidRPr="000B3A73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Nguồn nạp CP-812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132ED42A" w14:textId="28AF41C7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068E0FC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12FFE17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7D79777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37E8AC8E" w14:textId="77777777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</w:p>
        </w:tc>
        <w:tc>
          <w:tcPr>
            <w:tcW w:w="199" w:type="pct"/>
          </w:tcPr>
          <w:p w14:paraId="74309089" w14:textId="79345802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  <w:r w:rsidRPr="00000DB4">
              <w:rPr>
                <w:rFonts w:ascii="Times New Roman" w:hAnsi="Times New Roman"/>
                <w:bCs/>
                <w:color w:val="C00000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0625C68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723D7B6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BB4539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FF7D027" w14:textId="5B8CDC2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30F92B2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61F95FD7" w14:textId="69FD3AE9" w:rsidR="006568DC" w:rsidRPr="00205288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36DEB1CB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5DF5CE0" w14:textId="77777777" w:rsidTr="005E75DF">
        <w:tc>
          <w:tcPr>
            <w:tcW w:w="257" w:type="pct"/>
            <w:vAlign w:val="center"/>
          </w:tcPr>
          <w:p w14:paraId="0D138845" w14:textId="77777777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415F69ED" w14:textId="3E280D19" w:rsidR="006568DC" w:rsidRPr="000B3A73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Nguồn nạp CP-812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046F7F0B" w14:textId="667B2B02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4469899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1FD0090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0AF5FFB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1A610573" w14:textId="77777777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</w:p>
        </w:tc>
        <w:tc>
          <w:tcPr>
            <w:tcW w:w="199" w:type="pct"/>
          </w:tcPr>
          <w:p w14:paraId="171AD60F" w14:textId="68212B73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  <w:r w:rsidRPr="00000DB4">
              <w:rPr>
                <w:rFonts w:ascii="Times New Roman" w:hAnsi="Times New Roman"/>
                <w:bCs/>
                <w:color w:val="C00000"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7B92C9A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494EDB1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137EFD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9FA3B25" w14:textId="45E79EC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5FBBBB1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4005CB48" w14:textId="32C9F043" w:rsidR="006568DC" w:rsidRPr="00205288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39546625" w14:textId="0602DBED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Nổ=1</w:t>
            </w:r>
          </w:p>
        </w:tc>
      </w:tr>
      <w:tr w:rsidR="006651D7" w:rsidRPr="007C56FC" w14:paraId="68661174" w14:textId="77777777" w:rsidTr="005E75DF">
        <w:tc>
          <w:tcPr>
            <w:tcW w:w="257" w:type="pct"/>
            <w:vAlign w:val="center"/>
          </w:tcPr>
          <w:p w14:paraId="035DF71C" w14:textId="61EA6EB8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46DDA18C" w14:textId="4E835CE3" w:rsidR="006568DC" w:rsidRPr="000B3A73" w:rsidRDefault="006568DC" w:rsidP="00EB5955">
            <w:pPr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Nguồn CP-812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3F8B506D" w14:textId="1E2DE304" w:rsidR="006568DC" w:rsidRPr="009E44A1" w:rsidRDefault="006568DC" w:rsidP="006568DC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5E9933E5" w14:textId="61788DF9" w:rsidR="006568DC" w:rsidRPr="00205288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50" w:type="pct"/>
          </w:tcPr>
          <w:p w14:paraId="3668D147" w14:textId="77777777" w:rsidR="006568DC" w:rsidRPr="00205288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6E3158A6" w14:textId="77777777" w:rsidR="006568DC" w:rsidRPr="00205288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0" w:type="pct"/>
          </w:tcPr>
          <w:p w14:paraId="7622B98F" w14:textId="2A7102F7" w:rsidR="006568DC" w:rsidRPr="00205288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199" w:type="pct"/>
          </w:tcPr>
          <w:p w14:paraId="2D359A76" w14:textId="4C8B764D" w:rsidR="006568DC" w:rsidRPr="00205288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7C736FEA" w14:textId="77777777" w:rsidR="006568DC" w:rsidRPr="00205288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1" w:type="pct"/>
          </w:tcPr>
          <w:p w14:paraId="7399560C" w14:textId="77777777" w:rsidR="006568DC" w:rsidRPr="00205288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C86F5E1" w14:textId="77777777" w:rsidR="006568DC" w:rsidRPr="00205288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093ABC1" w14:textId="1CC0005B" w:rsidR="006568DC" w:rsidRPr="00205288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7C30DDFB" w14:textId="77777777" w:rsidR="006568DC" w:rsidRPr="00205288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1" w:type="pct"/>
          </w:tcPr>
          <w:p w14:paraId="79C0E256" w14:textId="1D464722" w:rsidR="006568DC" w:rsidRPr="00205288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6" w:type="pct"/>
          </w:tcPr>
          <w:p w14:paraId="77B7FCB1" w14:textId="77777777" w:rsidR="006568DC" w:rsidRPr="00205288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6651D7" w:rsidRPr="007C56FC" w14:paraId="110073D9" w14:textId="77777777" w:rsidTr="005E75DF">
        <w:tc>
          <w:tcPr>
            <w:tcW w:w="257" w:type="pct"/>
            <w:vAlign w:val="center"/>
          </w:tcPr>
          <w:p w14:paraId="2EB8726C" w14:textId="3EE3BC70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7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750A668F" w14:textId="1E3B88DE" w:rsidR="006568DC" w:rsidRPr="000B3A73" w:rsidRDefault="006568DC" w:rsidP="00EB5955">
            <w:pPr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Cáp nguồn AC 1,8m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2B0D672C" w14:textId="616ACA85" w:rsidR="006568DC" w:rsidRPr="009E44A1" w:rsidRDefault="006568DC" w:rsidP="006568DC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  <w:vAlign w:val="center"/>
          </w:tcPr>
          <w:p w14:paraId="3C3BDA20" w14:textId="32B7DE9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50" w:type="pct"/>
            <w:vAlign w:val="center"/>
          </w:tcPr>
          <w:p w14:paraId="5F2BE0F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162D17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370B1C6C" w14:textId="52E3A5D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199" w:type="pct"/>
            <w:vAlign w:val="center"/>
          </w:tcPr>
          <w:p w14:paraId="404E32AD" w14:textId="025E1887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12FAEFB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3FCB034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A4A167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74D5C67" w14:textId="1596A766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2DDEAE9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52DCA228" w14:textId="4FA0ABB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6" w:type="pct"/>
          </w:tcPr>
          <w:p w14:paraId="7545C76C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77282EA" w14:textId="77777777" w:rsidTr="005E75DF">
        <w:tc>
          <w:tcPr>
            <w:tcW w:w="257" w:type="pct"/>
            <w:vAlign w:val="center"/>
          </w:tcPr>
          <w:p w14:paraId="5968F7D0" w14:textId="6511B287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8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2AF7D84E" w14:textId="576AA764" w:rsidR="006568DC" w:rsidRPr="000B3A73" w:rsidRDefault="006568DC" w:rsidP="00EB5955">
            <w:pPr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Cáp nguồn DC 1</w:t>
            </w:r>
            <w:r w:rsidR="008B32E7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0131F7D7" w14:textId="58E847C0" w:rsidR="006568DC" w:rsidRPr="009E44A1" w:rsidRDefault="006568DC" w:rsidP="006568DC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  <w:vAlign w:val="center"/>
          </w:tcPr>
          <w:p w14:paraId="74FD9BDD" w14:textId="61E8D6D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50" w:type="pct"/>
            <w:vAlign w:val="center"/>
          </w:tcPr>
          <w:p w14:paraId="4051664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DCE3E1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3C31A378" w14:textId="3C86A88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199" w:type="pct"/>
            <w:vAlign w:val="center"/>
          </w:tcPr>
          <w:p w14:paraId="575910A1" w14:textId="14FC4C9D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0EDFC8C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3A256CE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8CFBD1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4973AFB" w14:textId="4CED90AC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18BE9E8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63D477BC" w14:textId="50D3ED2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6" w:type="pct"/>
          </w:tcPr>
          <w:p w14:paraId="69024734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C72C4BF" w14:textId="77777777" w:rsidTr="005E75DF">
        <w:tc>
          <w:tcPr>
            <w:tcW w:w="257" w:type="pct"/>
            <w:vAlign w:val="center"/>
          </w:tcPr>
          <w:p w14:paraId="1F150980" w14:textId="2D252A8D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9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051A39B6" w14:textId="1029F2B8" w:rsidR="006568DC" w:rsidRPr="000B3A73" w:rsidRDefault="006568DC" w:rsidP="00EB5955">
            <w:pPr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Cáp nguồn DC 24 V 1</w:t>
            </w:r>
            <w:r w:rsidR="008B32E7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5A24B629" w14:textId="62157F1E" w:rsidR="006568DC" w:rsidRPr="009E44A1" w:rsidRDefault="006568DC" w:rsidP="006568DC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  <w:vAlign w:val="center"/>
          </w:tcPr>
          <w:p w14:paraId="4D6D21D4" w14:textId="6D3EB74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50" w:type="pct"/>
            <w:vAlign w:val="center"/>
          </w:tcPr>
          <w:p w14:paraId="6EB7A12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5AF090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76FAF922" w14:textId="1A0925A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199" w:type="pct"/>
            <w:vAlign w:val="center"/>
          </w:tcPr>
          <w:p w14:paraId="15347D26" w14:textId="6BF59CC7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19B1CE9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554EF14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08C52F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257C3D2" w14:textId="4EF7D5D0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6C000CF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58FDD949" w14:textId="14D279D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6" w:type="pct"/>
          </w:tcPr>
          <w:p w14:paraId="1D85AE0C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86FAFC3" w14:textId="77777777" w:rsidTr="005E75DF">
        <w:tc>
          <w:tcPr>
            <w:tcW w:w="257" w:type="pct"/>
            <w:vAlign w:val="center"/>
          </w:tcPr>
          <w:p w14:paraId="49F2AAAE" w14:textId="7D2DEC22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7D8AA023" w14:textId="6427A1FD" w:rsidR="006568DC" w:rsidRPr="000B3A73" w:rsidRDefault="006568DC" w:rsidP="00EB5955">
            <w:pPr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Hướng dẫn sử dụng nguồn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4A2E5121" w14:textId="6DBA9117" w:rsidR="006568DC" w:rsidRPr="009E44A1" w:rsidRDefault="006568DC" w:rsidP="006568DC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Quyển</w:t>
            </w:r>
          </w:p>
        </w:tc>
        <w:tc>
          <w:tcPr>
            <w:tcW w:w="367" w:type="pct"/>
            <w:vAlign w:val="center"/>
          </w:tcPr>
          <w:p w14:paraId="6DEB46E9" w14:textId="6997CD9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50" w:type="pct"/>
            <w:vAlign w:val="center"/>
          </w:tcPr>
          <w:p w14:paraId="760C565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25A72E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72F79DAD" w14:textId="7FB7206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199" w:type="pct"/>
            <w:vAlign w:val="center"/>
          </w:tcPr>
          <w:p w14:paraId="2068DCCD" w14:textId="2F63D821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71EB6E2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6FECB0A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642717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E07472F" w14:textId="27D2F700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184299F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4E193B92" w14:textId="635A8A3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6" w:type="pct"/>
          </w:tcPr>
          <w:p w14:paraId="390F3BA3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0DC329A" w14:textId="77777777" w:rsidTr="005E75DF">
        <w:tc>
          <w:tcPr>
            <w:tcW w:w="257" w:type="pct"/>
            <w:vAlign w:val="center"/>
          </w:tcPr>
          <w:p w14:paraId="0FB693A0" w14:textId="73247333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6A4A150C" w14:textId="1EE1DE21" w:rsidR="006568DC" w:rsidRPr="000B3A73" w:rsidRDefault="006568DC" w:rsidP="00EB5955">
            <w:pPr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Tổ hợp cầm tay HA -812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371668D8" w14:textId="295D0E7A" w:rsidR="006568DC" w:rsidRPr="009E44A1" w:rsidRDefault="006568DC" w:rsidP="006568DC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  <w:vAlign w:val="center"/>
          </w:tcPr>
          <w:p w14:paraId="71C0E721" w14:textId="2374A02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50" w:type="pct"/>
            <w:vAlign w:val="center"/>
          </w:tcPr>
          <w:p w14:paraId="106FD3D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D1E22C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782970C0" w14:textId="4C30683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199" w:type="pct"/>
            <w:vAlign w:val="center"/>
          </w:tcPr>
          <w:p w14:paraId="68D77FFE" w14:textId="781A9F01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2E56120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36FF9AA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6DD8E6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CADD28C" w14:textId="75EE8768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337334B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65BAA4C0" w14:textId="5ACD8B2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6" w:type="pct"/>
          </w:tcPr>
          <w:p w14:paraId="444F4A24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95C1957" w14:textId="77777777" w:rsidTr="005E75DF">
        <w:tc>
          <w:tcPr>
            <w:tcW w:w="257" w:type="pct"/>
            <w:vAlign w:val="center"/>
          </w:tcPr>
          <w:p w14:paraId="0A8E0A87" w14:textId="1407CE33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06368296" w14:textId="2797B871" w:rsidR="006568DC" w:rsidRPr="00ED5BDE" w:rsidRDefault="006568DC" w:rsidP="00EB5955">
            <w:pPr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</w:pPr>
            <w:r w:rsidRPr="00ED5BD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Bộ máy phát điện quay tay R-612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743C680A" w14:textId="7201202E" w:rsidR="006568DC" w:rsidRPr="009E44A1" w:rsidRDefault="006568DC" w:rsidP="006568DC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  <w:vAlign w:val="center"/>
          </w:tcPr>
          <w:p w14:paraId="4C7046A3" w14:textId="1A613AD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50" w:type="pct"/>
            <w:vAlign w:val="center"/>
          </w:tcPr>
          <w:p w14:paraId="0A52B09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14C338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0361396E" w14:textId="1F1BA08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199" w:type="pct"/>
            <w:vAlign w:val="center"/>
          </w:tcPr>
          <w:p w14:paraId="43E4E8B5" w14:textId="01EB1585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3FC046FD" w14:textId="5203843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4E702C94" w14:textId="52B3AD1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06B0D58" w14:textId="1F386CD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5EBD22B" w14:textId="0AFD0088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22EA965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1C971FFD" w14:textId="270A2AE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6" w:type="pct"/>
          </w:tcPr>
          <w:p w14:paraId="6CB2FB35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1D291E4" w14:textId="77777777" w:rsidTr="005E75DF">
        <w:tc>
          <w:tcPr>
            <w:tcW w:w="257" w:type="pct"/>
            <w:vAlign w:val="center"/>
          </w:tcPr>
          <w:p w14:paraId="526B665C" w14:textId="7E59044E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7D42C75C" w14:textId="05A70D29" w:rsidR="006568DC" w:rsidRPr="000B3A73" w:rsidRDefault="006568DC" w:rsidP="00EB5955">
            <w:pPr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Máy phát điện R-612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05E722DD" w14:textId="303C77F4" w:rsidR="006568DC" w:rsidRPr="009E44A1" w:rsidRDefault="006568DC" w:rsidP="006568DC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  <w:vAlign w:val="center"/>
          </w:tcPr>
          <w:p w14:paraId="0F31374E" w14:textId="4C1D0DC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50" w:type="pct"/>
            <w:vAlign w:val="center"/>
          </w:tcPr>
          <w:p w14:paraId="6E23559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C97932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3DF4ADB6" w14:textId="11A5682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199" w:type="pct"/>
            <w:vAlign w:val="center"/>
          </w:tcPr>
          <w:p w14:paraId="6EB8EC97" w14:textId="119A4FA1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47595604" w14:textId="0136121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4945A65A" w14:textId="3E092DF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00BAECE" w14:textId="6BF556A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B3DBBBA" w14:textId="221418BA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7A578C7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0BB4660F" w14:textId="78055FB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6" w:type="pct"/>
          </w:tcPr>
          <w:p w14:paraId="22BC032D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298DD2E" w14:textId="77777777" w:rsidTr="005E75DF">
        <w:tc>
          <w:tcPr>
            <w:tcW w:w="257" w:type="pct"/>
            <w:vAlign w:val="center"/>
          </w:tcPr>
          <w:p w14:paraId="2633A8AD" w14:textId="16036F24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26DACE50" w14:textId="435CF316" w:rsidR="006568DC" w:rsidRPr="000B3A73" w:rsidRDefault="006568DC" w:rsidP="00EB5955">
            <w:pPr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Ghế ngồi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3329A842" w14:textId="1AD28D35" w:rsidR="006568DC" w:rsidRPr="009E44A1" w:rsidRDefault="006568DC" w:rsidP="006568DC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  <w:vAlign w:val="center"/>
          </w:tcPr>
          <w:p w14:paraId="6028B39B" w14:textId="0136395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50" w:type="pct"/>
            <w:vAlign w:val="center"/>
          </w:tcPr>
          <w:p w14:paraId="147F340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EFBA78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47573F69" w14:textId="18427F4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199" w:type="pct"/>
            <w:vAlign w:val="center"/>
          </w:tcPr>
          <w:p w14:paraId="792876BC" w14:textId="4A194A8A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205FF11A" w14:textId="009D5A1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1BB12E04" w14:textId="44BC232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73F1270" w14:textId="126195C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9B33B5D" w14:textId="02193DE3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7BF92F2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2193F418" w14:textId="1D67E3F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6" w:type="pct"/>
          </w:tcPr>
          <w:p w14:paraId="44080446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87EFF49" w14:textId="77777777" w:rsidTr="005E75DF">
        <w:tc>
          <w:tcPr>
            <w:tcW w:w="257" w:type="pct"/>
            <w:vAlign w:val="center"/>
          </w:tcPr>
          <w:p w14:paraId="3D69E8D4" w14:textId="612943B9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2315F2EC" w14:textId="3C43D6FB" w:rsidR="006568DC" w:rsidRPr="000B3A73" w:rsidRDefault="006568DC" w:rsidP="00EB5955">
            <w:pPr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Cáp nguồn DC, 2m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1C15136A" w14:textId="1A7FDB42" w:rsidR="006568DC" w:rsidRPr="009E44A1" w:rsidRDefault="006568DC" w:rsidP="006568DC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  <w:vAlign w:val="center"/>
          </w:tcPr>
          <w:p w14:paraId="6F968E84" w14:textId="35A04A0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50" w:type="pct"/>
            <w:vAlign w:val="center"/>
          </w:tcPr>
          <w:p w14:paraId="7DE642F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5A3852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6D37DC0B" w14:textId="6145B9B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199" w:type="pct"/>
            <w:vAlign w:val="center"/>
          </w:tcPr>
          <w:p w14:paraId="130178A7" w14:textId="4AF2E8B7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3A7E4C73" w14:textId="6ED42EB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1A47B0F2" w14:textId="7A8F845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B5BED3C" w14:textId="2F94CD2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0A8EEEA" w14:textId="3904D2A0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0BE251D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046B505F" w14:textId="09111C3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6" w:type="pct"/>
          </w:tcPr>
          <w:p w14:paraId="23F7121F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CD833FF" w14:textId="77777777" w:rsidTr="005E75DF">
        <w:tc>
          <w:tcPr>
            <w:tcW w:w="257" w:type="pct"/>
            <w:vAlign w:val="center"/>
          </w:tcPr>
          <w:p w14:paraId="1B146D10" w14:textId="6A7EBD90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79A8B49C" w14:textId="48695D02" w:rsidR="006568DC" w:rsidRPr="000B3A73" w:rsidRDefault="006568DC" w:rsidP="00EB5955">
            <w:pPr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Quai đeo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5825AE8B" w14:textId="360B44E0" w:rsidR="006568DC" w:rsidRPr="009E44A1" w:rsidRDefault="006568DC" w:rsidP="006568DC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  <w:vAlign w:val="center"/>
          </w:tcPr>
          <w:p w14:paraId="38A5FDA9" w14:textId="7075416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50" w:type="pct"/>
            <w:vAlign w:val="center"/>
          </w:tcPr>
          <w:p w14:paraId="53011D3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CCA217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2171C5D1" w14:textId="5D59EB5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199" w:type="pct"/>
            <w:vAlign w:val="center"/>
          </w:tcPr>
          <w:p w14:paraId="24BEADC8" w14:textId="5DA594E9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421D96BE" w14:textId="2917351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042CBCA3" w14:textId="19C8029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34D62E0" w14:textId="5D12154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AD704EB" w14:textId="4474E79B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75E4612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5570987E" w14:textId="53E6023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6" w:type="pct"/>
          </w:tcPr>
          <w:p w14:paraId="5B970CF0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9DD03A1" w14:textId="77777777" w:rsidTr="005E75DF">
        <w:tc>
          <w:tcPr>
            <w:tcW w:w="257" w:type="pct"/>
            <w:vAlign w:val="center"/>
          </w:tcPr>
          <w:p w14:paraId="2B6CA21B" w14:textId="3BC60430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0193B16A" w14:textId="369B874B" w:rsidR="006568DC" w:rsidRPr="000B3A73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Hộp mỡ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1A09ED8D" w14:textId="695E0D4E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  <w:vAlign w:val="center"/>
          </w:tcPr>
          <w:p w14:paraId="09EAFCFD" w14:textId="39F0012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50" w:type="pct"/>
            <w:vAlign w:val="center"/>
          </w:tcPr>
          <w:p w14:paraId="16F82ED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A28F34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20091FAE" w14:textId="4769E53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199" w:type="pct"/>
            <w:vAlign w:val="center"/>
          </w:tcPr>
          <w:p w14:paraId="19111933" w14:textId="448BBFA8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40007BD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6D9BB76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9D8C60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C312CD7" w14:textId="1ADDCA5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6592267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32D9C44C" w14:textId="49A8994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6" w:type="pct"/>
          </w:tcPr>
          <w:p w14:paraId="674C6C20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1F55187" w14:textId="77777777" w:rsidTr="005E75DF">
        <w:tc>
          <w:tcPr>
            <w:tcW w:w="257" w:type="pct"/>
            <w:vAlign w:val="center"/>
          </w:tcPr>
          <w:p w14:paraId="2EE128EE" w14:textId="734A28EB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0EEC0C9A" w14:textId="7F10B5AE" w:rsidR="006568DC" w:rsidRPr="000B3A73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Hướng dẫn sử dụng Ragono R-612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10AC3721" w14:textId="3F16CD38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Quyển</w:t>
            </w:r>
          </w:p>
        </w:tc>
        <w:tc>
          <w:tcPr>
            <w:tcW w:w="367" w:type="pct"/>
            <w:vAlign w:val="center"/>
          </w:tcPr>
          <w:p w14:paraId="39CBB5E5" w14:textId="640D875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50" w:type="pct"/>
            <w:vAlign w:val="center"/>
          </w:tcPr>
          <w:p w14:paraId="570DE1E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AA0B20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11DAEFEB" w14:textId="760F190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199" w:type="pct"/>
            <w:vAlign w:val="center"/>
          </w:tcPr>
          <w:p w14:paraId="1732CC63" w14:textId="3C4039B9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12D7A66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7618100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42C402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0A6D199" w14:textId="3DA14BB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1AC3867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5A0B542F" w14:textId="6FE2C71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6" w:type="pct"/>
          </w:tcPr>
          <w:p w14:paraId="7FA96E31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B33C556" w14:textId="77777777" w:rsidTr="005E75DF">
        <w:tc>
          <w:tcPr>
            <w:tcW w:w="257" w:type="pct"/>
            <w:vAlign w:val="center"/>
          </w:tcPr>
          <w:p w14:paraId="5B45681B" w14:textId="68CBC4AB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10B7B944" w14:textId="6C44C077" w:rsidR="006568DC" w:rsidRPr="000B3A73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Ắc quy BP-812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734B16EE" w14:textId="24988819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Bình</w:t>
            </w:r>
          </w:p>
        </w:tc>
        <w:tc>
          <w:tcPr>
            <w:tcW w:w="367" w:type="pct"/>
          </w:tcPr>
          <w:p w14:paraId="22BB8F44" w14:textId="3E32692E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E9280A">
              <w:rPr>
                <w:rFonts w:ascii="Times New Roman" w:hAnsi="Times New Roman"/>
                <w:bCs/>
                <w:sz w:val="22"/>
                <w:szCs w:val="22"/>
              </w:rPr>
              <w:t>19</w:t>
            </w:r>
          </w:p>
        </w:tc>
        <w:tc>
          <w:tcPr>
            <w:tcW w:w="250" w:type="pct"/>
          </w:tcPr>
          <w:p w14:paraId="1073DF46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4849436A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0" w:type="pct"/>
          </w:tcPr>
          <w:p w14:paraId="3DAC222F" w14:textId="09535E79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E9280A">
              <w:rPr>
                <w:rFonts w:ascii="Times New Roman" w:hAnsi="Times New Roman"/>
                <w:bCs/>
                <w:sz w:val="22"/>
                <w:szCs w:val="22"/>
              </w:rPr>
              <w:t>19</w:t>
            </w:r>
          </w:p>
        </w:tc>
        <w:tc>
          <w:tcPr>
            <w:tcW w:w="199" w:type="pct"/>
          </w:tcPr>
          <w:p w14:paraId="0FA83567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99" w:type="pct"/>
          </w:tcPr>
          <w:p w14:paraId="4315591B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1" w:type="pct"/>
          </w:tcPr>
          <w:p w14:paraId="25082C7D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59F7C6B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1274F9E1" w14:textId="23DB7153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E9280A">
              <w:rPr>
                <w:rFonts w:ascii="Times New Roman" w:hAnsi="Times New Roman"/>
                <w:bCs/>
                <w:sz w:val="22"/>
                <w:szCs w:val="22"/>
              </w:rPr>
              <w:t>19</w:t>
            </w:r>
          </w:p>
        </w:tc>
        <w:tc>
          <w:tcPr>
            <w:tcW w:w="404" w:type="pct"/>
            <w:vAlign w:val="center"/>
          </w:tcPr>
          <w:p w14:paraId="2CA2DA85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1" w:type="pct"/>
          </w:tcPr>
          <w:p w14:paraId="7EA5F97A" w14:textId="0CE2FF4E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E9280A">
              <w:rPr>
                <w:rFonts w:ascii="Times New Roman" w:hAnsi="Times New Roman"/>
                <w:bCs/>
                <w:sz w:val="22"/>
                <w:szCs w:val="22"/>
              </w:rPr>
              <w:t>19</w:t>
            </w:r>
          </w:p>
        </w:tc>
        <w:tc>
          <w:tcPr>
            <w:tcW w:w="506" w:type="pct"/>
          </w:tcPr>
          <w:p w14:paraId="4060C35E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DB9668E" w14:textId="77777777" w:rsidTr="005E75DF">
        <w:tc>
          <w:tcPr>
            <w:tcW w:w="257" w:type="pct"/>
            <w:vAlign w:val="center"/>
          </w:tcPr>
          <w:p w14:paraId="6C266C6D" w14:textId="4939F900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191A78ED" w14:textId="23B3D6C7" w:rsidR="006568DC" w:rsidRPr="000B3A73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Ắc quy BP-812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279DE228" w14:textId="45435A9F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Bình</w:t>
            </w:r>
          </w:p>
        </w:tc>
        <w:tc>
          <w:tcPr>
            <w:tcW w:w="367" w:type="pct"/>
          </w:tcPr>
          <w:p w14:paraId="6EF9EC00" w14:textId="67DB60F1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E9280A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250" w:type="pct"/>
          </w:tcPr>
          <w:p w14:paraId="04DFA32E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1283D3D6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0" w:type="pct"/>
          </w:tcPr>
          <w:p w14:paraId="66626E17" w14:textId="65797D49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E9280A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199" w:type="pct"/>
          </w:tcPr>
          <w:p w14:paraId="69264EC8" w14:textId="278E6CFC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E9280A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7DA9341B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1" w:type="pct"/>
          </w:tcPr>
          <w:p w14:paraId="5F40EDC3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8EE38B7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4602AD61" w14:textId="656E2440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E9280A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404" w:type="pct"/>
            <w:vAlign w:val="center"/>
          </w:tcPr>
          <w:p w14:paraId="6FC24777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1" w:type="pct"/>
          </w:tcPr>
          <w:p w14:paraId="0B3C8949" w14:textId="092B54BC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E9280A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506" w:type="pct"/>
          </w:tcPr>
          <w:p w14:paraId="2C6B5C1C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09A547C" w14:textId="77777777" w:rsidTr="005E75DF">
        <w:tc>
          <w:tcPr>
            <w:tcW w:w="257" w:type="pct"/>
            <w:vAlign w:val="center"/>
          </w:tcPr>
          <w:p w14:paraId="06AE6F35" w14:textId="77777777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6CED091C" w14:textId="392214D9" w:rsidR="006568DC" w:rsidRPr="000B3A73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Ắc quy BP-812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5C83749A" w14:textId="6B86A5AA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Bình</w:t>
            </w:r>
          </w:p>
        </w:tc>
        <w:tc>
          <w:tcPr>
            <w:tcW w:w="367" w:type="pct"/>
          </w:tcPr>
          <w:p w14:paraId="3A1D147C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08A7990A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20A6CCC2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0" w:type="pct"/>
          </w:tcPr>
          <w:p w14:paraId="3A09E3D4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99" w:type="pct"/>
          </w:tcPr>
          <w:p w14:paraId="2875FC15" w14:textId="45E0CBA9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E9280A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515470B8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1" w:type="pct"/>
          </w:tcPr>
          <w:p w14:paraId="2F751A70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A83FB20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7445DC8E" w14:textId="5BF1F2E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E9280A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372B1CF0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1" w:type="pct"/>
          </w:tcPr>
          <w:p w14:paraId="0C01E5A7" w14:textId="00C84D70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E9280A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3FD3EF91" w14:textId="746AE72B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Nổ=1</w:t>
            </w:r>
          </w:p>
        </w:tc>
      </w:tr>
      <w:tr w:rsidR="006651D7" w:rsidRPr="007C56FC" w14:paraId="6F3CA212" w14:textId="77777777" w:rsidTr="005E75DF">
        <w:tc>
          <w:tcPr>
            <w:tcW w:w="257" w:type="pct"/>
            <w:vAlign w:val="center"/>
          </w:tcPr>
          <w:p w14:paraId="30D19342" w14:textId="46CE59D8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730B2B08" w14:textId="75599BEB" w:rsidR="006568DC" w:rsidRPr="000B3A73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Phụ kiện đồng bộ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0E7ECCDE" w14:textId="5831518F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  <w:vAlign w:val="center"/>
          </w:tcPr>
          <w:p w14:paraId="318616F9" w14:textId="743D26A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50" w:type="pct"/>
            <w:vAlign w:val="center"/>
          </w:tcPr>
          <w:p w14:paraId="002C1C6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749B1D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213887EF" w14:textId="69010CB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199" w:type="pct"/>
            <w:vAlign w:val="center"/>
          </w:tcPr>
          <w:p w14:paraId="10C3A33C" w14:textId="6850C055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3C59EC3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60C8F03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7B5860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9E40FB7" w14:textId="0A620305" w:rsidR="006568DC" w:rsidRPr="007A647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2D3BB06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65EB3FD9" w14:textId="6D1A93B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6" w:type="pct"/>
          </w:tcPr>
          <w:p w14:paraId="0CFD5F45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1EACE34" w14:textId="77777777" w:rsidTr="005E75DF">
        <w:tc>
          <w:tcPr>
            <w:tcW w:w="257" w:type="pct"/>
            <w:vAlign w:val="center"/>
          </w:tcPr>
          <w:p w14:paraId="3CA01AE5" w14:textId="19DC87D8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65349DB4" w14:textId="3C5422CA" w:rsidR="006568DC" w:rsidRPr="000B3A73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Cáp dữ liệu 3m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2E92EC6A" w14:textId="7712CE30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  <w:vAlign w:val="center"/>
          </w:tcPr>
          <w:p w14:paraId="5584792C" w14:textId="2FA260A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50" w:type="pct"/>
            <w:vAlign w:val="center"/>
          </w:tcPr>
          <w:p w14:paraId="56295E9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C1E4C8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016B8F93" w14:textId="03619EF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199" w:type="pct"/>
            <w:vAlign w:val="center"/>
          </w:tcPr>
          <w:p w14:paraId="166F9F6B" w14:textId="531D009D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53439B5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63AC662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7D72DF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50B7A74" w14:textId="08CBFEA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64659B8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290CF073" w14:textId="14F50D0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6" w:type="pct"/>
          </w:tcPr>
          <w:p w14:paraId="70713428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74F4EE3" w14:textId="77777777" w:rsidTr="005E75DF">
        <w:tc>
          <w:tcPr>
            <w:tcW w:w="257" w:type="pct"/>
            <w:vAlign w:val="center"/>
          </w:tcPr>
          <w:p w14:paraId="67F57B7A" w14:textId="3940345B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4F8EE850" w14:textId="6F254C24" w:rsidR="006568DC" w:rsidRPr="000B3A73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Cáp cao tần 6m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38731B9B" w14:textId="277CEF3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  <w:vAlign w:val="center"/>
          </w:tcPr>
          <w:p w14:paraId="32F6DB48" w14:textId="1801C6D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50" w:type="pct"/>
            <w:vAlign w:val="center"/>
          </w:tcPr>
          <w:p w14:paraId="4347280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BD8853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5C7A760D" w14:textId="1737201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199" w:type="pct"/>
            <w:vAlign w:val="center"/>
          </w:tcPr>
          <w:p w14:paraId="610FB4FA" w14:textId="38D80733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329EB60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0DB946B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7DB9C9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F136E8D" w14:textId="5323372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0784F05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120405C8" w14:textId="0908366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6" w:type="pct"/>
          </w:tcPr>
          <w:p w14:paraId="3F5E7F88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FCBBD8D" w14:textId="77777777" w:rsidTr="005E75DF">
        <w:tc>
          <w:tcPr>
            <w:tcW w:w="257" w:type="pct"/>
            <w:vAlign w:val="center"/>
          </w:tcPr>
          <w:p w14:paraId="28922312" w14:textId="2D93540B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095843C2" w14:textId="080C045D" w:rsidR="006568DC" w:rsidRPr="000B3A73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Túi áo máy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1A2C1144" w14:textId="7EF1DA7B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  <w:vAlign w:val="center"/>
          </w:tcPr>
          <w:p w14:paraId="279F227D" w14:textId="1B1CCA3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50" w:type="pct"/>
            <w:vAlign w:val="center"/>
          </w:tcPr>
          <w:p w14:paraId="1EFAE58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A438CB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2C7AE057" w14:textId="3A8678E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199" w:type="pct"/>
            <w:vAlign w:val="center"/>
          </w:tcPr>
          <w:p w14:paraId="00FD2D7F" w14:textId="53D9C083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0BC703F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6CF0796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06EDCE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81DF9EB" w14:textId="227BEA4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510957F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6E810715" w14:textId="06D728B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6" w:type="pct"/>
          </w:tcPr>
          <w:p w14:paraId="66F994BB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65A2C9B" w14:textId="77777777" w:rsidTr="005E75DF">
        <w:tc>
          <w:tcPr>
            <w:tcW w:w="257" w:type="pct"/>
            <w:vAlign w:val="center"/>
          </w:tcPr>
          <w:p w14:paraId="1633881E" w14:textId="14AF7323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51F99BB9" w14:textId="29E0B033" w:rsidR="006568DC" w:rsidRPr="000B3A73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Đĩa CD phần mền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6FD7E437" w14:textId="1F57A828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  <w:vAlign w:val="center"/>
          </w:tcPr>
          <w:p w14:paraId="485B1448" w14:textId="0741D18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50" w:type="pct"/>
            <w:vAlign w:val="center"/>
          </w:tcPr>
          <w:p w14:paraId="6925E33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D89FB9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61857E16" w14:textId="03108BE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199" w:type="pct"/>
            <w:vAlign w:val="center"/>
          </w:tcPr>
          <w:p w14:paraId="5942EEAD" w14:textId="2CD3DE8F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77CB572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4EDAAFF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69D268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5DC627C" w14:textId="4755018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32BB0D8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4D02F61E" w14:textId="2327E43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6" w:type="pct"/>
          </w:tcPr>
          <w:p w14:paraId="05A8C354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4AC08AE" w14:textId="77777777" w:rsidTr="005E75DF">
        <w:tc>
          <w:tcPr>
            <w:tcW w:w="257" w:type="pct"/>
            <w:vAlign w:val="center"/>
          </w:tcPr>
          <w:p w14:paraId="3C6E0DE6" w14:textId="0F8C7E78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6518175B" w14:textId="6BC5EF35" w:rsidR="006568DC" w:rsidRPr="000B3A73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Dụng cụ cơ công</w:t>
            </w:r>
            <w:r w:rsidR="0054367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(tô vít 2 cạnh ϴ 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6844DFFD" w14:textId="7689426B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Bộ</w:t>
            </w:r>
          </w:p>
        </w:tc>
        <w:tc>
          <w:tcPr>
            <w:tcW w:w="367" w:type="pct"/>
            <w:vAlign w:val="center"/>
          </w:tcPr>
          <w:p w14:paraId="3551D643" w14:textId="4C6A115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50" w:type="pct"/>
            <w:vAlign w:val="center"/>
          </w:tcPr>
          <w:p w14:paraId="1F958AA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6F4F8F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3F00F753" w14:textId="1C27A21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199" w:type="pct"/>
            <w:vAlign w:val="center"/>
          </w:tcPr>
          <w:p w14:paraId="231CF6D5" w14:textId="37819595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29360E6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19D2D0F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7A78E3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2089354" w14:textId="1BAB232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1E08B6D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4F5B07DC" w14:textId="0F70633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6" w:type="pct"/>
          </w:tcPr>
          <w:p w14:paraId="724964C7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5BC7D7D" w14:textId="77777777" w:rsidTr="005E75DF">
        <w:tc>
          <w:tcPr>
            <w:tcW w:w="257" w:type="pct"/>
            <w:vAlign w:val="center"/>
          </w:tcPr>
          <w:p w14:paraId="56D59B5B" w14:textId="0AC60699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lastRenderedPageBreak/>
              <w:t>-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5BB5C8F9" w14:textId="69F7DBA5" w:rsidR="006568DC" w:rsidRPr="000B3A73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Bộ phối hợp anten BU -02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67EBED45" w14:textId="00DAC999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  <w:vAlign w:val="center"/>
          </w:tcPr>
          <w:p w14:paraId="60FA50B9" w14:textId="659BF8D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50" w:type="pct"/>
            <w:vAlign w:val="center"/>
          </w:tcPr>
          <w:p w14:paraId="7DF7AF2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208801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3B266F95" w14:textId="2BA6DC0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199" w:type="pct"/>
            <w:vAlign w:val="center"/>
          </w:tcPr>
          <w:p w14:paraId="4C938BAF" w14:textId="3B533735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5362894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06390DF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5D94D7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C7CAEF0" w14:textId="1272724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264FDA3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6073768D" w14:textId="4B96139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6" w:type="pct"/>
          </w:tcPr>
          <w:p w14:paraId="4897E1C1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2965744" w14:textId="77777777" w:rsidTr="005E75DF">
        <w:tc>
          <w:tcPr>
            <w:tcW w:w="257" w:type="pct"/>
            <w:vAlign w:val="center"/>
          </w:tcPr>
          <w:p w14:paraId="2B26C5C1" w14:textId="22AAB049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097D5070" w14:textId="0939A0F6" w:rsidR="006568DC" w:rsidRPr="000B3A73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ống nối mềm anten GN-01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27838B91" w14:textId="02E0B8F0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  <w:vAlign w:val="center"/>
          </w:tcPr>
          <w:p w14:paraId="7C8DF9F6" w14:textId="577A488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50" w:type="pct"/>
            <w:vAlign w:val="center"/>
          </w:tcPr>
          <w:p w14:paraId="6DBB4CB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57B46E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255AC7FC" w14:textId="093CE6C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199" w:type="pct"/>
            <w:vAlign w:val="center"/>
          </w:tcPr>
          <w:p w14:paraId="26B6C266" w14:textId="006EB05F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4C4C913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306B630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2C346B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87D5471" w14:textId="54B2030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3B1D4B1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6DD69B9A" w14:textId="4C2B59B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6" w:type="pct"/>
          </w:tcPr>
          <w:p w14:paraId="5D1C5283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0426CA3" w14:textId="77777777" w:rsidTr="005E75DF">
        <w:tc>
          <w:tcPr>
            <w:tcW w:w="257" w:type="pct"/>
            <w:vAlign w:val="center"/>
          </w:tcPr>
          <w:p w14:paraId="7C9E7FDA" w14:textId="0223922D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679BB837" w14:textId="29AB8AAA" w:rsidR="006568DC" w:rsidRPr="000B3A73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Đế anten trên xe cơ động AB-VHF 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5BF71715" w14:textId="6474957F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  <w:vAlign w:val="center"/>
          </w:tcPr>
          <w:p w14:paraId="313D5932" w14:textId="361E3AD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50" w:type="pct"/>
            <w:vAlign w:val="center"/>
          </w:tcPr>
          <w:p w14:paraId="1993A17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FA624F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33E46C7F" w14:textId="40C4372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199" w:type="pct"/>
            <w:vAlign w:val="center"/>
          </w:tcPr>
          <w:p w14:paraId="5D232564" w14:textId="4283AB7B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285E64B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48499B5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AD9258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782A755" w14:textId="1ADD333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3A5A2D3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308464F4" w14:textId="330363B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6" w:type="pct"/>
          </w:tcPr>
          <w:p w14:paraId="6221A84D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E665FF7" w14:textId="77777777" w:rsidTr="005E75DF">
        <w:tc>
          <w:tcPr>
            <w:tcW w:w="257" w:type="pct"/>
            <w:vAlign w:val="center"/>
          </w:tcPr>
          <w:p w14:paraId="4F4E7AD0" w14:textId="7738BD2E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10CA4FFD" w14:textId="56BE92B5" w:rsidR="006568DC" w:rsidRPr="000B3A73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Ống cầu chì 1A ϴ 6x20mm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3C6B48E5" w14:textId="680F137A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  <w:vAlign w:val="center"/>
          </w:tcPr>
          <w:p w14:paraId="7AD84491" w14:textId="2415DC1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50" w:type="pct"/>
            <w:vAlign w:val="center"/>
          </w:tcPr>
          <w:p w14:paraId="55CB648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6DCD15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1057837F" w14:textId="75A9526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199" w:type="pct"/>
            <w:vAlign w:val="center"/>
          </w:tcPr>
          <w:p w14:paraId="085C5BE8" w14:textId="7BCBBA92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5A3E92A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2D8D9D9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CE359D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8F93DA1" w14:textId="01EE0BA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7CBE24B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2594BCBB" w14:textId="2440A08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6" w:type="pct"/>
          </w:tcPr>
          <w:p w14:paraId="561929D3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3DFFB39" w14:textId="77777777" w:rsidTr="005E75DF">
        <w:tc>
          <w:tcPr>
            <w:tcW w:w="257" w:type="pct"/>
            <w:vAlign w:val="center"/>
          </w:tcPr>
          <w:p w14:paraId="587C582D" w14:textId="256B147A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354FA132" w14:textId="17FD480A" w:rsidR="006568DC" w:rsidRPr="000B3A73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Tài liệu máy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4AE7D5C1" w14:textId="67981BB3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3B0017BE" w14:textId="5E5B967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50" w:type="pct"/>
            <w:vAlign w:val="center"/>
          </w:tcPr>
          <w:p w14:paraId="0D9BAA9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7EB4EA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09350535" w14:textId="7AA7426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199" w:type="pct"/>
            <w:vAlign w:val="center"/>
          </w:tcPr>
          <w:p w14:paraId="52157FFE" w14:textId="7DAAF242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1DDC26E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21CCB6B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58A8C0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F2AEAEA" w14:textId="42E2B1B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5C83154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2BD54CBF" w14:textId="0DC8245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6" w:type="pct"/>
          </w:tcPr>
          <w:p w14:paraId="30EDF515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D876561" w14:textId="77777777" w:rsidTr="005E75DF">
        <w:tc>
          <w:tcPr>
            <w:tcW w:w="257" w:type="pct"/>
            <w:vAlign w:val="center"/>
          </w:tcPr>
          <w:p w14:paraId="32B59652" w14:textId="7D72DAA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</w:tcPr>
          <w:p w14:paraId="7B548EBE" w14:textId="28CBBE2A" w:rsidR="006568DC" w:rsidRPr="007C56F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Hòm, hộp bao gói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75F50FBF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556A14FC" w14:textId="522761F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50" w:type="pct"/>
            <w:vAlign w:val="center"/>
          </w:tcPr>
          <w:p w14:paraId="61B3F87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04FBCC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1E0B00EE" w14:textId="4BE72A2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199" w:type="pct"/>
            <w:vAlign w:val="center"/>
          </w:tcPr>
          <w:p w14:paraId="272F78FD" w14:textId="7E4A2FE7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6341432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59BAD0D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EEAAA7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B9B43D8" w14:textId="085F7FA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4E86856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19B92C72" w14:textId="52B0265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6" w:type="pct"/>
          </w:tcPr>
          <w:p w14:paraId="6FEACB55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35828F4" w14:textId="77777777" w:rsidTr="005E75DF">
        <w:tc>
          <w:tcPr>
            <w:tcW w:w="257" w:type="pct"/>
            <w:vAlign w:val="center"/>
          </w:tcPr>
          <w:p w14:paraId="3E2A4E32" w14:textId="1AFDAF3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4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7806A0E3" w14:textId="4CF45D5D" w:rsidR="006568DC" w:rsidRPr="007C56FC" w:rsidRDefault="006568DC" w:rsidP="00EB5955">
            <w:pPr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  <w:t>Máy VRU-812s</w:t>
            </w:r>
            <w:r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  <w:t>/10w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315724AB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772685DD" w14:textId="2DA2771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16</w:t>
            </w:r>
          </w:p>
        </w:tc>
        <w:tc>
          <w:tcPr>
            <w:tcW w:w="250" w:type="pct"/>
          </w:tcPr>
          <w:p w14:paraId="1BEA760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0CBDF4F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6E6C1B3F" w14:textId="627A398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16</w:t>
            </w:r>
          </w:p>
        </w:tc>
        <w:tc>
          <w:tcPr>
            <w:tcW w:w="199" w:type="pct"/>
          </w:tcPr>
          <w:p w14:paraId="445E2677" w14:textId="17D2DE6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6AF6705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0B40433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B5EB89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3BDC7A7B" w14:textId="05BB869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8D494A"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1453A3A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67BA8892" w14:textId="4F8A9B2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16</w:t>
            </w:r>
          </w:p>
        </w:tc>
        <w:tc>
          <w:tcPr>
            <w:tcW w:w="506" w:type="pct"/>
          </w:tcPr>
          <w:p w14:paraId="7A1644BE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44E8ACA" w14:textId="77777777" w:rsidTr="005E75DF">
        <w:tc>
          <w:tcPr>
            <w:tcW w:w="257" w:type="pct"/>
            <w:vAlign w:val="center"/>
          </w:tcPr>
          <w:p w14:paraId="4361753D" w14:textId="1FB0FAF6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DB6CB8" w14:textId="6B594481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b/>
                <w:spacing w:val="-6"/>
                <w:sz w:val="22"/>
                <w:szCs w:val="22"/>
              </w:rPr>
              <w:t>Máy VTĐ VRU-812S/10w - cũ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6943A" w14:textId="78F04E81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b/>
                <w:sz w:val="20"/>
                <w:szCs w:val="20"/>
              </w:rPr>
              <w:t>Bộ</w:t>
            </w:r>
          </w:p>
        </w:tc>
        <w:tc>
          <w:tcPr>
            <w:tcW w:w="367" w:type="pct"/>
            <w:vAlign w:val="center"/>
          </w:tcPr>
          <w:p w14:paraId="20D1568E" w14:textId="52873EBB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50" w:type="pct"/>
          </w:tcPr>
          <w:p w14:paraId="19F24521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E52B7A9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465CC2D5" w14:textId="16E04EFA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99" w:type="pct"/>
          </w:tcPr>
          <w:p w14:paraId="6FAB49B5" w14:textId="3D208CAA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9280A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193786E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023F70B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6D2D3D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1150EDB" w14:textId="6FB81EC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404" w:type="pct"/>
            <w:vAlign w:val="center"/>
          </w:tcPr>
          <w:p w14:paraId="4FE7EA2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0F0EF174" w14:textId="097BE56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506" w:type="pct"/>
          </w:tcPr>
          <w:p w14:paraId="4B51985A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D773749" w14:textId="77777777" w:rsidTr="005E75DF">
        <w:tc>
          <w:tcPr>
            <w:tcW w:w="257" w:type="pct"/>
            <w:vAlign w:val="center"/>
          </w:tcPr>
          <w:p w14:paraId="242F35E9" w14:textId="2D2714D3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233ECE8" w14:textId="4D1424BF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Máy thu phát VRU812/S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46223" w14:textId="7B0E93D0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67" w:type="pct"/>
            <w:vAlign w:val="center"/>
          </w:tcPr>
          <w:p w14:paraId="7205BB18" w14:textId="1372691F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  <w:r w:rsidR="000158D4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50" w:type="pct"/>
          </w:tcPr>
          <w:p w14:paraId="60E77483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2A6DBBE7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4ECE5F7D" w14:textId="070F3983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  <w:r w:rsidR="000158D4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5E321EB1" w14:textId="20044C82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E9280A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43D055C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2A7869B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87CA64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10434AF" w14:textId="11EDBA6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  <w:r w:rsidR="000158D4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404" w:type="pct"/>
            <w:vAlign w:val="center"/>
          </w:tcPr>
          <w:p w14:paraId="6965E23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04A3F3C8" w14:textId="1728DE7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</w:t>
            </w:r>
            <w:r w:rsidR="000158D4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506" w:type="pct"/>
          </w:tcPr>
          <w:p w14:paraId="20CC020C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3C9F3AF" w14:textId="77777777" w:rsidTr="005E75DF">
        <w:tc>
          <w:tcPr>
            <w:tcW w:w="257" w:type="pct"/>
            <w:vAlign w:val="center"/>
          </w:tcPr>
          <w:p w14:paraId="4B0617BE" w14:textId="4A1F83D7" w:rsidR="000158D4" w:rsidRPr="000040A5" w:rsidRDefault="000158D4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C9C1B8" w14:textId="3611B409" w:rsidR="000158D4" w:rsidRPr="000040A5" w:rsidRDefault="000158D4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Máy thu phát VRU812/S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986B0" w14:textId="74376E45" w:rsidR="000158D4" w:rsidRPr="009E44A1" w:rsidRDefault="000158D4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67" w:type="pct"/>
            <w:vAlign w:val="center"/>
          </w:tcPr>
          <w:p w14:paraId="2450D56C" w14:textId="0D8E38AB" w:rsidR="000158D4" w:rsidRPr="000040A5" w:rsidRDefault="000158D4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4C184EA6" w14:textId="77777777" w:rsidR="000158D4" w:rsidRPr="00E9280A" w:rsidRDefault="000158D4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5B8E1BE8" w14:textId="77777777" w:rsidR="000158D4" w:rsidRPr="00E9280A" w:rsidRDefault="000158D4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75D178CE" w14:textId="15EAB314" w:rsidR="000158D4" w:rsidRPr="000040A5" w:rsidRDefault="000158D4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99" w:type="pct"/>
            <w:vAlign w:val="center"/>
          </w:tcPr>
          <w:p w14:paraId="00147BC3" w14:textId="67E4BCD0" w:rsidR="000158D4" w:rsidRPr="00E9280A" w:rsidRDefault="000158D4" w:rsidP="0071366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99" w:type="pct"/>
          </w:tcPr>
          <w:p w14:paraId="2CDCA44F" w14:textId="77777777" w:rsidR="000158D4" w:rsidRPr="007C56FC" w:rsidRDefault="000158D4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27983495" w14:textId="77777777" w:rsidR="000158D4" w:rsidRPr="007C56FC" w:rsidRDefault="000158D4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525FCFE" w14:textId="77777777" w:rsidR="000158D4" w:rsidRPr="007C56FC" w:rsidRDefault="000158D4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D674CF9" w14:textId="4D2C5A64" w:rsidR="000158D4" w:rsidRPr="000040A5" w:rsidRDefault="000158D4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2F00EF35" w14:textId="77777777" w:rsidR="000158D4" w:rsidRPr="007C56FC" w:rsidRDefault="000158D4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51E59CBE" w14:textId="39949E92" w:rsidR="000158D4" w:rsidRPr="000040A5" w:rsidRDefault="000158D4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70BB12B7" w14:textId="6134161E" w:rsidR="000158D4" w:rsidRPr="007C56FC" w:rsidRDefault="000158D4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Không lên nguồn</w:t>
            </w:r>
            <w:r w:rsidR="001C06DC">
              <w:rPr>
                <w:rFonts w:ascii="Times New Roman" w:hAnsi="Times New Roman"/>
                <w:sz w:val="22"/>
                <w:szCs w:val="22"/>
              </w:rPr>
              <w:t xml:space="preserve"> = 1</w:t>
            </w:r>
          </w:p>
        </w:tc>
      </w:tr>
      <w:tr w:rsidR="006651D7" w:rsidRPr="007C56FC" w14:paraId="0FE708C8" w14:textId="77777777" w:rsidTr="005E75DF">
        <w:tc>
          <w:tcPr>
            <w:tcW w:w="257" w:type="pct"/>
            <w:vAlign w:val="center"/>
          </w:tcPr>
          <w:p w14:paraId="7190DCCF" w14:textId="62C281BF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D73E39D" w14:textId="0658467E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Tổ hợp cầm tay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FE5F6" w14:textId="20B0DDF8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  <w:vAlign w:val="center"/>
          </w:tcPr>
          <w:p w14:paraId="2B55E5BC" w14:textId="66BA3E24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50" w:type="pct"/>
          </w:tcPr>
          <w:p w14:paraId="195B2F32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5A2E5918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3F1CD5F2" w14:textId="0A02043B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504871CA" w14:textId="44BA186D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E9280A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06423A2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35BE005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51F4A4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C71E66E" w14:textId="6BD0A40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404" w:type="pct"/>
            <w:vAlign w:val="center"/>
          </w:tcPr>
          <w:p w14:paraId="28A1D2D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63235E5F" w14:textId="1E273FE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506" w:type="pct"/>
          </w:tcPr>
          <w:p w14:paraId="5EE8468A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A0A1A94" w14:textId="77777777" w:rsidTr="005E75DF">
        <w:tc>
          <w:tcPr>
            <w:tcW w:w="257" w:type="pct"/>
            <w:tcBorders>
              <w:bottom w:val="single" w:sz="4" w:space="0" w:color="auto"/>
            </w:tcBorders>
            <w:vAlign w:val="center"/>
          </w:tcPr>
          <w:p w14:paraId="67A2A346" w14:textId="07B5D3E6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5E947D" w14:textId="33196EB5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Tổ hợp cầm tay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35F77" w14:textId="550AD1B1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  <w:vAlign w:val="center"/>
          </w:tcPr>
          <w:p w14:paraId="7D22532F" w14:textId="1B1B4C8B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28DE3520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6FA8DA9F" w14:textId="09C6B76C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3BD80956" w14:textId="792CCD5D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99" w:type="pct"/>
          </w:tcPr>
          <w:p w14:paraId="69EB0095" w14:textId="0BF5C2FA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4</w:t>
            </w:r>
          </w:p>
        </w:tc>
        <w:tc>
          <w:tcPr>
            <w:tcW w:w="199" w:type="pct"/>
          </w:tcPr>
          <w:p w14:paraId="778233E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590D6A8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2BD6A0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7998155" w14:textId="031879EF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07037E3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2C0D9969" w14:textId="59F7B97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20C3290A" w14:textId="72706EFC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Gửi sửa d=2</w:t>
            </w:r>
          </w:p>
        </w:tc>
      </w:tr>
      <w:tr w:rsidR="006651D7" w:rsidRPr="007C56FC" w14:paraId="14FAC8CE" w14:textId="77777777" w:rsidTr="005E75DF">
        <w:tc>
          <w:tcPr>
            <w:tcW w:w="257" w:type="pct"/>
            <w:tcBorders>
              <w:top w:val="single" w:sz="4" w:space="0" w:color="auto"/>
            </w:tcBorders>
            <w:vAlign w:val="center"/>
          </w:tcPr>
          <w:p w14:paraId="764FE098" w14:textId="5F59458D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6827CB" w14:textId="45DEE360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Ắc quy khô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B8B42" w14:textId="0A72BDAE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  <w:vAlign w:val="center"/>
          </w:tcPr>
          <w:p w14:paraId="72AA4E32" w14:textId="2900C4ED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50" w:type="pct"/>
          </w:tcPr>
          <w:p w14:paraId="0A86D199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712390C1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7C752276" w14:textId="1A6C4CBB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99" w:type="pct"/>
          </w:tcPr>
          <w:p w14:paraId="34B80DDE" w14:textId="0240D7D4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13F8C10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49114EE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80BEFD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CFC1C36" w14:textId="5D0A7900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404" w:type="pct"/>
            <w:vAlign w:val="center"/>
          </w:tcPr>
          <w:p w14:paraId="2ED3240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751AD7CB" w14:textId="0934751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506" w:type="pct"/>
          </w:tcPr>
          <w:p w14:paraId="21D5751E" w14:textId="7B8DFBE3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23146E0" w14:textId="77777777" w:rsidTr="005E75DF">
        <w:tc>
          <w:tcPr>
            <w:tcW w:w="257" w:type="pct"/>
            <w:vAlign w:val="center"/>
          </w:tcPr>
          <w:p w14:paraId="105FC389" w14:textId="45BA4315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DD2953" w14:textId="110AB96C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Ắc quy khô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724B9" w14:textId="487667FC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  <w:vAlign w:val="center"/>
          </w:tcPr>
          <w:p w14:paraId="2298C9AA" w14:textId="01800E9C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5A7D4D5B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140D8AA8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668D0667" w14:textId="47C864EB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99" w:type="pct"/>
          </w:tcPr>
          <w:p w14:paraId="4B3B802C" w14:textId="4BC9B064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4</w:t>
            </w:r>
          </w:p>
        </w:tc>
        <w:tc>
          <w:tcPr>
            <w:tcW w:w="199" w:type="pct"/>
          </w:tcPr>
          <w:p w14:paraId="44B1014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558A22A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F61680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6E0567E" w14:textId="66F512C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2762EEF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1976A013" w14:textId="7906CE5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76E7B5AB" w14:textId="789B74BD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E862A9">
              <w:rPr>
                <w:rFonts w:ascii="Times New Roman" w:hAnsi="Times New Roman"/>
                <w:sz w:val="16"/>
                <w:szCs w:val="16"/>
              </w:rPr>
              <w:t>Không tích điện</w:t>
            </w:r>
            <w:r>
              <w:rPr>
                <w:rFonts w:ascii="Times New Roman" w:hAnsi="Times New Roman"/>
                <w:sz w:val="16"/>
                <w:szCs w:val="16"/>
              </w:rPr>
              <w:t>=1,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Nổ=1</w:t>
            </w:r>
          </w:p>
        </w:tc>
      </w:tr>
      <w:tr w:rsidR="006651D7" w:rsidRPr="007C56FC" w14:paraId="466833DA" w14:textId="77777777" w:rsidTr="005E75DF">
        <w:tc>
          <w:tcPr>
            <w:tcW w:w="257" w:type="pct"/>
            <w:vAlign w:val="center"/>
          </w:tcPr>
          <w:p w14:paraId="79CC89C9" w14:textId="1223E7EE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CEEB57" w14:textId="42183330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Anten lá lúa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7443E" w14:textId="35BAEBEA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  <w:vAlign w:val="center"/>
          </w:tcPr>
          <w:p w14:paraId="6C71DDFB" w14:textId="1D001698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50" w:type="pct"/>
          </w:tcPr>
          <w:p w14:paraId="675DCFC1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14F81CC5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0D747C80" w14:textId="0A74C0B0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99" w:type="pct"/>
          </w:tcPr>
          <w:p w14:paraId="48D8E030" w14:textId="34BD45E0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E9280A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431D794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5CC2DC4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A898C2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9D361E7" w14:textId="78BCF084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404" w:type="pct"/>
            <w:vAlign w:val="center"/>
          </w:tcPr>
          <w:p w14:paraId="4D5FC6A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6E55493D" w14:textId="2F42AAE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506" w:type="pct"/>
          </w:tcPr>
          <w:p w14:paraId="58E78F10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81B21CD" w14:textId="77777777" w:rsidTr="005E75DF">
        <w:tc>
          <w:tcPr>
            <w:tcW w:w="257" w:type="pct"/>
            <w:vAlign w:val="center"/>
          </w:tcPr>
          <w:p w14:paraId="1F4E01CB" w14:textId="3A3584A3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A781FF" w14:textId="344006E1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Anten lá lúa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2BE6C" w14:textId="0CFFF441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  <w:vAlign w:val="center"/>
          </w:tcPr>
          <w:p w14:paraId="74C00435" w14:textId="524A280C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056E5055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740C6FB8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1C26D171" w14:textId="3C10C8A0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99" w:type="pct"/>
          </w:tcPr>
          <w:p w14:paraId="183DAF99" w14:textId="7DA5440E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E9280A">
              <w:rPr>
                <w:rFonts w:ascii="Times New Roman" w:hAnsi="Times New Roman"/>
                <w:bCs/>
                <w:sz w:val="22"/>
                <w:szCs w:val="22"/>
              </w:rPr>
              <w:t>4</w:t>
            </w:r>
          </w:p>
        </w:tc>
        <w:tc>
          <w:tcPr>
            <w:tcW w:w="199" w:type="pct"/>
          </w:tcPr>
          <w:p w14:paraId="1186485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6792F21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B5D980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09DDED8" w14:textId="2BF7B681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637AD4F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7A47FE89" w14:textId="48ADDBF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36FCB792" w14:textId="2D6046F1" w:rsidR="006568DC" w:rsidRPr="00E862A9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Gãy đốt =2</w:t>
            </w:r>
          </w:p>
        </w:tc>
      </w:tr>
      <w:tr w:rsidR="006651D7" w:rsidRPr="007C56FC" w14:paraId="6759BCE1" w14:textId="77777777" w:rsidTr="005E75DF">
        <w:tc>
          <w:tcPr>
            <w:tcW w:w="257" w:type="pct"/>
            <w:vAlign w:val="center"/>
          </w:tcPr>
          <w:p w14:paraId="2E4EB7E8" w14:textId="2547107B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CF21500" w14:textId="415D114E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Anten định vị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C730D" w14:textId="3092F6ED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  <w:vAlign w:val="center"/>
          </w:tcPr>
          <w:p w14:paraId="74766939" w14:textId="1117AB02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50" w:type="pct"/>
          </w:tcPr>
          <w:p w14:paraId="7DAFB60D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58E804C9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580C7ACB" w14:textId="6AED6DCD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99" w:type="pct"/>
          </w:tcPr>
          <w:p w14:paraId="71CFAD89" w14:textId="58FA67B0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4741614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323D81B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CA50CC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2E9532A" w14:textId="59214C2D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404" w:type="pct"/>
            <w:vAlign w:val="center"/>
          </w:tcPr>
          <w:p w14:paraId="2C2856B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22945A64" w14:textId="50B1BB7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506" w:type="pct"/>
          </w:tcPr>
          <w:p w14:paraId="305C7DFA" w14:textId="3B661BEE" w:rsidR="006568DC" w:rsidRPr="00E862A9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651D7" w:rsidRPr="007C56FC" w14:paraId="0867B129" w14:textId="77777777" w:rsidTr="005E75DF">
        <w:tc>
          <w:tcPr>
            <w:tcW w:w="257" w:type="pct"/>
            <w:vAlign w:val="center"/>
          </w:tcPr>
          <w:p w14:paraId="2778CCA1" w14:textId="4FE4F654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4EFA61" w14:textId="58A7E8C7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Ng</w:t>
            </w:r>
            <w:r w:rsidR="00A66E9F">
              <w:rPr>
                <w:rFonts w:ascii="Times New Roman" w:hAnsi="Times New Roman"/>
                <w:sz w:val="22"/>
                <w:szCs w:val="22"/>
              </w:rPr>
              <w:t xml:space="preserve">uồn </w:t>
            </w:r>
            <w:r w:rsidRPr="000040A5">
              <w:rPr>
                <w:rFonts w:ascii="Times New Roman" w:hAnsi="Times New Roman"/>
                <w:sz w:val="22"/>
                <w:szCs w:val="22"/>
              </w:rPr>
              <w:t>nạp cho ắc quy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8366D" w14:textId="062D062B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67" w:type="pct"/>
            <w:vAlign w:val="center"/>
          </w:tcPr>
          <w:p w14:paraId="777CCF9B" w14:textId="5B9DBCFB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50" w:type="pct"/>
          </w:tcPr>
          <w:p w14:paraId="0A356F9D" w14:textId="77777777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3F0788B7" w14:textId="77777777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1F14B48A" w14:textId="051D0F8D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99" w:type="pct"/>
          </w:tcPr>
          <w:p w14:paraId="785EE6B9" w14:textId="17FB7D02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6BC64A2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3118B40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BBF715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A6C2007" w14:textId="20F9C4F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404" w:type="pct"/>
            <w:vAlign w:val="center"/>
          </w:tcPr>
          <w:p w14:paraId="411564F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6CCF28F3" w14:textId="3E8D2E4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506" w:type="pct"/>
          </w:tcPr>
          <w:p w14:paraId="6262EE95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F42F5AB" w14:textId="77777777" w:rsidTr="005E75DF">
        <w:tc>
          <w:tcPr>
            <w:tcW w:w="257" w:type="pct"/>
            <w:vAlign w:val="center"/>
          </w:tcPr>
          <w:p w14:paraId="3AECE942" w14:textId="64F366B2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BD4B37" w14:textId="65C32ACB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Bộ điều khiển xa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B4656" w14:textId="2F82888A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67" w:type="pct"/>
            <w:vAlign w:val="center"/>
          </w:tcPr>
          <w:p w14:paraId="2FC6246A" w14:textId="1437F62B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50" w:type="pct"/>
          </w:tcPr>
          <w:p w14:paraId="5F6FC1CF" w14:textId="77777777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5D6B1117" w14:textId="77777777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6F7B98F6" w14:textId="24FE4D81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99" w:type="pct"/>
          </w:tcPr>
          <w:p w14:paraId="73A80E00" w14:textId="5A085B01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E9280A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112E00E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2CE63F5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819C6A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FE5BAEC" w14:textId="6C8035CF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404" w:type="pct"/>
            <w:vAlign w:val="center"/>
          </w:tcPr>
          <w:p w14:paraId="1B40BE9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1DDB5116" w14:textId="462B37C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506" w:type="pct"/>
          </w:tcPr>
          <w:p w14:paraId="01C28A5E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246BEAE" w14:textId="77777777" w:rsidTr="005E75DF">
        <w:tc>
          <w:tcPr>
            <w:tcW w:w="257" w:type="pct"/>
            <w:vAlign w:val="center"/>
          </w:tcPr>
          <w:p w14:paraId="46936DA5" w14:textId="398249B7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E23CAB" w14:textId="4040A69E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Bộ nạp tham số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E2AEA" w14:textId="40F2C4BE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67" w:type="pct"/>
            <w:vAlign w:val="center"/>
          </w:tcPr>
          <w:p w14:paraId="46010EBA" w14:textId="3C729626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50" w:type="pct"/>
          </w:tcPr>
          <w:p w14:paraId="319EC67E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3331B035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1441B254" w14:textId="4AF0078F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99" w:type="pct"/>
          </w:tcPr>
          <w:p w14:paraId="37630886" w14:textId="412733D0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6D4AC58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6887FB5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3C2473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F32160B" w14:textId="60F12539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404" w:type="pct"/>
            <w:vAlign w:val="center"/>
          </w:tcPr>
          <w:p w14:paraId="0F84656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65333693" w14:textId="4222ECA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506" w:type="pct"/>
          </w:tcPr>
          <w:p w14:paraId="78C17F8A" w14:textId="01016D39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332FF9A" w14:textId="77777777" w:rsidTr="005E75DF">
        <w:tc>
          <w:tcPr>
            <w:tcW w:w="257" w:type="pct"/>
            <w:tcBorders>
              <w:bottom w:val="single" w:sz="4" w:space="0" w:color="auto"/>
            </w:tcBorders>
            <w:vAlign w:val="center"/>
          </w:tcPr>
          <w:p w14:paraId="0D041C02" w14:textId="6B33D124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B32F59" w14:textId="0381D6CB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Cáp truyền số liệu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C5323" w14:textId="61EFE356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  <w:vAlign w:val="center"/>
          </w:tcPr>
          <w:p w14:paraId="797E051B" w14:textId="23B82C2C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50" w:type="pct"/>
          </w:tcPr>
          <w:p w14:paraId="7296E122" w14:textId="77777777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2147BDBB" w14:textId="77777777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58466375" w14:textId="51002A1B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99" w:type="pct"/>
          </w:tcPr>
          <w:p w14:paraId="1F626602" w14:textId="6E5FB8A1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5A6D3C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1CF020C9" w14:textId="77777777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4326927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9CEAC9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8BFD4E7" w14:textId="5FD088B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404" w:type="pct"/>
            <w:vAlign w:val="center"/>
          </w:tcPr>
          <w:p w14:paraId="025776A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70701BF1" w14:textId="0D1031F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506" w:type="pct"/>
          </w:tcPr>
          <w:p w14:paraId="17ECD1A2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6AC5A66" w14:textId="77777777" w:rsidTr="005E75DF">
        <w:tc>
          <w:tcPr>
            <w:tcW w:w="2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84A94A" w14:textId="24FE1441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10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5F368E" w14:textId="55360E65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Cáp chuyển tiếp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1BCA1AE" w14:textId="27C24656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  <w:vAlign w:val="center"/>
          </w:tcPr>
          <w:p w14:paraId="5C935D9C" w14:textId="2258B13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50" w:type="pct"/>
            <w:vAlign w:val="center"/>
          </w:tcPr>
          <w:p w14:paraId="1C7B1BD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9E8C03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31237432" w14:textId="03553B5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99" w:type="pct"/>
            <w:vAlign w:val="center"/>
          </w:tcPr>
          <w:p w14:paraId="382D770F" w14:textId="11A386A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5A6D3C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433D4C9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21AF59E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F17C23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D836C29" w14:textId="48535ED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404" w:type="pct"/>
            <w:vAlign w:val="center"/>
          </w:tcPr>
          <w:p w14:paraId="25D93E1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1A306A27" w14:textId="2EC5261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506" w:type="pct"/>
          </w:tcPr>
          <w:p w14:paraId="4E651390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76244DF" w14:textId="77777777" w:rsidTr="005E75DF">
        <w:tc>
          <w:tcPr>
            <w:tcW w:w="2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000ED6" w14:textId="706A4F7B" w:rsidR="006568DC" w:rsidRPr="000040A5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 w:rsidRPr="000040A5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11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45CAA8" w14:textId="39782628" w:rsidR="006568DC" w:rsidRPr="006651D7" w:rsidRDefault="006568DC" w:rsidP="00EB5955">
            <w:pPr>
              <w:rPr>
                <w:rFonts w:ascii="Times New Roman" w:hAnsi="Times New Roman"/>
                <w:sz w:val="22"/>
                <w:szCs w:val="22"/>
                <w:lang w:val="it-IT"/>
              </w:rPr>
            </w:pPr>
            <w:r w:rsidRPr="006651D7">
              <w:rPr>
                <w:rFonts w:ascii="Times New Roman" w:hAnsi="Times New Roman"/>
                <w:sz w:val="22"/>
                <w:szCs w:val="22"/>
                <w:lang w:val="it-IT"/>
              </w:rPr>
              <w:t>Hòm hộp bao gói và phụ kiện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C819A" w14:textId="515CABC4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67" w:type="pct"/>
            <w:vAlign w:val="center"/>
          </w:tcPr>
          <w:p w14:paraId="6284B102" w14:textId="6B3652DF" w:rsidR="006568DC" w:rsidRPr="000040A5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50" w:type="pct"/>
            <w:vAlign w:val="center"/>
          </w:tcPr>
          <w:p w14:paraId="17877F2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426DF4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225173C7" w14:textId="1A22AB1D" w:rsidR="006568DC" w:rsidRPr="000040A5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99" w:type="pct"/>
            <w:vAlign w:val="center"/>
          </w:tcPr>
          <w:p w14:paraId="29D354DD" w14:textId="77777777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99" w:type="pct"/>
            <w:vAlign w:val="center"/>
          </w:tcPr>
          <w:p w14:paraId="2B6B6546" w14:textId="30786A2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5218F0B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1D8795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8B41A63" w14:textId="2AB4814E" w:rsidR="006568DC" w:rsidRPr="000040A5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404" w:type="pct"/>
            <w:vAlign w:val="center"/>
          </w:tcPr>
          <w:p w14:paraId="0064ED4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3AEFA82A" w14:textId="21225E83" w:rsidR="006568DC" w:rsidRPr="000040A5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506" w:type="pct"/>
            <w:vAlign w:val="center"/>
          </w:tcPr>
          <w:p w14:paraId="17133844" w14:textId="276A9E08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01CBE2E" w14:textId="77777777" w:rsidTr="005E75DF">
        <w:tc>
          <w:tcPr>
            <w:tcW w:w="257" w:type="pct"/>
            <w:tcBorders>
              <w:top w:val="single" w:sz="4" w:space="0" w:color="auto"/>
            </w:tcBorders>
            <w:vAlign w:val="center"/>
          </w:tcPr>
          <w:p w14:paraId="1E2B0491" w14:textId="739F95A0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-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5AECA4" w14:textId="37CEE466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F4947">
              <w:rPr>
                <w:rFonts w:ascii="Times New Roman" w:hAnsi="Times New Roman"/>
                <w:b/>
                <w:w w:val="90"/>
                <w:sz w:val="22"/>
                <w:szCs w:val="22"/>
              </w:rPr>
              <w:t xml:space="preserve">Máy VTĐ VRU-812S/10w </w:t>
            </w:r>
            <w:r w:rsidRPr="000040A5">
              <w:rPr>
                <w:rFonts w:ascii="Times New Roman" w:hAnsi="Times New Roman"/>
                <w:b/>
                <w:sz w:val="22"/>
                <w:szCs w:val="22"/>
              </w:rPr>
              <w:t>- mới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531BD" w14:textId="4E60938B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b/>
                <w:sz w:val="20"/>
                <w:szCs w:val="20"/>
              </w:rPr>
              <w:t>Bộ</w:t>
            </w:r>
          </w:p>
        </w:tc>
        <w:tc>
          <w:tcPr>
            <w:tcW w:w="367" w:type="pct"/>
            <w:vAlign w:val="center"/>
          </w:tcPr>
          <w:p w14:paraId="4DC1D156" w14:textId="45F5EE7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0" w:type="pct"/>
            <w:vAlign w:val="center"/>
          </w:tcPr>
          <w:p w14:paraId="1F88BA7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B6753F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260DA6B7" w14:textId="7825037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DE1574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74C18ED9" w14:textId="18F51BF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199" w:type="pct"/>
            <w:vAlign w:val="center"/>
          </w:tcPr>
          <w:p w14:paraId="409208E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3D6C595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0AB324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2B46399" w14:textId="1E8D232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404" w:type="pct"/>
            <w:vAlign w:val="center"/>
          </w:tcPr>
          <w:p w14:paraId="1D5DB8F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2F8D3BD0" w14:textId="6DC41BB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506" w:type="pct"/>
          </w:tcPr>
          <w:p w14:paraId="583C65DD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EE208FF" w14:textId="77777777" w:rsidTr="005E75DF">
        <w:tc>
          <w:tcPr>
            <w:tcW w:w="257" w:type="pct"/>
            <w:vAlign w:val="center"/>
          </w:tcPr>
          <w:p w14:paraId="09B8BDF6" w14:textId="79143AF4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5C3247" w14:textId="1E479E86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Va ly máy VRU-812s/10W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19233" w14:textId="5EDC800D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5A52A882" w14:textId="2AC6728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A23C20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0" w:type="pct"/>
            <w:vAlign w:val="center"/>
          </w:tcPr>
          <w:p w14:paraId="3017785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F7077C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68AFBC6C" w14:textId="599D5D4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DE1574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38DC5EBD" w14:textId="0E3F183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199" w:type="pct"/>
            <w:vAlign w:val="center"/>
          </w:tcPr>
          <w:p w14:paraId="792B5AE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0F4ABBB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10F274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7D62AE8C" w14:textId="238DF0E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E6794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4DCF364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21633B82" w14:textId="1612653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883690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76EEB6A7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4B58E1E" w14:textId="77777777" w:rsidTr="005E75DF">
        <w:tc>
          <w:tcPr>
            <w:tcW w:w="257" w:type="pct"/>
            <w:tcBorders>
              <w:right w:val="single" w:sz="4" w:space="0" w:color="auto"/>
            </w:tcBorders>
            <w:vAlign w:val="center"/>
          </w:tcPr>
          <w:p w14:paraId="008000DF" w14:textId="6922CE32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1.1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E2382" w14:textId="6A18296F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Máy VRU812/S-10w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50A6B" w14:textId="12D272E0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tcBorders>
              <w:left w:val="single" w:sz="4" w:space="0" w:color="auto"/>
            </w:tcBorders>
          </w:tcPr>
          <w:p w14:paraId="48BD8828" w14:textId="7BDE209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A23C20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0" w:type="pct"/>
            <w:vAlign w:val="center"/>
          </w:tcPr>
          <w:p w14:paraId="2A1D45D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00D24B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53476C7B" w14:textId="3AFF67C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DE1574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76199441" w14:textId="2591D4D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199" w:type="pct"/>
            <w:vAlign w:val="center"/>
          </w:tcPr>
          <w:p w14:paraId="4E597F3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5A71651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B414CC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232C1596" w14:textId="6F2936B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E6794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6D44EF6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08A179C5" w14:textId="6EF0413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883690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35C94053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CB7411E" w14:textId="77777777" w:rsidTr="005E75DF">
        <w:tc>
          <w:tcPr>
            <w:tcW w:w="257" w:type="pct"/>
            <w:tcBorders>
              <w:right w:val="single" w:sz="4" w:space="0" w:color="auto"/>
            </w:tcBorders>
            <w:vAlign w:val="center"/>
          </w:tcPr>
          <w:p w14:paraId="4419BFD5" w14:textId="0F9E8EA9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1.2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12B4B" w14:textId="60B1AEA2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Tổ hợp cầm tay- 812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698B7" w14:textId="64F41AA0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tcBorders>
              <w:left w:val="single" w:sz="4" w:space="0" w:color="auto"/>
            </w:tcBorders>
          </w:tcPr>
          <w:p w14:paraId="7E5D6E5B" w14:textId="640F7E9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A23C20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0" w:type="pct"/>
            <w:vAlign w:val="center"/>
          </w:tcPr>
          <w:p w14:paraId="615F9D0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C172A9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0FCAE7E3" w14:textId="1529E0B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DE1574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762EA5EF" w14:textId="66A03A6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199" w:type="pct"/>
            <w:vAlign w:val="center"/>
          </w:tcPr>
          <w:p w14:paraId="76A0C40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108DF4E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0F7FA3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3447A6DD" w14:textId="126672C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E6794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3BD948A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19C5C6E7" w14:textId="09A0F37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883690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536C4C48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E8472AC" w14:textId="77777777" w:rsidTr="005E75DF">
        <w:tc>
          <w:tcPr>
            <w:tcW w:w="257" w:type="pct"/>
            <w:vAlign w:val="center"/>
          </w:tcPr>
          <w:p w14:paraId="062FE4EC" w14:textId="54A9EDC2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1.3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6DE655" w14:textId="7263CA3C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Ắc quy BP-812/S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A3859" w14:textId="64EC97C4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vAlign w:val="center"/>
          </w:tcPr>
          <w:p w14:paraId="7BC096B4" w14:textId="463D5CF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4</w:t>
            </w:r>
          </w:p>
        </w:tc>
        <w:tc>
          <w:tcPr>
            <w:tcW w:w="250" w:type="pct"/>
            <w:vAlign w:val="center"/>
          </w:tcPr>
          <w:p w14:paraId="266278A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ABB122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65B4558E" w14:textId="59C5EBD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4</w:t>
            </w:r>
          </w:p>
        </w:tc>
        <w:tc>
          <w:tcPr>
            <w:tcW w:w="199" w:type="pct"/>
            <w:vAlign w:val="center"/>
          </w:tcPr>
          <w:p w14:paraId="52431E4C" w14:textId="2BECDDD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199" w:type="pct"/>
            <w:vAlign w:val="center"/>
          </w:tcPr>
          <w:p w14:paraId="73EE312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13E0CCC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21CFB3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CDEF9D3" w14:textId="111D427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404" w:type="pct"/>
            <w:vAlign w:val="center"/>
          </w:tcPr>
          <w:p w14:paraId="3122E30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226B5E8E" w14:textId="77D1D50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506" w:type="pct"/>
          </w:tcPr>
          <w:p w14:paraId="0C17221D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1147D9D" w14:textId="77777777" w:rsidTr="005E75DF">
        <w:tc>
          <w:tcPr>
            <w:tcW w:w="257" w:type="pct"/>
            <w:vAlign w:val="center"/>
          </w:tcPr>
          <w:p w14:paraId="6A301CE7" w14:textId="546E49BF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lastRenderedPageBreak/>
              <w:t>1.4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2D1C3D3" w14:textId="27155652" w:rsidR="006568DC" w:rsidRPr="00127D12" w:rsidRDefault="00543676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Anten</w:t>
            </w:r>
            <w:r w:rsidR="006568DC"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lá lúa 1,6m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263CC" w14:textId="48CC7913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77CB6365" w14:textId="54F953A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A016AB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0" w:type="pct"/>
            <w:vAlign w:val="center"/>
          </w:tcPr>
          <w:p w14:paraId="50B1152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486200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1886E391" w14:textId="0E4F160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113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09D4E84D" w14:textId="3906DD2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199" w:type="pct"/>
            <w:vAlign w:val="center"/>
          </w:tcPr>
          <w:p w14:paraId="47E0956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0DD0A2E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80655E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46196A09" w14:textId="7AC0BAC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B3556C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5805B82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6E779F8A" w14:textId="152976E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DE6A0D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7E30615F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778CF58" w14:textId="77777777" w:rsidTr="005E75DF">
        <w:tc>
          <w:tcPr>
            <w:tcW w:w="257" w:type="pct"/>
            <w:vAlign w:val="center"/>
          </w:tcPr>
          <w:p w14:paraId="2A23AC81" w14:textId="2956F3A1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1.4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9D9ABE" w14:textId="44D49BE8" w:rsidR="006568DC" w:rsidRPr="00127D12" w:rsidRDefault="00543676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Anten</w:t>
            </w:r>
            <w:r w:rsidR="006568DC"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định vị GPS 1.5m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6489B" w14:textId="4EF7F668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755C5D7D" w14:textId="7E856B0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A016AB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0" w:type="pct"/>
            <w:vAlign w:val="center"/>
          </w:tcPr>
          <w:p w14:paraId="737B75E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267E62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46F46285" w14:textId="25CE454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113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28745CB0" w14:textId="575E80B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199" w:type="pct"/>
            <w:vAlign w:val="center"/>
          </w:tcPr>
          <w:p w14:paraId="131493A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1770F44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357879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2FF91F6B" w14:textId="38D69F8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B3556C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03371FD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74CE52E0" w14:textId="1BE280D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DE6A0D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2A4E434E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8593047" w14:textId="77777777" w:rsidTr="005E75DF">
        <w:tc>
          <w:tcPr>
            <w:tcW w:w="257" w:type="pct"/>
            <w:tcBorders>
              <w:right w:val="single" w:sz="4" w:space="0" w:color="auto"/>
            </w:tcBorders>
            <w:vAlign w:val="center"/>
          </w:tcPr>
          <w:p w14:paraId="10B72BCD" w14:textId="480D60C3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1.6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8203A" w14:textId="4A08D40E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Túi áo máy VRU812/s-10w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93938" w14:textId="7AA060E2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tcBorders>
              <w:left w:val="single" w:sz="4" w:space="0" w:color="auto"/>
            </w:tcBorders>
          </w:tcPr>
          <w:p w14:paraId="3735059E" w14:textId="2204FA5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A016AB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0" w:type="pct"/>
            <w:vAlign w:val="center"/>
          </w:tcPr>
          <w:p w14:paraId="082543F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8ABF0E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1744C567" w14:textId="6D16304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113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4455B5D8" w14:textId="5F7D207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199" w:type="pct"/>
            <w:vAlign w:val="center"/>
          </w:tcPr>
          <w:p w14:paraId="272DE68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26F09DD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7E3CC5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79232F3F" w14:textId="425C559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B3556C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55D877A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6C730D91" w14:textId="32EEFA1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DE6A0D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14DC73F5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40FE737" w14:textId="77777777" w:rsidTr="005E75DF">
        <w:tc>
          <w:tcPr>
            <w:tcW w:w="257" w:type="pct"/>
            <w:vAlign w:val="center"/>
          </w:tcPr>
          <w:p w14:paraId="6AA332A9" w14:textId="409EF3E8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1.7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DB78A8" w14:textId="72670C84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Phụ kiện đồng bộ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070CA" w14:textId="76580608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2AE3D238" w14:textId="51480E7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1048A3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636E14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226C57D4" w14:textId="71BE9B0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199" w:type="pct"/>
            <w:vAlign w:val="center"/>
          </w:tcPr>
          <w:p w14:paraId="31721D7F" w14:textId="5E530DE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199" w:type="pct"/>
            <w:vAlign w:val="center"/>
          </w:tcPr>
          <w:p w14:paraId="01E2592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6384193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DC7E02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7EE514A" w14:textId="7364813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404" w:type="pct"/>
            <w:vAlign w:val="center"/>
          </w:tcPr>
          <w:p w14:paraId="6CB1750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6EE34BA8" w14:textId="14FE1B2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506" w:type="pct"/>
          </w:tcPr>
          <w:p w14:paraId="20DA5C33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0F1295E" w14:textId="77777777" w:rsidTr="005E75DF">
        <w:tc>
          <w:tcPr>
            <w:tcW w:w="257" w:type="pct"/>
            <w:tcBorders>
              <w:bottom w:val="single" w:sz="4" w:space="0" w:color="auto"/>
            </w:tcBorders>
            <w:vAlign w:val="center"/>
          </w:tcPr>
          <w:p w14:paraId="21262F41" w14:textId="6B03102D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1.7.1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0EF9745" w14:textId="16D6731D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Tô vít 2 cạnh F5x100mm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B16EC" w14:textId="090B4C36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7CFB21F0" w14:textId="52A8735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D6692F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0" w:type="pct"/>
            <w:vAlign w:val="center"/>
          </w:tcPr>
          <w:p w14:paraId="4951FBF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93BC4F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34FF0A59" w14:textId="664758C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B57C45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373CC609" w14:textId="334867B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199" w:type="pct"/>
            <w:vAlign w:val="center"/>
          </w:tcPr>
          <w:p w14:paraId="3186089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7E050B2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288F59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7B434EFD" w14:textId="559D347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603A40A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35CE8974" w14:textId="53E1F67F" w:rsidR="006568DC" w:rsidRPr="007C3268" w:rsidRDefault="006568DC" w:rsidP="006568DC">
            <w:pPr>
              <w:tabs>
                <w:tab w:val="left" w:pos="11640"/>
              </w:tabs>
              <w:jc w:val="center"/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4F7BF19E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256BDC7" w14:textId="77777777" w:rsidTr="005E75DF"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ECCD55D" w14:textId="2B732423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1.7.2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221EF0" w14:textId="16D947F5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Tô vít 4 cạnh F5x100mm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9A1F9" w14:textId="2567FAA2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tcBorders>
              <w:left w:val="single" w:sz="4" w:space="0" w:color="auto"/>
            </w:tcBorders>
          </w:tcPr>
          <w:p w14:paraId="6F979D8E" w14:textId="3C68CDC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D6692F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0" w:type="pct"/>
            <w:vAlign w:val="center"/>
          </w:tcPr>
          <w:p w14:paraId="2684311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85C3DC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45BA25BA" w14:textId="4E758CD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B57C45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114619C7" w14:textId="7BC00F2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199" w:type="pct"/>
            <w:vAlign w:val="center"/>
          </w:tcPr>
          <w:p w14:paraId="4957AC8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43828A9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20B8AA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0FD26982" w14:textId="7C479F0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16264EF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56B0F136" w14:textId="5DF5E8BA" w:rsidR="006568DC" w:rsidRPr="007C3268" w:rsidRDefault="006568DC" w:rsidP="006568DC">
            <w:pPr>
              <w:tabs>
                <w:tab w:val="left" w:pos="11640"/>
              </w:tabs>
              <w:jc w:val="center"/>
            </w:pPr>
            <w:r w:rsidRPr="00991BF2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5D229263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3AAEF15" w14:textId="77777777" w:rsidTr="005E75DF">
        <w:tc>
          <w:tcPr>
            <w:tcW w:w="257" w:type="pct"/>
            <w:tcBorders>
              <w:top w:val="single" w:sz="4" w:space="0" w:color="auto"/>
            </w:tcBorders>
            <w:vAlign w:val="center"/>
          </w:tcPr>
          <w:p w14:paraId="24BB3EA8" w14:textId="1F29A98C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1.7.3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5F71D2" w14:textId="4B956303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Tô vít 4 cạnh F1.5x40mm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E675E" w14:textId="6616A57F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4DF0786F" w14:textId="7FF8909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D6692F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1D491AC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1894558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0DA2CA3B" w14:textId="25D3CEE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B57C45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39350244" w14:textId="1211468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199" w:type="pct"/>
          </w:tcPr>
          <w:p w14:paraId="41A4B37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668577A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94C2DF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6A8B3C15" w14:textId="762C887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7A8CE10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09A26706" w14:textId="70E97198" w:rsidR="006568DC" w:rsidRPr="007C3268" w:rsidRDefault="006568DC" w:rsidP="006568DC">
            <w:pPr>
              <w:tabs>
                <w:tab w:val="left" w:pos="11640"/>
              </w:tabs>
              <w:jc w:val="center"/>
            </w:pPr>
            <w:r w:rsidRPr="00991BF2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365706C1" w14:textId="165618A6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AAED966" w14:textId="77777777" w:rsidTr="005E75DF">
        <w:tc>
          <w:tcPr>
            <w:tcW w:w="257" w:type="pct"/>
            <w:vAlign w:val="center"/>
          </w:tcPr>
          <w:p w14:paraId="1A9F1CEE" w14:textId="2D2A0275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1.7.4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2592C7" w14:textId="6D3C83A0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Móc kéo bảng mạch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CBE99" w14:textId="1E8E46ED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65A8D968" w14:textId="3205A8A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D6692F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19A9654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129FA10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10F2290C" w14:textId="77EBDD0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B57C45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351D631D" w14:textId="3BCC2F8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199" w:type="pct"/>
          </w:tcPr>
          <w:p w14:paraId="43701A6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3EB1336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F0E2F1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4E3261EC" w14:textId="03BBB93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7DE3744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19F07D98" w14:textId="15996231" w:rsidR="006568DC" w:rsidRPr="007C3268" w:rsidRDefault="006568DC" w:rsidP="006568DC">
            <w:pPr>
              <w:tabs>
                <w:tab w:val="left" w:pos="11640"/>
              </w:tabs>
              <w:jc w:val="center"/>
            </w:pPr>
            <w:r w:rsidRPr="00991BF2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3A0EF3E1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DD74ECE" w14:textId="77777777" w:rsidTr="005E75DF">
        <w:tc>
          <w:tcPr>
            <w:tcW w:w="257" w:type="pct"/>
            <w:vAlign w:val="center"/>
          </w:tcPr>
          <w:p w14:paraId="0D7698FE" w14:textId="5343B5AF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1.7.5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D7F7BE" w14:textId="2BFF02C9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Tô vít hoa thị M2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7FD58" w14:textId="2721810C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1DCED57A" w14:textId="66A0A699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D6692F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22E06381" w14:textId="77777777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15561436" w14:textId="77777777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0" w:type="pct"/>
          </w:tcPr>
          <w:p w14:paraId="22520A43" w14:textId="1ED5F36C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B57C45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406075BB" w14:textId="2347BFCF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99" w:type="pct"/>
          </w:tcPr>
          <w:p w14:paraId="4F9170C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19A0120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CE075E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3A18E7B4" w14:textId="371DFE44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687DBFB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3B312C85" w14:textId="3FFF55F8" w:rsidR="006568DC" w:rsidRPr="007C3268" w:rsidRDefault="006568DC" w:rsidP="006568DC">
            <w:pPr>
              <w:tabs>
                <w:tab w:val="left" w:pos="11640"/>
              </w:tabs>
              <w:jc w:val="center"/>
            </w:pPr>
            <w:r w:rsidRPr="00991BF2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6885BE02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B69D005" w14:textId="77777777" w:rsidTr="005E75DF">
        <w:tc>
          <w:tcPr>
            <w:tcW w:w="257" w:type="pct"/>
            <w:tcBorders>
              <w:right w:val="single" w:sz="4" w:space="0" w:color="auto"/>
            </w:tcBorders>
            <w:vAlign w:val="center"/>
          </w:tcPr>
          <w:p w14:paraId="4E4BC4D4" w14:textId="4B606321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AE92F" w14:textId="49CC2DB6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Đĩa DVD phần mền truyền số liệu VRU-812/s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086B1" w14:textId="31E0DE68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tcBorders>
              <w:left w:val="single" w:sz="4" w:space="0" w:color="auto"/>
            </w:tcBorders>
          </w:tcPr>
          <w:p w14:paraId="0C1C0D3F" w14:textId="3C2429CD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D6692F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2B34CE4E" w14:textId="77777777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23DB4474" w14:textId="77777777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0" w:type="pct"/>
          </w:tcPr>
          <w:p w14:paraId="2DDDDFDF" w14:textId="10E8352D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B57C45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33E23DA9" w14:textId="12962E69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99" w:type="pct"/>
          </w:tcPr>
          <w:p w14:paraId="0964597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69C8A7E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1DE574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59C7437D" w14:textId="4ACC9924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4C75068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40891787" w14:textId="13566A07" w:rsidR="006568DC" w:rsidRPr="007C3268" w:rsidRDefault="006568DC" w:rsidP="006568DC">
            <w:pPr>
              <w:tabs>
                <w:tab w:val="left" w:pos="11640"/>
              </w:tabs>
              <w:jc w:val="center"/>
            </w:pPr>
            <w:r w:rsidRPr="00991BF2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66587ABF" w14:textId="08C48615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02BD8EE" w14:textId="77777777" w:rsidTr="005E75DF">
        <w:tc>
          <w:tcPr>
            <w:tcW w:w="257" w:type="pct"/>
            <w:vAlign w:val="center"/>
          </w:tcPr>
          <w:p w14:paraId="50D71604" w14:textId="79A7061D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7469DF" w14:textId="52DB1E07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Hướng dẫn sử dụng máy VRU812/s-10w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E88B9" w14:textId="3531B520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67" w:type="pct"/>
          </w:tcPr>
          <w:p w14:paraId="179FEC96" w14:textId="745E9CEE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D6692F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6D4405FD" w14:textId="77777777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65A6B065" w14:textId="77777777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0" w:type="pct"/>
          </w:tcPr>
          <w:p w14:paraId="46CA0BB3" w14:textId="17C7F40C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B57C45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502FB947" w14:textId="34774F3C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99" w:type="pct"/>
          </w:tcPr>
          <w:p w14:paraId="51E3BE2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29036E9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3B71B3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229C87FE" w14:textId="174131A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6A19E1C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7DF78C92" w14:textId="0BDB1DA7" w:rsidR="006568DC" w:rsidRPr="007C3268" w:rsidRDefault="006568DC" w:rsidP="006568DC">
            <w:pPr>
              <w:tabs>
                <w:tab w:val="left" w:pos="11640"/>
              </w:tabs>
              <w:jc w:val="center"/>
            </w:pPr>
            <w:r w:rsidRPr="00991BF2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1CD8B1DB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A460EDE" w14:textId="77777777" w:rsidTr="005E75DF">
        <w:tc>
          <w:tcPr>
            <w:tcW w:w="257" w:type="pct"/>
            <w:vAlign w:val="center"/>
          </w:tcPr>
          <w:p w14:paraId="081A4031" w14:textId="4EFE6EEE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1D43DB" w14:textId="201698F4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Lý lịch máy VRU812/s-10w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12144" w14:textId="189EE78D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67" w:type="pct"/>
          </w:tcPr>
          <w:p w14:paraId="77261F84" w14:textId="4CCD143C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D6692F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0C9407CA" w14:textId="77777777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25FB752D" w14:textId="77777777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0" w:type="pct"/>
          </w:tcPr>
          <w:p w14:paraId="3ACAF9F1" w14:textId="6E874DBD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B57C45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17E36E0A" w14:textId="267F2D31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99" w:type="pct"/>
          </w:tcPr>
          <w:p w14:paraId="0B01472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4B1394F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9475E0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51EE8A75" w14:textId="080696D8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47427D8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5CD66168" w14:textId="4AAFD344" w:rsidR="006568DC" w:rsidRPr="007C3268" w:rsidRDefault="006568DC" w:rsidP="006568DC">
            <w:pPr>
              <w:tabs>
                <w:tab w:val="left" w:pos="11640"/>
              </w:tabs>
              <w:jc w:val="center"/>
            </w:pPr>
            <w:r w:rsidRPr="00991BF2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2763C9EB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E6FEABB" w14:textId="77777777" w:rsidTr="005E75DF">
        <w:tc>
          <w:tcPr>
            <w:tcW w:w="257" w:type="pct"/>
            <w:vAlign w:val="center"/>
          </w:tcPr>
          <w:p w14:paraId="204ADA37" w14:textId="2325BD9A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24193" w14:textId="42D8A27A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Va ly máy VRU-812s/10W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A9D30" w14:textId="6092265F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732D0CC8" w14:textId="728E309D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D6692F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22504666" w14:textId="77777777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7CA986B3" w14:textId="77777777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0" w:type="pct"/>
          </w:tcPr>
          <w:p w14:paraId="0EA18474" w14:textId="57BE372E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B57C45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656320B1" w14:textId="77F5695E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99" w:type="pct"/>
          </w:tcPr>
          <w:p w14:paraId="26EA1C3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7E4A264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DAA5A2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0B50D858" w14:textId="3F592494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3788638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065F681F" w14:textId="3C1B06D3" w:rsidR="006568DC" w:rsidRPr="007C3268" w:rsidRDefault="006568DC" w:rsidP="006568DC">
            <w:pPr>
              <w:tabs>
                <w:tab w:val="left" w:pos="11640"/>
              </w:tabs>
              <w:jc w:val="center"/>
            </w:pPr>
            <w:r w:rsidRPr="00991BF2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152A2F94" w14:textId="23F9BD4E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6F64472" w14:textId="77777777" w:rsidTr="005E75DF">
        <w:tc>
          <w:tcPr>
            <w:tcW w:w="257" w:type="pct"/>
            <w:vAlign w:val="center"/>
          </w:tcPr>
          <w:p w14:paraId="6D2DE90A" w14:textId="0F4A7C9B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b/>
                <w:sz w:val="22"/>
                <w:szCs w:val="22"/>
              </w:rPr>
              <w:t>2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5228E2" w14:textId="52FF7C91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Va ly điều khiển xa máy VRU/812s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73082" w14:textId="2E5A99EC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</w:tcPr>
          <w:p w14:paraId="250CACDE" w14:textId="6DED243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617DCE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7250789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1430398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191C2B97" w14:textId="3EE02DC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199" w:type="pct"/>
          </w:tcPr>
          <w:p w14:paraId="68C10C21" w14:textId="1CD840A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199" w:type="pct"/>
          </w:tcPr>
          <w:p w14:paraId="50FB4AB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536F456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EC7176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66D8A13A" w14:textId="1FEA848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404" w:type="pct"/>
            <w:vAlign w:val="center"/>
          </w:tcPr>
          <w:p w14:paraId="1FAE28E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77630E69" w14:textId="57CE499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506" w:type="pct"/>
          </w:tcPr>
          <w:p w14:paraId="2E2CC7B5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CA584FC" w14:textId="77777777" w:rsidTr="005E75DF">
        <w:tc>
          <w:tcPr>
            <w:tcW w:w="257" w:type="pct"/>
            <w:vAlign w:val="center"/>
          </w:tcPr>
          <w:p w14:paraId="30AC8D27" w14:textId="11C5A224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AFCC6F" w14:textId="5A1C6DFE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Điều khiển xa máy VRU-812s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2B22B" w14:textId="1A89E78C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76B9C80D" w14:textId="7754DB5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617DCE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503C8FE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3E69C65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7AEA081C" w14:textId="2FE2D9E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0520A2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7F460F95" w14:textId="2F35D45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199" w:type="pct"/>
          </w:tcPr>
          <w:p w14:paraId="3DD0B93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0B5F71F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7A2EC0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70460C07" w14:textId="1EA3D4B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5D7D9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4A4864E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56549FA7" w14:textId="44C1DA7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44FE5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077DB56B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694BA99" w14:textId="77777777" w:rsidTr="005E75DF">
        <w:tc>
          <w:tcPr>
            <w:tcW w:w="257" w:type="pct"/>
            <w:tcBorders>
              <w:bottom w:val="single" w:sz="4" w:space="0" w:color="auto"/>
            </w:tcBorders>
            <w:vAlign w:val="center"/>
          </w:tcPr>
          <w:p w14:paraId="5587C0CE" w14:textId="766E193A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FC7334" w14:textId="16E5D497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Tổ hợp cầm tay HA- 812s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C7FF7" w14:textId="0A447C35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2425D3B1" w14:textId="1A41517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B35364">
              <w:rPr>
                <w:rFonts w:ascii="Times New Roman" w:hAnsi="Times New Roman"/>
                <w:b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5A36E02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0643050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5423A4FE" w14:textId="56E01FFF" w:rsidR="006568DC" w:rsidRPr="00B3536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  <w:r w:rsidRPr="00B35364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767D95DD" w14:textId="3F1FB68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199" w:type="pct"/>
          </w:tcPr>
          <w:p w14:paraId="4AEB273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3A4C1A0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4908A5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0817093D" w14:textId="370536A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76CA2B6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44EFB169" w14:textId="5E0E20F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3A75DC64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F986525" w14:textId="77777777" w:rsidTr="005E75DF">
        <w:tc>
          <w:tcPr>
            <w:tcW w:w="257" w:type="pct"/>
            <w:tcBorders>
              <w:top w:val="single" w:sz="4" w:space="0" w:color="auto"/>
            </w:tcBorders>
            <w:vAlign w:val="center"/>
          </w:tcPr>
          <w:p w14:paraId="22C76A5B" w14:textId="27966D7C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47F8AD" w14:textId="126C1E9A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Tổ hợp cầm tay HA- 812s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BF9F5" w14:textId="717C1C3B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6F512888" w14:textId="3717899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178CE56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1349DEA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13EFDA5B" w14:textId="1D05DAE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199" w:type="pct"/>
          </w:tcPr>
          <w:p w14:paraId="73988A2E" w14:textId="6F384F94" w:rsidR="006568DC" w:rsidRPr="00B3536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  <w:r w:rsidRPr="00B35364">
              <w:rPr>
                <w:rFonts w:ascii="Times New Roman" w:hAnsi="Times New Roman"/>
                <w:bCs/>
                <w:sz w:val="22"/>
                <w:szCs w:val="22"/>
              </w:rPr>
              <w:t>4</w:t>
            </w:r>
          </w:p>
        </w:tc>
        <w:tc>
          <w:tcPr>
            <w:tcW w:w="199" w:type="pct"/>
          </w:tcPr>
          <w:p w14:paraId="3DF9FE9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3AA8FF0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04CD2B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1E3D67AA" w14:textId="0E91F4C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5D7D9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34BEB7C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139D3F69" w14:textId="34E972A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12966B20" w14:textId="044D083A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cháy nổ=2</w:t>
            </w:r>
          </w:p>
        </w:tc>
      </w:tr>
      <w:tr w:rsidR="006651D7" w:rsidRPr="007C56FC" w14:paraId="4E2224FD" w14:textId="77777777" w:rsidTr="005E75DF">
        <w:tc>
          <w:tcPr>
            <w:tcW w:w="257" w:type="pct"/>
            <w:vAlign w:val="center"/>
          </w:tcPr>
          <w:p w14:paraId="046D10F7" w14:textId="4EA95B22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7308302" w14:textId="4D5B8790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Ắc quy điều khiển xa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ED52B" w14:textId="1D3F6A05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78E4AC9B" w14:textId="635B455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4</w:t>
            </w:r>
          </w:p>
        </w:tc>
        <w:tc>
          <w:tcPr>
            <w:tcW w:w="250" w:type="pct"/>
          </w:tcPr>
          <w:p w14:paraId="77BEBC4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6B49E74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0D3B6A64" w14:textId="5F14B44C" w:rsidR="006568DC" w:rsidRPr="00E331BF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E331BF">
              <w:rPr>
                <w:rFonts w:ascii="Times New Roman" w:hAnsi="Times New Roman"/>
                <w:bCs/>
                <w:sz w:val="22"/>
                <w:szCs w:val="22"/>
              </w:rPr>
              <w:t>4</w:t>
            </w:r>
          </w:p>
        </w:tc>
        <w:tc>
          <w:tcPr>
            <w:tcW w:w="199" w:type="pct"/>
          </w:tcPr>
          <w:p w14:paraId="3B6D23B8" w14:textId="0389CEC1" w:rsidR="006568DC" w:rsidRPr="00E331BF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E331BF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650015D2" w14:textId="77777777" w:rsidR="006568DC" w:rsidRPr="00E331BF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1" w:type="pct"/>
          </w:tcPr>
          <w:p w14:paraId="4F51FA2C" w14:textId="77777777" w:rsidR="006568DC" w:rsidRPr="00E331BF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6F73E82" w14:textId="77777777" w:rsidR="006568DC" w:rsidRPr="00E331BF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2625B082" w14:textId="4383874E" w:rsidR="006568DC" w:rsidRPr="00E331BF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E331BF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0EF1364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56BD2853" w14:textId="39281BD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31C0D7C3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964369F" w14:textId="77777777" w:rsidTr="005E75DF">
        <w:tc>
          <w:tcPr>
            <w:tcW w:w="257" w:type="pct"/>
            <w:vAlign w:val="center"/>
          </w:tcPr>
          <w:p w14:paraId="0EF1CCE3" w14:textId="50158202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4DE52C" w14:textId="2192D60D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Ắc quy điều khiển xa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DB87A" w14:textId="0A94E73A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067B04F4" w14:textId="29E078D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3879B5F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3045CC5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00BC439A" w14:textId="11539067" w:rsidR="006568DC" w:rsidRPr="00E331BF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99" w:type="pct"/>
          </w:tcPr>
          <w:p w14:paraId="517A2E4E" w14:textId="29BBC622" w:rsidR="006568DC" w:rsidRPr="00E331BF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E331BF">
              <w:rPr>
                <w:rFonts w:ascii="Times New Roman" w:hAnsi="Times New Roman"/>
                <w:bCs/>
                <w:sz w:val="22"/>
                <w:szCs w:val="22"/>
              </w:rPr>
              <w:t>4</w:t>
            </w:r>
          </w:p>
        </w:tc>
        <w:tc>
          <w:tcPr>
            <w:tcW w:w="199" w:type="pct"/>
          </w:tcPr>
          <w:p w14:paraId="574F4B7D" w14:textId="77777777" w:rsidR="006568DC" w:rsidRPr="00E331BF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1" w:type="pct"/>
          </w:tcPr>
          <w:p w14:paraId="180FE7F5" w14:textId="77777777" w:rsidR="006568DC" w:rsidRPr="00E331BF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5426AE9" w14:textId="77777777" w:rsidR="006568DC" w:rsidRPr="00E331BF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500C3C5E" w14:textId="23ACC3A5" w:rsidR="006568DC" w:rsidRPr="00E331BF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E331BF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404" w:type="pct"/>
            <w:vAlign w:val="center"/>
          </w:tcPr>
          <w:p w14:paraId="0074C62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1AE398FF" w14:textId="07CA0CB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506" w:type="pct"/>
          </w:tcPr>
          <w:p w14:paraId="287130A7" w14:textId="008A080F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Nạp k vào=3</w:t>
            </w:r>
          </w:p>
        </w:tc>
      </w:tr>
      <w:tr w:rsidR="006651D7" w:rsidRPr="007C56FC" w14:paraId="06544CC9" w14:textId="77777777" w:rsidTr="005E75DF">
        <w:tc>
          <w:tcPr>
            <w:tcW w:w="257" w:type="pct"/>
            <w:vAlign w:val="center"/>
          </w:tcPr>
          <w:p w14:paraId="789EB29C" w14:textId="382D3D43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36F212" w14:textId="5A0A2F11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Nguồn nạp điều khiển xa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18FDC" w14:textId="023EABD3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1F288D04" w14:textId="6A06DCA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55CC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71B69EB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05F4425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06A154A1" w14:textId="58CD7E6E" w:rsidR="006568DC" w:rsidRPr="00E331BF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E331BF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76385C3B" w14:textId="6E79C4D0" w:rsidR="006568DC" w:rsidRPr="00E331BF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99" w:type="pct"/>
          </w:tcPr>
          <w:p w14:paraId="6B374907" w14:textId="77777777" w:rsidR="006568DC" w:rsidRPr="00E331BF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1" w:type="pct"/>
          </w:tcPr>
          <w:p w14:paraId="42F98CA6" w14:textId="77777777" w:rsidR="006568DC" w:rsidRPr="00E331BF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A95A6ED" w14:textId="77777777" w:rsidR="006568DC" w:rsidRPr="00E331BF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5A31BE25" w14:textId="5E782444" w:rsidR="006568DC" w:rsidRPr="00E331BF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E331BF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4158689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77B0FF7B" w14:textId="42142A8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5C460C57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4946291" w14:textId="77777777" w:rsidTr="005E75DF">
        <w:tc>
          <w:tcPr>
            <w:tcW w:w="257" w:type="pct"/>
            <w:tcBorders>
              <w:bottom w:val="single" w:sz="4" w:space="0" w:color="auto"/>
            </w:tcBorders>
            <w:vAlign w:val="center"/>
          </w:tcPr>
          <w:p w14:paraId="6B127310" w14:textId="2B7FE884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D527EC" w14:textId="7A986E50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Túi áo máy điều khiển xa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94CFF" w14:textId="04DF91FD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23BB9852" w14:textId="1A87356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55CC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6ECF58C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238DC61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10F4A371" w14:textId="32EFEE0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1D1220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142EE60B" w14:textId="508047A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199" w:type="pct"/>
          </w:tcPr>
          <w:p w14:paraId="663BEC1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23DE169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A16451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6365B588" w14:textId="11BD08F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54D2E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4FF2205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16D0503A" w14:textId="329C99A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964C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50A27CA3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D6C99D3" w14:textId="77777777" w:rsidTr="005E75DF">
        <w:tc>
          <w:tcPr>
            <w:tcW w:w="257" w:type="pct"/>
            <w:tcBorders>
              <w:top w:val="single" w:sz="4" w:space="0" w:color="auto"/>
            </w:tcBorders>
            <w:vAlign w:val="center"/>
          </w:tcPr>
          <w:p w14:paraId="4B9616FD" w14:textId="11E0D871" w:rsidR="006568DC" w:rsidRPr="00967829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FCB83B" w14:textId="0A3AB281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Cáp AC in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4A4D9" w14:textId="64DF2915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1FA4E483" w14:textId="4C56A39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55CC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13DF3A9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75D7E49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766922A2" w14:textId="398A3C6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1D1220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3A62A075" w14:textId="64491D9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199" w:type="pct"/>
          </w:tcPr>
          <w:p w14:paraId="74B268D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7B6DE79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25B394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40B1C232" w14:textId="1C0EAAA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54D2E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7E73CAB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3B356E95" w14:textId="3CBF49F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964C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0BE00D58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ADF6BB9" w14:textId="77777777" w:rsidTr="005E75DF">
        <w:tc>
          <w:tcPr>
            <w:tcW w:w="257" w:type="pct"/>
            <w:vAlign w:val="center"/>
          </w:tcPr>
          <w:p w14:paraId="3A55F79D" w14:textId="5E8BFB80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091236" w14:textId="13B5ED28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Cáp DC in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C62BA" w14:textId="5316E8C7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783473DA" w14:textId="2E86837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55CC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0F4D5CD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25EEAA0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4FFE6C52" w14:textId="073D3E4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1D1220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6E8E5715" w14:textId="640120D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199" w:type="pct"/>
          </w:tcPr>
          <w:p w14:paraId="65AFC3E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22FB57C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F622AA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140A4014" w14:textId="79B4985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54D2E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6848EDB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50D49D5C" w14:textId="1185B90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964C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07A5B362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AF3D236" w14:textId="77777777" w:rsidTr="005E75DF">
        <w:tc>
          <w:tcPr>
            <w:tcW w:w="257" w:type="pct"/>
            <w:vAlign w:val="center"/>
          </w:tcPr>
          <w:p w14:paraId="37A720B5" w14:textId="0FE830CD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9EA3EF" w14:textId="22ED5E17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Cáp DC out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3DC0B" w14:textId="27660157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551D7221" w14:textId="4441A35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55CC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65B0378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344FF4B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7A6BD7CF" w14:textId="538AD60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1D1220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16431D68" w14:textId="1A55C30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199" w:type="pct"/>
          </w:tcPr>
          <w:p w14:paraId="27CBE65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54505CF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A0C376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31B5DD3B" w14:textId="2045F24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54D2E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28F4FB7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59601F08" w14:textId="5218777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964C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57935A16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9A78722" w14:textId="77777777" w:rsidTr="005E75DF">
        <w:tc>
          <w:tcPr>
            <w:tcW w:w="257" w:type="pct"/>
            <w:vAlign w:val="center"/>
          </w:tcPr>
          <w:p w14:paraId="06D441C1" w14:textId="438D5AD1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7EB3E51" w14:textId="13C63CB9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Chìa lục lăng M3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25B8E" w14:textId="1FD4CBF8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593F1DEB" w14:textId="715D040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55CC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656B973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6B94E07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4973F3A5" w14:textId="10409E4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1D1220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0056E6A0" w14:textId="6727C51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199" w:type="pct"/>
          </w:tcPr>
          <w:p w14:paraId="20DA27E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6C3956A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EBD4FE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6FB03799" w14:textId="366BE37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54D2E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5651D63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1C9358D7" w14:textId="0FAC115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964C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5BC402AD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69C0B13" w14:textId="77777777" w:rsidTr="005E75DF">
        <w:tc>
          <w:tcPr>
            <w:tcW w:w="257" w:type="pct"/>
            <w:vAlign w:val="center"/>
          </w:tcPr>
          <w:p w14:paraId="7AF7E67C" w14:textId="73C07383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35219A9" w14:textId="128DFE41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Chìa lục lăng M4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F308D" w14:textId="2FE2D4D0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0EE667FE" w14:textId="2188CC9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55CC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38303BC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2D7276E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1B48FA9A" w14:textId="1A0519A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1D1220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59C2A8A1" w14:textId="7BC13CF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199" w:type="pct"/>
          </w:tcPr>
          <w:p w14:paraId="1BCC1BA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004DB67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05E33D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78F8CBC6" w14:textId="6401E7A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54D2E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7BAE6A6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6D340A64" w14:textId="5721C27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964C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007F819D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A42CA59" w14:textId="77777777" w:rsidTr="005E75DF">
        <w:tc>
          <w:tcPr>
            <w:tcW w:w="257" w:type="pct"/>
            <w:vAlign w:val="center"/>
          </w:tcPr>
          <w:p w14:paraId="1B61A3BC" w14:textId="3B9A66F0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BD31B59" w14:textId="1FEA4F1D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Va ly điều khiển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CD3B7" w14:textId="7406EB1F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18E2D7AB" w14:textId="3857CD7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55CC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517879D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15E6E1D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5573639A" w14:textId="50B6124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1D1220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46C0EB01" w14:textId="3F4C338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199" w:type="pct"/>
          </w:tcPr>
          <w:p w14:paraId="720459F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2BFBE89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A17BC5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7BA1C96B" w14:textId="3820DDF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54D2E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08B9107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3EB9BC83" w14:textId="452D5DB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964C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7681BD29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BA6AB93" w14:textId="77777777" w:rsidTr="005E75DF">
        <w:tc>
          <w:tcPr>
            <w:tcW w:w="257" w:type="pct"/>
            <w:vAlign w:val="center"/>
          </w:tcPr>
          <w:p w14:paraId="6C37EE86" w14:textId="17B12977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b/>
                <w:sz w:val="22"/>
                <w:szCs w:val="22"/>
              </w:rPr>
              <w:t>3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C67E98" w14:textId="7AF59D1A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Nguồn nạp CP-812/s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3670F" w14:textId="3B98EBBA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</w:tcPr>
          <w:p w14:paraId="61C57C1F" w14:textId="5E7256E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70378AA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1DCEF6E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27E27AF2" w14:textId="6A46D92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199" w:type="pct"/>
          </w:tcPr>
          <w:p w14:paraId="369361E4" w14:textId="6962C36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199" w:type="pct"/>
          </w:tcPr>
          <w:p w14:paraId="4F1F48B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7E3542A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C4A3CD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270D8F14" w14:textId="757C57C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404" w:type="pct"/>
            <w:vAlign w:val="center"/>
          </w:tcPr>
          <w:p w14:paraId="4E36ACD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22924F69" w14:textId="61FE57D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506" w:type="pct"/>
          </w:tcPr>
          <w:p w14:paraId="61FD40AA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766F8A2" w14:textId="77777777" w:rsidTr="005E75DF">
        <w:tc>
          <w:tcPr>
            <w:tcW w:w="257" w:type="pct"/>
            <w:vAlign w:val="center"/>
          </w:tcPr>
          <w:p w14:paraId="5410FCDE" w14:textId="0BADB1A5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lastRenderedPageBreak/>
              <w:t>3.1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C1C204" w14:textId="03219427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Nguồn CP-812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CE679" w14:textId="655F1018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496293B0" w14:textId="14E080A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55CC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65C897B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5B70F39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173EA75A" w14:textId="10C1573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F443A1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59A6EEF3" w14:textId="0CEF00B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199" w:type="pct"/>
          </w:tcPr>
          <w:p w14:paraId="7429D68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0417518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DA0991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651CEAE7" w14:textId="2D5BECB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302A8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216C95E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5DC0A885" w14:textId="39937D8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D379C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430DE715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2D339CA" w14:textId="77777777" w:rsidTr="005E75DF">
        <w:tc>
          <w:tcPr>
            <w:tcW w:w="257" w:type="pct"/>
            <w:vAlign w:val="center"/>
          </w:tcPr>
          <w:p w14:paraId="145D16D3" w14:textId="1C12FBBB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3.2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2416A6D" w14:textId="5C455FC2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Cáp nguồn AC 1,8m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CC645" w14:textId="3D74C268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436F0368" w14:textId="424D4C2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55CC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14E28B6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520B4B2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164F1BB8" w14:textId="643B046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F443A1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73E721AE" w14:textId="47FB2C1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199" w:type="pct"/>
          </w:tcPr>
          <w:p w14:paraId="0504072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0692144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D21478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70C1EE6A" w14:textId="3A95240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302A8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5AE459A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05516E1D" w14:textId="6A430F4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D379C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1FF9F25A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CFCBF36" w14:textId="77777777" w:rsidTr="005E75DF">
        <w:tc>
          <w:tcPr>
            <w:tcW w:w="257" w:type="pct"/>
            <w:vAlign w:val="center"/>
          </w:tcPr>
          <w:p w14:paraId="0C5CE516" w14:textId="606038D8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3.3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CD2347" w14:textId="57B1D5AB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Cáp nguồn DC 1m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F5406" w14:textId="34148C7B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16D76657" w14:textId="1A3905D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55CC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607DCA5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54C7F79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16725E75" w14:textId="4724210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F443A1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3C9E78FC" w14:textId="09D776B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199" w:type="pct"/>
          </w:tcPr>
          <w:p w14:paraId="2694242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1C3BC66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C366BC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0ED08FE7" w14:textId="06945B4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302A8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722D3AA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4C2FF92D" w14:textId="29AE57A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D379C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67770B63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7F28FA1" w14:textId="77777777" w:rsidTr="005E75DF">
        <w:tc>
          <w:tcPr>
            <w:tcW w:w="257" w:type="pct"/>
            <w:vAlign w:val="center"/>
          </w:tcPr>
          <w:p w14:paraId="206CE80C" w14:textId="135E1DC8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3.4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0ED939" w14:textId="1CA945FE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Cáp nguồn DC 24 V 1m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0106A" w14:textId="24EEEDED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36726888" w14:textId="18A0AED8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755CC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5E2101D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334FBC0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14ECC06B" w14:textId="50140C4B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F443A1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599E8FFA" w14:textId="77777777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99" w:type="pct"/>
          </w:tcPr>
          <w:p w14:paraId="3306521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1489431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0E0467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66FC0D08" w14:textId="047E0C0F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02A8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6E8CE8F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2ED20547" w14:textId="2065B6B4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D379C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4A213B73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587D461" w14:textId="77777777" w:rsidTr="005E75DF">
        <w:tc>
          <w:tcPr>
            <w:tcW w:w="257" w:type="pct"/>
            <w:vAlign w:val="center"/>
          </w:tcPr>
          <w:p w14:paraId="524F75A8" w14:textId="7D2A6FF7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3.5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618E77" w14:textId="601652E3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Cầu chì AC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33C4E" w14:textId="5376A78E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3B4D4458" w14:textId="6760435F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755CC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1E43ACC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2548FD3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7C278238" w14:textId="2C2871AA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F443A1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12BB8A9E" w14:textId="77777777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99" w:type="pct"/>
          </w:tcPr>
          <w:p w14:paraId="3FC1950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007E3DC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613C84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3FF79B0C" w14:textId="72A15272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02A8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1903EA5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4642EBEB" w14:textId="791ED5BA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D379C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10617310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5D88020" w14:textId="77777777" w:rsidTr="005E75DF">
        <w:tc>
          <w:tcPr>
            <w:tcW w:w="257" w:type="pct"/>
            <w:vAlign w:val="center"/>
          </w:tcPr>
          <w:p w14:paraId="00183BD7" w14:textId="0A06CB4E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b/>
                <w:sz w:val="22"/>
                <w:szCs w:val="22"/>
              </w:rPr>
              <w:t>4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BC527D" w14:textId="41B22536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Hộp phụ kiện VRU-812/s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565C6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</w:tcPr>
          <w:p w14:paraId="0D0E0E50" w14:textId="637CA532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6F47BB1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2DE0A19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1DA40808" w14:textId="269D4720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F443A1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38D4DD25" w14:textId="77777777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99" w:type="pct"/>
          </w:tcPr>
          <w:p w14:paraId="59349DC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52966E4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0118B7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6C1FF665" w14:textId="31E4C5B1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02A8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213C7A4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282CAE52" w14:textId="2EFA4592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D379C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55284B2A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B54C6BF" w14:textId="77777777" w:rsidTr="005E75DF">
        <w:tc>
          <w:tcPr>
            <w:tcW w:w="257" w:type="pct"/>
            <w:vAlign w:val="center"/>
          </w:tcPr>
          <w:p w14:paraId="44EC6A70" w14:textId="6A4A5318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4.1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BC2DD1" w14:textId="4062AEB0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Cáp chuyển tiếp số 1,5m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690AE" w14:textId="24D47027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3A593050" w14:textId="3651788D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755CC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0A9F436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1AE8C3A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6EA75262" w14:textId="7ABE4B39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F443A1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24105C95" w14:textId="77777777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99" w:type="pct"/>
          </w:tcPr>
          <w:p w14:paraId="22BC980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3820D42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E76C76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0DCDD82D" w14:textId="3080EEE5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02A8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2CEAEA9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4B35D408" w14:textId="524BB566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D379C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6B140D72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6CF0B14" w14:textId="77777777" w:rsidTr="005E75DF">
        <w:tc>
          <w:tcPr>
            <w:tcW w:w="257" w:type="pct"/>
            <w:vAlign w:val="center"/>
          </w:tcPr>
          <w:p w14:paraId="7E5982CC" w14:textId="04DF5652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4.2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FBBE3A" w14:textId="06FF4C94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Cáp truyền số liệu 3m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D8320" w14:textId="0B297381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1F5C241D" w14:textId="6E8A96F5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755CC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2CE23CE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7E4872D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3C6A9007" w14:textId="7158B72D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F443A1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5F242200" w14:textId="77777777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99" w:type="pct"/>
          </w:tcPr>
          <w:p w14:paraId="0839427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17B7179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60FA45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01214E58" w14:textId="5D5987A1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02A8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75C72F2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7569CDCD" w14:textId="3D7AEF35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D379C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770931F9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3633657" w14:textId="77777777" w:rsidTr="005E75DF">
        <w:tc>
          <w:tcPr>
            <w:tcW w:w="257" w:type="pct"/>
            <w:vAlign w:val="center"/>
          </w:tcPr>
          <w:p w14:paraId="08B58A29" w14:textId="5040D602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820BC1" w14:textId="625EE2C4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Hòm hộp, bao gói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9C22F" w14:textId="6D2E6373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786B3B18" w14:textId="55CE17C2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755CC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44C7067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22511CD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1CCD2540" w14:textId="737821B8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F443A1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051ACF5C" w14:textId="77777777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99" w:type="pct"/>
          </w:tcPr>
          <w:p w14:paraId="7091BE5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2240A34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4C44B6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198EB219" w14:textId="4EB50D6B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02A8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12533B9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1E217615" w14:textId="3037A656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D379C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04BBCAE4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3E7673A" w14:textId="77777777" w:rsidTr="005E75DF">
        <w:tc>
          <w:tcPr>
            <w:tcW w:w="257" w:type="pct"/>
            <w:vAlign w:val="center"/>
          </w:tcPr>
          <w:p w14:paraId="0F0EB8BE" w14:textId="39D6E0B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6</w:t>
            </w:r>
          </w:p>
        </w:tc>
        <w:tc>
          <w:tcPr>
            <w:tcW w:w="1064" w:type="pct"/>
            <w:vAlign w:val="center"/>
          </w:tcPr>
          <w:p w14:paraId="42D20A92" w14:textId="77777777" w:rsidR="006568DC" w:rsidRPr="007C56FC" w:rsidRDefault="006568DC" w:rsidP="00EB5955">
            <w:pPr>
              <w:tabs>
                <w:tab w:val="left" w:pos="11640"/>
              </w:tabs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Máy VTĐ VRP811/A</w:t>
            </w:r>
          </w:p>
        </w:tc>
        <w:tc>
          <w:tcPr>
            <w:tcW w:w="301" w:type="pct"/>
            <w:vAlign w:val="center"/>
          </w:tcPr>
          <w:p w14:paraId="0EEC49B3" w14:textId="77777777" w:rsidR="006568DC" w:rsidRPr="009E44A1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b/>
                <w:color w:val="C00000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19D41685" w14:textId="7C8A7BB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35</w:t>
            </w:r>
          </w:p>
        </w:tc>
        <w:tc>
          <w:tcPr>
            <w:tcW w:w="250" w:type="pct"/>
          </w:tcPr>
          <w:p w14:paraId="7870B28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167DA01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6C734AED" w14:textId="200C11A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35</w:t>
            </w:r>
          </w:p>
        </w:tc>
        <w:tc>
          <w:tcPr>
            <w:tcW w:w="199" w:type="pct"/>
          </w:tcPr>
          <w:p w14:paraId="1E0E454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199" w:type="pct"/>
          </w:tcPr>
          <w:p w14:paraId="2483C2D4" w14:textId="6B16B8E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6DD60E4A" w14:textId="0FEBFB5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7EF0D77" w14:textId="19DB5F8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38E46D51" w14:textId="78D1A3D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C23160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35</w:t>
            </w:r>
          </w:p>
        </w:tc>
        <w:tc>
          <w:tcPr>
            <w:tcW w:w="404" w:type="pct"/>
          </w:tcPr>
          <w:p w14:paraId="2E428329" w14:textId="16CEFEF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48AE815A" w14:textId="5CDA22F6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bCs/>
                <w:color w:val="C00000"/>
                <w:sz w:val="22"/>
                <w:szCs w:val="22"/>
              </w:rPr>
            </w:pPr>
            <w:r w:rsidRPr="005A6D3C">
              <w:rPr>
                <w:rFonts w:ascii="Times New Roman" w:hAnsi="Times New Roman"/>
                <w:b/>
                <w:bCs/>
                <w:color w:val="C00000"/>
                <w:sz w:val="22"/>
                <w:szCs w:val="22"/>
              </w:rPr>
              <w:t>35</w:t>
            </w:r>
          </w:p>
        </w:tc>
        <w:tc>
          <w:tcPr>
            <w:tcW w:w="506" w:type="pct"/>
          </w:tcPr>
          <w:p w14:paraId="69A54225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31E3599" w14:textId="77777777" w:rsidTr="005E75DF">
        <w:tc>
          <w:tcPr>
            <w:tcW w:w="257" w:type="pct"/>
            <w:vAlign w:val="center"/>
          </w:tcPr>
          <w:p w14:paraId="5F6FD11E" w14:textId="6FF1D405" w:rsidR="006568DC" w:rsidRPr="008519C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5FB65CD0" w14:textId="1362EBFA" w:rsidR="006568DC" w:rsidRPr="008519C0" w:rsidRDefault="006568DC" w:rsidP="00EB5955">
            <w:pPr>
              <w:tabs>
                <w:tab w:val="left" w:pos="11640"/>
              </w:tabs>
              <w:rPr>
                <w:rFonts w:ascii="Times New Roman" w:hAnsi="Times New Roman"/>
                <w:b/>
                <w:sz w:val="18"/>
                <w:szCs w:val="18"/>
              </w:rPr>
            </w:pPr>
            <w:r w:rsidRPr="00D63101">
              <w:rPr>
                <w:rFonts w:ascii="Times New Roman" w:hAnsi="Times New Roman"/>
                <w:b/>
                <w:sz w:val="22"/>
                <w:szCs w:val="22"/>
              </w:rPr>
              <w:t>Máy VTĐ VRP811/A - cũ</w:t>
            </w:r>
          </w:p>
        </w:tc>
        <w:tc>
          <w:tcPr>
            <w:tcW w:w="301" w:type="pct"/>
            <w:vAlign w:val="center"/>
          </w:tcPr>
          <w:p w14:paraId="72138D7F" w14:textId="0740718C" w:rsidR="006568DC" w:rsidRPr="009E44A1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E44A1">
              <w:rPr>
                <w:rFonts w:ascii="Times New Roman" w:hAnsi="Times New Roman"/>
                <w:b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73283D97" w14:textId="7E9F8E9C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0A223F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0" w:type="pct"/>
          </w:tcPr>
          <w:p w14:paraId="69CFBED1" w14:textId="77777777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61D84698" w14:textId="77777777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0" w:type="pct"/>
          </w:tcPr>
          <w:p w14:paraId="411919EC" w14:textId="3374544D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B6143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99" w:type="pct"/>
          </w:tcPr>
          <w:p w14:paraId="7B04515E" w14:textId="77777777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000DB4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6FB26CCB" w14:textId="585ACA5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B04AC72" w14:textId="5A004B6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D585F43" w14:textId="61C191B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24B82F9" w14:textId="0F66F18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97BEB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404" w:type="pct"/>
          </w:tcPr>
          <w:p w14:paraId="55EC918D" w14:textId="71D0934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F98BB3E" w14:textId="2B2F9C2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F71EF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506" w:type="pct"/>
          </w:tcPr>
          <w:p w14:paraId="51541E60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7F5F576" w14:textId="77777777" w:rsidTr="005E75DF">
        <w:tc>
          <w:tcPr>
            <w:tcW w:w="257" w:type="pct"/>
            <w:vAlign w:val="center"/>
          </w:tcPr>
          <w:p w14:paraId="58FAF790" w14:textId="0B0CF9F6" w:rsidR="006568DC" w:rsidRPr="008519C0" w:rsidRDefault="006568DC" w:rsidP="006568DC">
            <w:pPr>
              <w:ind w:firstLine="78"/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4" w:type="pct"/>
            <w:vAlign w:val="center"/>
          </w:tcPr>
          <w:p w14:paraId="2EF82602" w14:textId="5DF233E4" w:rsidR="006568DC" w:rsidRPr="008519C0" w:rsidRDefault="006568DC" w:rsidP="00EB5955">
            <w:pPr>
              <w:ind w:firstLine="43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Nguồn nạp CP-612</w:t>
            </w:r>
          </w:p>
        </w:tc>
        <w:tc>
          <w:tcPr>
            <w:tcW w:w="301" w:type="pct"/>
            <w:vAlign w:val="center"/>
          </w:tcPr>
          <w:p w14:paraId="00D6D447" w14:textId="18E2AB6C" w:rsidR="006568DC" w:rsidRPr="009E44A1" w:rsidRDefault="006568DC" w:rsidP="006568DC">
            <w:pPr>
              <w:jc w:val="center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4C9A4816" w14:textId="038761C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A223F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0" w:type="pct"/>
          </w:tcPr>
          <w:p w14:paraId="55CC58D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B794E8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17C58441" w14:textId="01E0D89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B6143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99" w:type="pct"/>
          </w:tcPr>
          <w:p w14:paraId="0F6F7FD7" w14:textId="4B8694C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438826DC" w14:textId="4B4D4C9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94791E6" w14:textId="196B7AA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9B50570" w14:textId="2E1291A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09E6E35" w14:textId="4092EA5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97BEB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404" w:type="pct"/>
          </w:tcPr>
          <w:p w14:paraId="78F6BCE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CB98EA2" w14:textId="5764D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F71EF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506" w:type="pct"/>
          </w:tcPr>
          <w:p w14:paraId="65A1B6FD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039828D" w14:textId="77777777" w:rsidTr="005E75DF">
        <w:tc>
          <w:tcPr>
            <w:tcW w:w="257" w:type="pct"/>
            <w:vAlign w:val="center"/>
          </w:tcPr>
          <w:p w14:paraId="01D6526A" w14:textId="3516188A" w:rsidR="006568DC" w:rsidRPr="008519C0" w:rsidRDefault="006568DC" w:rsidP="006568DC">
            <w:pPr>
              <w:ind w:firstLine="78"/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4" w:type="pct"/>
            <w:vAlign w:val="center"/>
          </w:tcPr>
          <w:p w14:paraId="162455DF" w14:textId="57135E46" w:rsidR="006568DC" w:rsidRPr="008519C0" w:rsidRDefault="006568DC" w:rsidP="00EB5955">
            <w:pPr>
              <w:ind w:firstLine="43"/>
              <w:rPr>
                <w:rFonts w:ascii="Times New Roman" w:eastAsia="Calibri" w:hAnsi="Times New Roman"/>
                <w:color w:val="000000"/>
                <w:sz w:val="22"/>
                <w:szCs w:val="22"/>
                <w:lang w:val="fi-FI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  <w:lang w:val="fi-FI"/>
              </w:rPr>
              <w:t>Tổ hợp quàng đầu 1 tai 1 mic HE-811</w:t>
            </w:r>
          </w:p>
        </w:tc>
        <w:tc>
          <w:tcPr>
            <w:tcW w:w="301" w:type="pct"/>
            <w:vAlign w:val="center"/>
          </w:tcPr>
          <w:p w14:paraId="0AFF09AF" w14:textId="37C89E36" w:rsidR="006568DC" w:rsidRPr="009E44A1" w:rsidRDefault="006568DC" w:rsidP="006568DC">
            <w:pPr>
              <w:jc w:val="center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7523357E" w14:textId="0DE1E3C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A223F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0" w:type="pct"/>
          </w:tcPr>
          <w:p w14:paraId="62C8287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3C4790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1364C72F" w14:textId="6E5916D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B6143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99" w:type="pct"/>
          </w:tcPr>
          <w:p w14:paraId="1C3A194A" w14:textId="6E17B7A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7BE8DCBC" w14:textId="0A23183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F69029F" w14:textId="50F60B7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A965E02" w14:textId="01A5CEA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5A1612C" w14:textId="008B943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97BEB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404" w:type="pct"/>
          </w:tcPr>
          <w:p w14:paraId="3B19A4C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1D377A7" w14:textId="7CE048A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F71EF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506" w:type="pct"/>
          </w:tcPr>
          <w:p w14:paraId="08A22A32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410E1C1" w14:textId="77777777" w:rsidTr="005E75DF">
        <w:tc>
          <w:tcPr>
            <w:tcW w:w="257" w:type="pct"/>
            <w:vAlign w:val="center"/>
          </w:tcPr>
          <w:p w14:paraId="49523284" w14:textId="5753E490" w:rsidR="006568DC" w:rsidRPr="008519C0" w:rsidRDefault="006568DC" w:rsidP="006568DC">
            <w:pPr>
              <w:ind w:firstLine="78"/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4" w:type="pct"/>
            <w:vAlign w:val="center"/>
          </w:tcPr>
          <w:p w14:paraId="7168BCE1" w14:textId="338A10C2" w:rsidR="006568DC" w:rsidRPr="008519C0" w:rsidRDefault="006568DC" w:rsidP="00EB5955">
            <w:pPr>
              <w:ind w:firstLine="43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Tổ hợp cầm tay HA611</w:t>
            </w:r>
          </w:p>
        </w:tc>
        <w:tc>
          <w:tcPr>
            <w:tcW w:w="301" w:type="pct"/>
            <w:vAlign w:val="center"/>
          </w:tcPr>
          <w:p w14:paraId="5A22F627" w14:textId="0505BE75" w:rsidR="006568DC" w:rsidRPr="009E44A1" w:rsidRDefault="006568DC" w:rsidP="006568DC">
            <w:pPr>
              <w:jc w:val="center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0A4A1E19" w14:textId="11CFDC74" w:rsidR="006568DC" w:rsidRPr="007C56FC" w:rsidRDefault="00094E6A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5871561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F005BE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1BD201C3" w14:textId="00688C3D" w:rsidR="006568DC" w:rsidRPr="007C56FC" w:rsidRDefault="00094E6A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629A57B3" w14:textId="45D8C3AC" w:rsidR="006568DC" w:rsidRPr="007C56FC" w:rsidRDefault="00094E6A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56236144" w14:textId="1B2BEA9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657557B" w14:textId="04786E4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F77191C" w14:textId="7F65EE6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70B47AD" w14:textId="0E1281D9" w:rsidR="006568DC" w:rsidRPr="007C56FC" w:rsidRDefault="00094E6A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</w:tcPr>
          <w:p w14:paraId="26C97F1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B1DFEAF" w14:textId="23A8FFBF" w:rsidR="006568DC" w:rsidRPr="007C56FC" w:rsidRDefault="00094E6A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68C04B2D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AEE9E9F" w14:textId="77777777" w:rsidTr="005E75DF">
        <w:tc>
          <w:tcPr>
            <w:tcW w:w="257" w:type="pct"/>
            <w:vAlign w:val="center"/>
          </w:tcPr>
          <w:p w14:paraId="424CC2B3" w14:textId="77777777" w:rsidR="00094E6A" w:rsidRPr="000040A5" w:rsidRDefault="00094E6A" w:rsidP="006568DC">
            <w:pPr>
              <w:ind w:firstLine="78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64" w:type="pct"/>
            <w:vAlign w:val="center"/>
          </w:tcPr>
          <w:p w14:paraId="15D637BA" w14:textId="50316FA7" w:rsidR="00094E6A" w:rsidRPr="000040A5" w:rsidRDefault="00094E6A" w:rsidP="00EB5955">
            <w:pPr>
              <w:ind w:firstLine="43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Tổ hợp cầm tay HA611</w:t>
            </w:r>
          </w:p>
        </w:tc>
        <w:tc>
          <w:tcPr>
            <w:tcW w:w="301" w:type="pct"/>
            <w:vAlign w:val="center"/>
          </w:tcPr>
          <w:p w14:paraId="5624A739" w14:textId="2C02037F" w:rsidR="00094E6A" w:rsidRPr="009E44A1" w:rsidRDefault="00094E6A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57300894" w14:textId="25680BE5" w:rsidR="00094E6A" w:rsidRPr="000A223F" w:rsidRDefault="00094E6A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250" w:type="pct"/>
          </w:tcPr>
          <w:p w14:paraId="68C5EB8E" w14:textId="77777777" w:rsidR="00094E6A" w:rsidRPr="007C56FC" w:rsidRDefault="00094E6A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BEAA5F8" w14:textId="77777777" w:rsidR="00094E6A" w:rsidRPr="007C56FC" w:rsidRDefault="00094E6A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43EDC67A" w14:textId="239D0AF0" w:rsidR="00094E6A" w:rsidRPr="008B6143" w:rsidRDefault="00094E6A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99" w:type="pct"/>
          </w:tcPr>
          <w:p w14:paraId="13E416AE" w14:textId="5AB95C3F" w:rsidR="00094E6A" w:rsidRPr="007C56FC" w:rsidRDefault="00094E6A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3046DB51" w14:textId="77777777" w:rsidR="00094E6A" w:rsidRPr="007C56FC" w:rsidRDefault="00094E6A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9587E8E" w14:textId="77777777" w:rsidR="00094E6A" w:rsidRPr="007C56FC" w:rsidRDefault="00094E6A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2FBD60B" w14:textId="77777777" w:rsidR="00094E6A" w:rsidRPr="007C56FC" w:rsidRDefault="00094E6A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524F3046" w14:textId="1414CC88" w:rsidR="00094E6A" w:rsidRPr="00497BEB" w:rsidRDefault="00094E6A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404" w:type="pct"/>
          </w:tcPr>
          <w:p w14:paraId="42FBC3D2" w14:textId="77777777" w:rsidR="00094E6A" w:rsidRPr="007C56FC" w:rsidRDefault="00094E6A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F9439B0" w14:textId="7CF7499B" w:rsidR="00094E6A" w:rsidRPr="007F71EF" w:rsidRDefault="00094E6A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506" w:type="pct"/>
          </w:tcPr>
          <w:p w14:paraId="683A22E4" w14:textId="09578879" w:rsidR="00094E6A" w:rsidRDefault="00094E6A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Dây bong, đứt = 5</w:t>
            </w:r>
          </w:p>
          <w:p w14:paraId="0475EC15" w14:textId="733C75D6" w:rsidR="00094E6A" w:rsidRPr="007C56FC" w:rsidRDefault="00094E6A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Không nghe, phát được = 3</w:t>
            </w:r>
          </w:p>
        </w:tc>
      </w:tr>
      <w:tr w:rsidR="006651D7" w:rsidRPr="007C56FC" w14:paraId="0B46BE0D" w14:textId="77777777" w:rsidTr="005E75DF">
        <w:tc>
          <w:tcPr>
            <w:tcW w:w="257" w:type="pct"/>
            <w:vAlign w:val="center"/>
          </w:tcPr>
          <w:p w14:paraId="78A112AF" w14:textId="4868504A" w:rsidR="006568DC" w:rsidRPr="008519C0" w:rsidRDefault="006568DC" w:rsidP="006568DC">
            <w:pPr>
              <w:ind w:firstLine="78"/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4" w:type="pct"/>
            <w:vAlign w:val="center"/>
          </w:tcPr>
          <w:p w14:paraId="5656BC95" w14:textId="1034AB11" w:rsidR="006568DC" w:rsidRPr="006651D7" w:rsidRDefault="006568DC" w:rsidP="00EB5955">
            <w:pPr>
              <w:ind w:firstLine="43"/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Anten cần (dạng lá lúa) 0,6 m LA06</w:t>
            </w:r>
          </w:p>
        </w:tc>
        <w:tc>
          <w:tcPr>
            <w:tcW w:w="301" w:type="pct"/>
            <w:vAlign w:val="center"/>
          </w:tcPr>
          <w:p w14:paraId="588D8774" w14:textId="66DED918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4892597D" w14:textId="7D31227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A223F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0" w:type="pct"/>
          </w:tcPr>
          <w:p w14:paraId="317FDCE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14AC1F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BFF1895" w14:textId="5466CE6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B6143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99" w:type="pct"/>
          </w:tcPr>
          <w:p w14:paraId="045F0AC3" w14:textId="014E13D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4D2C8D6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13A0CA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B0420C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86A88C0" w14:textId="418E3F81" w:rsidR="006568DC" w:rsidRPr="003976B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97BEB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404" w:type="pct"/>
          </w:tcPr>
          <w:p w14:paraId="4A0CFD6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F620F1D" w14:textId="39101C3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F71EF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506" w:type="pct"/>
          </w:tcPr>
          <w:p w14:paraId="1FEABC4E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30927F1" w14:textId="77777777" w:rsidTr="005E75DF">
        <w:tc>
          <w:tcPr>
            <w:tcW w:w="257" w:type="pct"/>
            <w:vAlign w:val="center"/>
          </w:tcPr>
          <w:p w14:paraId="39095776" w14:textId="0E3B4982" w:rsidR="006568DC" w:rsidRPr="008519C0" w:rsidRDefault="006568DC" w:rsidP="006568DC">
            <w:pPr>
              <w:ind w:firstLine="78"/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4" w:type="pct"/>
            <w:vAlign w:val="center"/>
          </w:tcPr>
          <w:p w14:paraId="366D2EF2" w14:textId="280C104F" w:rsidR="006568DC" w:rsidRPr="006651D7" w:rsidRDefault="006568DC" w:rsidP="00EB5955">
            <w:pPr>
              <w:ind w:firstLine="43"/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Anten cần (dạng lá lúa) 0,9 m LA09</w:t>
            </w:r>
          </w:p>
        </w:tc>
        <w:tc>
          <w:tcPr>
            <w:tcW w:w="301" w:type="pct"/>
            <w:vAlign w:val="center"/>
          </w:tcPr>
          <w:p w14:paraId="15AED508" w14:textId="663A2309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6F2F4296" w14:textId="6460B01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A223F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0" w:type="pct"/>
          </w:tcPr>
          <w:p w14:paraId="031A548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42A79F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0C95E349" w14:textId="0709E5E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B6143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99" w:type="pct"/>
          </w:tcPr>
          <w:p w14:paraId="6D3D16DF" w14:textId="522D386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</w:tcPr>
          <w:p w14:paraId="5BA3616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5DD422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4409F4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E2C167B" w14:textId="092709B0" w:rsidR="006568DC" w:rsidRPr="003976B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97BEB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404" w:type="pct"/>
          </w:tcPr>
          <w:p w14:paraId="6C67276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C606A05" w14:textId="3A17C17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F71EF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506" w:type="pct"/>
          </w:tcPr>
          <w:p w14:paraId="29D03189" w14:textId="22D20810" w:rsidR="006568DC" w:rsidRPr="008519C0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651D7" w:rsidRPr="007C56FC" w14:paraId="2F126B96" w14:textId="77777777" w:rsidTr="005E75DF">
        <w:tc>
          <w:tcPr>
            <w:tcW w:w="257" w:type="pct"/>
            <w:vAlign w:val="center"/>
          </w:tcPr>
          <w:p w14:paraId="06B16BE1" w14:textId="5B2A9918" w:rsidR="006568DC" w:rsidRPr="008519C0" w:rsidRDefault="006568DC" w:rsidP="006568DC">
            <w:pPr>
              <w:ind w:firstLine="78"/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4" w:type="pct"/>
            <w:vAlign w:val="center"/>
          </w:tcPr>
          <w:p w14:paraId="5F844425" w14:textId="1426144F" w:rsidR="006568DC" w:rsidRPr="008519C0" w:rsidRDefault="006568DC" w:rsidP="00EB5955">
            <w:pPr>
              <w:ind w:firstLine="43"/>
              <w:rPr>
                <w:rFonts w:ascii="Times New Roman" w:eastAsia="Calibri" w:hAnsi="Times New Roman"/>
                <w:color w:val="000000"/>
                <w:spacing w:val="-10"/>
                <w:sz w:val="22"/>
                <w:szCs w:val="22"/>
                <w:lang w:val="fr-FR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Anten sóng chạy</w:t>
            </w:r>
          </w:p>
        </w:tc>
        <w:tc>
          <w:tcPr>
            <w:tcW w:w="301" w:type="pct"/>
            <w:vAlign w:val="center"/>
          </w:tcPr>
          <w:p w14:paraId="70371C20" w14:textId="7165AE8D" w:rsidR="006568DC" w:rsidRPr="009E44A1" w:rsidRDefault="006568DC" w:rsidP="006568DC">
            <w:pPr>
              <w:jc w:val="center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0D3EEBEB" w14:textId="03E7BD4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A223F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0" w:type="pct"/>
          </w:tcPr>
          <w:p w14:paraId="41ED464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6ACE1B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15BE280" w14:textId="277A5DD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B6143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99" w:type="pct"/>
          </w:tcPr>
          <w:p w14:paraId="6D0D2B1A" w14:textId="6CB1B0C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2D3B8626" w14:textId="2C448FD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F962377" w14:textId="3BF7CB7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DDB66E5" w14:textId="7ED4922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50730CB" w14:textId="7F7114E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97BEB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404" w:type="pct"/>
          </w:tcPr>
          <w:p w14:paraId="7FE787C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051BC2E" w14:textId="361C816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F71EF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506" w:type="pct"/>
          </w:tcPr>
          <w:p w14:paraId="0AAD2288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FD8AE0E" w14:textId="77777777" w:rsidTr="005E75DF">
        <w:tc>
          <w:tcPr>
            <w:tcW w:w="257" w:type="pct"/>
            <w:vAlign w:val="center"/>
          </w:tcPr>
          <w:p w14:paraId="70B62B76" w14:textId="7427BD2B" w:rsidR="006568DC" w:rsidRPr="008519C0" w:rsidRDefault="006568DC" w:rsidP="006568DC">
            <w:pPr>
              <w:ind w:firstLine="78"/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64" w:type="pct"/>
            <w:vAlign w:val="center"/>
          </w:tcPr>
          <w:p w14:paraId="17AE4322" w14:textId="60040AE1" w:rsidR="006568DC" w:rsidRPr="008519C0" w:rsidRDefault="006568DC" w:rsidP="00EB5955">
            <w:pPr>
              <w:ind w:firstLine="43"/>
              <w:rPr>
                <w:rFonts w:ascii="Times New Roman" w:eastAsia="Calibri" w:hAnsi="Times New Roman"/>
                <w:color w:val="000000"/>
                <w:spacing w:val="-10"/>
                <w:sz w:val="22"/>
                <w:szCs w:val="22"/>
                <w:lang w:val="fr-FR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Ắc quy khô BP-612</w:t>
            </w:r>
          </w:p>
        </w:tc>
        <w:tc>
          <w:tcPr>
            <w:tcW w:w="301" w:type="pct"/>
            <w:vAlign w:val="center"/>
          </w:tcPr>
          <w:p w14:paraId="13522D2C" w14:textId="3B0D1053" w:rsidR="006568DC" w:rsidRPr="009E44A1" w:rsidRDefault="006568DC" w:rsidP="006568DC">
            <w:pPr>
              <w:jc w:val="center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529B9ED7" w14:textId="683A621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  <w:tc>
          <w:tcPr>
            <w:tcW w:w="250" w:type="pct"/>
          </w:tcPr>
          <w:p w14:paraId="37297E3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DDCC5B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299A22B3" w14:textId="7B1183B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  <w:tc>
          <w:tcPr>
            <w:tcW w:w="199" w:type="pct"/>
          </w:tcPr>
          <w:p w14:paraId="1931F45D" w14:textId="6A9DB5F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2C784444" w14:textId="4C33388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CDFAC30" w14:textId="303A6B4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BDD6BDA" w14:textId="5D4EB9C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87F6FCD" w14:textId="598D4DB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18</w:t>
            </w:r>
          </w:p>
        </w:tc>
        <w:tc>
          <w:tcPr>
            <w:tcW w:w="404" w:type="pct"/>
          </w:tcPr>
          <w:p w14:paraId="1BF0CAA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F9AADC5" w14:textId="0BD5B21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18</w:t>
            </w:r>
          </w:p>
        </w:tc>
        <w:tc>
          <w:tcPr>
            <w:tcW w:w="506" w:type="pct"/>
          </w:tcPr>
          <w:p w14:paraId="6C09679C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120732C" w14:textId="77777777" w:rsidTr="005E75DF">
        <w:tc>
          <w:tcPr>
            <w:tcW w:w="257" w:type="pct"/>
            <w:vAlign w:val="center"/>
          </w:tcPr>
          <w:p w14:paraId="769A1597" w14:textId="2419702A" w:rsidR="006568DC" w:rsidRPr="008519C0" w:rsidRDefault="006568DC" w:rsidP="006568DC">
            <w:pPr>
              <w:ind w:firstLine="78"/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103B3F24" w14:textId="77CFF5E4" w:rsidR="006568DC" w:rsidRPr="008519C0" w:rsidRDefault="006568DC" w:rsidP="00EB5955">
            <w:pPr>
              <w:ind w:firstLine="43"/>
              <w:rPr>
                <w:rFonts w:ascii="Times New Roman" w:eastAsia="Calibri" w:hAnsi="Times New Roman"/>
                <w:color w:val="000000"/>
                <w:sz w:val="16"/>
                <w:szCs w:val="16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Ắc quy khô BP-612</w:t>
            </w:r>
          </w:p>
        </w:tc>
        <w:tc>
          <w:tcPr>
            <w:tcW w:w="301" w:type="pct"/>
            <w:vAlign w:val="center"/>
          </w:tcPr>
          <w:p w14:paraId="4BF1F02A" w14:textId="5D73A66A" w:rsidR="006568DC" w:rsidRPr="009E44A1" w:rsidRDefault="006568DC" w:rsidP="006568DC">
            <w:pPr>
              <w:jc w:val="center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1B975BEB" w14:textId="3C7E50B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8AE05F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728768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1658EF8B" w14:textId="0A8B561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</w:tcPr>
          <w:p w14:paraId="6CEA65AF" w14:textId="1E7373A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774BE1A2" w14:textId="6CF91DE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51BF5D2" w14:textId="67E8E72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CB23768" w14:textId="640D28F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C045A83" w14:textId="3FEF538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</w:tcPr>
          <w:p w14:paraId="3E11233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281B839" w14:textId="58C8F5A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35852D1D" w14:textId="16D2A539" w:rsidR="006568DC" w:rsidRPr="00543676" w:rsidRDefault="006568DC" w:rsidP="0054367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43676">
              <w:rPr>
                <w:rFonts w:ascii="Times New Roman" w:hAnsi="Times New Roman"/>
                <w:sz w:val="18"/>
                <w:szCs w:val="18"/>
              </w:rPr>
              <w:t>Cháy nổ</w:t>
            </w:r>
            <w:r w:rsidR="00543676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543676">
              <w:rPr>
                <w:rFonts w:ascii="Times New Roman" w:hAnsi="Times New Roman"/>
                <w:sz w:val="18"/>
                <w:szCs w:val="18"/>
              </w:rPr>
              <w:t>=</w:t>
            </w:r>
            <w:r w:rsidR="00543676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543676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  <w:tr w:rsidR="006651D7" w:rsidRPr="007C56FC" w14:paraId="4BFB91D4" w14:textId="77777777" w:rsidTr="005E75DF">
        <w:tc>
          <w:tcPr>
            <w:tcW w:w="257" w:type="pct"/>
            <w:vAlign w:val="center"/>
          </w:tcPr>
          <w:p w14:paraId="00AED3DE" w14:textId="38C41EF4" w:rsidR="006568DC" w:rsidRPr="008519C0" w:rsidRDefault="006568DC" w:rsidP="006568DC">
            <w:pPr>
              <w:ind w:firstLine="78"/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64" w:type="pct"/>
            <w:vAlign w:val="center"/>
          </w:tcPr>
          <w:p w14:paraId="4E02A9B0" w14:textId="107A4A27" w:rsidR="006568DC" w:rsidRPr="008519C0" w:rsidRDefault="006568DC" w:rsidP="00EB5955">
            <w:pPr>
              <w:ind w:firstLine="43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MPĐ quay tay R-612/A</w:t>
            </w:r>
          </w:p>
        </w:tc>
        <w:tc>
          <w:tcPr>
            <w:tcW w:w="301" w:type="pct"/>
            <w:vAlign w:val="center"/>
          </w:tcPr>
          <w:p w14:paraId="5734AE10" w14:textId="1F32EFBD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1B067B0D" w14:textId="5B8C9E0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A223F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0" w:type="pct"/>
          </w:tcPr>
          <w:p w14:paraId="62AB500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12A001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23538E77" w14:textId="3318C6F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B6143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99" w:type="pct"/>
          </w:tcPr>
          <w:p w14:paraId="578D1F9B" w14:textId="344AB84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5C0255D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0A540A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EAEFF9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5A8F4BE5" w14:textId="71ED9D2A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97BEB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404" w:type="pct"/>
          </w:tcPr>
          <w:p w14:paraId="465F717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69019C6" w14:textId="327AB63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F71EF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506" w:type="pct"/>
          </w:tcPr>
          <w:p w14:paraId="7139A854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B6736A2" w14:textId="77777777" w:rsidTr="005E75DF">
        <w:tc>
          <w:tcPr>
            <w:tcW w:w="257" w:type="pct"/>
            <w:vAlign w:val="center"/>
          </w:tcPr>
          <w:p w14:paraId="4D2B640A" w14:textId="0023E1D5" w:rsidR="006568DC" w:rsidRPr="008519C0" w:rsidRDefault="006568DC" w:rsidP="006568DC">
            <w:pPr>
              <w:ind w:firstLine="78"/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64" w:type="pct"/>
            <w:vAlign w:val="center"/>
          </w:tcPr>
          <w:p w14:paraId="14A9A203" w14:textId="114DDBAD" w:rsidR="006568DC" w:rsidRPr="008519C0" w:rsidRDefault="006568DC" w:rsidP="00EB5955">
            <w:pPr>
              <w:ind w:firstLine="43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Bộ ĐKX RC-811/A</w:t>
            </w:r>
          </w:p>
        </w:tc>
        <w:tc>
          <w:tcPr>
            <w:tcW w:w="301" w:type="pct"/>
            <w:vAlign w:val="center"/>
          </w:tcPr>
          <w:p w14:paraId="4AB9006A" w14:textId="2AE2071E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3651CC9B" w14:textId="20D941D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A223F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0" w:type="pct"/>
          </w:tcPr>
          <w:p w14:paraId="7B2337F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125E60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5F66D7C" w14:textId="5896383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B6143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99" w:type="pct"/>
          </w:tcPr>
          <w:p w14:paraId="09D3312D" w14:textId="318D7EF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06123A0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448FE9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F5C2E89" w14:textId="7D80B422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E7240BF" w14:textId="51548945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97BEB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404" w:type="pct"/>
          </w:tcPr>
          <w:p w14:paraId="502AA65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F3C5856" w14:textId="7A3521A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F71EF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506" w:type="pct"/>
          </w:tcPr>
          <w:p w14:paraId="191590F8" w14:textId="11362AB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C5AD54D" w14:textId="77777777" w:rsidTr="005E75DF">
        <w:tc>
          <w:tcPr>
            <w:tcW w:w="257" w:type="pct"/>
            <w:vAlign w:val="center"/>
          </w:tcPr>
          <w:p w14:paraId="64EF3D51" w14:textId="44DE35B7" w:rsidR="006568DC" w:rsidRPr="008519C0" w:rsidRDefault="006568DC" w:rsidP="006568DC">
            <w:pPr>
              <w:ind w:firstLine="78"/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64" w:type="pct"/>
            <w:vAlign w:val="center"/>
          </w:tcPr>
          <w:p w14:paraId="49104090" w14:textId="1D276CEE" w:rsidR="006568DC" w:rsidRPr="008519C0" w:rsidRDefault="006568DC" w:rsidP="00EB5955">
            <w:pPr>
              <w:ind w:firstLine="43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Bộ phối hợp aten BU01</w:t>
            </w:r>
          </w:p>
        </w:tc>
        <w:tc>
          <w:tcPr>
            <w:tcW w:w="301" w:type="pct"/>
            <w:vAlign w:val="center"/>
          </w:tcPr>
          <w:p w14:paraId="0F89C2FC" w14:textId="3E514610" w:rsidR="006568DC" w:rsidRPr="009E44A1" w:rsidRDefault="006568DC" w:rsidP="006568DC">
            <w:pPr>
              <w:jc w:val="center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3309FBE3" w14:textId="41E4DD3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A223F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0" w:type="pct"/>
            <w:vAlign w:val="center"/>
          </w:tcPr>
          <w:p w14:paraId="2111121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6F032B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67D70E1E" w14:textId="517DF1F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B6143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99" w:type="pct"/>
            <w:vAlign w:val="center"/>
          </w:tcPr>
          <w:p w14:paraId="40457B1A" w14:textId="3F7AB9A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449064FE" w14:textId="5B18792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727F483A" w14:textId="0887C18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802BEC0" w14:textId="2BFC48F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C5C91F5" w14:textId="5F77347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97BEB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404" w:type="pct"/>
            <w:vAlign w:val="center"/>
          </w:tcPr>
          <w:p w14:paraId="4658456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36BAC14" w14:textId="03BB1F7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F71EF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506" w:type="pct"/>
            <w:vAlign w:val="center"/>
          </w:tcPr>
          <w:p w14:paraId="14B55A6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vi-VN"/>
              </w:rPr>
            </w:pPr>
          </w:p>
        </w:tc>
      </w:tr>
      <w:tr w:rsidR="006651D7" w:rsidRPr="007C56FC" w14:paraId="1D767A73" w14:textId="77777777" w:rsidTr="005E75DF">
        <w:tc>
          <w:tcPr>
            <w:tcW w:w="257" w:type="pct"/>
            <w:vAlign w:val="center"/>
          </w:tcPr>
          <w:p w14:paraId="13B5AC50" w14:textId="5CCF6298" w:rsidR="006568DC" w:rsidRPr="008519C0" w:rsidRDefault="006568DC" w:rsidP="006568DC">
            <w:pPr>
              <w:ind w:firstLine="78"/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64" w:type="pct"/>
            <w:vAlign w:val="center"/>
          </w:tcPr>
          <w:p w14:paraId="3BA03B86" w14:textId="5D58CEFA" w:rsidR="006568DC" w:rsidRPr="008519C0" w:rsidRDefault="006568DC" w:rsidP="00EB5955">
            <w:pPr>
              <w:ind w:firstLine="43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Ống nối mềm atnGN01</w:t>
            </w:r>
          </w:p>
        </w:tc>
        <w:tc>
          <w:tcPr>
            <w:tcW w:w="301" w:type="pct"/>
            <w:vAlign w:val="center"/>
          </w:tcPr>
          <w:p w14:paraId="0D1861F1" w14:textId="021427F3" w:rsidR="006568DC" w:rsidRPr="009E44A1" w:rsidRDefault="006568DC" w:rsidP="006568DC">
            <w:pPr>
              <w:jc w:val="center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7B72215B" w14:textId="4E47C94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A223F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0" w:type="pct"/>
            <w:vAlign w:val="center"/>
          </w:tcPr>
          <w:p w14:paraId="647692D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3EC732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110ACE0E" w14:textId="2DCB1BF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B6143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99" w:type="pct"/>
            <w:vAlign w:val="center"/>
          </w:tcPr>
          <w:p w14:paraId="668FA09D" w14:textId="4D2E31B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2F118359" w14:textId="7A62B5D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4DE8BEC7" w14:textId="01D8EF5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4EBC323" w14:textId="54EC21C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3AA16AB" w14:textId="72DB3CF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97BEB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404" w:type="pct"/>
            <w:vAlign w:val="center"/>
          </w:tcPr>
          <w:p w14:paraId="7F3468D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8A6442A" w14:textId="1BAED43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F71EF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506" w:type="pct"/>
          </w:tcPr>
          <w:p w14:paraId="3D91CD1C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1616BAF" w14:textId="77777777" w:rsidTr="005E75DF">
        <w:tc>
          <w:tcPr>
            <w:tcW w:w="257" w:type="pct"/>
            <w:vAlign w:val="center"/>
          </w:tcPr>
          <w:p w14:paraId="654447FF" w14:textId="607CF657" w:rsidR="006568DC" w:rsidRPr="008519C0" w:rsidRDefault="006568DC" w:rsidP="006568DC">
            <w:pPr>
              <w:ind w:firstLine="78"/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lastRenderedPageBreak/>
              <w:t>12</w:t>
            </w:r>
          </w:p>
        </w:tc>
        <w:tc>
          <w:tcPr>
            <w:tcW w:w="1064" w:type="pct"/>
            <w:vAlign w:val="center"/>
          </w:tcPr>
          <w:p w14:paraId="078AE0A6" w14:textId="5AE3CDB6" w:rsidR="006568DC" w:rsidRPr="008519C0" w:rsidRDefault="006568DC" w:rsidP="00EB5955">
            <w:pPr>
              <w:ind w:firstLine="43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Túi áo máy</w:t>
            </w:r>
          </w:p>
        </w:tc>
        <w:tc>
          <w:tcPr>
            <w:tcW w:w="301" w:type="pct"/>
            <w:vAlign w:val="center"/>
          </w:tcPr>
          <w:p w14:paraId="75D90011" w14:textId="6DE6C5E7" w:rsidR="006568DC" w:rsidRPr="009E44A1" w:rsidRDefault="006568DC" w:rsidP="006568DC">
            <w:pPr>
              <w:jc w:val="center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20E47C1F" w14:textId="55859D0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A223F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0" w:type="pct"/>
            <w:vAlign w:val="center"/>
          </w:tcPr>
          <w:p w14:paraId="787A731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C9F5F8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591F996D" w14:textId="463CE9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B6143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99" w:type="pct"/>
            <w:vAlign w:val="center"/>
          </w:tcPr>
          <w:p w14:paraId="2C4DC1F7" w14:textId="2B43B4C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3E16F2A1" w14:textId="79ACB25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1166D26C" w14:textId="34E2BE5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0A33B19" w14:textId="37E7062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11EFAF6" w14:textId="4C99D3F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97BEB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404" w:type="pct"/>
            <w:vAlign w:val="center"/>
          </w:tcPr>
          <w:p w14:paraId="1C8E70C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F897217" w14:textId="351E36C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F71EF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506" w:type="pct"/>
          </w:tcPr>
          <w:p w14:paraId="76EA9BA1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8C77250" w14:textId="77777777" w:rsidTr="005E75DF">
        <w:tc>
          <w:tcPr>
            <w:tcW w:w="257" w:type="pct"/>
            <w:vAlign w:val="center"/>
          </w:tcPr>
          <w:p w14:paraId="316CE1EE" w14:textId="30095A4E" w:rsidR="006568DC" w:rsidRPr="008519C0" w:rsidRDefault="006568DC" w:rsidP="006568DC">
            <w:pPr>
              <w:ind w:firstLine="78"/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64" w:type="pct"/>
            <w:vAlign w:val="center"/>
          </w:tcPr>
          <w:p w14:paraId="39243AA2" w14:textId="5A914F8C" w:rsidR="006568DC" w:rsidRPr="008519C0" w:rsidRDefault="006568DC" w:rsidP="00EB5955">
            <w:pPr>
              <w:ind w:firstLine="43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Tài liệu HDSD</w:t>
            </w:r>
          </w:p>
        </w:tc>
        <w:tc>
          <w:tcPr>
            <w:tcW w:w="301" w:type="pct"/>
            <w:vAlign w:val="center"/>
          </w:tcPr>
          <w:p w14:paraId="3DEA2428" w14:textId="518A21BB" w:rsidR="006568DC" w:rsidRPr="009E44A1" w:rsidRDefault="006568DC" w:rsidP="006568DC">
            <w:pPr>
              <w:jc w:val="center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67" w:type="pct"/>
          </w:tcPr>
          <w:p w14:paraId="5A79DB10" w14:textId="5B14E3F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A223F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0" w:type="pct"/>
            <w:vAlign w:val="center"/>
          </w:tcPr>
          <w:p w14:paraId="0FD5C81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768B9B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27A9B29E" w14:textId="79F2921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B6143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99" w:type="pct"/>
            <w:vAlign w:val="center"/>
          </w:tcPr>
          <w:p w14:paraId="34362B05" w14:textId="5F05012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1D1D2D92" w14:textId="15CD75B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0369E9D9" w14:textId="50D4FBD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13CD8F7" w14:textId="7143CB2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65C38DF" w14:textId="756D811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97BEB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404" w:type="pct"/>
            <w:vAlign w:val="center"/>
          </w:tcPr>
          <w:p w14:paraId="7AFEA53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6161A63" w14:textId="1BFE688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F71EF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506" w:type="pct"/>
          </w:tcPr>
          <w:p w14:paraId="68FEF9F1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8BEEF4F" w14:textId="77777777" w:rsidTr="005E75DF">
        <w:tc>
          <w:tcPr>
            <w:tcW w:w="257" w:type="pct"/>
            <w:vAlign w:val="center"/>
          </w:tcPr>
          <w:p w14:paraId="36791FC9" w14:textId="2B278FFF" w:rsidR="006568DC" w:rsidRPr="008519C0" w:rsidRDefault="006568DC" w:rsidP="006568DC">
            <w:pPr>
              <w:ind w:firstLine="78"/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64" w:type="pct"/>
            <w:vAlign w:val="center"/>
          </w:tcPr>
          <w:p w14:paraId="5FC528C0" w14:textId="5710439D" w:rsidR="006568DC" w:rsidRPr="008519C0" w:rsidRDefault="006568DC" w:rsidP="00EB5955">
            <w:pPr>
              <w:ind w:firstLine="43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Lý lịch máy</w:t>
            </w:r>
          </w:p>
        </w:tc>
        <w:tc>
          <w:tcPr>
            <w:tcW w:w="301" w:type="pct"/>
            <w:vAlign w:val="center"/>
          </w:tcPr>
          <w:p w14:paraId="29B93993" w14:textId="3A817FC9" w:rsidR="006568DC" w:rsidRPr="009E44A1" w:rsidRDefault="006568DC" w:rsidP="006568DC">
            <w:pPr>
              <w:jc w:val="center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67" w:type="pct"/>
          </w:tcPr>
          <w:p w14:paraId="41E27E7D" w14:textId="37B669E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A223F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0" w:type="pct"/>
            <w:vAlign w:val="center"/>
          </w:tcPr>
          <w:p w14:paraId="291B633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AB92A3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4C954A89" w14:textId="27D582A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B6143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99" w:type="pct"/>
            <w:vAlign w:val="center"/>
          </w:tcPr>
          <w:p w14:paraId="16593959" w14:textId="23F42AA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77F9BB0F" w14:textId="54F5EA6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428A2356" w14:textId="2F546D6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87A81DE" w14:textId="062AB45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ED50382" w14:textId="07816E4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97BEB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404" w:type="pct"/>
            <w:vAlign w:val="center"/>
          </w:tcPr>
          <w:p w14:paraId="6CF44E3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36A8D51" w14:textId="4AF3B3B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F71EF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506" w:type="pct"/>
          </w:tcPr>
          <w:p w14:paraId="59BC52BC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14522A6" w14:textId="77777777" w:rsidTr="005E75DF">
        <w:tc>
          <w:tcPr>
            <w:tcW w:w="257" w:type="pct"/>
            <w:vAlign w:val="center"/>
          </w:tcPr>
          <w:p w14:paraId="3FEF6A96" w14:textId="0CB3D58B" w:rsidR="006568DC" w:rsidRPr="008519C0" w:rsidRDefault="006568DC" w:rsidP="006568DC">
            <w:pPr>
              <w:ind w:firstLine="78"/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5ED8E1DE" w14:textId="1A393A7C" w:rsidR="006568DC" w:rsidRPr="008519C0" w:rsidRDefault="006568DC" w:rsidP="00EB5955">
            <w:pPr>
              <w:ind w:firstLine="43"/>
              <w:rPr>
                <w:rFonts w:ascii="Times New Roman" w:eastAsia="Calibri" w:hAnsi="Times New Roman"/>
                <w:color w:val="000000"/>
                <w:sz w:val="18"/>
                <w:szCs w:val="18"/>
              </w:rPr>
            </w:pPr>
            <w:r w:rsidRPr="000040A5">
              <w:rPr>
                <w:rFonts w:ascii="Times New Roman" w:hAnsi="Times New Roman"/>
                <w:b/>
                <w:sz w:val="22"/>
                <w:szCs w:val="22"/>
              </w:rPr>
              <w:t>Máy VTĐ VRP811/A - mới</w:t>
            </w:r>
          </w:p>
        </w:tc>
        <w:tc>
          <w:tcPr>
            <w:tcW w:w="301" w:type="pct"/>
            <w:vAlign w:val="center"/>
          </w:tcPr>
          <w:p w14:paraId="415DF8A3" w14:textId="36E03900" w:rsidR="006568DC" w:rsidRPr="009E44A1" w:rsidRDefault="006568DC" w:rsidP="006568DC">
            <w:pPr>
              <w:jc w:val="center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b/>
                <w:sz w:val="20"/>
                <w:szCs w:val="20"/>
              </w:rPr>
              <w:t>Bộ</w:t>
            </w:r>
          </w:p>
        </w:tc>
        <w:tc>
          <w:tcPr>
            <w:tcW w:w="367" w:type="pct"/>
            <w:vAlign w:val="center"/>
          </w:tcPr>
          <w:p w14:paraId="4D1849C6" w14:textId="4B689E0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0" w:type="pct"/>
            <w:vAlign w:val="center"/>
          </w:tcPr>
          <w:p w14:paraId="37D3127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7790BE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39CB0D4A" w14:textId="507FD91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99" w:type="pct"/>
            <w:vAlign w:val="center"/>
          </w:tcPr>
          <w:p w14:paraId="3DC99E55" w14:textId="7371E36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7ACC0388" w14:textId="13A25D2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7FB084BE" w14:textId="202702C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1E17578" w14:textId="792F218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1644D98" w14:textId="683227D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  <w:r w:rsidRPr="003976BC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7001814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04C88DEF" w14:textId="5847F77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</w:t>
            </w:r>
          </w:p>
        </w:tc>
        <w:tc>
          <w:tcPr>
            <w:tcW w:w="506" w:type="pct"/>
          </w:tcPr>
          <w:p w14:paraId="1CF9ABEB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E5C395A" w14:textId="77777777" w:rsidTr="005E75DF">
        <w:tc>
          <w:tcPr>
            <w:tcW w:w="257" w:type="pct"/>
            <w:vAlign w:val="center"/>
          </w:tcPr>
          <w:p w14:paraId="444F10B2" w14:textId="7B751F33" w:rsidR="006568DC" w:rsidRPr="008519C0" w:rsidRDefault="006568DC" w:rsidP="006568DC">
            <w:pPr>
              <w:ind w:firstLine="78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64" w:type="pct"/>
            <w:vAlign w:val="center"/>
          </w:tcPr>
          <w:p w14:paraId="28406710" w14:textId="0A5FDCAE" w:rsidR="006568DC" w:rsidRPr="008519C0" w:rsidRDefault="006568DC" w:rsidP="00EB5955">
            <w:pPr>
              <w:spacing w:line="280" w:lineRule="atLeast"/>
              <w:ind w:firstLine="8"/>
              <w:rPr>
                <w:rFonts w:ascii="Times New Roman" w:hAnsi="Times New Roman"/>
                <w:sz w:val="18"/>
                <w:szCs w:val="18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Máy, thu phát VTĐscn VRP811/A</w:t>
            </w:r>
          </w:p>
        </w:tc>
        <w:tc>
          <w:tcPr>
            <w:tcW w:w="301" w:type="pct"/>
            <w:vAlign w:val="center"/>
          </w:tcPr>
          <w:p w14:paraId="49BEA7F4" w14:textId="4A0E6790" w:rsidR="006568DC" w:rsidRPr="009E44A1" w:rsidRDefault="006568DC" w:rsidP="006568DC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323E1EFF" w14:textId="2161C81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0" w:type="pct"/>
            <w:vAlign w:val="center"/>
          </w:tcPr>
          <w:p w14:paraId="1437F0E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122C19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6D6888C0" w14:textId="2521DD2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99" w:type="pct"/>
            <w:vAlign w:val="center"/>
          </w:tcPr>
          <w:p w14:paraId="5E532CFA" w14:textId="3B24AB2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37F15D25" w14:textId="526431E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418F249D" w14:textId="521A34B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B7C8283" w14:textId="56DC078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2A7AF82" w14:textId="651724A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5604F8D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7CB88E2" w14:textId="2EE4D3E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6" w:type="pct"/>
          </w:tcPr>
          <w:p w14:paraId="764EF6BA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5FF7F57" w14:textId="77777777" w:rsidTr="005E75DF">
        <w:tc>
          <w:tcPr>
            <w:tcW w:w="257" w:type="pct"/>
            <w:vAlign w:val="center"/>
          </w:tcPr>
          <w:p w14:paraId="43110E3B" w14:textId="3533C878" w:rsidR="006568DC" w:rsidRPr="008519C0" w:rsidRDefault="006568DC" w:rsidP="006568DC">
            <w:pPr>
              <w:ind w:firstLine="78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64" w:type="pct"/>
            <w:vAlign w:val="center"/>
          </w:tcPr>
          <w:p w14:paraId="005BD3CA" w14:textId="3DD22471" w:rsidR="006568DC" w:rsidRPr="008519C0" w:rsidRDefault="006568DC" w:rsidP="00EB5955">
            <w:pPr>
              <w:spacing w:line="280" w:lineRule="atLeast"/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Tổ hợp quàng đầu</w:t>
            </w:r>
          </w:p>
        </w:tc>
        <w:tc>
          <w:tcPr>
            <w:tcW w:w="301" w:type="pct"/>
            <w:vAlign w:val="center"/>
          </w:tcPr>
          <w:p w14:paraId="5DD8A481" w14:textId="69D5D8EC" w:rsidR="006568DC" w:rsidRPr="009E44A1" w:rsidRDefault="006568DC" w:rsidP="006568DC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5B2BC493" w14:textId="52B9B4D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0" w:type="pct"/>
            <w:vAlign w:val="center"/>
          </w:tcPr>
          <w:p w14:paraId="3921303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9438EA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3FC3E931" w14:textId="25C8D28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99" w:type="pct"/>
            <w:vAlign w:val="center"/>
          </w:tcPr>
          <w:p w14:paraId="59D5DECE" w14:textId="681B53C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7CD17526" w14:textId="7F9A8F0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0A883DBA" w14:textId="6AE21DB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7B4B30E" w14:textId="68DC6A2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5A45F98D" w14:textId="672FB8E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49836B6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1BCAF80" w14:textId="08E66BF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6" w:type="pct"/>
          </w:tcPr>
          <w:p w14:paraId="4EA5B437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F795AAE" w14:textId="77777777" w:rsidTr="005E75DF">
        <w:tc>
          <w:tcPr>
            <w:tcW w:w="257" w:type="pct"/>
            <w:vAlign w:val="center"/>
          </w:tcPr>
          <w:p w14:paraId="75C512E1" w14:textId="48CFE24D" w:rsidR="006568DC" w:rsidRPr="008519C0" w:rsidRDefault="006568DC" w:rsidP="006568DC">
            <w:pPr>
              <w:ind w:firstLine="78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64" w:type="pct"/>
            <w:vAlign w:val="center"/>
          </w:tcPr>
          <w:p w14:paraId="24723F9F" w14:textId="5678B2F7" w:rsidR="006568DC" w:rsidRPr="008519C0" w:rsidRDefault="006568DC" w:rsidP="00EB5955">
            <w:pPr>
              <w:tabs>
                <w:tab w:val="left" w:pos="11640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Tổ hợp cầm tay HA-611</w:t>
            </w:r>
          </w:p>
        </w:tc>
        <w:tc>
          <w:tcPr>
            <w:tcW w:w="301" w:type="pct"/>
            <w:vAlign w:val="center"/>
          </w:tcPr>
          <w:p w14:paraId="4DFF703B" w14:textId="3121DEE0" w:rsidR="006568DC" w:rsidRPr="009E44A1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5B816D7C" w14:textId="1B88509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0" w:type="pct"/>
            <w:vAlign w:val="center"/>
          </w:tcPr>
          <w:p w14:paraId="0F52170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B4A070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</w:tcPr>
          <w:p w14:paraId="41FBE305" w14:textId="756714E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99" w:type="pct"/>
            <w:vAlign w:val="center"/>
          </w:tcPr>
          <w:p w14:paraId="774103FD" w14:textId="0BB459D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14430490" w14:textId="5F45D3F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6A12C155" w14:textId="01A2D80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C8FBC7B" w14:textId="676DFD7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13EBC62" w14:textId="235B259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3ECDE5A0" w14:textId="31202DE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BEF05C9" w14:textId="4AECAFC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6" w:type="pct"/>
          </w:tcPr>
          <w:p w14:paraId="1BBDE7FB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96F7C41" w14:textId="77777777" w:rsidTr="005E75DF">
        <w:tc>
          <w:tcPr>
            <w:tcW w:w="257" w:type="pct"/>
            <w:vAlign w:val="center"/>
          </w:tcPr>
          <w:p w14:paraId="4D989E86" w14:textId="1511FF80" w:rsidR="006568DC" w:rsidRPr="008519C0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64" w:type="pct"/>
            <w:vAlign w:val="center"/>
          </w:tcPr>
          <w:p w14:paraId="7306684C" w14:textId="31F755B9" w:rsidR="006568DC" w:rsidRPr="006651D7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Anten lá lúa 0,6m LA-06</w:t>
            </w:r>
          </w:p>
        </w:tc>
        <w:tc>
          <w:tcPr>
            <w:tcW w:w="301" w:type="pct"/>
            <w:vAlign w:val="center"/>
          </w:tcPr>
          <w:p w14:paraId="57DC21D8" w14:textId="625E48B8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330B4D96" w14:textId="11845422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0" w:type="pct"/>
            <w:vAlign w:val="center"/>
          </w:tcPr>
          <w:p w14:paraId="53AC3F78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20BBF7B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67BD7FD6" w14:textId="2061C324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99" w:type="pct"/>
            <w:vAlign w:val="center"/>
          </w:tcPr>
          <w:p w14:paraId="6BDE30BF" w14:textId="6BDCD34D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460100D4" w14:textId="4530C93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2F899F28" w14:textId="4EDB113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DAB88B6" w14:textId="14E2762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8A89D63" w14:textId="4266952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07AAAEB1" w14:textId="3A8E868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9FC79F8" w14:textId="0FD88B5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6" w:type="pct"/>
          </w:tcPr>
          <w:p w14:paraId="25DFE561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E5E5F0F" w14:textId="77777777" w:rsidTr="005E75DF">
        <w:tc>
          <w:tcPr>
            <w:tcW w:w="257" w:type="pct"/>
            <w:vAlign w:val="center"/>
          </w:tcPr>
          <w:p w14:paraId="64FE7E10" w14:textId="0D315405" w:rsidR="006568DC" w:rsidRPr="008519C0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12370B59" w14:textId="78A06D60" w:rsidR="006568DC" w:rsidRPr="006651D7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Anten lá lúa 0,6m LA-06</w:t>
            </w:r>
          </w:p>
        </w:tc>
        <w:tc>
          <w:tcPr>
            <w:tcW w:w="301" w:type="pct"/>
            <w:vAlign w:val="center"/>
          </w:tcPr>
          <w:p w14:paraId="64BB1F82" w14:textId="2433D22B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79B4B7AF" w14:textId="376F5E7E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0" w:type="pct"/>
            <w:vAlign w:val="center"/>
          </w:tcPr>
          <w:p w14:paraId="24F79F46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AA60D15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5F50B17F" w14:textId="3A81A3C8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99" w:type="pct"/>
            <w:vAlign w:val="center"/>
          </w:tcPr>
          <w:p w14:paraId="35B6514B" w14:textId="6F6CAAF3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2E598343" w14:textId="3AB639F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3B0D7316" w14:textId="663C848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E04F35A" w14:textId="7BA4397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EF88DCC" w14:textId="0196A2A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24</w:t>
            </w:r>
          </w:p>
        </w:tc>
        <w:tc>
          <w:tcPr>
            <w:tcW w:w="404" w:type="pct"/>
            <w:vAlign w:val="center"/>
          </w:tcPr>
          <w:p w14:paraId="5064BD99" w14:textId="08CBFA6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3CA8567" w14:textId="056CB69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24</w:t>
            </w:r>
          </w:p>
        </w:tc>
        <w:tc>
          <w:tcPr>
            <w:tcW w:w="506" w:type="pct"/>
          </w:tcPr>
          <w:p w14:paraId="4B6C8CB2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53B8079" w14:textId="77777777" w:rsidTr="005E75DF">
        <w:tc>
          <w:tcPr>
            <w:tcW w:w="257" w:type="pct"/>
            <w:vAlign w:val="center"/>
          </w:tcPr>
          <w:p w14:paraId="2571867C" w14:textId="2861BF8B" w:rsidR="006568DC" w:rsidRPr="008519C0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64" w:type="pct"/>
            <w:vAlign w:val="center"/>
          </w:tcPr>
          <w:p w14:paraId="0F411A31" w14:textId="3D90ED8B" w:rsidR="006568DC" w:rsidRPr="006651D7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Anten lá lúa 0,6m LA-09</w:t>
            </w:r>
          </w:p>
        </w:tc>
        <w:tc>
          <w:tcPr>
            <w:tcW w:w="301" w:type="pct"/>
            <w:vAlign w:val="center"/>
          </w:tcPr>
          <w:p w14:paraId="4F9686CB" w14:textId="0172F95D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5CBDEE0A" w14:textId="75984F4F" w:rsidR="006568DC" w:rsidRPr="007C56FC" w:rsidRDefault="006568DC" w:rsidP="006568D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D61DCBB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E5DEFBD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64C2FE99" w14:textId="36A69B46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  <w:vAlign w:val="center"/>
          </w:tcPr>
          <w:p w14:paraId="27AE24BA" w14:textId="576CDC7F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99" w:type="pct"/>
            <w:vAlign w:val="center"/>
          </w:tcPr>
          <w:p w14:paraId="5EC3B1AF" w14:textId="5654E16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148476AB" w14:textId="7951E89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8C94DC5" w14:textId="569A523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DB95BA1" w14:textId="188771B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6AFCF9E4" w14:textId="145229F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60B87D5" w14:textId="03E9C69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0366AE5B" w14:textId="50B5584D" w:rsidR="006568DC" w:rsidRPr="00FA3D16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18"/>
                <w:szCs w:val="18"/>
              </w:rPr>
            </w:pPr>
            <w:r w:rsidRPr="00FA3D16">
              <w:rPr>
                <w:rFonts w:ascii="Times New Roman" w:hAnsi="Times New Roman"/>
                <w:sz w:val="18"/>
                <w:szCs w:val="18"/>
              </w:rPr>
              <w:t>Vỡ đốt gốc=1</w:t>
            </w:r>
          </w:p>
        </w:tc>
      </w:tr>
      <w:tr w:rsidR="006651D7" w:rsidRPr="007C56FC" w14:paraId="068338EC" w14:textId="77777777" w:rsidTr="005E75DF">
        <w:tc>
          <w:tcPr>
            <w:tcW w:w="257" w:type="pct"/>
            <w:vAlign w:val="center"/>
          </w:tcPr>
          <w:p w14:paraId="26BC6A44" w14:textId="322DA9BE" w:rsidR="006568DC" w:rsidRPr="008519C0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64" w:type="pct"/>
            <w:vAlign w:val="center"/>
          </w:tcPr>
          <w:p w14:paraId="2545710C" w14:textId="4A28A6FE" w:rsidR="006568DC" w:rsidRPr="008519C0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Anten sóng chạy SA-812/A</w:t>
            </w:r>
          </w:p>
        </w:tc>
        <w:tc>
          <w:tcPr>
            <w:tcW w:w="301" w:type="pct"/>
            <w:vAlign w:val="center"/>
          </w:tcPr>
          <w:p w14:paraId="740E91A1" w14:textId="2224CDEA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6DF5B722" w14:textId="69948296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0" w:type="pct"/>
            <w:vAlign w:val="center"/>
          </w:tcPr>
          <w:p w14:paraId="067F980E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7F8F892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5564EEAD" w14:textId="425C069B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99" w:type="pct"/>
            <w:vAlign w:val="center"/>
          </w:tcPr>
          <w:p w14:paraId="1C25436F" w14:textId="542587D9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5C98B1F8" w14:textId="4524F61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68F05D38" w14:textId="0BB54BA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8351D49" w14:textId="1158836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58B16198" w14:textId="38529F2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27F9E986" w14:textId="2F1FEB4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9808356" w14:textId="10E75B0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6" w:type="pct"/>
          </w:tcPr>
          <w:p w14:paraId="123B42ED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6B023BE" w14:textId="77777777" w:rsidTr="00543676">
        <w:tc>
          <w:tcPr>
            <w:tcW w:w="257" w:type="pct"/>
            <w:vAlign w:val="center"/>
          </w:tcPr>
          <w:p w14:paraId="732B5966" w14:textId="0292AFE9" w:rsidR="006568DC" w:rsidRPr="008519C0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64" w:type="pct"/>
            <w:vAlign w:val="center"/>
          </w:tcPr>
          <w:p w14:paraId="61118993" w14:textId="6BAC60E7" w:rsidR="006568DC" w:rsidRPr="006651D7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Ắc quy khô BP-612 (14,4v/4Ah)</w:t>
            </w:r>
          </w:p>
        </w:tc>
        <w:tc>
          <w:tcPr>
            <w:tcW w:w="301" w:type="pct"/>
            <w:vAlign w:val="center"/>
          </w:tcPr>
          <w:p w14:paraId="78D7BF6A" w14:textId="7806B414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  <w:vAlign w:val="center"/>
          </w:tcPr>
          <w:p w14:paraId="07D73EBF" w14:textId="3FF43417" w:rsidR="006568DC" w:rsidRPr="007C56FC" w:rsidRDefault="006568DC" w:rsidP="0006686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49</w:t>
            </w:r>
          </w:p>
        </w:tc>
        <w:tc>
          <w:tcPr>
            <w:tcW w:w="250" w:type="pct"/>
            <w:vAlign w:val="center"/>
          </w:tcPr>
          <w:p w14:paraId="678ED4F7" w14:textId="77777777" w:rsidR="006568DC" w:rsidRPr="007C56FC" w:rsidRDefault="006568DC" w:rsidP="0006686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D8CEEAE" w14:textId="77777777" w:rsidR="006568DC" w:rsidRPr="007C56FC" w:rsidRDefault="006568DC" w:rsidP="0006686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52AD7914" w14:textId="28EA1A05" w:rsidR="006568DC" w:rsidRPr="007C56FC" w:rsidRDefault="006568DC" w:rsidP="0006686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49</w:t>
            </w:r>
          </w:p>
        </w:tc>
        <w:tc>
          <w:tcPr>
            <w:tcW w:w="199" w:type="pct"/>
            <w:vAlign w:val="center"/>
          </w:tcPr>
          <w:p w14:paraId="640AD572" w14:textId="49F055B3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0EAB66CF" w14:textId="5E66ADD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6093D85B" w14:textId="0A32EAC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2E00E00" w14:textId="36021D8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885E1E8" w14:textId="46760E15" w:rsidR="006568DC" w:rsidRPr="007C56FC" w:rsidRDefault="006568DC" w:rsidP="0054367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49</w:t>
            </w:r>
          </w:p>
        </w:tc>
        <w:tc>
          <w:tcPr>
            <w:tcW w:w="404" w:type="pct"/>
            <w:vAlign w:val="center"/>
          </w:tcPr>
          <w:p w14:paraId="133834D6" w14:textId="7692C043" w:rsidR="006568DC" w:rsidRPr="007C56FC" w:rsidRDefault="006568DC" w:rsidP="0054367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6E4FA804" w14:textId="3EFFF50C" w:rsidR="006568DC" w:rsidRPr="007C56FC" w:rsidRDefault="006568DC" w:rsidP="0054367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49</w:t>
            </w:r>
          </w:p>
        </w:tc>
        <w:tc>
          <w:tcPr>
            <w:tcW w:w="506" w:type="pct"/>
          </w:tcPr>
          <w:p w14:paraId="00ED9D17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A5AED4E" w14:textId="77777777" w:rsidTr="005E75DF">
        <w:tc>
          <w:tcPr>
            <w:tcW w:w="257" w:type="pct"/>
            <w:vAlign w:val="center"/>
          </w:tcPr>
          <w:p w14:paraId="1E580632" w14:textId="4D2ED60F" w:rsidR="006568DC" w:rsidRPr="008519C0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064" w:type="pct"/>
            <w:vAlign w:val="center"/>
          </w:tcPr>
          <w:p w14:paraId="31F266C2" w14:textId="0783873C" w:rsidR="006568DC" w:rsidRPr="008519C0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Bộ phối hợp anten BU-01</w:t>
            </w:r>
          </w:p>
        </w:tc>
        <w:tc>
          <w:tcPr>
            <w:tcW w:w="301" w:type="pct"/>
            <w:vAlign w:val="center"/>
          </w:tcPr>
          <w:p w14:paraId="3B5CFBF7" w14:textId="66D7DC73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793B0440" w14:textId="3FBDB5B8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0" w:type="pct"/>
            <w:vAlign w:val="center"/>
          </w:tcPr>
          <w:p w14:paraId="681EFD10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7DF4BB9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1C68A3D1" w14:textId="6F119DD0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99" w:type="pct"/>
            <w:vAlign w:val="center"/>
          </w:tcPr>
          <w:p w14:paraId="756157D3" w14:textId="3108591F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32731DC2" w14:textId="34A3764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054968BB" w14:textId="4B591C6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C438BD2" w14:textId="2428C6A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657F8D6" w14:textId="017FAEB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27F22C32" w14:textId="76E6BBA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09636C9" w14:textId="0A99152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6" w:type="pct"/>
          </w:tcPr>
          <w:p w14:paraId="6DC06E78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1805585" w14:textId="77777777" w:rsidTr="005E75DF">
        <w:tc>
          <w:tcPr>
            <w:tcW w:w="257" w:type="pct"/>
            <w:vAlign w:val="center"/>
          </w:tcPr>
          <w:p w14:paraId="5D4E789D" w14:textId="3022D906" w:rsidR="006568DC" w:rsidRPr="008519C0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64" w:type="pct"/>
            <w:vAlign w:val="center"/>
          </w:tcPr>
          <w:p w14:paraId="2676107A" w14:textId="6568B1A3" w:rsidR="006568DC" w:rsidRPr="008519C0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Nguồn nạp CP-612</w:t>
            </w:r>
          </w:p>
        </w:tc>
        <w:tc>
          <w:tcPr>
            <w:tcW w:w="301" w:type="pct"/>
            <w:vAlign w:val="center"/>
          </w:tcPr>
          <w:p w14:paraId="1A62F250" w14:textId="7C73A7FB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" w:type="pct"/>
          </w:tcPr>
          <w:p w14:paraId="60F6A04E" w14:textId="2016115E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0" w:type="pct"/>
            <w:vAlign w:val="center"/>
          </w:tcPr>
          <w:p w14:paraId="7070C7D8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1AF9ECF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396C300F" w14:textId="5F91C954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99" w:type="pct"/>
            <w:vAlign w:val="center"/>
          </w:tcPr>
          <w:p w14:paraId="067C8685" w14:textId="3403B261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72415256" w14:textId="7C8C78C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4F00AC05" w14:textId="25D5222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7D4228A" w14:textId="7DFE74D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503E0975" w14:textId="0A31DE0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76FDBAF9" w14:textId="0CB901E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EFACAC1" w14:textId="0EB86BE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6" w:type="pct"/>
            <w:vAlign w:val="center"/>
          </w:tcPr>
          <w:p w14:paraId="76414851" w14:textId="5C5E28B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1711DAC" w14:textId="77777777" w:rsidTr="005E75DF">
        <w:tc>
          <w:tcPr>
            <w:tcW w:w="257" w:type="pct"/>
            <w:vAlign w:val="center"/>
          </w:tcPr>
          <w:p w14:paraId="735DA029" w14:textId="327E28C9" w:rsidR="006568DC" w:rsidRPr="008519C0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9.1</w:t>
            </w:r>
          </w:p>
        </w:tc>
        <w:tc>
          <w:tcPr>
            <w:tcW w:w="1064" w:type="pct"/>
            <w:vAlign w:val="center"/>
          </w:tcPr>
          <w:p w14:paraId="69D644B8" w14:textId="77247826" w:rsidR="006568DC" w:rsidRPr="008519C0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Nguồn CP-612</w:t>
            </w:r>
          </w:p>
        </w:tc>
        <w:tc>
          <w:tcPr>
            <w:tcW w:w="301" w:type="pct"/>
            <w:vAlign w:val="center"/>
          </w:tcPr>
          <w:p w14:paraId="5C17428D" w14:textId="3589D6FA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0360F0CB" w14:textId="1A5695A0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0" w:type="pct"/>
            <w:vAlign w:val="center"/>
          </w:tcPr>
          <w:p w14:paraId="39025FDB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B2432AC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26B8A95B" w14:textId="5D130760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99" w:type="pct"/>
            <w:vAlign w:val="center"/>
          </w:tcPr>
          <w:p w14:paraId="1545DCBB" w14:textId="60C49B42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3431AF27" w14:textId="60CDADC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71192E00" w14:textId="7B860DD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E06B719" w14:textId="34033E9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2AB3917" w14:textId="6C0B816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4DB9D656" w14:textId="308AE2D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D6076CF" w14:textId="2F3CCFD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6" w:type="pct"/>
          </w:tcPr>
          <w:p w14:paraId="28BACDAD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EB81FED" w14:textId="77777777" w:rsidTr="005E75DF">
        <w:tc>
          <w:tcPr>
            <w:tcW w:w="257" w:type="pct"/>
            <w:vAlign w:val="center"/>
          </w:tcPr>
          <w:p w14:paraId="0B8C0F54" w14:textId="69B8243F" w:rsidR="006568DC" w:rsidRPr="008519C0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9.2</w:t>
            </w:r>
          </w:p>
        </w:tc>
        <w:tc>
          <w:tcPr>
            <w:tcW w:w="1064" w:type="pct"/>
            <w:vAlign w:val="center"/>
          </w:tcPr>
          <w:p w14:paraId="1734B3B4" w14:textId="14EF4E82" w:rsidR="006568DC" w:rsidRPr="008519C0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Cáp nguồn AC 1,5m</w:t>
            </w:r>
          </w:p>
        </w:tc>
        <w:tc>
          <w:tcPr>
            <w:tcW w:w="301" w:type="pct"/>
            <w:vAlign w:val="center"/>
          </w:tcPr>
          <w:p w14:paraId="5BDEBDFB" w14:textId="0C04151C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0B2B2BDD" w14:textId="2F73EC5C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0" w:type="pct"/>
            <w:vAlign w:val="center"/>
          </w:tcPr>
          <w:p w14:paraId="123E836C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3447A50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5150BC0" w14:textId="587244C1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99" w:type="pct"/>
            <w:vAlign w:val="center"/>
          </w:tcPr>
          <w:p w14:paraId="4370C9E6" w14:textId="4D27109C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58FE64C7" w14:textId="77CC373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326D1989" w14:textId="59D2672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E795E2F" w14:textId="4D914A0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11EFA81" w14:textId="35D24DD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0C7D0101" w14:textId="5B2D4FD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29C4A8C" w14:textId="0C000FD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6" w:type="pct"/>
          </w:tcPr>
          <w:p w14:paraId="30E4A5C4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2E73F3E" w14:textId="77777777" w:rsidTr="005E75DF">
        <w:tc>
          <w:tcPr>
            <w:tcW w:w="257" w:type="pct"/>
            <w:vAlign w:val="center"/>
          </w:tcPr>
          <w:p w14:paraId="08ADAB21" w14:textId="0E5B92BB" w:rsidR="006568DC" w:rsidRPr="008519C0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9.3</w:t>
            </w:r>
          </w:p>
        </w:tc>
        <w:tc>
          <w:tcPr>
            <w:tcW w:w="1064" w:type="pct"/>
            <w:vAlign w:val="center"/>
          </w:tcPr>
          <w:p w14:paraId="098AD746" w14:textId="564C1F71" w:rsidR="006568DC" w:rsidRPr="008519C0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Cáp nguồn DC 1m</w:t>
            </w:r>
          </w:p>
        </w:tc>
        <w:tc>
          <w:tcPr>
            <w:tcW w:w="301" w:type="pct"/>
            <w:vAlign w:val="center"/>
          </w:tcPr>
          <w:p w14:paraId="2E715A71" w14:textId="76049F3F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4DA77BDD" w14:textId="4F428C89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0" w:type="pct"/>
            <w:vAlign w:val="center"/>
          </w:tcPr>
          <w:p w14:paraId="2D47ACD2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1BDBE78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5740D4B0" w14:textId="3875C112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99" w:type="pct"/>
            <w:vAlign w:val="center"/>
          </w:tcPr>
          <w:p w14:paraId="6D2C4EA2" w14:textId="5E875492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57D18FDE" w14:textId="26CF03A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1D890A99" w14:textId="0944932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D6845FB" w14:textId="706FBA2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4518315" w14:textId="13528CC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161E6864" w14:textId="745C96A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7977ACE" w14:textId="3F0A71D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6" w:type="pct"/>
          </w:tcPr>
          <w:p w14:paraId="794EE655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F4079EB" w14:textId="77777777" w:rsidTr="005E75DF">
        <w:tc>
          <w:tcPr>
            <w:tcW w:w="257" w:type="pct"/>
            <w:vAlign w:val="center"/>
          </w:tcPr>
          <w:p w14:paraId="5C720ACF" w14:textId="7B99812B" w:rsidR="006568DC" w:rsidRPr="008519C0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9.4</w:t>
            </w:r>
          </w:p>
        </w:tc>
        <w:tc>
          <w:tcPr>
            <w:tcW w:w="1064" w:type="pct"/>
            <w:vAlign w:val="center"/>
          </w:tcPr>
          <w:p w14:paraId="1E158683" w14:textId="7477D2F1" w:rsidR="006568DC" w:rsidRPr="008519C0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Hướng dẫn sử dụng nguồn nạp CP-612</w:t>
            </w:r>
          </w:p>
        </w:tc>
        <w:tc>
          <w:tcPr>
            <w:tcW w:w="301" w:type="pct"/>
            <w:vAlign w:val="center"/>
          </w:tcPr>
          <w:p w14:paraId="3AD604DD" w14:textId="5D2DC045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67" w:type="pct"/>
          </w:tcPr>
          <w:p w14:paraId="3F8571BF" w14:textId="3A212889" w:rsidR="006568DC" w:rsidRPr="00FA3D16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A3D16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250" w:type="pct"/>
            <w:vAlign w:val="center"/>
          </w:tcPr>
          <w:p w14:paraId="7D696F98" w14:textId="77777777" w:rsidR="006568DC" w:rsidRPr="00FA3D16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0" w:type="pct"/>
            <w:vAlign w:val="center"/>
          </w:tcPr>
          <w:p w14:paraId="50EB17CC" w14:textId="77777777" w:rsidR="006568DC" w:rsidRPr="00FA3D16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0" w:type="pct"/>
          </w:tcPr>
          <w:p w14:paraId="65FCD76E" w14:textId="7EAC203D" w:rsidR="006568DC" w:rsidRPr="00FA3D16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A3D16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99" w:type="pct"/>
            <w:vAlign w:val="center"/>
          </w:tcPr>
          <w:p w14:paraId="2FE18D80" w14:textId="2ED5B903" w:rsidR="006568DC" w:rsidRPr="00FA3D16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A3D16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99" w:type="pct"/>
            <w:vAlign w:val="center"/>
          </w:tcPr>
          <w:p w14:paraId="7AFE289C" w14:textId="2A0883C8" w:rsidR="006568DC" w:rsidRPr="00FA3D1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1" w:type="pct"/>
            <w:vAlign w:val="center"/>
          </w:tcPr>
          <w:p w14:paraId="0368E2F5" w14:textId="4E122B00" w:rsidR="006568DC" w:rsidRPr="00FA3D1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0" w:type="pct"/>
            <w:vAlign w:val="center"/>
          </w:tcPr>
          <w:p w14:paraId="69D79543" w14:textId="6ECD1E59" w:rsidR="006568DC" w:rsidRPr="00FA3D1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0" w:type="pct"/>
          </w:tcPr>
          <w:p w14:paraId="0E861764" w14:textId="57929640" w:rsidR="006568DC" w:rsidRPr="00FA3D1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A3D16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404" w:type="pct"/>
            <w:vAlign w:val="center"/>
          </w:tcPr>
          <w:p w14:paraId="493C07F5" w14:textId="1F0BD983" w:rsidR="006568DC" w:rsidRPr="00FA3D1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1" w:type="pct"/>
          </w:tcPr>
          <w:p w14:paraId="1F0A176D" w14:textId="4541F7E6" w:rsidR="006568DC" w:rsidRPr="00FA3D1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A3D16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506" w:type="pct"/>
          </w:tcPr>
          <w:p w14:paraId="613166C5" w14:textId="77777777" w:rsidR="006568DC" w:rsidRPr="00FA3D1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651D7" w:rsidRPr="007C56FC" w14:paraId="769541E9" w14:textId="77777777" w:rsidTr="005E75DF">
        <w:tc>
          <w:tcPr>
            <w:tcW w:w="257" w:type="pct"/>
            <w:vAlign w:val="center"/>
          </w:tcPr>
          <w:p w14:paraId="27920ADC" w14:textId="144ADBBD" w:rsidR="006568DC" w:rsidRPr="008519C0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64" w:type="pct"/>
            <w:vAlign w:val="center"/>
          </w:tcPr>
          <w:p w14:paraId="28B74F46" w14:textId="2A34F027" w:rsidR="006568DC" w:rsidRPr="008519C0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pacing w:val="-6"/>
                <w:sz w:val="22"/>
                <w:szCs w:val="22"/>
              </w:rPr>
              <w:t>Bộ máy phát điện q.tay R-612/A</w:t>
            </w:r>
          </w:p>
        </w:tc>
        <w:tc>
          <w:tcPr>
            <w:tcW w:w="301" w:type="pct"/>
            <w:vAlign w:val="center"/>
          </w:tcPr>
          <w:p w14:paraId="1B68F07F" w14:textId="4BEDCA41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" w:type="pct"/>
          </w:tcPr>
          <w:p w14:paraId="23DEF73A" w14:textId="60EA5AF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0" w:type="pct"/>
            <w:vAlign w:val="center"/>
          </w:tcPr>
          <w:p w14:paraId="3BBF43A9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3939132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3F360D19" w14:textId="235CFFE1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99" w:type="pct"/>
            <w:vAlign w:val="center"/>
          </w:tcPr>
          <w:p w14:paraId="17A13B12" w14:textId="511EB7CF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1F63E3DA" w14:textId="11AA50C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5628F284" w14:textId="586E11B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BECA75D" w14:textId="0D7B90C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0DD8CD4" w14:textId="2D34A71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0E70662E" w14:textId="4DE9BE1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90C98EE" w14:textId="601BFD7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6" w:type="pct"/>
          </w:tcPr>
          <w:p w14:paraId="43538800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A5F1F3F" w14:textId="77777777" w:rsidTr="005E75DF">
        <w:tc>
          <w:tcPr>
            <w:tcW w:w="257" w:type="pct"/>
            <w:vAlign w:val="center"/>
          </w:tcPr>
          <w:p w14:paraId="570E86A6" w14:textId="2FC35B1B" w:rsidR="006568DC" w:rsidRPr="008519C0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10.1</w:t>
            </w:r>
          </w:p>
        </w:tc>
        <w:tc>
          <w:tcPr>
            <w:tcW w:w="1064" w:type="pct"/>
            <w:vAlign w:val="center"/>
          </w:tcPr>
          <w:p w14:paraId="635063A5" w14:textId="79D2A6AD" w:rsidR="006568DC" w:rsidRPr="008519C0" w:rsidRDefault="006568DC" w:rsidP="00EB5955">
            <w:pPr>
              <w:rPr>
                <w:rFonts w:ascii="Times New Roman" w:hAnsi="Times New Roman"/>
                <w:color w:val="000000"/>
                <w:spacing w:val="-1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Máy phát điện R-612/A</w:t>
            </w:r>
          </w:p>
        </w:tc>
        <w:tc>
          <w:tcPr>
            <w:tcW w:w="301" w:type="pct"/>
            <w:vAlign w:val="center"/>
          </w:tcPr>
          <w:p w14:paraId="1E0BACE0" w14:textId="780D893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40F3D17C" w14:textId="257AE5F9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0" w:type="pct"/>
            <w:vAlign w:val="center"/>
          </w:tcPr>
          <w:p w14:paraId="64B86028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04DBDC5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1175DCE0" w14:textId="107F131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99" w:type="pct"/>
            <w:vAlign w:val="center"/>
          </w:tcPr>
          <w:p w14:paraId="71A73A97" w14:textId="0EDE8E2B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377F9C0E" w14:textId="543D953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35929FD3" w14:textId="0894EC6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50A3A37" w14:textId="6ABDA5F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46844A6" w14:textId="7E9D67F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2F1E40AA" w14:textId="7AE76E3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6A3819D" w14:textId="7EB11F2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6" w:type="pct"/>
          </w:tcPr>
          <w:p w14:paraId="39B0454B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0F145D1" w14:textId="77777777" w:rsidTr="005E75DF">
        <w:tc>
          <w:tcPr>
            <w:tcW w:w="257" w:type="pct"/>
            <w:vAlign w:val="center"/>
          </w:tcPr>
          <w:p w14:paraId="6E3E74EC" w14:textId="1199AA41" w:rsidR="006568DC" w:rsidRPr="008519C0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10.2</w:t>
            </w:r>
          </w:p>
        </w:tc>
        <w:tc>
          <w:tcPr>
            <w:tcW w:w="1064" w:type="pct"/>
            <w:vAlign w:val="center"/>
          </w:tcPr>
          <w:p w14:paraId="6D18750C" w14:textId="626A9C69" w:rsidR="006568DC" w:rsidRPr="008519C0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Dây nạp DC, 1m</w:t>
            </w:r>
          </w:p>
        </w:tc>
        <w:tc>
          <w:tcPr>
            <w:tcW w:w="301" w:type="pct"/>
            <w:vAlign w:val="center"/>
          </w:tcPr>
          <w:p w14:paraId="5E4F3C2D" w14:textId="167599F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20C47D11" w14:textId="6D87790B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0" w:type="pct"/>
            <w:vAlign w:val="center"/>
          </w:tcPr>
          <w:p w14:paraId="2CFEAC2D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11FFA43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02D0B3DC" w14:textId="4740F9F5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99" w:type="pct"/>
            <w:vAlign w:val="center"/>
          </w:tcPr>
          <w:p w14:paraId="1B90B865" w14:textId="011F04E6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19FEBA63" w14:textId="1A3C86C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5C411B37" w14:textId="7D72052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8BDF01C" w14:textId="599327F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9B147ED" w14:textId="7F2456F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61211C32" w14:textId="1B7D359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E43A6D8" w14:textId="3909C2E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6" w:type="pct"/>
          </w:tcPr>
          <w:p w14:paraId="14648FE7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2E77C68" w14:textId="77777777" w:rsidTr="005E75DF">
        <w:tc>
          <w:tcPr>
            <w:tcW w:w="257" w:type="pct"/>
            <w:vAlign w:val="center"/>
          </w:tcPr>
          <w:p w14:paraId="731045E7" w14:textId="7A16ADB9" w:rsidR="006568DC" w:rsidRPr="008519C0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10.3</w:t>
            </w:r>
          </w:p>
        </w:tc>
        <w:tc>
          <w:tcPr>
            <w:tcW w:w="1064" w:type="pct"/>
            <w:vAlign w:val="center"/>
          </w:tcPr>
          <w:p w14:paraId="5256AD2C" w14:textId="2F2CCBC1" w:rsidR="006568DC" w:rsidRPr="008519C0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Cụm gá phụ Ragono R-612/A</w:t>
            </w:r>
          </w:p>
        </w:tc>
        <w:tc>
          <w:tcPr>
            <w:tcW w:w="301" w:type="pct"/>
            <w:vAlign w:val="center"/>
          </w:tcPr>
          <w:p w14:paraId="623E4D5F" w14:textId="3C6D0469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0B2B0DEE" w14:textId="65B5512C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0" w:type="pct"/>
            <w:vAlign w:val="center"/>
          </w:tcPr>
          <w:p w14:paraId="0DC223D4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BE5309D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5286E481" w14:textId="06EB923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99" w:type="pct"/>
            <w:vAlign w:val="center"/>
          </w:tcPr>
          <w:p w14:paraId="1BF9113E" w14:textId="421ACF4E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3D172BF9" w14:textId="45896EA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3CFECEFE" w14:textId="6E5171D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657B075" w14:textId="1F0A6F0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D19253D" w14:textId="0F05AC9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08B65980" w14:textId="2D7CA4A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69429CA" w14:textId="618E453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6" w:type="pct"/>
          </w:tcPr>
          <w:p w14:paraId="0D13FD42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98893D0" w14:textId="77777777" w:rsidTr="005E75DF">
        <w:tc>
          <w:tcPr>
            <w:tcW w:w="257" w:type="pct"/>
            <w:vAlign w:val="center"/>
          </w:tcPr>
          <w:p w14:paraId="159C7ACD" w14:textId="1A814E44" w:rsidR="006568DC" w:rsidRPr="008519C0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10.4</w:t>
            </w:r>
          </w:p>
        </w:tc>
        <w:tc>
          <w:tcPr>
            <w:tcW w:w="1064" w:type="pct"/>
            <w:vAlign w:val="center"/>
          </w:tcPr>
          <w:p w14:paraId="2F1FB5DC" w14:textId="2AE04C0F" w:rsidR="006568DC" w:rsidRPr="008519C0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Hướng dẫn sử dụng Ragono R-612/A</w:t>
            </w:r>
          </w:p>
        </w:tc>
        <w:tc>
          <w:tcPr>
            <w:tcW w:w="301" w:type="pct"/>
            <w:vAlign w:val="center"/>
          </w:tcPr>
          <w:p w14:paraId="6E9072EA" w14:textId="1A3DA0AD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67" w:type="pct"/>
          </w:tcPr>
          <w:p w14:paraId="36956B7A" w14:textId="7B79BE4B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0" w:type="pct"/>
            <w:vAlign w:val="center"/>
          </w:tcPr>
          <w:p w14:paraId="1D48F386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2B32B1B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E8972F6" w14:textId="5636BE0D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99" w:type="pct"/>
            <w:vAlign w:val="center"/>
          </w:tcPr>
          <w:p w14:paraId="7A0C447F" w14:textId="13F2BA9A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43ACA32A" w14:textId="4EF1A7F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50FC52CE" w14:textId="4F8F7E6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B018CC9" w14:textId="4467720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5830710" w14:textId="6067623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0EB2B706" w14:textId="21C5CEF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9241C38" w14:textId="3F6F1EF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6" w:type="pct"/>
          </w:tcPr>
          <w:p w14:paraId="795B95A3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1DE0567" w14:textId="77777777" w:rsidTr="005E75DF">
        <w:tc>
          <w:tcPr>
            <w:tcW w:w="257" w:type="pct"/>
            <w:vAlign w:val="center"/>
          </w:tcPr>
          <w:p w14:paraId="179B674F" w14:textId="304F6033" w:rsidR="006568DC" w:rsidRPr="008519C0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064" w:type="pct"/>
            <w:vAlign w:val="center"/>
          </w:tcPr>
          <w:p w14:paraId="3FD705E2" w14:textId="24C949F1" w:rsidR="006568DC" w:rsidRPr="008519C0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Bộ điều khiển xa RC-811A</w:t>
            </w:r>
          </w:p>
        </w:tc>
        <w:tc>
          <w:tcPr>
            <w:tcW w:w="301" w:type="pct"/>
            <w:vAlign w:val="center"/>
          </w:tcPr>
          <w:p w14:paraId="3709942E" w14:textId="59267366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" w:type="pct"/>
          </w:tcPr>
          <w:p w14:paraId="058683D4" w14:textId="2129EC49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0" w:type="pct"/>
            <w:vAlign w:val="center"/>
          </w:tcPr>
          <w:p w14:paraId="147C0AB3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5B32EB8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61443CC" w14:textId="035B7E54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99" w:type="pct"/>
            <w:vAlign w:val="center"/>
          </w:tcPr>
          <w:p w14:paraId="0279EC2A" w14:textId="3E1F7D1C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1A65AEE6" w14:textId="21BA952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49F36467" w14:textId="5A2A3ED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95FB2C4" w14:textId="27C5611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759B989" w14:textId="3350134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182F7651" w14:textId="3CA0F4C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FDAC815" w14:textId="29C3B05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6" w:type="pct"/>
          </w:tcPr>
          <w:p w14:paraId="373AB27C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AEE26DF" w14:textId="77777777" w:rsidTr="005E75DF">
        <w:tc>
          <w:tcPr>
            <w:tcW w:w="257" w:type="pct"/>
            <w:vAlign w:val="center"/>
          </w:tcPr>
          <w:p w14:paraId="74036FCE" w14:textId="3325E985" w:rsidR="006568DC" w:rsidRPr="008519C0" w:rsidRDefault="006568DC" w:rsidP="006568DC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11.1</w:t>
            </w:r>
          </w:p>
        </w:tc>
        <w:tc>
          <w:tcPr>
            <w:tcW w:w="1064" w:type="pct"/>
            <w:vAlign w:val="center"/>
          </w:tcPr>
          <w:p w14:paraId="42E51D9F" w14:textId="507C6882" w:rsidR="006568DC" w:rsidRPr="008519C0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Điều khiển xa RC-811A</w:t>
            </w:r>
          </w:p>
        </w:tc>
        <w:tc>
          <w:tcPr>
            <w:tcW w:w="301" w:type="pct"/>
            <w:vAlign w:val="center"/>
          </w:tcPr>
          <w:p w14:paraId="6AAE2EA8" w14:textId="4FC23138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3740D154" w14:textId="605A7799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0" w:type="pct"/>
            <w:vAlign w:val="center"/>
          </w:tcPr>
          <w:p w14:paraId="4CAB4561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191671D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222DAB50" w14:textId="680A05F3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99" w:type="pct"/>
            <w:vAlign w:val="center"/>
          </w:tcPr>
          <w:p w14:paraId="4D11E57E" w14:textId="77777777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  <w:vAlign w:val="center"/>
          </w:tcPr>
          <w:p w14:paraId="429DECE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3F96943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EBFE4B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2B5C37A" w14:textId="22009EC7" w:rsidR="006568DC" w:rsidRPr="003976B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4219035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4A25A0D" w14:textId="535076D5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6" w:type="pct"/>
          </w:tcPr>
          <w:p w14:paraId="73659410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84F3485" w14:textId="77777777" w:rsidTr="005E75DF">
        <w:tc>
          <w:tcPr>
            <w:tcW w:w="257" w:type="pct"/>
            <w:vAlign w:val="center"/>
          </w:tcPr>
          <w:p w14:paraId="3D55F2A2" w14:textId="67E7240F" w:rsidR="006568DC" w:rsidRPr="008519C0" w:rsidRDefault="006568DC" w:rsidP="006568DC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11.2</w:t>
            </w:r>
          </w:p>
        </w:tc>
        <w:tc>
          <w:tcPr>
            <w:tcW w:w="1064" w:type="pct"/>
            <w:vAlign w:val="center"/>
          </w:tcPr>
          <w:p w14:paraId="2549FE7B" w14:textId="295F30D0" w:rsidR="006568DC" w:rsidRPr="008519C0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Hướng dẫn sử dụng bộ điều khiển xa RC-811A</w:t>
            </w:r>
          </w:p>
        </w:tc>
        <w:tc>
          <w:tcPr>
            <w:tcW w:w="301" w:type="pct"/>
            <w:vAlign w:val="center"/>
          </w:tcPr>
          <w:p w14:paraId="22B46F0E" w14:textId="43E05B7A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67" w:type="pct"/>
          </w:tcPr>
          <w:p w14:paraId="7F1532AA" w14:textId="09AB0293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0" w:type="pct"/>
            <w:vAlign w:val="center"/>
          </w:tcPr>
          <w:p w14:paraId="6B45A801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A4B1F21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5EF61D10" w14:textId="63932646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99" w:type="pct"/>
            <w:vAlign w:val="center"/>
          </w:tcPr>
          <w:p w14:paraId="22C5D41E" w14:textId="77777777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  <w:vAlign w:val="center"/>
          </w:tcPr>
          <w:p w14:paraId="1A674C8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07F0AC4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70D8DE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E09077F" w14:textId="0CD8082C" w:rsidR="006568DC" w:rsidRPr="003976B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5B71584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6552830" w14:textId="50EBADEF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6" w:type="pct"/>
          </w:tcPr>
          <w:p w14:paraId="2BF38557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6C44EC5" w14:textId="77777777" w:rsidTr="005E75DF">
        <w:tc>
          <w:tcPr>
            <w:tcW w:w="257" w:type="pct"/>
            <w:vAlign w:val="center"/>
          </w:tcPr>
          <w:p w14:paraId="519EAAF5" w14:textId="11222ED7" w:rsidR="006568DC" w:rsidRPr="008519C0" w:rsidRDefault="006568DC" w:rsidP="006568DC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lastRenderedPageBreak/>
              <w:t>11.3</w:t>
            </w:r>
          </w:p>
        </w:tc>
        <w:tc>
          <w:tcPr>
            <w:tcW w:w="1064" w:type="pct"/>
            <w:vAlign w:val="center"/>
          </w:tcPr>
          <w:p w14:paraId="4F114E46" w14:textId="676BA793" w:rsidR="006568DC" w:rsidRPr="008519C0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Tổ hợp cầm tay HA-611</w:t>
            </w:r>
          </w:p>
        </w:tc>
        <w:tc>
          <w:tcPr>
            <w:tcW w:w="301" w:type="pct"/>
            <w:vAlign w:val="center"/>
          </w:tcPr>
          <w:p w14:paraId="65F4A207" w14:textId="28089875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74F8D522" w14:textId="008E7AA7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0" w:type="pct"/>
            <w:vAlign w:val="center"/>
          </w:tcPr>
          <w:p w14:paraId="09157D74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87A879C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2FB1358D" w14:textId="1F3033F5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99" w:type="pct"/>
            <w:vAlign w:val="center"/>
          </w:tcPr>
          <w:p w14:paraId="3C603FCF" w14:textId="77777777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  <w:vAlign w:val="center"/>
          </w:tcPr>
          <w:p w14:paraId="537CBD0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736C33F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912920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879D85B" w14:textId="56BE2539" w:rsidR="006568DC" w:rsidRPr="003976B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756E20E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CF04177" w14:textId="7C7C7A85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6" w:type="pct"/>
          </w:tcPr>
          <w:p w14:paraId="480C3118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CAD08F7" w14:textId="77777777" w:rsidTr="005E75DF">
        <w:tc>
          <w:tcPr>
            <w:tcW w:w="257" w:type="pct"/>
            <w:vAlign w:val="center"/>
          </w:tcPr>
          <w:p w14:paraId="040EA85F" w14:textId="6CCD831D" w:rsidR="006568DC" w:rsidRPr="008519C0" w:rsidRDefault="006568DC" w:rsidP="006568DC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11.4</w:t>
            </w:r>
          </w:p>
        </w:tc>
        <w:tc>
          <w:tcPr>
            <w:tcW w:w="1064" w:type="pct"/>
            <w:vAlign w:val="center"/>
          </w:tcPr>
          <w:p w14:paraId="415DFEF5" w14:textId="232BDBBC" w:rsidR="006568DC" w:rsidRPr="008519C0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Cáp đấu nối máy và dây điều khiển xa</w:t>
            </w:r>
          </w:p>
        </w:tc>
        <w:tc>
          <w:tcPr>
            <w:tcW w:w="301" w:type="pct"/>
            <w:vAlign w:val="center"/>
          </w:tcPr>
          <w:p w14:paraId="4E0ACA8E" w14:textId="649979DC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0F09835A" w14:textId="75040373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0" w:type="pct"/>
            <w:vAlign w:val="center"/>
          </w:tcPr>
          <w:p w14:paraId="7B00DE65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B60CC90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B94A486" w14:textId="17460065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99" w:type="pct"/>
            <w:vAlign w:val="center"/>
          </w:tcPr>
          <w:p w14:paraId="10789E65" w14:textId="77777777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  <w:vAlign w:val="center"/>
          </w:tcPr>
          <w:p w14:paraId="7E6149F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755EF77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749A5A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F656591" w14:textId="57A6E01C" w:rsidR="006568DC" w:rsidRPr="003976B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2FF63A5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4295DE6" w14:textId="4E753235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6" w:type="pct"/>
          </w:tcPr>
          <w:p w14:paraId="1203F3CF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2287232" w14:textId="77777777" w:rsidTr="005E75DF">
        <w:tc>
          <w:tcPr>
            <w:tcW w:w="257" w:type="pct"/>
            <w:vAlign w:val="center"/>
          </w:tcPr>
          <w:p w14:paraId="553DD17B" w14:textId="6EE4E075" w:rsidR="006568DC" w:rsidRPr="008519C0" w:rsidRDefault="006568DC" w:rsidP="006568DC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064" w:type="pct"/>
            <w:vAlign w:val="center"/>
          </w:tcPr>
          <w:p w14:paraId="3F9A4F26" w14:textId="5D83EC27" w:rsidR="006568DC" w:rsidRPr="008519C0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Phụ kiện đồng bộ</w:t>
            </w:r>
          </w:p>
        </w:tc>
        <w:tc>
          <w:tcPr>
            <w:tcW w:w="301" w:type="pct"/>
            <w:vAlign w:val="center"/>
          </w:tcPr>
          <w:p w14:paraId="1DDB3B20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" w:type="pct"/>
          </w:tcPr>
          <w:p w14:paraId="7E77F7B0" w14:textId="3605481E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0" w:type="pct"/>
            <w:vAlign w:val="center"/>
          </w:tcPr>
          <w:p w14:paraId="5B661C90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762A371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1E250BCE" w14:textId="7389D39E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99" w:type="pct"/>
            <w:vAlign w:val="center"/>
          </w:tcPr>
          <w:p w14:paraId="0E42AB17" w14:textId="77777777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  <w:vAlign w:val="center"/>
          </w:tcPr>
          <w:p w14:paraId="2EAA4F3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56AEFF1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27C57E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74587F2" w14:textId="37F07B4C" w:rsidR="006568DC" w:rsidRPr="003976B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517D23E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8D66E31" w14:textId="0113F8B2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6" w:type="pct"/>
          </w:tcPr>
          <w:p w14:paraId="654E2684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4F7C908" w14:textId="77777777" w:rsidTr="005E75DF">
        <w:tc>
          <w:tcPr>
            <w:tcW w:w="257" w:type="pct"/>
            <w:vAlign w:val="center"/>
          </w:tcPr>
          <w:p w14:paraId="64B18C47" w14:textId="2907738E" w:rsidR="006568DC" w:rsidRPr="008519C0" w:rsidRDefault="006568DC" w:rsidP="006568DC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12.1</w:t>
            </w:r>
          </w:p>
        </w:tc>
        <w:tc>
          <w:tcPr>
            <w:tcW w:w="1064" w:type="pct"/>
            <w:vAlign w:val="center"/>
          </w:tcPr>
          <w:p w14:paraId="0A5F6EC5" w14:textId="1DE8CAD5" w:rsidR="006568DC" w:rsidRPr="008519C0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ống nối mềm anten GN-01</w:t>
            </w:r>
          </w:p>
        </w:tc>
        <w:tc>
          <w:tcPr>
            <w:tcW w:w="301" w:type="pct"/>
            <w:vAlign w:val="center"/>
          </w:tcPr>
          <w:p w14:paraId="0A29200F" w14:textId="06BA025B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66BFA488" w14:textId="03AC7727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0" w:type="pct"/>
            <w:vAlign w:val="center"/>
          </w:tcPr>
          <w:p w14:paraId="6117E160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C2E1642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3F18E1E1" w14:textId="098845B2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99" w:type="pct"/>
            <w:vAlign w:val="center"/>
          </w:tcPr>
          <w:p w14:paraId="389E50FA" w14:textId="77777777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  <w:vAlign w:val="center"/>
          </w:tcPr>
          <w:p w14:paraId="2C95514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775CBF9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C2E6AF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5BCAED55" w14:textId="1FB6E662" w:rsidR="006568DC" w:rsidRPr="003976B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12FFC10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89CF9A3" w14:textId="7638652E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6" w:type="pct"/>
          </w:tcPr>
          <w:p w14:paraId="3921E916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7A6ED00" w14:textId="77777777" w:rsidTr="005E75DF">
        <w:tc>
          <w:tcPr>
            <w:tcW w:w="257" w:type="pct"/>
            <w:vAlign w:val="center"/>
          </w:tcPr>
          <w:p w14:paraId="286688CF" w14:textId="28F920A5" w:rsidR="006568DC" w:rsidRPr="008519C0" w:rsidRDefault="006568DC" w:rsidP="006568DC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12.2</w:t>
            </w:r>
          </w:p>
        </w:tc>
        <w:tc>
          <w:tcPr>
            <w:tcW w:w="1064" w:type="pct"/>
            <w:vAlign w:val="center"/>
          </w:tcPr>
          <w:p w14:paraId="009B44A5" w14:textId="78662DA2" w:rsidR="006568DC" w:rsidRPr="008519C0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Túi áo máy VRP-811/A</w:t>
            </w:r>
          </w:p>
        </w:tc>
        <w:tc>
          <w:tcPr>
            <w:tcW w:w="301" w:type="pct"/>
            <w:vAlign w:val="center"/>
          </w:tcPr>
          <w:p w14:paraId="5FA52071" w14:textId="02F19BF0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5CDA7939" w14:textId="0A63B4E4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0" w:type="pct"/>
            <w:vAlign w:val="center"/>
          </w:tcPr>
          <w:p w14:paraId="446973C5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C8B3445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2360FD88" w14:textId="4BE6635A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99" w:type="pct"/>
            <w:vAlign w:val="center"/>
          </w:tcPr>
          <w:p w14:paraId="5AEB024D" w14:textId="77777777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  <w:vAlign w:val="center"/>
          </w:tcPr>
          <w:p w14:paraId="04C4312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759E24D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EF93CF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AA5250D" w14:textId="46B0F3ED" w:rsidR="006568DC" w:rsidRPr="003976B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3C8B429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5862652" w14:textId="6C8E8F78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6" w:type="pct"/>
          </w:tcPr>
          <w:p w14:paraId="4678E99C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0E9BE24" w14:textId="77777777" w:rsidTr="005E75DF">
        <w:tc>
          <w:tcPr>
            <w:tcW w:w="257" w:type="pct"/>
            <w:vAlign w:val="center"/>
          </w:tcPr>
          <w:p w14:paraId="49DEDEFC" w14:textId="09F7F1E0" w:rsidR="006568DC" w:rsidRPr="008519C0" w:rsidRDefault="006568DC" w:rsidP="006568DC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12.3</w:t>
            </w:r>
          </w:p>
        </w:tc>
        <w:tc>
          <w:tcPr>
            <w:tcW w:w="1064" w:type="pct"/>
            <w:vAlign w:val="center"/>
          </w:tcPr>
          <w:p w14:paraId="061D360D" w14:textId="0806CDE3" w:rsidR="006568DC" w:rsidRPr="008519C0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Cáp chuyển tiếp VRP-811/A</w:t>
            </w:r>
          </w:p>
        </w:tc>
        <w:tc>
          <w:tcPr>
            <w:tcW w:w="301" w:type="pct"/>
            <w:vAlign w:val="center"/>
          </w:tcPr>
          <w:p w14:paraId="29AF55A9" w14:textId="081527B8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4675EC11" w14:textId="2E1F3844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0" w:type="pct"/>
            <w:vAlign w:val="center"/>
          </w:tcPr>
          <w:p w14:paraId="34EE2071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E5F67D8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1D1F8650" w14:textId="607E5B8B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99" w:type="pct"/>
            <w:vAlign w:val="center"/>
          </w:tcPr>
          <w:p w14:paraId="5D70716B" w14:textId="77777777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  <w:vAlign w:val="center"/>
          </w:tcPr>
          <w:p w14:paraId="3DBC053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7120E5A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617D76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BAF045A" w14:textId="0D8A9907" w:rsidR="006568DC" w:rsidRPr="003976B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7446AF2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6BB8AA5" w14:textId="3422DA6B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6" w:type="pct"/>
          </w:tcPr>
          <w:p w14:paraId="73C2BD6C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1F92C7F" w14:textId="77777777" w:rsidTr="005E75DF">
        <w:tc>
          <w:tcPr>
            <w:tcW w:w="257" w:type="pct"/>
            <w:vAlign w:val="center"/>
          </w:tcPr>
          <w:p w14:paraId="72301FC0" w14:textId="2EA17326" w:rsidR="006568DC" w:rsidRPr="008519C0" w:rsidRDefault="006568DC" w:rsidP="006568DC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12.4</w:t>
            </w:r>
          </w:p>
        </w:tc>
        <w:tc>
          <w:tcPr>
            <w:tcW w:w="1064" w:type="pct"/>
            <w:vAlign w:val="center"/>
          </w:tcPr>
          <w:p w14:paraId="3B3EFD30" w14:textId="02CB3950" w:rsidR="006568DC" w:rsidRPr="008519C0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Cáp dữ liệu VRP-811/A</w:t>
            </w:r>
          </w:p>
        </w:tc>
        <w:tc>
          <w:tcPr>
            <w:tcW w:w="301" w:type="pct"/>
            <w:vAlign w:val="center"/>
          </w:tcPr>
          <w:p w14:paraId="7A83FEC3" w14:textId="4962655A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34D1875C" w14:textId="7EBE4D55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0" w:type="pct"/>
            <w:vAlign w:val="center"/>
          </w:tcPr>
          <w:p w14:paraId="6542AC76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9DF151D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0E39E91B" w14:textId="6A8ADA41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99" w:type="pct"/>
            <w:vAlign w:val="center"/>
          </w:tcPr>
          <w:p w14:paraId="5EB0760A" w14:textId="77777777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  <w:vAlign w:val="center"/>
          </w:tcPr>
          <w:p w14:paraId="32AD578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3F04374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FC9791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F36EFC0" w14:textId="191D516D" w:rsidR="006568DC" w:rsidRPr="003976B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4998596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4AB07FA" w14:textId="3821FD09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6" w:type="pct"/>
          </w:tcPr>
          <w:p w14:paraId="605E052B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84EA036" w14:textId="77777777" w:rsidTr="005E75DF">
        <w:tc>
          <w:tcPr>
            <w:tcW w:w="257" w:type="pct"/>
            <w:vAlign w:val="center"/>
          </w:tcPr>
          <w:p w14:paraId="1F2CD0DE" w14:textId="5ED70121" w:rsidR="006568DC" w:rsidRPr="008519C0" w:rsidRDefault="006568DC" w:rsidP="006568DC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1064" w:type="pct"/>
            <w:vAlign w:val="center"/>
          </w:tcPr>
          <w:p w14:paraId="15558821" w14:textId="79533676" w:rsidR="006568DC" w:rsidRPr="008519C0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Dụng cụ cơ công (kìm nhọn)</w:t>
            </w:r>
          </w:p>
        </w:tc>
        <w:tc>
          <w:tcPr>
            <w:tcW w:w="301" w:type="pct"/>
            <w:vAlign w:val="center"/>
          </w:tcPr>
          <w:p w14:paraId="0D54054D" w14:textId="085D472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6B5C0DFF" w14:textId="65A9C4C4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0" w:type="pct"/>
            <w:vAlign w:val="center"/>
          </w:tcPr>
          <w:p w14:paraId="4591E43A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8ED50D4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13427AA2" w14:textId="6BE3EBFE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99" w:type="pct"/>
            <w:vAlign w:val="center"/>
          </w:tcPr>
          <w:p w14:paraId="7867535E" w14:textId="77777777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  <w:vAlign w:val="center"/>
          </w:tcPr>
          <w:p w14:paraId="2EF6380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36D0608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314CC4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FEE7FF5" w14:textId="14C978B3" w:rsidR="006568DC" w:rsidRPr="003976B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7BAFE00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5332AEA" w14:textId="0AF504A9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6" w:type="pct"/>
          </w:tcPr>
          <w:p w14:paraId="370224E8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3E7A1F4" w14:textId="77777777" w:rsidTr="005E75DF">
        <w:tc>
          <w:tcPr>
            <w:tcW w:w="257" w:type="pct"/>
            <w:vAlign w:val="center"/>
          </w:tcPr>
          <w:p w14:paraId="2B651FD8" w14:textId="7D7F676D" w:rsidR="006568DC" w:rsidRPr="008519C0" w:rsidRDefault="006568DC" w:rsidP="006568DC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1064" w:type="pct"/>
            <w:vAlign w:val="center"/>
          </w:tcPr>
          <w:p w14:paraId="61836E58" w14:textId="1BAFACA6" w:rsidR="006568DC" w:rsidRPr="008519C0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Tài liệu máy VRP-811/A</w:t>
            </w:r>
          </w:p>
        </w:tc>
        <w:tc>
          <w:tcPr>
            <w:tcW w:w="301" w:type="pct"/>
            <w:vAlign w:val="center"/>
          </w:tcPr>
          <w:p w14:paraId="0A2D0DBF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" w:type="pct"/>
          </w:tcPr>
          <w:p w14:paraId="7D7521D0" w14:textId="3CEE7C07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0" w:type="pct"/>
            <w:vAlign w:val="center"/>
          </w:tcPr>
          <w:p w14:paraId="119F2911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1F7386F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243CCA33" w14:textId="21E15D32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99" w:type="pct"/>
            <w:vAlign w:val="center"/>
          </w:tcPr>
          <w:p w14:paraId="4B25D221" w14:textId="77777777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  <w:vAlign w:val="center"/>
          </w:tcPr>
          <w:p w14:paraId="04FB206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3116857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80A86E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56E67554" w14:textId="1028240D" w:rsidR="006568DC" w:rsidRPr="003976B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62300BC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841B414" w14:textId="74C07852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6" w:type="pct"/>
          </w:tcPr>
          <w:p w14:paraId="3BA63FBA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A3A65BF" w14:textId="77777777" w:rsidTr="005E75DF">
        <w:tc>
          <w:tcPr>
            <w:tcW w:w="257" w:type="pct"/>
            <w:vAlign w:val="center"/>
          </w:tcPr>
          <w:p w14:paraId="183CF040" w14:textId="3D7F0D15" w:rsidR="006568DC" w:rsidRPr="008519C0" w:rsidRDefault="006568DC" w:rsidP="006568DC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14.1</w:t>
            </w:r>
          </w:p>
        </w:tc>
        <w:tc>
          <w:tcPr>
            <w:tcW w:w="1064" w:type="pct"/>
            <w:vAlign w:val="center"/>
          </w:tcPr>
          <w:p w14:paraId="74D97C39" w14:textId="4E25C1FC" w:rsidR="006568DC" w:rsidRPr="008519C0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Hướng dẫn sử dụng máy</w:t>
            </w:r>
          </w:p>
        </w:tc>
        <w:tc>
          <w:tcPr>
            <w:tcW w:w="301" w:type="pct"/>
            <w:vAlign w:val="center"/>
          </w:tcPr>
          <w:p w14:paraId="567F80A8" w14:textId="198FB4D8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67" w:type="pct"/>
          </w:tcPr>
          <w:p w14:paraId="747780E0" w14:textId="2418F6CE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0" w:type="pct"/>
            <w:vAlign w:val="center"/>
          </w:tcPr>
          <w:p w14:paraId="2797F508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B9FFDDD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13DAC57B" w14:textId="5DC10C9F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99" w:type="pct"/>
            <w:vAlign w:val="center"/>
          </w:tcPr>
          <w:p w14:paraId="4AD6AA05" w14:textId="77777777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  <w:vAlign w:val="center"/>
          </w:tcPr>
          <w:p w14:paraId="28454D5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05B5066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CC38AA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4AB6F27" w14:textId="6EFBC2F6" w:rsidR="006568DC" w:rsidRPr="003976B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7FD40B5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4C54469" w14:textId="16D4D315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6" w:type="pct"/>
          </w:tcPr>
          <w:p w14:paraId="1EDE1E3A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D303443" w14:textId="77777777" w:rsidTr="005E75DF">
        <w:tc>
          <w:tcPr>
            <w:tcW w:w="257" w:type="pct"/>
            <w:vAlign w:val="center"/>
          </w:tcPr>
          <w:p w14:paraId="4D27F2FD" w14:textId="39198335" w:rsidR="006568DC" w:rsidRPr="008519C0" w:rsidRDefault="006568DC" w:rsidP="006568DC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14.2</w:t>
            </w:r>
          </w:p>
        </w:tc>
        <w:tc>
          <w:tcPr>
            <w:tcW w:w="1064" w:type="pct"/>
            <w:vAlign w:val="center"/>
          </w:tcPr>
          <w:p w14:paraId="10A1A0F1" w14:textId="22CB5FB3" w:rsidR="006568DC" w:rsidRPr="008519C0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Lý lịch máy VRP-811/A</w:t>
            </w:r>
          </w:p>
        </w:tc>
        <w:tc>
          <w:tcPr>
            <w:tcW w:w="301" w:type="pct"/>
            <w:vAlign w:val="center"/>
          </w:tcPr>
          <w:p w14:paraId="23A7E68A" w14:textId="6F23088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67" w:type="pct"/>
          </w:tcPr>
          <w:p w14:paraId="7B43FD51" w14:textId="6CC103A4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0" w:type="pct"/>
            <w:vAlign w:val="center"/>
          </w:tcPr>
          <w:p w14:paraId="7A5A0DAD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BCB8C6C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AD6FEB2" w14:textId="520E1836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99" w:type="pct"/>
            <w:vAlign w:val="center"/>
          </w:tcPr>
          <w:p w14:paraId="24F5EF6C" w14:textId="77777777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  <w:vAlign w:val="center"/>
          </w:tcPr>
          <w:p w14:paraId="09EEC65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283BFC1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0426A8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EFC852C" w14:textId="4B735911" w:rsidR="006568DC" w:rsidRPr="003976B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288DA63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D2DDBBA" w14:textId="7DB298AD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6" w:type="pct"/>
          </w:tcPr>
          <w:p w14:paraId="4353494F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7202015" w14:textId="77777777" w:rsidTr="005E75DF">
        <w:tc>
          <w:tcPr>
            <w:tcW w:w="257" w:type="pct"/>
            <w:vAlign w:val="center"/>
          </w:tcPr>
          <w:p w14:paraId="6D51E300" w14:textId="2E0B0D38" w:rsidR="006568DC" w:rsidRPr="008519C0" w:rsidRDefault="006568DC" w:rsidP="006568DC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14.3</w:t>
            </w:r>
          </w:p>
        </w:tc>
        <w:tc>
          <w:tcPr>
            <w:tcW w:w="1064" w:type="pct"/>
            <w:vAlign w:val="center"/>
          </w:tcPr>
          <w:p w14:paraId="797E7028" w14:textId="7906DFA7" w:rsidR="006568DC" w:rsidRPr="008519C0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Hòm hộp, bao gói VRP-811/A</w:t>
            </w:r>
          </w:p>
        </w:tc>
        <w:tc>
          <w:tcPr>
            <w:tcW w:w="301" w:type="pct"/>
            <w:vAlign w:val="center"/>
          </w:tcPr>
          <w:p w14:paraId="02A1A3CC" w14:textId="17BF005B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67" w:type="pct"/>
          </w:tcPr>
          <w:p w14:paraId="0E1586EE" w14:textId="43B59D5E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0" w:type="pct"/>
            <w:vAlign w:val="center"/>
          </w:tcPr>
          <w:p w14:paraId="6AE60651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58D4891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68258EF5" w14:textId="01C3B167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99" w:type="pct"/>
            <w:vAlign w:val="center"/>
          </w:tcPr>
          <w:p w14:paraId="03EA3442" w14:textId="77777777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  <w:vAlign w:val="center"/>
          </w:tcPr>
          <w:p w14:paraId="4AE386F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15BE8EE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A7CD21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1958418" w14:textId="232CCB34" w:rsidR="006568DC" w:rsidRPr="003976B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4FF9533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AFAAEFD" w14:textId="47983310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6" w:type="pct"/>
          </w:tcPr>
          <w:p w14:paraId="6E17EE5C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6DF1493" w14:textId="77777777" w:rsidTr="005E75DF">
        <w:tc>
          <w:tcPr>
            <w:tcW w:w="257" w:type="pct"/>
            <w:vAlign w:val="center"/>
          </w:tcPr>
          <w:p w14:paraId="13FEB036" w14:textId="4E97D66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7</w:t>
            </w:r>
          </w:p>
        </w:tc>
        <w:tc>
          <w:tcPr>
            <w:tcW w:w="1064" w:type="pct"/>
            <w:vAlign w:val="center"/>
          </w:tcPr>
          <w:p w14:paraId="2CBAB9AC" w14:textId="0CF79C9D" w:rsidR="006568DC" w:rsidRPr="007C56FC" w:rsidRDefault="006568DC" w:rsidP="00EB5955">
            <w:pPr>
              <w:tabs>
                <w:tab w:val="left" w:pos="11640"/>
              </w:tabs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Máy VTĐ VRH</w:t>
            </w:r>
            <w:r w:rsidR="00FF4954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 xml:space="preserve"> </w:t>
            </w:r>
            <w:r w:rsidRPr="007C56FC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811/S</w:t>
            </w:r>
          </w:p>
        </w:tc>
        <w:tc>
          <w:tcPr>
            <w:tcW w:w="301" w:type="pct"/>
            <w:vAlign w:val="center"/>
          </w:tcPr>
          <w:p w14:paraId="1271BBDA" w14:textId="77777777" w:rsidR="006568DC" w:rsidRPr="009E44A1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b/>
                <w:color w:val="C00000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30404ECC" w14:textId="4409A7D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34</w:t>
            </w:r>
          </w:p>
        </w:tc>
        <w:tc>
          <w:tcPr>
            <w:tcW w:w="250" w:type="pct"/>
          </w:tcPr>
          <w:p w14:paraId="2E1BAF3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771DB94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4A59D300" w14:textId="694FFD9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34</w:t>
            </w:r>
          </w:p>
        </w:tc>
        <w:tc>
          <w:tcPr>
            <w:tcW w:w="199" w:type="pct"/>
          </w:tcPr>
          <w:p w14:paraId="73008ABA" w14:textId="2DCEC3E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199" w:type="pct"/>
          </w:tcPr>
          <w:p w14:paraId="76D6F8B4" w14:textId="7F4814B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30100A67" w14:textId="65977A9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26BD261" w14:textId="604F846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D72BF96" w14:textId="30404CC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3</w:t>
            </w: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4</w:t>
            </w:r>
          </w:p>
        </w:tc>
        <w:tc>
          <w:tcPr>
            <w:tcW w:w="404" w:type="pct"/>
            <w:vAlign w:val="center"/>
          </w:tcPr>
          <w:p w14:paraId="262CAA25" w14:textId="5999D3F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1A88205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06" w:type="pct"/>
          </w:tcPr>
          <w:p w14:paraId="734C72DA" w14:textId="703EBC60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23B4847" w14:textId="77777777" w:rsidTr="005E75DF">
        <w:tc>
          <w:tcPr>
            <w:tcW w:w="257" w:type="pct"/>
            <w:vAlign w:val="center"/>
          </w:tcPr>
          <w:p w14:paraId="47251D26" w14:textId="7181475C" w:rsidR="006568DC" w:rsidRPr="005B7644" w:rsidRDefault="006568DC" w:rsidP="006568DC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4" w:type="pct"/>
            <w:vAlign w:val="center"/>
          </w:tcPr>
          <w:p w14:paraId="75DC1B29" w14:textId="7485282F" w:rsidR="006568DC" w:rsidRPr="005B7644" w:rsidRDefault="006568DC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color w:val="000000"/>
                <w:sz w:val="22"/>
                <w:szCs w:val="22"/>
              </w:rPr>
              <w:t>Máy VRH-811/S</w:t>
            </w:r>
          </w:p>
        </w:tc>
        <w:tc>
          <w:tcPr>
            <w:tcW w:w="301" w:type="pct"/>
            <w:vAlign w:val="center"/>
          </w:tcPr>
          <w:p w14:paraId="180AE45D" w14:textId="0A6FA6A6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74E78FFC" w14:textId="195ABBC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0" w:type="pct"/>
          </w:tcPr>
          <w:p w14:paraId="728BAC5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35F276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24774AE6" w14:textId="466997A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199" w:type="pct"/>
          </w:tcPr>
          <w:p w14:paraId="0F81211D" w14:textId="5BEAAC1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67E01AEB" w14:textId="1843E2C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B758ADB" w14:textId="1C8793F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75CB31A" w14:textId="0B50242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A4FA120" w14:textId="380AC34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3</w:t>
            </w: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404" w:type="pct"/>
            <w:vAlign w:val="center"/>
          </w:tcPr>
          <w:p w14:paraId="2BE4F057" w14:textId="7D65206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8E4F76D" w14:textId="43198FF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506" w:type="pct"/>
          </w:tcPr>
          <w:p w14:paraId="52F4BE74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D1FA1EB" w14:textId="77777777" w:rsidTr="005E75DF">
        <w:tc>
          <w:tcPr>
            <w:tcW w:w="257" w:type="pct"/>
            <w:vAlign w:val="center"/>
          </w:tcPr>
          <w:p w14:paraId="075080FF" w14:textId="065E95DF" w:rsidR="006568DC" w:rsidRPr="005B7644" w:rsidRDefault="006568DC" w:rsidP="006568DC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4" w:type="pct"/>
            <w:vAlign w:val="center"/>
          </w:tcPr>
          <w:p w14:paraId="367168C4" w14:textId="55670FC0" w:rsidR="006568DC" w:rsidRPr="005B7644" w:rsidRDefault="006568DC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color w:val="000000"/>
                <w:sz w:val="22"/>
                <w:szCs w:val="22"/>
              </w:rPr>
              <w:t>Tổ hợp quàng đầu</w:t>
            </w:r>
          </w:p>
        </w:tc>
        <w:tc>
          <w:tcPr>
            <w:tcW w:w="301" w:type="pct"/>
            <w:vAlign w:val="center"/>
          </w:tcPr>
          <w:p w14:paraId="37CCEE89" w14:textId="516BA347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4BE7D49C" w14:textId="6895586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0" w:type="pct"/>
          </w:tcPr>
          <w:p w14:paraId="17D4528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76E76B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3CDC989" w14:textId="4857A82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199" w:type="pct"/>
          </w:tcPr>
          <w:p w14:paraId="38B9724C" w14:textId="65DB2F5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3D62AC3F" w14:textId="3165C9D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D76B02D" w14:textId="280A623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D51662C" w14:textId="7F602F7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56C965D2" w14:textId="348C7BB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67B55"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404" w:type="pct"/>
            <w:vAlign w:val="center"/>
          </w:tcPr>
          <w:p w14:paraId="07542034" w14:textId="2B98739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164287B" w14:textId="2E1DD33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506" w:type="pct"/>
          </w:tcPr>
          <w:p w14:paraId="3A71DC5D" w14:textId="50571CCA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2761614" w14:textId="77777777" w:rsidTr="005E75DF">
        <w:tc>
          <w:tcPr>
            <w:tcW w:w="257" w:type="pct"/>
            <w:vAlign w:val="center"/>
          </w:tcPr>
          <w:p w14:paraId="01938ED0" w14:textId="70979E27" w:rsidR="006568DC" w:rsidRPr="005B7644" w:rsidRDefault="006568DC" w:rsidP="006568DC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4" w:type="pct"/>
            <w:vAlign w:val="center"/>
          </w:tcPr>
          <w:p w14:paraId="14DA7E42" w14:textId="7202DEE1" w:rsidR="006568DC" w:rsidRPr="005B7644" w:rsidRDefault="006568DC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color w:val="000000"/>
                <w:sz w:val="22"/>
                <w:szCs w:val="22"/>
              </w:rPr>
              <w:t>Pin VRH- 811/S</w:t>
            </w:r>
          </w:p>
        </w:tc>
        <w:tc>
          <w:tcPr>
            <w:tcW w:w="301" w:type="pct"/>
            <w:vAlign w:val="center"/>
          </w:tcPr>
          <w:p w14:paraId="1D2A6267" w14:textId="2963C14C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7E0DBFC6" w14:textId="4EDF7B0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78</w:t>
            </w:r>
          </w:p>
        </w:tc>
        <w:tc>
          <w:tcPr>
            <w:tcW w:w="250" w:type="pct"/>
          </w:tcPr>
          <w:p w14:paraId="708319E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084DA9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33C233C3" w14:textId="4A770C8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78</w:t>
            </w:r>
          </w:p>
        </w:tc>
        <w:tc>
          <w:tcPr>
            <w:tcW w:w="199" w:type="pct"/>
          </w:tcPr>
          <w:p w14:paraId="3C488B2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</w:tcPr>
          <w:p w14:paraId="460ED2F9" w14:textId="0D46D0F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1C06DB4" w14:textId="12DB974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E3D64AA" w14:textId="28FD275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44B922A" w14:textId="230AF46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78</w:t>
            </w:r>
          </w:p>
        </w:tc>
        <w:tc>
          <w:tcPr>
            <w:tcW w:w="404" w:type="pct"/>
            <w:vAlign w:val="center"/>
          </w:tcPr>
          <w:p w14:paraId="42334F3E" w14:textId="129865C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573CC46" w14:textId="3E1AEC0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78</w:t>
            </w:r>
          </w:p>
        </w:tc>
        <w:tc>
          <w:tcPr>
            <w:tcW w:w="506" w:type="pct"/>
          </w:tcPr>
          <w:p w14:paraId="06706F9A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90346BC" w14:textId="77777777" w:rsidTr="005E75DF">
        <w:tc>
          <w:tcPr>
            <w:tcW w:w="257" w:type="pct"/>
            <w:vAlign w:val="center"/>
          </w:tcPr>
          <w:p w14:paraId="2D7072D3" w14:textId="77777777" w:rsidR="006568DC" w:rsidRPr="005B7644" w:rsidRDefault="006568DC" w:rsidP="006568DC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64" w:type="pct"/>
            <w:vAlign w:val="center"/>
          </w:tcPr>
          <w:p w14:paraId="4DF1D0E2" w14:textId="52CAAAF0" w:rsidR="006568DC" w:rsidRPr="005B7644" w:rsidRDefault="006568DC" w:rsidP="00EB5955">
            <w:pPr>
              <w:ind w:left="-79" w:right="-79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color w:val="000000"/>
                <w:sz w:val="22"/>
                <w:szCs w:val="22"/>
              </w:rPr>
              <w:t>Pin VRH- 811/S</w:t>
            </w:r>
          </w:p>
        </w:tc>
        <w:tc>
          <w:tcPr>
            <w:tcW w:w="301" w:type="pct"/>
            <w:vAlign w:val="center"/>
          </w:tcPr>
          <w:p w14:paraId="50E74BD6" w14:textId="72FB46AA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5455337F" w14:textId="14FF25C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57</w:t>
            </w:r>
          </w:p>
        </w:tc>
        <w:tc>
          <w:tcPr>
            <w:tcW w:w="250" w:type="pct"/>
          </w:tcPr>
          <w:p w14:paraId="63A5786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5E0935D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2263C0A4" w14:textId="48B5F61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57</w:t>
            </w:r>
          </w:p>
        </w:tc>
        <w:tc>
          <w:tcPr>
            <w:tcW w:w="199" w:type="pct"/>
          </w:tcPr>
          <w:p w14:paraId="67E22240" w14:textId="1DF9C83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6948E6C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CCB932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8DA087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F841612" w14:textId="6011FCFD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57</w:t>
            </w:r>
          </w:p>
        </w:tc>
        <w:tc>
          <w:tcPr>
            <w:tcW w:w="404" w:type="pct"/>
            <w:vAlign w:val="center"/>
          </w:tcPr>
          <w:p w14:paraId="094FA40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F5390C1" w14:textId="332B6D1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57</w:t>
            </w:r>
          </w:p>
        </w:tc>
        <w:tc>
          <w:tcPr>
            <w:tcW w:w="506" w:type="pct"/>
          </w:tcPr>
          <w:p w14:paraId="53E52683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DA6B886" w14:textId="77777777" w:rsidTr="005E75DF">
        <w:tc>
          <w:tcPr>
            <w:tcW w:w="257" w:type="pct"/>
            <w:vAlign w:val="center"/>
          </w:tcPr>
          <w:p w14:paraId="5684A5F6" w14:textId="77777777" w:rsidR="006568DC" w:rsidRPr="005B7644" w:rsidRDefault="006568DC" w:rsidP="006568DC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64" w:type="pct"/>
            <w:vAlign w:val="center"/>
          </w:tcPr>
          <w:p w14:paraId="39DFBF23" w14:textId="30858FD2" w:rsidR="006568DC" w:rsidRPr="005B7644" w:rsidRDefault="006568DC" w:rsidP="00EB5955">
            <w:pPr>
              <w:ind w:left="-79" w:right="-79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color w:val="000000"/>
                <w:sz w:val="22"/>
                <w:szCs w:val="22"/>
              </w:rPr>
              <w:t>Pin VRH- 811/S</w:t>
            </w:r>
          </w:p>
        </w:tc>
        <w:tc>
          <w:tcPr>
            <w:tcW w:w="301" w:type="pct"/>
            <w:vAlign w:val="center"/>
          </w:tcPr>
          <w:p w14:paraId="57B4635A" w14:textId="2CD2E198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3E545208" w14:textId="3B0902E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19</w:t>
            </w:r>
          </w:p>
        </w:tc>
        <w:tc>
          <w:tcPr>
            <w:tcW w:w="250" w:type="pct"/>
          </w:tcPr>
          <w:p w14:paraId="43DBCAA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1FB63E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04339372" w14:textId="73D85DD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19</w:t>
            </w:r>
          </w:p>
        </w:tc>
        <w:tc>
          <w:tcPr>
            <w:tcW w:w="199" w:type="pct"/>
          </w:tcPr>
          <w:p w14:paraId="49AC34AF" w14:textId="1283672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99" w:type="pct"/>
          </w:tcPr>
          <w:p w14:paraId="6E6E073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E17F3E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7F4581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3E4DB54" w14:textId="1FF519D6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19</w:t>
            </w:r>
          </w:p>
        </w:tc>
        <w:tc>
          <w:tcPr>
            <w:tcW w:w="404" w:type="pct"/>
            <w:vAlign w:val="center"/>
          </w:tcPr>
          <w:p w14:paraId="7DBEDEF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E7D4F9A" w14:textId="73A887C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19</w:t>
            </w:r>
          </w:p>
        </w:tc>
        <w:tc>
          <w:tcPr>
            <w:tcW w:w="506" w:type="pct"/>
          </w:tcPr>
          <w:p w14:paraId="486389B5" w14:textId="5985BE46" w:rsidR="006568DC" w:rsidRPr="005B7644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16"/>
                <w:szCs w:val="16"/>
              </w:rPr>
            </w:pPr>
            <w:r w:rsidRPr="005B7644">
              <w:rPr>
                <w:rFonts w:ascii="Times New Roman" w:hAnsi="Times New Roman"/>
                <w:sz w:val="16"/>
                <w:szCs w:val="16"/>
              </w:rPr>
              <w:t>Gửi btt=9; k tích điện</w:t>
            </w:r>
            <w:r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6651D7" w:rsidRPr="007C56FC" w14:paraId="6C66F2BB" w14:textId="77777777" w:rsidTr="005E75DF">
        <w:tc>
          <w:tcPr>
            <w:tcW w:w="257" w:type="pct"/>
            <w:vAlign w:val="center"/>
          </w:tcPr>
          <w:p w14:paraId="042B7EB8" w14:textId="77777777" w:rsidR="006568DC" w:rsidRPr="005B7644" w:rsidRDefault="006568DC" w:rsidP="006568DC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64" w:type="pct"/>
            <w:vAlign w:val="center"/>
          </w:tcPr>
          <w:p w14:paraId="13A90222" w14:textId="719CE21B" w:rsidR="006568DC" w:rsidRPr="005B7644" w:rsidRDefault="006568DC" w:rsidP="00EB5955">
            <w:pPr>
              <w:ind w:left="-79" w:right="-79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color w:val="000000"/>
                <w:sz w:val="22"/>
                <w:szCs w:val="22"/>
              </w:rPr>
              <w:t>Pin VRH- 811/S</w:t>
            </w:r>
          </w:p>
        </w:tc>
        <w:tc>
          <w:tcPr>
            <w:tcW w:w="301" w:type="pct"/>
            <w:vAlign w:val="center"/>
          </w:tcPr>
          <w:p w14:paraId="55C3890C" w14:textId="3125452F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496D8220" w14:textId="6DD4D38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0925EDA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F19F17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15109A4" w14:textId="4E960F4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4CEBC73F" w14:textId="56186C2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0C47A0A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2EB7F5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F81D1F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26035D7" w14:textId="4333F927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3FFE356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654528C" w14:textId="5554C81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3BEF74F7" w14:textId="2BC0A839" w:rsidR="006568DC" w:rsidRPr="00E331BF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0"/>
                <w:szCs w:val="20"/>
              </w:rPr>
            </w:pPr>
            <w:r w:rsidRPr="00E331BF">
              <w:rPr>
                <w:rFonts w:ascii="Times New Roman" w:hAnsi="Times New Roman"/>
                <w:sz w:val="20"/>
                <w:szCs w:val="20"/>
              </w:rPr>
              <w:t>Cháy=2</w:t>
            </w:r>
          </w:p>
        </w:tc>
      </w:tr>
      <w:tr w:rsidR="006651D7" w:rsidRPr="007C56FC" w14:paraId="382898C3" w14:textId="77777777" w:rsidTr="005E75DF">
        <w:tc>
          <w:tcPr>
            <w:tcW w:w="257" w:type="pct"/>
            <w:vAlign w:val="center"/>
          </w:tcPr>
          <w:p w14:paraId="2739BA69" w14:textId="17D9DD21" w:rsidR="006568DC" w:rsidRPr="005B7644" w:rsidRDefault="006568DC" w:rsidP="006568DC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4" w:type="pct"/>
            <w:vAlign w:val="center"/>
          </w:tcPr>
          <w:p w14:paraId="6CB10A03" w14:textId="04039F7E" w:rsidR="006568DC" w:rsidRPr="006651D7" w:rsidRDefault="006568DC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6651D7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Adapter cho đốc sạc pin</w:t>
            </w:r>
          </w:p>
        </w:tc>
        <w:tc>
          <w:tcPr>
            <w:tcW w:w="301" w:type="pct"/>
            <w:vAlign w:val="center"/>
          </w:tcPr>
          <w:p w14:paraId="5ED9F3F3" w14:textId="1AB197DF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6A70899E" w14:textId="2AE73A2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0" w:type="pct"/>
          </w:tcPr>
          <w:p w14:paraId="7A5C522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2C8A79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26D31F35" w14:textId="724C3DF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199" w:type="pct"/>
          </w:tcPr>
          <w:p w14:paraId="0C6100AF" w14:textId="1037AA8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</w:tcPr>
          <w:p w14:paraId="0063F78B" w14:textId="267B27B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61C4B4B" w14:textId="1E07A61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6812DC6" w14:textId="70CA5AB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4C5EF9C" w14:textId="7420D4B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67B55"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404" w:type="pct"/>
            <w:vAlign w:val="center"/>
          </w:tcPr>
          <w:p w14:paraId="28860831" w14:textId="7B84E33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8F51572" w14:textId="5EB6593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506" w:type="pct"/>
          </w:tcPr>
          <w:p w14:paraId="2D44817E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C558048" w14:textId="77777777" w:rsidTr="005E75DF">
        <w:tc>
          <w:tcPr>
            <w:tcW w:w="257" w:type="pct"/>
            <w:vAlign w:val="center"/>
          </w:tcPr>
          <w:p w14:paraId="08795074" w14:textId="10F0E30C" w:rsidR="006568DC" w:rsidRPr="005B7644" w:rsidRDefault="006568DC" w:rsidP="006568DC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4" w:type="pct"/>
            <w:vAlign w:val="center"/>
          </w:tcPr>
          <w:p w14:paraId="31101CED" w14:textId="1934F3B5" w:rsidR="006568DC" w:rsidRPr="005B7644" w:rsidRDefault="006568DC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color w:val="000000"/>
                <w:sz w:val="22"/>
                <w:szCs w:val="22"/>
              </w:rPr>
              <w:t>Đốc sạc pin</w:t>
            </w:r>
          </w:p>
        </w:tc>
        <w:tc>
          <w:tcPr>
            <w:tcW w:w="301" w:type="pct"/>
            <w:vAlign w:val="center"/>
          </w:tcPr>
          <w:p w14:paraId="52327F12" w14:textId="777C25F3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7641C09C" w14:textId="727A7B8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0" w:type="pct"/>
          </w:tcPr>
          <w:p w14:paraId="5387102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F83FFE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05FC7F23" w14:textId="4D8CB7D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199" w:type="pct"/>
          </w:tcPr>
          <w:p w14:paraId="42A602E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</w:tcPr>
          <w:p w14:paraId="75CA6A06" w14:textId="66C598B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1527006" w14:textId="1EBD7F3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2A07C29" w14:textId="5DAF077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1C7EC9C" w14:textId="0161B9E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67B55"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404" w:type="pct"/>
            <w:vAlign w:val="center"/>
          </w:tcPr>
          <w:p w14:paraId="4DCD13F6" w14:textId="340DE57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F839570" w14:textId="6E22220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506" w:type="pct"/>
          </w:tcPr>
          <w:p w14:paraId="0608D810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E5F2B95" w14:textId="77777777" w:rsidTr="005E75DF">
        <w:tc>
          <w:tcPr>
            <w:tcW w:w="257" w:type="pct"/>
            <w:vAlign w:val="center"/>
          </w:tcPr>
          <w:p w14:paraId="2B8AB9CC" w14:textId="77777777" w:rsidR="006568DC" w:rsidRPr="005B7644" w:rsidRDefault="006568DC" w:rsidP="006568DC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64" w:type="pct"/>
            <w:vAlign w:val="center"/>
          </w:tcPr>
          <w:p w14:paraId="0406A23A" w14:textId="3B8926C3" w:rsidR="006568DC" w:rsidRPr="005B7644" w:rsidRDefault="006568DC" w:rsidP="00EB5955">
            <w:pPr>
              <w:ind w:left="-79" w:right="-79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color w:val="000000"/>
                <w:sz w:val="22"/>
                <w:szCs w:val="22"/>
              </w:rPr>
              <w:t>Đốc sạc pin</w:t>
            </w:r>
          </w:p>
        </w:tc>
        <w:tc>
          <w:tcPr>
            <w:tcW w:w="301" w:type="pct"/>
            <w:vAlign w:val="center"/>
          </w:tcPr>
          <w:p w14:paraId="0D8A39C1" w14:textId="6179B362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0AD65AD0" w14:textId="05063BD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31</w:t>
            </w:r>
          </w:p>
        </w:tc>
        <w:tc>
          <w:tcPr>
            <w:tcW w:w="250" w:type="pct"/>
          </w:tcPr>
          <w:p w14:paraId="5C668BC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50DC75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5CA5DB61" w14:textId="42FE3FB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31</w:t>
            </w:r>
          </w:p>
        </w:tc>
        <w:tc>
          <w:tcPr>
            <w:tcW w:w="199" w:type="pct"/>
          </w:tcPr>
          <w:p w14:paraId="61DDF29A" w14:textId="0D0758E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1AB0DA0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DA947D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234C76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DD2E09C" w14:textId="26439AB7" w:rsidR="006568DC" w:rsidRPr="00E67B55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31</w:t>
            </w:r>
          </w:p>
        </w:tc>
        <w:tc>
          <w:tcPr>
            <w:tcW w:w="404" w:type="pct"/>
            <w:vAlign w:val="center"/>
          </w:tcPr>
          <w:p w14:paraId="0DFF95D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1252D48" w14:textId="404CD6F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31</w:t>
            </w:r>
          </w:p>
        </w:tc>
        <w:tc>
          <w:tcPr>
            <w:tcW w:w="506" w:type="pct"/>
          </w:tcPr>
          <w:p w14:paraId="2A46EF83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71CC974" w14:textId="77777777" w:rsidTr="00543676">
        <w:tc>
          <w:tcPr>
            <w:tcW w:w="257" w:type="pct"/>
            <w:vAlign w:val="center"/>
          </w:tcPr>
          <w:p w14:paraId="6301E140" w14:textId="77777777" w:rsidR="006568DC" w:rsidRPr="005B7644" w:rsidRDefault="006568DC" w:rsidP="006568DC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64" w:type="pct"/>
            <w:vAlign w:val="center"/>
          </w:tcPr>
          <w:p w14:paraId="5A2B4072" w14:textId="11AA46F5" w:rsidR="006568DC" w:rsidRPr="005B7644" w:rsidRDefault="006568DC" w:rsidP="00EB5955">
            <w:pPr>
              <w:ind w:left="-79" w:right="-79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color w:val="000000"/>
                <w:sz w:val="22"/>
                <w:szCs w:val="22"/>
              </w:rPr>
              <w:t>Đốc sạc pin</w:t>
            </w:r>
          </w:p>
        </w:tc>
        <w:tc>
          <w:tcPr>
            <w:tcW w:w="301" w:type="pct"/>
            <w:vAlign w:val="center"/>
          </w:tcPr>
          <w:p w14:paraId="48543A58" w14:textId="795CCE64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624F0F2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E04DBB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B6E4DE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01AE8C6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</w:tcPr>
          <w:p w14:paraId="204C1E69" w14:textId="73833EA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23376C5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043964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BE7F6E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CF70993" w14:textId="0A933121" w:rsidR="006568DC" w:rsidRPr="00E67B55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404" w:type="pct"/>
            <w:vAlign w:val="center"/>
          </w:tcPr>
          <w:p w14:paraId="5C37458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F747436" w14:textId="5EDF8F4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506" w:type="pct"/>
            <w:vAlign w:val="center"/>
          </w:tcPr>
          <w:p w14:paraId="419B1FB9" w14:textId="5E5EB002" w:rsidR="006568DC" w:rsidRPr="005B7644" w:rsidRDefault="006568DC" w:rsidP="00543676">
            <w:pPr>
              <w:tabs>
                <w:tab w:val="left" w:pos="11640"/>
              </w:tabs>
              <w:jc w:val="right"/>
              <w:rPr>
                <w:rFonts w:ascii="Times New Roman" w:hAnsi="Times New Roman"/>
                <w:sz w:val="16"/>
                <w:szCs w:val="16"/>
              </w:rPr>
            </w:pPr>
            <w:r w:rsidRPr="005B7644">
              <w:rPr>
                <w:rFonts w:ascii="Times New Roman" w:hAnsi="Times New Roman"/>
                <w:sz w:val="16"/>
                <w:szCs w:val="16"/>
              </w:rPr>
              <w:t>Cháy</w:t>
            </w:r>
            <w:r w:rsidR="005537E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5B7644">
              <w:rPr>
                <w:rFonts w:ascii="Times New Roman" w:hAnsi="Times New Roman"/>
                <w:sz w:val="16"/>
                <w:szCs w:val="16"/>
              </w:rPr>
              <w:t>(mất xác=1)</w:t>
            </w:r>
          </w:p>
        </w:tc>
      </w:tr>
      <w:tr w:rsidR="006651D7" w:rsidRPr="007C56FC" w14:paraId="45887215" w14:textId="77777777" w:rsidTr="005E75DF">
        <w:tc>
          <w:tcPr>
            <w:tcW w:w="257" w:type="pct"/>
            <w:vAlign w:val="center"/>
          </w:tcPr>
          <w:p w14:paraId="172712EA" w14:textId="126B5535" w:rsidR="006568DC" w:rsidRPr="005B7644" w:rsidRDefault="006568DC" w:rsidP="006568DC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4" w:type="pct"/>
            <w:vAlign w:val="center"/>
          </w:tcPr>
          <w:p w14:paraId="510D5CCB" w14:textId="231810D0" w:rsidR="006568DC" w:rsidRPr="006651D7" w:rsidRDefault="006568DC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6651D7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Ăng ten VHF dài LA100</w:t>
            </w:r>
          </w:p>
        </w:tc>
        <w:tc>
          <w:tcPr>
            <w:tcW w:w="301" w:type="pct"/>
            <w:vAlign w:val="center"/>
          </w:tcPr>
          <w:p w14:paraId="08ADC405" w14:textId="7866D4A0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0D45B95A" w14:textId="5657568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0" w:type="pct"/>
          </w:tcPr>
          <w:p w14:paraId="46E47AC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645F56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04E498F0" w14:textId="6F9EC02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199" w:type="pct"/>
          </w:tcPr>
          <w:p w14:paraId="50CBCFDB" w14:textId="2E37AD2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</w:tcPr>
          <w:p w14:paraId="35F1E5E4" w14:textId="2B4CCB1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C0D33CC" w14:textId="20A3144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188D607" w14:textId="4581D3B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98797DF" w14:textId="2BA2FD0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67B55"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404" w:type="pct"/>
            <w:vAlign w:val="center"/>
          </w:tcPr>
          <w:p w14:paraId="21DA0ADF" w14:textId="1427CA8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4DFE414" w14:textId="26D0AAD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506" w:type="pct"/>
          </w:tcPr>
          <w:p w14:paraId="5C3DAFA7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7D35F92" w14:textId="77777777" w:rsidTr="005E75DF">
        <w:tc>
          <w:tcPr>
            <w:tcW w:w="257" w:type="pct"/>
            <w:vAlign w:val="center"/>
          </w:tcPr>
          <w:p w14:paraId="3B195B00" w14:textId="77777777" w:rsidR="006568DC" w:rsidRPr="005B7644" w:rsidRDefault="006568DC" w:rsidP="006568DC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64" w:type="pct"/>
            <w:vAlign w:val="center"/>
          </w:tcPr>
          <w:p w14:paraId="56C4E8C3" w14:textId="07426320" w:rsidR="006568DC" w:rsidRPr="006651D7" w:rsidRDefault="006568DC" w:rsidP="00EB5955">
            <w:pPr>
              <w:ind w:left="-79" w:right="-79"/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</w:pPr>
            <w:r w:rsidRPr="006651D7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Ăng ten VHF dài LA100</w:t>
            </w:r>
          </w:p>
        </w:tc>
        <w:tc>
          <w:tcPr>
            <w:tcW w:w="301" w:type="pct"/>
            <w:vAlign w:val="center"/>
          </w:tcPr>
          <w:p w14:paraId="5B2271E8" w14:textId="1BF7F989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5378AECA" w14:textId="3C49C0E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</w:t>
            </w:r>
          </w:p>
        </w:tc>
        <w:tc>
          <w:tcPr>
            <w:tcW w:w="250" w:type="pct"/>
          </w:tcPr>
          <w:p w14:paraId="57D66F9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58840FD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5D612524" w14:textId="210497F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</w:t>
            </w:r>
          </w:p>
        </w:tc>
        <w:tc>
          <w:tcPr>
            <w:tcW w:w="199" w:type="pct"/>
          </w:tcPr>
          <w:p w14:paraId="72DAB516" w14:textId="4D6A161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4B61F31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7B8B5E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427C10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425F0E8" w14:textId="367E461A" w:rsidR="006568DC" w:rsidRPr="00E67B55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</w:t>
            </w:r>
          </w:p>
        </w:tc>
        <w:tc>
          <w:tcPr>
            <w:tcW w:w="404" w:type="pct"/>
            <w:vAlign w:val="center"/>
          </w:tcPr>
          <w:p w14:paraId="0E97BE5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E6CC838" w14:textId="7C1E1A6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</w:t>
            </w:r>
          </w:p>
        </w:tc>
        <w:tc>
          <w:tcPr>
            <w:tcW w:w="506" w:type="pct"/>
          </w:tcPr>
          <w:p w14:paraId="5E49FF48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7FFA978" w14:textId="77777777" w:rsidTr="005E75DF">
        <w:tc>
          <w:tcPr>
            <w:tcW w:w="257" w:type="pct"/>
            <w:vAlign w:val="center"/>
          </w:tcPr>
          <w:p w14:paraId="386168EE" w14:textId="77777777" w:rsidR="006568DC" w:rsidRPr="005B7644" w:rsidRDefault="006568DC" w:rsidP="006568DC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64" w:type="pct"/>
            <w:vAlign w:val="center"/>
          </w:tcPr>
          <w:p w14:paraId="0C0335FA" w14:textId="1E094346" w:rsidR="006568DC" w:rsidRPr="006651D7" w:rsidRDefault="006568DC" w:rsidP="00EB5955">
            <w:pPr>
              <w:ind w:left="-79" w:right="-79"/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</w:pPr>
            <w:r w:rsidRPr="006651D7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Ăng ten VHF dài LA100</w:t>
            </w:r>
          </w:p>
        </w:tc>
        <w:tc>
          <w:tcPr>
            <w:tcW w:w="301" w:type="pct"/>
            <w:vAlign w:val="center"/>
          </w:tcPr>
          <w:p w14:paraId="723A5E2E" w14:textId="132CB68B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443C0AE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E7B84C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3A0C07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904AC0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</w:tcPr>
          <w:p w14:paraId="4349AE04" w14:textId="79DE48D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99" w:type="pct"/>
          </w:tcPr>
          <w:p w14:paraId="7CA59EF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8CFC5C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5E2C2D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759E628" w14:textId="25541AEE" w:rsidR="006568DC" w:rsidRPr="00E67B55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4EDF78E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E2D1C63" w14:textId="2913280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</w:t>
            </w:r>
          </w:p>
        </w:tc>
        <w:tc>
          <w:tcPr>
            <w:tcW w:w="506" w:type="pct"/>
          </w:tcPr>
          <w:p w14:paraId="53A6FB33" w14:textId="11E47770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Gãy đốt gốc</w:t>
            </w:r>
          </w:p>
        </w:tc>
      </w:tr>
      <w:tr w:rsidR="006651D7" w:rsidRPr="007C56FC" w14:paraId="245F37C4" w14:textId="77777777" w:rsidTr="005E75DF">
        <w:tc>
          <w:tcPr>
            <w:tcW w:w="257" w:type="pct"/>
            <w:vAlign w:val="center"/>
          </w:tcPr>
          <w:p w14:paraId="1E8D765C" w14:textId="3E972DE9" w:rsidR="006568DC" w:rsidRPr="005B7644" w:rsidRDefault="006568DC" w:rsidP="006568DC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7</w:t>
            </w:r>
          </w:p>
        </w:tc>
        <w:tc>
          <w:tcPr>
            <w:tcW w:w="1064" w:type="pct"/>
            <w:vAlign w:val="center"/>
          </w:tcPr>
          <w:p w14:paraId="34025C06" w14:textId="7431516E" w:rsidR="006568DC" w:rsidRPr="006651D7" w:rsidRDefault="006568DC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6651D7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Ăng ten VHF ngắn LA100</w:t>
            </w:r>
          </w:p>
        </w:tc>
        <w:tc>
          <w:tcPr>
            <w:tcW w:w="301" w:type="pct"/>
            <w:vAlign w:val="center"/>
          </w:tcPr>
          <w:p w14:paraId="59911949" w14:textId="3563A7B2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2E83EDD2" w14:textId="26D8BD6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0" w:type="pct"/>
          </w:tcPr>
          <w:p w14:paraId="1647652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BFFAD0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2A9CEF88" w14:textId="63E66EC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199" w:type="pct"/>
          </w:tcPr>
          <w:p w14:paraId="619E0B06" w14:textId="1A33E29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0719BE20" w14:textId="3BBFD8A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19F760B" w14:textId="2AC752C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D80421C" w14:textId="3C191F0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C751C45" w14:textId="5F2FB30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67B55"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404" w:type="pct"/>
            <w:vAlign w:val="center"/>
          </w:tcPr>
          <w:p w14:paraId="53CA37D1" w14:textId="5591C33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FCC21F9" w14:textId="43F42FF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506" w:type="pct"/>
          </w:tcPr>
          <w:p w14:paraId="25400727" w14:textId="6F5105EC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EB6642C" w14:textId="77777777" w:rsidTr="005E75DF">
        <w:tc>
          <w:tcPr>
            <w:tcW w:w="257" w:type="pct"/>
            <w:vAlign w:val="center"/>
          </w:tcPr>
          <w:p w14:paraId="73EB1073" w14:textId="5AA25091" w:rsidR="006568DC" w:rsidRPr="005B7644" w:rsidRDefault="006568DC" w:rsidP="006568DC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8</w:t>
            </w:r>
          </w:p>
        </w:tc>
        <w:tc>
          <w:tcPr>
            <w:tcW w:w="1064" w:type="pct"/>
            <w:vAlign w:val="center"/>
          </w:tcPr>
          <w:p w14:paraId="1BE2F91A" w14:textId="49EC4DCF" w:rsidR="006568DC" w:rsidRPr="005B7644" w:rsidRDefault="006568DC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color w:val="000000"/>
                <w:sz w:val="22"/>
                <w:szCs w:val="22"/>
              </w:rPr>
              <w:t>Ăng ten GPS</w:t>
            </w:r>
          </w:p>
        </w:tc>
        <w:tc>
          <w:tcPr>
            <w:tcW w:w="301" w:type="pct"/>
            <w:vAlign w:val="center"/>
          </w:tcPr>
          <w:p w14:paraId="6D7B0E85" w14:textId="4B253027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24E8E760" w14:textId="09E2074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0" w:type="pct"/>
          </w:tcPr>
          <w:p w14:paraId="1601067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061229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69782F1A" w14:textId="3F3F019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199" w:type="pct"/>
          </w:tcPr>
          <w:p w14:paraId="42B3E025" w14:textId="6F2DF2C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09AAD445" w14:textId="7C3B14E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99E12F6" w14:textId="5A6F55C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04A548A" w14:textId="49E7BDF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E99FEA2" w14:textId="0E3D088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67B55"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404" w:type="pct"/>
            <w:vAlign w:val="center"/>
          </w:tcPr>
          <w:p w14:paraId="74CA7825" w14:textId="53FBA9F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67027D8" w14:textId="567E202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506" w:type="pct"/>
          </w:tcPr>
          <w:p w14:paraId="67B53B72" w14:textId="125D3383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846D557" w14:textId="77777777" w:rsidTr="005E75DF">
        <w:tc>
          <w:tcPr>
            <w:tcW w:w="257" w:type="pct"/>
            <w:vAlign w:val="center"/>
          </w:tcPr>
          <w:p w14:paraId="262DCB12" w14:textId="34467E45" w:rsidR="006568DC" w:rsidRPr="005B7644" w:rsidRDefault="006568DC" w:rsidP="006568DC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lastRenderedPageBreak/>
              <w:t>-</w:t>
            </w:r>
          </w:p>
        </w:tc>
        <w:tc>
          <w:tcPr>
            <w:tcW w:w="1064" w:type="pct"/>
            <w:vAlign w:val="center"/>
          </w:tcPr>
          <w:p w14:paraId="45D43845" w14:textId="7885FD34" w:rsidR="006568DC" w:rsidRPr="005B7644" w:rsidRDefault="006568DC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color w:val="000000"/>
                <w:sz w:val="22"/>
                <w:szCs w:val="22"/>
              </w:rPr>
              <w:t>Cáp truyền số liệu VRH811/S</w:t>
            </w:r>
          </w:p>
        </w:tc>
        <w:tc>
          <w:tcPr>
            <w:tcW w:w="301" w:type="pct"/>
            <w:vAlign w:val="center"/>
          </w:tcPr>
          <w:p w14:paraId="797F9AE3" w14:textId="6CB535DC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2F65DEEB" w14:textId="3FA3651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0" w:type="pct"/>
          </w:tcPr>
          <w:p w14:paraId="722598F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769188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05DF2899" w14:textId="7A69C15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199" w:type="pct"/>
          </w:tcPr>
          <w:p w14:paraId="5D252D7A" w14:textId="462A802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764E8E7D" w14:textId="44C7FC6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EBD4433" w14:textId="1AC2F89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DEE3CDA" w14:textId="019DB8B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7A17FB7" w14:textId="4518CB7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67B55"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404" w:type="pct"/>
            <w:vAlign w:val="center"/>
          </w:tcPr>
          <w:p w14:paraId="49AD6785" w14:textId="78B53CE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C694391" w14:textId="63415C9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506" w:type="pct"/>
          </w:tcPr>
          <w:p w14:paraId="0D51DAE2" w14:textId="1C8DD6F9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BA844F1" w14:textId="77777777" w:rsidTr="005E75DF">
        <w:tc>
          <w:tcPr>
            <w:tcW w:w="257" w:type="pct"/>
            <w:vAlign w:val="center"/>
          </w:tcPr>
          <w:p w14:paraId="707317C9" w14:textId="1BD05E6A" w:rsidR="006568DC" w:rsidRPr="005B7644" w:rsidRDefault="006568DC" w:rsidP="006568DC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0A64682B" w14:textId="04501A94" w:rsidR="006568DC" w:rsidRPr="005B7644" w:rsidRDefault="006568DC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color w:val="000000"/>
                <w:sz w:val="22"/>
                <w:szCs w:val="22"/>
              </w:rPr>
              <w:t>Bộ dụng cụ cơ công</w:t>
            </w:r>
          </w:p>
        </w:tc>
        <w:tc>
          <w:tcPr>
            <w:tcW w:w="301" w:type="pct"/>
            <w:vAlign w:val="center"/>
          </w:tcPr>
          <w:p w14:paraId="48FCEDB2" w14:textId="7EE03620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" w:type="pct"/>
          </w:tcPr>
          <w:p w14:paraId="2A37A8B9" w14:textId="38E4CB5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0" w:type="pct"/>
          </w:tcPr>
          <w:p w14:paraId="345079A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E56E6B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36DDAA10" w14:textId="3C5AAE1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199" w:type="pct"/>
          </w:tcPr>
          <w:p w14:paraId="70D1E866" w14:textId="4BB66C6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</w:tcPr>
          <w:p w14:paraId="3FCD80EC" w14:textId="263C255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9D7BEEB" w14:textId="6A75048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4C40766" w14:textId="472B7D5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F5CBF94" w14:textId="4B9B8C2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67B55"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404" w:type="pct"/>
            <w:vAlign w:val="center"/>
          </w:tcPr>
          <w:p w14:paraId="442E5D6B" w14:textId="5BEE5CA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1C2A4BE" w14:textId="295DBDB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506" w:type="pct"/>
          </w:tcPr>
          <w:p w14:paraId="6336E2D1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CFEE3AD" w14:textId="77777777" w:rsidTr="005E75DF">
        <w:tc>
          <w:tcPr>
            <w:tcW w:w="257" w:type="pct"/>
            <w:vAlign w:val="center"/>
          </w:tcPr>
          <w:p w14:paraId="1169A34D" w14:textId="4C99352D" w:rsidR="006568DC" w:rsidRPr="005B7644" w:rsidRDefault="006568DC" w:rsidP="006568DC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1CAA7AF8" w14:textId="24A3DE52" w:rsidR="006568DC" w:rsidRPr="005B7644" w:rsidRDefault="006568DC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color w:val="000000"/>
                <w:sz w:val="22"/>
                <w:szCs w:val="22"/>
              </w:rPr>
              <w:t>Chìa vặn lục giác 1,5mm</w:t>
            </w:r>
          </w:p>
        </w:tc>
        <w:tc>
          <w:tcPr>
            <w:tcW w:w="301" w:type="pct"/>
            <w:vAlign w:val="center"/>
          </w:tcPr>
          <w:p w14:paraId="533C4632" w14:textId="7A89578B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4A5DDEA7" w14:textId="0C4313B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0" w:type="pct"/>
          </w:tcPr>
          <w:p w14:paraId="0E339B7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CE0D6A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0898F455" w14:textId="0457C98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199" w:type="pct"/>
          </w:tcPr>
          <w:p w14:paraId="6EE224FC" w14:textId="36DAA0B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74B1DC04" w14:textId="68FB9F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6528B0C" w14:textId="478F8C0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7AD4678" w14:textId="6C7109B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D752DC8" w14:textId="58D2E01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67B55"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404" w:type="pct"/>
            <w:vAlign w:val="center"/>
          </w:tcPr>
          <w:p w14:paraId="336A105F" w14:textId="6264904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702E7A1" w14:textId="2CECB52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506" w:type="pct"/>
          </w:tcPr>
          <w:p w14:paraId="157CBA2C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F525DCA" w14:textId="77777777" w:rsidTr="005E75DF">
        <w:tc>
          <w:tcPr>
            <w:tcW w:w="257" w:type="pct"/>
            <w:vAlign w:val="center"/>
          </w:tcPr>
          <w:p w14:paraId="09715ECF" w14:textId="5EBCBAEE" w:rsidR="006568DC" w:rsidRPr="005B7644" w:rsidRDefault="006568DC" w:rsidP="006568DC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5D4EE185" w14:textId="31AA21C7" w:rsidR="006568DC" w:rsidRPr="005B7644" w:rsidRDefault="006568DC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color w:val="000000"/>
                <w:sz w:val="22"/>
                <w:szCs w:val="22"/>
              </w:rPr>
              <w:t>Chìa vặn lục giác 2,0mm</w:t>
            </w:r>
          </w:p>
        </w:tc>
        <w:tc>
          <w:tcPr>
            <w:tcW w:w="301" w:type="pct"/>
            <w:vAlign w:val="center"/>
          </w:tcPr>
          <w:p w14:paraId="362E9F9B" w14:textId="01F05B52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35ADD38D" w14:textId="0FEE028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0" w:type="pct"/>
          </w:tcPr>
          <w:p w14:paraId="6899A4A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94FACF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30AB159C" w14:textId="38E4478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199" w:type="pct"/>
          </w:tcPr>
          <w:p w14:paraId="2E68DD03" w14:textId="2898758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07F37FAE" w14:textId="60D0990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375E38B" w14:textId="56F3C4C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CA72136" w14:textId="1821778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2B20D07" w14:textId="46773C7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67B55"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404" w:type="pct"/>
            <w:vAlign w:val="center"/>
          </w:tcPr>
          <w:p w14:paraId="73AA9B7C" w14:textId="47002DC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31BCAFF" w14:textId="67579B7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506" w:type="pct"/>
          </w:tcPr>
          <w:p w14:paraId="0C4788A8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77F8627" w14:textId="77777777" w:rsidTr="005E75DF">
        <w:tc>
          <w:tcPr>
            <w:tcW w:w="257" w:type="pct"/>
            <w:vAlign w:val="center"/>
          </w:tcPr>
          <w:p w14:paraId="05E4D02C" w14:textId="09E40DE0" w:rsidR="006568DC" w:rsidRPr="005B7644" w:rsidRDefault="006568DC" w:rsidP="006568DC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3612EDE5" w14:textId="2F539381" w:rsidR="006568DC" w:rsidRPr="005B7644" w:rsidRDefault="006568DC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color w:val="000000"/>
                <w:sz w:val="22"/>
                <w:szCs w:val="22"/>
              </w:rPr>
              <w:t>Chìa vặn lục giác 2,5mm</w:t>
            </w:r>
          </w:p>
        </w:tc>
        <w:tc>
          <w:tcPr>
            <w:tcW w:w="301" w:type="pct"/>
            <w:vAlign w:val="center"/>
          </w:tcPr>
          <w:p w14:paraId="0F3D2FBA" w14:textId="7CEC1AF3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395CBBA0" w14:textId="26F2FB5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0" w:type="pct"/>
          </w:tcPr>
          <w:p w14:paraId="3596C6C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454E8C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874143A" w14:textId="52A128C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199" w:type="pct"/>
          </w:tcPr>
          <w:p w14:paraId="1838FCC5" w14:textId="0BA60A8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5D45C33E" w14:textId="54AA3DD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8600BC5" w14:textId="2489C72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7B07422" w14:textId="3A4FDAC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76427F3" w14:textId="2C87044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67B55"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404" w:type="pct"/>
            <w:vAlign w:val="center"/>
          </w:tcPr>
          <w:p w14:paraId="685D68D2" w14:textId="51D5113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28B2E6F" w14:textId="52BAEFE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506" w:type="pct"/>
          </w:tcPr>
          <w:p w14:paraId="1081329E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EDB2B8A" w14:textId="77777777" w:rsidTr="005E75DF">
        <w:tc>
          <w:tcPr>
            <w:tcW w:w="257" w:type="pct"/>
            <w:vAlign w:val="center"/>
          </w:tcPr>
          <w:p w14:paraId="024A6D33" w14:textId="537C2C8A" w:rsidR="006568DC" w:rsidRPr="005B7644" w:rsidRDefault="006568DC" w:rsidP="006568DC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7C4BE7A2" w14:textId="7E11315E" w:rsidR="006568DC" w:rsidRPr="005B7644" w:rsidRDefault="006568DC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color w:val="000000"/>
                <w:sz w:val="22"/>
                <w:szCs w:val="22"/>
              </w:rPr>
              <w:t>Tô vit 4 canh 3.2mm</w:t>
            </w:r>
          </w:p>
        </w:tc>
        <w:tc>
          <w:tcPr>
            <w:tcW w:w="301" w:type="pct"/>
            <w:vAlign w:val="center"/>
          </w:tcPr>
          <w:p w14:paraId="07023535" w14:textId="08D2C508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7ABFE653" w14:textId="6891626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0" w:type="pct"/>
          </w:tcPr>
          <w:p w14:paraId="2EF4079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2D34AF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5EF0119D" w14:textId="2C78F73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199" w:type="pct"/>
          </w:tcPr>
          <w:p w14:paraId="3AE0A81A" w14:textId="37AFCA4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579DAEC8" w14:textId="10A9BC0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747177B" w14:textId="398078D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D5CA7F1" w14:textId="2212778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6A3B5B9" w14:textId="7AC691D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67B55"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404" w:type="pct"/>
            <w:vAlign w:val="center"/>
          </w:tcPr>
          <w:p w14:paraId="117F46A3" w14:textId="76024CE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AC5992E" w14:textId="2ED52DE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506" w:type="pct"/>
          </w:tcPr>
          <w:p w14:paraId="69925BDD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13CC4BA" w14:textId="77777777" w:rsidTr="005E75DF">
        <w:tc>
          <w:tcPr>
            <w:tcW w:w="257" w:type="pct"/>
            <w:vAlign w:val="center"/>
          </w:tcPr>
          <w:p w14:paraId="31A658FF" w14:textId="08039612" w:rsidR="006568DC" w:rsidRPr="005B7644" w:rsidRDefault="006568DC" w:rsidP="006568DC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55B0E9E7" w14:textId="2F6CB9EE" w:rsidR="006568DC" w:rsidRPr="005B7644" w:rsidRDefault="006568DC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color w:val="000000"/>
                <w:sz w:val="22"/>
                <w:szCs w:val="22"/>
              </w:rPr>
              <w:t>tài liệu máy VRP-811/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s</w:t>
            </w:r>
          </w:p>
        </w:tc>
        <w:tc>
          <w:tcPr>
            <w:tcW w:w="301" w:type="pct"/>
            <w:vAlign w:val="center"/>
          </w:tcPr>
          <w:p w14:paraId="7F0A36C1" w14:textId="18DD8BEA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" w:type="pct"/>
          </w:tcPr>
          <w:p w14:paraId="45E38346" w14:textId="434E160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0" w:type="pct"/>
          </w:tcPr>
          <w:p w14:paraId="442FE35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C30F19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CB22E02" w14:textId="25B0366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199" w:type="pct"/>
          </w:tcPr>
          <w:p w14:paraId="5A9C0D6B" w14:textId="7424E7A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2FBBA41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4C93584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BAF808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6E28CDE" w14:textId="6D3A4F8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67B55"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404" w:type="pct"/>
            <w:vAlign w:val="center"/>
          </w:tcPr>
          <w:p w14:paraId="5C42E19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CD60A06" w14:textId="710A65C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506" w:type="pct"/>
          </w:tcPr>
          <w:p w14:paraId="0A4B2E52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A7E2F14" w14:textId="77777777" w:rsidTr="005E75DF">
        <w:tc>
          <w:tcPr>
            <w:tcW w:w="257" w:type="pct"/>
            <w:vAlign w:val="center"/>
          </w:tcPr>
          <w:p w14:paraId="1353CB3F" w14:textId="7DF786C9" w:rsidR="006568DC" w:rsidRPr="005B7644" w:rsidRDefault="006568DC" w:rsidP="006568DC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10A8E1CB" w14:textId="1BFAD22B" w:rsidR="006568DC" w:rsidRPr="005B7644" w:rsidRDefault="006568DC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color w:val="000000"/>
                <w:sz w:val="22"/>
                <w:szCs w:val="22"/>
              </w:rPr>
              <w:t>DVD Rom VRH811/S</w:t>
            </w:r>
          </w:p>
        </w:tc>
        <w:tc>
          <w:tcPr>
            <w:tcW w:w="301" w:type="pct"/>
            <w:vAlign w:val="center"/>
          </w:tcPr>
          <w:p w14:paraId="39EAE6AD" w14:textId="064D58D8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03A04658" w14:textId="36EE8A6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0" w:type="pct"/>
          </w:tcPr>
          <w:p w14:paraId="36B73E5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EDF551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48CF2F43" w14:textId="78419EC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199" w:type="pct"/>
          </w:tcPr>
          <w:p w14:paraId="4F54FF1F" w14:textId="087481E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0ACC23A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4816E6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47534F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F7ECA5E" w14:textId="620C63C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67B55"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404" w:type="pct"/>
            <w:vAlign w:val="center"/>
          </w:tcPr>
          <w:p w14:paraId="5E2646A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D721C1B" w14:textId="105CE3E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506" w:type="pct"/>
          </w:tcPr>
          <w:p w14:paraId="1DAD4008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FF04A5E" w14:textId="77777777" w:rsidTr="005E75DF">
        <w:tc>
          <w:tcPr>
            <w:tcW w:w="257" w:type="pct"/>
            <w:vAlign w:val="center"/>
          </w:tcPr>
          <w:p w14:paraId="75E0C045" w14:textId="1FF3F049" w:rsidR="006568DC" w:rsidRPr="005B7644" w:rsidRDefault="006568DC" w:rsidP="006568DC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4A3D0523" w14:textId="6C55DCFC" w:rsidR="006568DC" w:rsidRPr="005B7644" w:rsidRDefault="006568DC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color w:val="000000"/>
                <w:sz w:val="22"/>
                <w:szCs w:val="22"/>
              </w:rPr>
              <w:t>Hướng dẫn sử dụng VRH811/S</w:t>
            </w:r>
          </w:p>
        </w:tc>
        <w:tc>
          <w:tcPr>
            <w:tcW w:w="301" w:type="pct"/>
            <w:vAlign w:val="center"/>
          </w:tcPr>
          <w:p w14:paraId="21FAE31D" w14:textId="350BAE2D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Quyển</w:t>
            </w:r>
          </w:p>
        </w:tc>
        <w:tc>
          <w:tcPr>
            <w:tcW w:w="367" w:type="pct"/>
          </w:tcPr>
          <w:p w14:paraId="30E78962" w14:textId="569EB14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0" w:type="pct"/>
          </w:tcPr>
          <w:p w14:paraId="3D8E30C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2F1C9F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60DCC3E4" w14:textId="21041E1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199" w:type="pct"/>
          </w:tcPr>
          <w:p w14:paraId="1053FB84" w14:textId="3603AA7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00E4A9D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5F5410A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710441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06120998" w14:textId="6729C2A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67B55"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404" w:type="pct"/>
            <w:vAlign w:val="center"/>
          </w:tcPr>
          <w:p w14:paraId="7D06C5C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07DDB6DD" w14:textId="481D1C0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506" w:type="pct"/>
          </w:tcPr>
          <w:p w14:paraId="5FBCFAD9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CB13713" w14:textId="77777777" w:rsidTr="005E75DF">
        <w:tc>
          <w:tcPr>
            <w:tcW w:w="257" w:type="pct"/>
            <w:vAlign w:val="center"/>
          </w:tcPr>
          <w:p w14:paraId="7061FBCB" w14:textId="1C25CD4A" w:rsidR="006568DC" w:rsidRPr="005B7644" w:rsidRDefault="006568DC" w:rsidP="006568DC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7A05A07D" w14:textId="71415AA9" w:rsidR="006568DC" w:rsidRPr="005B7644" w:rsidRDefault="006568DC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color w:val="000000"/>
                <w:sz w:val="22"/>
                <w:szCs w:val="22"/>
              </w:rPr>
              <w:t>Lý lịch máy VRH811/S</w:t>
            </w:r>
          </w:p>
        </w:tc>
        <w:tc>
          <w:tcPr>
            <w:tcW w:w="301" w:type="pct"/>
            <w:vAlign w:val="center"/>
          </w:tcPr>
          <w:p w14:paraId="44EAE474" w14:textId="733FE9DF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Quyển</w:t>
            </w:r>
          </w:p>
        </w:tc>
        <w:tc>
          <w:tcPr>
            <w:tcW w:w="367" w:type="pct"/>
          </w:tcPr>
          <w:p w14:paraId="024B1887" w14:textId="1FC8AAC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0" w:type="pct"/>
          </w:tcPr>
          <w:p w14:paraId="15F8931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C308F7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6DFD719E" w14:textId="704B9E2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199" w:type="pct"/>
          </w:tcPr>
          <w:p w14:paraId="2EFCB80E" w14:textId="1FFE470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302DBC1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595916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5F6F39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5DEC5214" w14:textId="583BFF2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67B55"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404" w:type="pct"/>
            <w:vAlign w:val="center"/>
          </w:tcPr>
          <w:p w14:paraId="4E15C22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33C51EF1" w14:textId="10B7520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506" w:type="pct"/>
          </w:tcPr>
          <w:p w14:paraId="2C40CACF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32D66F8" w14:textId="77777777" w:rsidTr="005E75DF">
        <w:tc>
          <w:tcPr>
            <w:tcW w:w="257" w:type="pct"/>
            <w:vAlign w:val="center"/>
          </w:tcPr>
          <w:p w14:paraId="459A9F81" w14:textId="75FC002D" w:rsidR="006568DC" w:rsidRPr="005B7644" w:rsidRDefault="006568DC" w:rsidP="006568DC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57E5FC44" w14:textId="5F9FBB67" w:rsidR="006568DC" w:rsidRPr="005B7644" w:rsidRDefault="006568DC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Túi áo máy </w:t>
            </w:r>
          </w:p>
        </w:tc>
        <w:tc>
          <w:tcPr>
            <w:tcW w:w="301" w:type="pct"/>
            <w:vAlign w:val="center"/>
          </w:tcPr>
          <w:p w14:paraId="2D0BA5D4" w14:textId="6055F8DC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32E589C9" w14:textId="63D3BE5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0" w:type="pct"/>
          </w:tcPr>
          <w:p w14:paraId="2AE3C0B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E64ADA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767C273" w14:textId="4D3A3F5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199" w:type="pct"/>
          </w:tcPr>
          <w:p w14:paraId="629BB8AD" w14:textId="4E9BB7E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0B08AB4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69F81E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04692B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E767719" w14:textId="1B44E33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67B55"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404" w:type="pct"/>
            <w:vAlign w:val="center"/>
          </w:tcPr>
          <w:p w14:paraId="21C4026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779C064C" w14:textId="3CCCDFA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506" w:type="pct"/>
          </w:tcPr>
          <w:p w14:paraId="37AA8141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5C027DE" w14:textId="77777777" w:rsidTr="005E75DF">
        <w:tc>
          <w:tcPr>
            <w:tcW w:w="257" w:type="pct"/>
            <w:vAlign w:val="center"/>
          </w:tcPr>
          <w:p w14:paraId="1FD3EF18" w14:textId="2E97C30C" w:rsidR="006568DC" w:rsidRPr="005B7644" w:rsidRDefault="006568DC" w:rsidP="006568DC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20882BA3" w14:textId="0F225DBB" w:rsidR="006568DC" w:rsidRPr="005B7644" w:rsidRDefault="006568DC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color w:val="000000"/>
                <w:sz w:val="22"/>
                <w:szCs w:val="22"/>
              </w:rPr>
              <w:t>Va ly đựng máy (có foam)</w:t>
            </w:r>
          </w:p>
        </w:tc>
        <w:tc>
          <w:tcPr>
            <w:tcW w:w="301" w:type="pct"/>
            <w:vAlign w:val="center"/>
          </w:tcPr>
          <w:p w14:paraId="22FEBD5F" w14:textId="5D38F812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21B39EFC" w14:textId="1AAC4E5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0" w:type="pct"/>
          </w:tcPr>
          <w:p w14:paraId="02E6E93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6F8E8BC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4A94F0C4" w14:textId="5F45A56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199" w:type="pct"/>
          </w:tcPr>
          <w:p w14:paraId="4EE564D8" w14:textId="0DE69BA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515AA3E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1D4EFBA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A18557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2936105" w14:textId="4B585A2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67B55"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404" w:type="pct"/>
            <w:vAlign w:val="center"/>
          </w:tcPr>
          <w:p w14:paraId="3AFDA58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FC3118B" w14:textId="1787B1A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506" w:type="pct"/>
          </w:tcPr>
          <w:p w14:paraId="6984C681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001177E" w14:textId="77777777" w:rsidTr="005E75DF">
        <w:tc>
          <w:tcPr>
            <w:tcW w:w="257" w:type="pct"/>
            <w:vAlign w:val="center"/>
          </w:tcPr>
          <w:p w14:paraId="187454A8" w14:textId="6F2577EC" w:rsidR="006568DC" w:rsidRPr="00037191" w:rsidRDefault="006568DC" w:rsidP="006568DC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037191">
              <w:rPr>
                <w:rFonts w:ascii="Times New Roman" w:hAnsi="Times New Roman"/>
                <w:b/>
                <w:bCs/>
                <w:sz w:val="22"/>
                <w:szCs w:val="22"/>
                <w:lang w:val="fr-FR"/>
              </w:rPr>
              <w:t>8</w:t>
            </w:r>
          </w:p>
        </w:tc>
        <w:tc>
          <w:tcPr>
            <w:tcW w:w="1064" w:type="pct"/>
            <w:vAlign w:val="center"/>
          </w:tcPr>
          <w:p w14:paraId="41E078AA" w14:textId="5D2E96B5" w:rsidR="006568DC" w:rsidRPr="00037191" w:rsidRDefault="006568DC" w:rsidP="00EB5955">
            <w:pPr>
              <w:ind w:left="-79" w:right="-79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</w:pPr>
            <w:r w:rsidRPr="00037191">
              <w:rPr>
                <w:rFonts w:ascii="Times New Roman" w:hAnsi="Times New Roman"/>
                <w:b/>
                <w:bCs/>
                <w:sz w:val="22"/>
                <w:szCs w:val="22"/>
                <w:lang w:val="fr-FR"/>
              </w:rPr>
              <w:t xml:space="preserve"> Máy</w:t>
            </w:r>
            <w:r w:rsidR="00CF3924">
              <w:rPr>
                <w:rFonts w:ascii="Times New Roman" w:hAnsi="Times New Roman"/>
                <w:b/>
                <w:bCs/>
                <w:sz w:val="22"/>
                <w:szCs w:val="22"/>
                <w:lang w:val="fr-FR"/>
              </w:rPr>
              <w:t xml:space="preserve"> </w:t>
            </w:r>
            <w:r w:rsidRPr="00037191">
              <w:rPr>
                <w:rFonts w:ascii="Times New Roman" w:hAnsi="Times New Roman"/>
                <w:b/>
                <w:bCs/>
                <w:sz w:val="22"/>
                <w:szCs w:val="22"/>
                <w:lang w:val="fr-FR"/>
              </w:rPr>
              <w:t>nạp TP PRC 1187</w:t>
            </w:r>
          </w:p>
        </w:tc>
        <w:tc>
          <w:tcPr>
            <w:tcW w:w="301" w:type="pct"/>
            <w:vAlign w:val="center"/>
          </w:tcPr>
          <w:p w14:paraId="5B81DE1C" w14:textId="34D8038A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  <w:lang w:val="fr-FR"/>
              </w:rPr>
              <w:t>Bộ</w:t>
            </w:r>
          </w:p>
        </w:tc>
        <w:tc>
          <w:tcPr>
            <w:tcW w:w="367" w:type="pct"/>
            <w:vAlign w:val="center"/>
          </w:tcPr>
          <w:p w14:paraId="2032B589" w14:textId="5E0C9348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0" w:type="pct"/>
            <w:vAlign w:val="center"/>
          </w:tcPr>
          <w:p w14:paraId="546B08A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938F918" w14:textId="5E940F6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18</w:t>
            </w:r>
          </w:p>
        </w:tc>
        <w:tc>
          <w:tcPr>
            <w:tcW w:w="300" w:type="pct"/>
            <w:vAlign w:val="center"/>
          </w:tcPr>
          <w:p w14:paraId="09B8C731" w14:textId="71205D6D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99" w:type="pct"/>
            <w:vAlign w:val="center"/>
          </w:tcPr>
          <w:p w14:paraId="10BE627E" w14:textId="01AD0B79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99" w:type="pct"/>
            <w:vAlign w:val="center"/>
          </w:tcPr>
          <w:p w14:paraId="72D53E62" w14:textId="276FFAF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79C721C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768740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D3870E3" w14:textId="669DD195" w:rsidR="006568DC" w:rsidRPr="00E67B55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694F725A" w14:textId="4F4DDF8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27E2E840" w14:textId="4F7E3CEA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506" w:type="pct"/>
            <w:vAlign w:val="center"/>
          </w:tcPr>
          <w:p w14:paraId="46F494E6" w14:textId="7676C319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Gửi sửa=7</w:t>
            </w:r>
          </w:p>
        </w:tc>
      </w:tr>
      <w:tr w:rsidR="006651D7" w:rsidRPr="007C56FC" w14:paraId="755028DB" w14:textId="77777777" w:rsidTr="005E75DF">
        <w:tc>
          <w:tcPr>
            <w:tcW w:w="257" w:type="pct"/>
            <w:vAlign w:val="center"/>
          </w:tcPr>
          <w:p w14:paraId="1D679046" w14:textId="1F3C3DE4" w:rsidR="006568DC" w:rsidRPr="00037191" w:rsidRDefault="006568DC" w:rsidP="006568DC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fr-FR"/>
              </w:rPr>
              <w:t>9</w:t>
            </w:r>
          </w:p>
        </w:tc>
        <w:tc>
          <w:tcPr>
            <w:tcW w:w="1064" w:type="pct"/>
            <w:vAlign w:val="center"/>
          </w:tcPr>
          <w:p w14:paraId="29168973" w14:textId="185DD703" w:rsidR="006568DC" w:rsidRPr="00FE5399" w:rsidRDefault="006568DC" w:rsidP="00EB5955">
            <w:pPr>
              <w:ind w:left="-79" w:right="-79"/>
              <w:rPr>
                <w:rFonts w:ascii="Times New Roman" w:hAnsi="Times New Roman"/>
                <w:b/>
                <w:bCs/>
                <w:sz w:val="20"/>
                <w:szCs w:val="20"/>
                <w:lang w:val="fr-FR"/>
              </w:rPr>
            </w:pPr>
            <w:r w:rsidRPr="00FE5399">
              <w:rPr>
                <w:rFonts w:ascii="Times New Roman" w:hAnsi="Times New Roman"/>
                <w:b/>
                <w:bCs/>
                <w:sz w:val="20"/>
                <w:szCs w:val="20"/>
                <w:lang w:val="fr-FR"/>
              </w:rPr>
              <w:t>Maý phát điện quay tayXD-D18</w:t>
            </w:r>
          </w:p>
        </w:tc>
        <w:tc>
          <w:tcPr>
            <w:tcW w:w="301" w:type="pct"/>
            <w:vAlign w:val="center"/>
          </w:tcPr>
          <w:p w14:paraId="60A3C735" w14:textId="6DC424E6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/>
                <w:sz w:val="20"/>
                <w:szCs w:val="20"/>
                <w:lang w:val="fr-FR"/>
              </w:rPr>
              <w:t>Bộ</w:t>
            </w:r>
          </w:p>
        </w:tc>
        <w:tc>
          <w:tcPr>
            <w:tcW w:w="367" w:type="pct"/>
            <w:vAlign w:val="center"/>
          </w:tcPr>
          <w:p w14:paraId="061E3292" w14:textId="2E537EC9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50" w:type="pct"/>
            <w:vAlign w:val="center"/>
          </w:tcPr>
          <w:p w14:paraId="4F86B73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E30CC2B" w14:textId="5433C2C1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300" w:type="pct"/>
            <w:vAlign w:val="center"/>
          </w:tcPr>
          <w:p w14:paraId="3115771F" w14:textId="18C88E28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  <w:vAlign w:val="center"/>
          </w:tcPr>
          <w:p w14:paraId="1F87B083" w14:textId="61025F15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338B59A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03FBEB4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27E142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9D804B1" w14:textId="33069E91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1F38E32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646E20E2" w14:textId="1212E925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6" w:type="pct"/>
            <w:vAlign w:val="center"/>
          </w:tcPr>
          <w:p w14:paraId="6FF06B45" w14:textId="77777777" w:rsidR="006568D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8A01E2F" w14:textId="77777777" w:rsidTr="005E75DF">
        <w:tc>
          <w:tcPr>
            <w:tcW w:w="257" w:type="pct"/>
            <w:vAlign w:val="center"/>
          </w:tcPr>
          <w:p w14:paraId="6B7E05C3" w14:textId="59383AF5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10</w:t>
            </w:r>
          </w:p>
        </w:tc>
        <w:tc>
          <w:tcPr>
            <w:tcW w:w="1064" w:type="pct"/>
            <w:vAlign w:val="center"/>
          </w:tcPr>
          <w:p w14:paraId="5CAFEC5E" w14:textId="77777777" w:rsidR="006568DC" w:rsidRPr="007C56FC" w:rsidRDefault="006568DC" w:rsidP="00EB5955">
            <w:pPr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Máy VTĐ PRC2188</w:t>
            </w:r>
          </w:p>
        </w:tc>
        <w:tc>
          <w:tcPr>
            <w:tcW w:w="301" w:type="pct"/>
            <w:vAlign w:val="center"/>
          </w:tcPr>
          <w:p w14:paraId="640BCCF4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0"/>
                <w:szCs w:val="20"/>
              </w:rPr>
            </w:pPr>
          </w:p>
        </w:tc>
        <w:tc>
          <w:tcPr>
            <w:tcW w:w="367" w:type="pct"/>
          </w:tcPr>
          <w:p w14:paraId="33C2A1AE" w14:textId="2A045618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4CC15F69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317618C3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1AA0AD9C" w14:textId="3EED0CFD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2130F910" w14:textId="3A32838A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199" w:type="pct"/>
          </w:tcPr>
          <w:p w14:paraId="6ECFA7E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2F69925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01F5D9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E55F86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5326F74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18EA77E7" w14:textId="12DFAD3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7606A977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9DFB122" w14:textId="77777777" w:rsidTr="005E75DF">
        <w:tc>
          <w:tcPr>
            <w:tcW w:w="257" w:type="pct"/>
            <w:vAlign w:val="center"/>
          </w:tcPr>
          <w:p w14:paraId="52B8D9EB" w14:textId="0A2D3D8C" w:rsidR="006568DC" w:rsidRPr="007A3D5B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8CECE2" w14:textId="5D364A39" w:rsidR="006568DC" w:rsidRPr="007A3D5B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color w:val="000000"/>
                <w:sz w:val="22"/>
                <w:szCs w:val="22"/>
              </w:rPr>
              <w:t>Khối máy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84BC7" w14:textId="1A826934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492FFB8B" w14:textId="6547C7D5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50D1CCDA" w14:textId="77777777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1BAC9A5E" w14:textId="77777777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0" w:type="pct"/>
          </w:tcPr>
          <w:p w14:paraId="47AAD374" w14:textId="0DCA153E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7F7ED1AB" w14:textId="65AA5784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3F3E86BB" w14:textId="77777777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1" w:type="pct"/>
          </w:tcPr>
          <w:p w14:paraId="5CC38647" w14:textId="77777777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4034389" w14:textId="77777777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C42AE45" w14:textId="748EA924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45245C31" w14:textId="77777777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1" w:type="pct"/>
          </w:tcPr>
          <w:p w14:paraId="1EF19673" w14:textId="52EC4A47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35257AAB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67920F5" w14:textId="77777777" w:rsidTr="005E75DF">
        <w:tc>
          <w:tcPr>
            <w:tcW w:w="257" w:type="pct"/>
            <w:vAlign w:val="center"/>
          </w:tcPr>
          <w:p w14:paraId="159B5C57" w14:textId="6E93F781" w:rsidR="006568DC" w:rsidRPr="007A3D5B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323A2B" w14:textId="171D1A28" w:rsidR="006568DC" w:rsidRPr="007A3D5B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color w:val="000000"/>
                <w:sz w:val="22"/>
                <w:szCs w:val="22"/>
              </w:rPr>
              <w:t>Khối khuyếch đại cs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E3ED1" w14:textId="3EC8187A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6FEC9E6E" w14:textId="372E887A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6386DF3D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482F1BF9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5251001D" w14:textId="0F368451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087E3E84" w14:textId="397EE2A8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6E31099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6A49FC8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369F86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36B38BA" w14:textId="08B8869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7F7F7F" w:themeColor="text1" w:themeTint="8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436BD89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1B61DCD9" w14:textId="2A0FFA6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7F7F7F" w:themeColor="text1" w:themeTint="8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14623432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E734EF0" w14:textId="77777777" w:rsidTr="005E75DF">
        <w:tc>
          <w:tcPr>
            <w:tcW w:w="257" w:type="pct"/>
            <w:vAlign w:val="center"/>
          </w:tcPr>
          <w:p w14:paraId="3FF212B9" w14:textId="0177C61D" w:rsidR="006568DC" w:rsidRPr="007A3D5B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C51421" w14:textId="45F17A41" w:rsidR="006568DC" w:rsidRPr="007A3D5B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color w:val="000000"/>
                <w:sz w:val="22"/>
                <w:szCs w:val="22"/>
              </w:rPr>
              <w:t>Tổ hợp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2166B" w14:textId="6D91B6CF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0042FE50" w14:textId="42059642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2522E4B5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46ACBC96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6BCB9DA2" w14:textId="6B624A33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7D6B3334" w14:textId="34C579C5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14984CB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31C33DC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A25D17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7E1715D" w14:textId="4058955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7F7F7F" w:themeColor="text1" w:themeTint="8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6EC6B9E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58D79B54" w14:textId="216695F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7F7F7F" w:themeColor="text1" w:themeTint="8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626EC473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0E2DFED" w14:textId="77777777" w:rsidTr="005E75DF">
        <w:tc>
          <w:tcPr>
            <w:tcW w:w="257" w:type="pct"/>
            <w:vAlign w:val="center"/>
          </w:tcPr>
          <w:p w14:paraId="38A81AE4" w14:textId="0DFE1EBE" w:rsidR="006568DC" w:rsidRPr="007A3D5B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41C5E2B" w14:textId="0E31E23B" w:rsidR="006568DC" w:rsidRPr="007A3D5B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color w:val="000000"/>
                <w:sz w:val="22"/>
                <w:szCs w:val="22"/>
              </w:rPr>
              <w:t>Anten 3m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55A14" w14:textId="0A1F0F19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386DB5E4" w14:textId="77939FEF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63E7B2C9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4AC2A362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2802C2B1" w14:textId="756B7C0C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0CF3BCD9" w14:textId="3782CBAD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7DA07B5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10A7ABE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B7A1F2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70AB08D" w14:textId="5196A09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7F7F7F" w:themeColor="text1" w:themeTint="8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2023FBB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1F7BB9C7" w14:textId="1A9C7D6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7F7F7F" w:themeColor="text1" w:themeTint="8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6892C029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46D78D8" w14:textId="77777777" w:rsidTr="005E75DF">
        <w:tc>
          <w:tcPr>
            <w:tcW w:w="257" w:type="pct"/>
            <w:vAlign w:val="center"/>
          </w:tcPr>
          <w:p w14:paraId="7AB56AAD" w14:textId="500C78E8" w:rsidR="006568DC" w:rsidRPr="007A3D5B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CCA580D" w14:textId="23C98E36" w:rsidR="006568DC" w:rsidRPr="007A3D5B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color w:val="000000"/>
                <w:sz w:val="22"/>
                <w:szCs w:val="22"/>
              </w:rPr>
              <w:t>Bộ nạp điện Y121C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09F1A" w14:textId="6326CCBF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42045AA6" w14:textId="0084A900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3C16609B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4184ED08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238613C4" w14:textId="7C5415C6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69B10118" w14:textId="40D456A6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4683ED1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4E2AFFA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29F101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B387149" w14:textId="667E6AC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7F7F7F" w:themeColor="text1" w:themeTint="8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0F5EC2D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41651987" w14:textId="1AD2CA2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7F7F7F" w:themeColor="text1" w:themeTint="8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5E913A11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33EBDEF" w14:textId="77777777" w:rsidTr="005E75DF">
        <w:tc>
          <w:tcPr>
            <w:tcW w:w="257" w:type="pct"/>
            <w:vAlign w:val="center"/>
          </w:tcPr>
          <w:p w14:paraId="76C1A1B3" w14:textId="581F6AD6" w:rsidR="006568DC" w:rsidRPr="007A3D5B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6548CF" w14:textId="216A4EF4" w:rsidR="006568DC" w:rsidRPr="007A3D5B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color w:val="000000"/>
                <w:sz w:val="22"/>
                <w:szCs w:val="22"/>
              </w:rPr>
              <w:t>Cáp nguồn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725E9" w14:textId="3780B289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74662718" w14:textId="23A30C8C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0DF6C08D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4E45AC60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61F2BFD5" w14:textId="4125156D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38B629DE" w14:textId="46B3C3C6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3F70FB2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6C60926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FDEA92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C0C2EB0" w14:textId="00F9FD4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7F7F7F" w:themeColor="text1" w:themeTint="8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6A67D08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2BB7CCE5" w14:textId="1176DB8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7F7F7F" w:themeColor="text1" w:themeTint="8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453C3EB7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C59104E" w14:textId="77777777" w:rsidTr="005E75DF">
        <w:tc>
          <w:tcPr>
            <w:tcW w:w="257" w:type="pct"/>
            <w:vAlign w:val="center"/>
          </w:tcPr>
          <w:p w14:paraId="0909504C" w14:textId="4E378754" w:rsidR="006568DC" w:rsidRPr="007A3D5B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7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55A1840" w14:textId="5CAC132D" w:rsidR="006568DC" w:rsidRPr="007A3D5B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color w:val="000000"/>
                <w:sz w:val="22"/>
                <w:szCs w:val="22"/>
              </w:rPr>
              <w:t>Cáp cao tần vào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12246" w14:textId="6492FB23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256C94CC" w14:textId="17D05CC7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519526E2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62017E99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6E628CE5" w14:textId="2F840D02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55C41ACF" w14:textId="77F3C53A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5F456D8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05870D2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910BE2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25CADDA" w14:textId="48DDBE4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7F7F7F" w:themeColor="text1" w:themeTint="8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38862E1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0EA2A3B7" w14:textId="7DD911F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7F7F7F" w:themeColor="text1" w:themeTint="8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106F63EC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C7A1168" w14:textId="77777777" w:rsidTr="005E75DF">
        <w:tc>
          <w:tcPr>
            <w:tcW w:w="257" w:type="pct"/>
            <w:vAlign w:val="center"/>
          </w:tcPr>
          <w:p w14:paraId="1FD34353" w14:textId="32837047" w:rsidR="006568DC" w:rsidRPr="007A3D5B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8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CA8978" w14:textId="2EDCE56A" w:rsidR="006568DC" w:rsidRPr="007A3D5B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color w:val="000000"/>
                <w:sz w:val="22"/>
                <w:szCs w:val="22"/>
              </w:rPr>
              <w:t>Cáp cao tần ra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86A8E" w14:textId="75B94B5F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14EC98A3" w14:textId="0B9313B7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53A870E4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7FFFC632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12637789" w14:textId="24680503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0CED708E" w14:textId="4594FA0A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0C03AA6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03AC77A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A76F36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0654117" w14:textId="33D3A11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7F7F7F" w:themeColor="text1" w:themeTint="8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177ED47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77A8B8A8" w14:textId="58D8B04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7F7F7F" w:themeColor="text1" w:themeTint="8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1EC0FB6C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5E16F76" w14:textId="77777777" w:rsidTr="005E75DF">
        <w:tc>
          <w:tcPr>
            <w:tcW w:w="257" w:type="pct"/>
            <w:vAlign w:val="center"/>
          </w:tcPr>
          <w:p w14:paraId="68DB246C" w14:textId="4844EC07" w:rsidR="006568DC" w:rsidRPr="007A3D5B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9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11325B" w14:textId="171FA7C8" w:rsidR="006568DC" w:rsidRPr="007A3D5B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color w:val="000000"/>
                <w:sz w:val="22"/>
                <w:szCs w:val="22"/>
              </w:rPr>
              <w:t>Cáp truyền số liệu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58ED9" w14:textId="608D7DA9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7605E0BD" w14:textId="0BEF4600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5A8B9E8E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394E9D01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17EA0D07" w14:textId="755D15EF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09027AF8" w14:textId="0F1F6AE9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3F34432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530003F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2A4A5F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17FFE60" w14:textId="36CBF3C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7F7F7F" w:themeColor="text1" w:themeTint="8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664E763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6B196DBF" w14:textId="49532A7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7F7F7F" w:themeColor="text1" w:themeTint="8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499435D1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7B4BF38" w14:textId="77777777" w:rsidTr="005E75DF">
        <w:tc>
          <w:tcPr>
            <w:tcW w:w="257" w:type="pct"/>
            <w:vAlign w:val="center"/>
          </w:tcPr>
          <w:p w14:paraId="447DE838" w14:textId="6D792DF2" w:rsidR="006568DC" w:rsidRPr="007A3D5B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428AD4" w14:textId="5CE4861D" w:rsidR="006568DC" w:rsidRPr="007A3D5B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color w:val="000000"/>
                <w:sz w:val="22"/>
                <w:szCs w:val="22"/>
              </w:rPr>
              <w:t>Giá lắp trên xe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4C2BA" w14:textId="45F9E146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393F3FFF" w14:textId="16914B5C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4A86FF2A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37F7CCD1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3879509B" w14:textId="5F04D55F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21162C9E" w14:textId="577A8C41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6ABA68D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0C55BA5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FDB074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0B22C6C" w14:textId="6BFD1C0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7F7F7F" w:themeColor="text1" w:themeTint="8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6E5EDC9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48424169" w14:textId="682948E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7F7F7F" w:themeColor="text1" w:themeTint="8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30D432FC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F9B0A5C" w14:textId="77777777" w:rsidTr="005E75DF">
        <w:tc>
          <w:tcPr>
            <w:tcW w:w="257" w:type="pct"/>
            <w:vAlign w:val="center"/>
          </w:tcPr>
          <w:p w14:paraId="31704ADA" w14:textId="2D244E8A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11</w:t>
            </w:r>
          </w:p>
        </w:tc>
        <w:tc>
          <w:tcPr>
            <w:tcW w:w="1064" w:type="pct"/>
            <w:vAlign w:val="center"/>
          </w:tcPr>
          <w:p w14:paraId="3BF45F64" w14:textId="77777777" w:rsidR="006568DC" w:rsidRPr="005A5F57" w:rsidRDefault="006568DC" w:rsidP="00EB5955">
            <w:pPr>
              <w:rPr>
                <w:rFonts w:ascii="Times New Roman" w:hAnsi="Times New Roman"/>
                <w:b/>
                <w:color w:val="C00000"/>
                <w:sz w:val="18"/>
                <w:szCs w:val="18"/>
              </w:rPr>
            </w:pPr>
            <w:r w:rsidRPr="005A5F57">
              <w:rPr>
                <w:rFonts w:ascii="Times New Roman" w:hAnsi="Times New Roman"/>
                <w:b/>
                <w:color w:val="C00000"/>
                <w:sz w:val="18"/>
                <w:szCs w:val="18"/>
              </w:rPr>
              <w:t>Thiết bị truyền số liệu VDE- 681</w:t>
            </w:r>
          </w:p>
        </w:tc>
        <w:tc>
          <w:tcPr>
            <w:tcW w:w="301" w:type="pct"/>
            <w:tcBorders>
              <w:top w:val="single" w:sz="4" w:space="0" w:color="auto"/>
            </w:tcBorders>
            <w:vAlign w:val="center"/>
          </w:tcPr>
          <w:p w14:paraId="28FC6322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b/>
                <w:color w:val="C00000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7573E717" w14:textId="36299B95" w:rsidR="006568DC" w:rsidRPr="008F2776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18</w:t>
            </w:r>
          </w:p>
        </w:tc>
        <w:tc>
          <w:tcPr>
            <w:tcW w:w="250" w:type="pct"/>
          </w:tcPr>
          <w:p w14:paraId="7A755217" w14:textId="77777777" w:rsidR="006568DC" w:rsidRPr="008F2776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01DB3C90" w14:textId="77777777" w:rsidR="006568DC" w:rsidRPr="008F2776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52AF0BB2" w14:textId="68043734" w:rsidR="006568DC" w:rsidRPr="008F2776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18</w:t>
            </w:r>
          </w:p>
        </w:tc>
        <w:tc>
          <w:tcPr>
            <w:tcW w:w="199" w:type="pct"/>
          </w:tcPr>
          <w:p w14:paraId="20608C07" w14:textId="7716531B" w:rsidR="006568DC" w:rsidRPr="008F2776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32E8A34A" w14:textId="60C21FA2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21CD10F2" w14:textId="523545C3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30FDD31" w14:textId="1B48C834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2A5935E" w14:textId="77777777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18</w:t>
            </w:r>
          </w:p>
        </w:tc>
        <w:tc>
          <w:tcPr>
            <w:tcW w:w="404" w:type="pct"/>
            <w:vAlign w:val="center"/>
          </w:tcPr>
          <w:p w14:paraId="45134C93" w14:textId="77777777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1" w:type="pct"/>
          </w:tcPr>
          <w:p w14:paraId="106D6B90" w14:textId="54FE62AE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18</w:t>
            </w:r>
          </w:p>
        </w:tc>
        <w:tc>
          <w:tcPr>
            <w:tcW w:w="506" w:type="pct"/>
          </w:tcPr>
          <w:p w14:paraId="50C423B7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64A60A4" w14:textId="77777777" w:rsidTr="005E75DF">
        <w:tc>
          <w:tcPr>
            <w:tcW w:w="257" w:type="pct"/>
            <w:vAlign w:val="bottom"/>
          </w:tcPr>
          <w:p w14:paraId="6014EF5B" w14:textId="0DB4E084" w:rsidR="006568DC" w:rsidRPr="007A3D5B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4" w:type="pct"/>
            <w:vAlign w:val="center"/>
          </w:tcPr>
          <w:p w14:paraId="1E2F4DF4" w14:textId="37CE9742" w:rsidR="006568DC" w:rsidRPr="007A3D5B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sz w:val="22"/>
                <w:szCs w:val="22"/>
              </w:rPr>
              <w:t>Bộ chuyển đổi nguồn CP- 681</w:t>
            </w:r>
          </w:p>
        </w:tc>
        <w:tc>
          <w:tcPr>
            <w:tcW w:w="301" w:type="pct"/>
            <w:vAlign w:val="center"/>
          </w:tcPr>
          <w:p w14:paraId="17CE3F97" w14:textId="51DBDF38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5E6A554D" w14:textId="2184C3E2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250" w:type="pct"/>
          </w:tcPr>
          <w:p w14:paraId="305755D2" w14:textId="77777777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218433E1" w14:textId="77777777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0" w:type="pct"/>
          </w:tcPr>
          <w:p w14:paraId="67C7095D" w14:textId="7D5B8067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199" w:type="pct"/>
          </w:tcPr>
          <w:p w14:paraId="59BF31B0" w14:textId="3A59DE50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16E22546" w14:textId="129152D6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1" w:type="pct"/>
          </w:tcPr>
          <w:p w14:paraId="7CBCBD53" w14:textId="16CB5BE6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FB8239E" w14:textId="2BFCA825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63B5804" w14:textId="6D7186F8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404" w:type="pct"/>
            <w:vAlign w:val="center"/>
          </w:tcPr>
          <w:p w14:paraId="2DAC4F6C" w14:textId="77777777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1" w:type="pct"/>
          </w:tcPr>
          <w:p w14:paraId="466F9E07" w14:textId="3753C2DE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506" w:type="pct"/>
          </w:tcPr>
          <w:p w14:paraId="430E4A6F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2E3D901" w14:textId="77777777" w:rsidTr="005E75DF">
        <w:tc>
          <w:tcPr>
            <w:tcW w:w="257" w:type="pct"/>
            <w:vAlign w:val="bottom"/>
          </w:tcPr>
          <w:p w14:paraId="3E6A1EAA" w14:textId="133EBA02" w:rsidR="006568DC" w:rsidRPr="007A3D5B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4" w:type="pct"/>
            <w:vAlign w:val="center"/>
          </w:tcPr>
          <w:p w14:paraId="0827243F" w14:textId="0F8A991E" w:rsidR="006568DC" w:rsidRPr="007A3D5B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sz w:val="22"/>
                <w:szCs w:val="22"/>
              </w:rPr>
              <w:t>Cáp USB</w:t>
            </w:r>
          </w:p>
        </w:tc>
        <w:tc>
          <w:tcPr>
            <w:tcW w:w="301" w:type="pct"/>
            <w:vAlign w:val="center"/>
          </w:tcPr>
          <w:p w14:paraId="60A6391C" w14:textId="2A7F4BB5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63E9D829" w14:textId="23679258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250" w:type="pct"/>
          </w:tcPr>
          <w:p w14:paraId="1D1699CD" w14:textId="77777777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07171F73" w14:textId="77777777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0" w:type="pct"/>
          </w:tcPr>
          <w:p w14:paraId="1D1E2751" w14:textId="57660FB0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199" w:type="pct"/>
          </w:tcPr>
          <w:p w14:paraId="28D70C2B" w14:textId="0174A4FD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5CFA9ADF" w14:textId="209D50E0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1" w:type="pct"/>
          </w:tcPr>
          <w:p w14:paraId="15144145" w14:textId="2AB5EEF7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518A8E4" w14:textId="6C238BC5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E140ED7" w14:textId="1CDD1B7F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404" w:type="pct"/>
            <w:vAlign w:val="center"/>
          </w:tcPr>
          <w:p w14:paraId="428A2A0B" w14:textId="77777777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1" w:type="pct"/>
          </w:tcPr>
          <w:p w14:paraId="497BBCF7" w14:textId="69748A03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506" w:type="pct"/>
          </w:tcPr>
          <w:p w14:paraId="2B0D28D2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7DF1F0E" w14:textId="77777777" w:rsidTr="005E75DF">
        <w:tc>
          <w:tcPr>
            <w:tcW w:w="257" w:type="pct"/>
            <w:vAlign w:val="bottom"/>
          </w:tcPr>
          <w:p w14:paraId="6A08D799" w14:textId="2FAEAD6B" w:rsidR="006568DC" w:rsidRPr="007A3D5B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4" w:type="pct"/>
            <w:vAlign w:val="center"/>
          </w:tcPr>
          <w:p w14:paraId="7043F96C" w14:textId="32D8376B" w:rsidR="006568DC" w:rsidRPr="007A3D5B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sz w:val="22"/>
                <w:szCs w:val="22"/>
              </w:rPr>
              <w:t>Cáp Truyền số liệu RS232</w:t>
            </w:r>
          </w:p>
        </w:tc>
        <w:tc>
          <w:tcPr>
            <w:tcW w:w="301" w:type="pct"/>
            <w:vAlign w:val="center"/>
          </w:tcPr>
          <w:p w14:paraId="7AC49333" w14:textId="4FFE49EA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62500C2D" w14:textId="36DF7BBE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250" w:type="pct"/>
          </w:tcPr>
          <w:p w14:paraId="33F015E8" w14:textId="77777777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1C852CEA" w14:textId="77777777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0" w:type="pct"/>
          </w:tcPr>
          <w:p w14:paraId="3C18D95C" w14:textId="369AFC05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199" w:type="pct"/>
          </w:tcPr>
          <w:p w14:paraId="20577BC9" w14:textId="72C3170B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57348DEF" w14:textId="2524A627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1" w:type="pct"/>
          </w:tcPr>
          <w:p w14:paraId="1635E158" w14:textId="4A151071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C12A671" w14:textId="4E345E5E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287FCBD" w14:textId="648F7D2C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404" w:type="pct"/>
            <w:vAlign w:val="center"/>
          </w:tcPr>
          <w:p w14:paraId="15F7C7A3" w14:textId="77777777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1" w:type="pct"/>
          </w:tcPr>
          <w:p w14:paraId="5DB27E0C" w14:textId="6FC20036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506" w:type="pct"/>
          </w:tcPr>
          <w:p w14:paraId="239A774A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9B7853D" w14:textId="77777777" w:rsidTr="005E75DF">
        <w:tc>
          <w:tcPr>
            <w:tcW w:w="257" w:type="pct"/>
            <w:vAlign w:val="bottom"/>
          </w:tcPr>
          <w:p w14:paraId="45B75FBC" w14:textId="1AB81FAD" w:rsidR="006568DC" w:rsidRPr="007A3D5B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4" w:type="pct"/>
            <w:vAlign w:val="center"/>
          </w:tcPr>
          <w:p w14:paraId="26E08EAF" w14:textId="4311C240" w:rsidR="006568DC" w:rsidRPr="007A3D5B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sz w:val="22"/>
                <w:szCs w:val="22"/>
              </w:rPr>
              <w:t>Cáp cấp nguồn DC</w:t>
            </w:r>
          </w:p>
        </w:tc>
        <w:tc>
          <w:tcPr>
            <w:tcW w:w="301" w:type="pct"/>
            <w:vAlign w:val="center"/>
          </w:tcPr>
          <w:p w14:paraId="0FCE8BD2" w14:textId="482EB9CA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01D6AC44" w14:textId="008F01CB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250" w:type="pct"/>
          </w:tcPr>
          <w:p w14:paraId="239B704A" w14:textId="77777777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1D2F9A95" w14:textId="77777777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0" w:type="pct"/>
          </w:tcPr>
          <w:p w14:paraId="464A0C7D" w14:textId="09448B10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199" w:type="pct"/>
          </w:tcPr>
          <w:p w14:paraId="21CDE064" w14:textId="25978EC7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72263304" w14:textId="2305CBF2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1" w:type="pct"/>
          </w:tcPr>
          <w:p w14:paraId="3E8026BA" w14:textId="493C2289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55A743A" w14:textId="0A06FD9D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A29B9ED" w14:textId="234A7503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404" w:type="pct"/>
            <w:vAlign w:val="center"/>
          </w:tcPr>
          <w:p w14:paraId="7DCE7F4D" w14:textId="77777777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1" w:type="pct"/>
          </w:tcPr>
          <w:p w14:paraId="75F6B4BD" w14:textId="7A77B978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506" w:type="pct"/>
          </w:tcPr>
          <w:p w14:paraId="1480BBF6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2A7002E" w14:textId="77777777" w:rsidTr="005E75DF">
        <w:tc>
          <w:tcPr>
            <w:tcW w:w="257" w:type="pct"/>
            <w:vAlign w:val="bottom"/>
          </w:tcPr>
          <w:p w14:paraId="007F49D5" w14:textId="1202A75E" w:rsidR="006568DC" w:rsidRPr="007A3D5B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4" w:type="pct"/>
            <w:vAlign w:val="center"/>
          </w:tcPr>
          <w:p w14:paraId="2E402D99" w14:textId="1EDF7DC4" w:rsidR="006568DC" w:rsidRPr="007A3D5B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sz w:val="22"/>
                <w:szCs w:val="22"/>
              </w:rPr>
              <w:t>Giá đỡ thiết Bị</w:t>
            </w:r>
          </w:p>
        </w:tc>
        <w:tc>
          <w:tcPr>
            <w:tcW w:w="301" w:type="pct"/>
            <w:vAlign w:val="center"/>
          </w:tcPr>
          <w:p w14:paraId="6F22096B" w14:textId="3B41ACD4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07D0341D" w14:textId="5E133870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250" w:type="pct"/>
          </w:tcPr>
          <w:p w14:paraId="596BFD7F" w14:textId="77777777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1EE8DD7C" w14:textId="77777777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0" w:type="pct"/>
          </w:tcPr>
          <w:p w14:paraId="6685AA8C" w14:textId="226906AB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199" w:type="pct"/>
          </w:tcPr>
          <w:p w14:paraId="30ECA828" w14:textId="323189C4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01FBE492" w14:textId="406C11DA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1" w:type="pct"/>
          </w:tcPr>
          <w:p w14:paraId="377C66F1" w14:textId="7E313285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A860458" w14:textId="306DC527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26177D0" w14:textId="6D835915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404" w:type="pct"/>
            <w:vAlign w:val="center"/>
          </w:tcPr>
          <w:p w14:paraId="303E4A38" w14:textId="77777777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1" w:type="pct"/>
          </w:tcPr>
          <w:p w14:paraId="60B21025" w14:textId="62FD71B0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506" w:type="pct"/>
          </w:tcPr>
          <w:p w14:paraId="2A22586C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3CF208C" w14:textId="77777777" w:rsidTr="005E75DF">
        <w:tc>
          <w:tcPr>
            <w:tcW w:w="257" w:type="pct"/>
            <w:vAlign w:val="bottom"/>
          </w:tcPr>
          <w:p w14:paraId="5BBE8920" w14:textId="6DC8333B" w:rsidR="006568DC" w:rsidRPr="007A3D5B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064" w:type="pct"/>
            <w:vAlign w:val="center"/>
          </w:tcPr>
          <w:p w14:paraId="379F751B" w14:textId="3C512AE9" w:rsidR="006568DC" w:rsidRPr="007A3D5B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sz w:val="22"/>
                <w:szCs w:val="22"/>
              </w:rPr>
              <w:t xml:space="preserve">Túi đựng Thiết Bị </w:t>
            </w:r>
          </w:p>
        </w:tc>
        <w:tc>
          <w:tcPr>
            <w:tcW w:w="301" w:type="pct"/>
            <w:vAlign w:val="center"/>
          </w:tcPr>
          <w:p w14:paraId="7B5C6D8A" w14:textId="30F16D59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23E33415" w14:textId="2FFF5EE8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250" w:type="pct"/>
          </w:tcPr>
          <w:p w14:paraId="5E51C14D" w14:textId="77777777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01717F3E" w14:textId="77777777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0" w:type="pct"/>
          </w:tcPr>
          <w:p w14:paraId="7A2B1FF2" w14:textId="72E8A852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199" w:type="pct"/>
          </w:tcPr>
          <w:p w14:paraId="6375907B" w14:textId="628E3AE9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3034B6F2" w14:textId="34158FEF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1" w:type="pct"/>
          </w:tcPr>
          <w:p w14:paraId="715B29D8" w14:textId="4693EDC6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1612BB1" w14:textId="0CF5A3A7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7D6189E" w14:textId="3FE8ECDA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404" w:type="pct"/>
            <w:vAlign w:val="center"/>
          </w:tcPr>
          <w:p w14:paraId="0B7B2DC8" w14:textId="77777777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1" w:type="pct"/>
          </w:tcPr>
          <w:p w14:paraId="0F9816F8" w14:textId="65D330FF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506" w:type="pct"/>
          </w:tcPr>
          <w:p w14:paraId="58B5DC3E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DCA532C" w14:textId="77777777" w:rsidTr="005E75DF">
        <w:tc>
          <w:tcPr>
            <w:tcW w:w="257" w:type="pct"/>
            <w:vAlign w:val="bottom"/>
          </w:tcPr>
          <w:p w14:paraId="4C207586" w14:textId="53F81794" w:rsidR="006568DC" w:rsidRPr="007A3D5B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64" w:type="pct"/>
            <w:vAlign w:val="center"/>
          </w:tcPr>
          <w:p w14:paraId="14496748" w14:textId="6BF9EB77" w:rsidR="006568DC" w:rsidRPr="007A3D5B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sz w:val="22"/>
                <w:szCs w:val="22"/>
              </w:rPr>
              <w:t>Lý lịch máy</w:t>
            </w:r>
          </w:p>
        </w:tc>
        <w:tc>
          <w:tcPr>
            <w:tcW w:w="301" w:type="pct"/>
            <w:vAlign w:val="center"/>
          </w:tcPr>
          <w:p w14:paraId="5F0BE136" w14:textId="27795A24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65CBCD53" w14:textId="720BA39D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250" w:type="pct"/>
          </w:tcPr>
          <w:p w14:paraId="5690DAE4" w14:textId="77777777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0E2A52B2" w14:textId="77777777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0" w:type="pct"/>
          </w:tcPr>
          <w:p w14:paraId="08B31F6E" w14:textId="4390BD57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199" w:type="pct"/>
          </w:tcPr>
          <w:p w14:paraId="5AC96B3E" w14:textId="22BC7D76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7C2410C5" w14:textId="49FC354D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1" w:type="pct"/>
          </w:tcPr>
          <w:p w14:paraId="0EA46150" w14:textId="348AC033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335E465" w14:textId="3A3F96D8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587E895" w14:textId="2B9A4240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404" w:type="pct"/>
            <w:vAlign w:val="center"/>
          </w:tcPr>
          <w:p w14:paraId="59F27990" w14:textId="77777777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1" w:type="pct"/>
          </w:tcPr>
          <w:p w14:paraId="462E768F" w14:textId="57EC6146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506" w:type="pct"/>
          </w:tcPr>
          <w:p w14:paraId="7F871F57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99D4A3C" w14:textId="77777777" w:rsidTr="005E75DF">
        <w:tc>
          <w:tcPr>
            <w:tcW w:w="257" w:type="pct"/>
            <w:vAlign w:val="center"/>
          </w:tcPr>
          <w:p w14:paraId="55E5C7E1" w14:textId="611D4049" w:rsidR="006568DC" w:rsidRPr="007A3D5B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64" w:type="pct"/>
            <w:vAlign w:val="center"/>
          </w:tcPr>
          <w:p w14:paraId="6B31D72E" w14:textId="12FDBC94" w:rsidR="006568DC" w:rsidRPr="007A3D5B" w:rsidRDefault="006568DC" w:rsidP="00EB5955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A3D5B">
              <w:rPr>
                <w:rFonts w:ascii="Times New Roman" w:hAnsi="Times New Roman"/>
                <w:sz w:val="20"/>
                <w:szCs w:val="20"/>
              </w:rPr>
              <w:t>Tài liệu hướng dẫn sử dụng máy</w:t>
            </w:r>
          </w:p>
        </w:tc>
        <w:tc>
          <w:tcPr>
            <w:tcW w:w="301" w:type="pct"/>
            <w:vAlign w:val="center"/>
          </w:tcPr>
          <w:p w14:paraId="7218F4BF" w14:textId="28629036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42723919" w14:textId="225C93F9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250" w:type="pct"/>
          </w:tcPr>
          <w:p w14:paraId="33055BB5" w14:textId="77777777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6F9C109C" w14:textId="77777777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0" w:type="pct"/>
          </w:tcPr>
          <w:p w14:paraId="5136130D" w14:textId="54A56D41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199" w:type="pct"/>
          </w:tcPr>
          <w:p w14:paraId="2285C698" w14:textId="695D407C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01208C24" w14:textId="193BFAE7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1" w:type="pct"/>
          </w:tcPr>
          <w:p w14:paraId="58ACE92A" w14:textId="65C6DDE8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C79D0EA" w14:textId="6B959D77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8509272" w14:textId="762DC08D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404" w:type="pct"/>
            <w:vAlign w:val="center"/>
          </w:tcPr>
          <w:p w14:paraId="760F1FEA" w14:textId="77777777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1" w:type="pct"/>
          </w:tcPr>
          <w:p w14:paraId="3D48418E" w14:textId="5440D942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506" w:type="pct"/>
          </w:tcPr>
          <w:p w14:paraId="1807ADA5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B7FD63D" w14:textId="77777777" w:rsidTr="005E75DF">
        <w:tc>
          <w:tcPr>
            <w:tcW w:w="257" w:type="pct"/>
            <w:vAlign w:val="bottom"/>
          </w:tcPr>
          <w:p w14:paraId="2235E1F3" w14:textId="72FA27CD" w:rsidR="006568DC" w:rsidRPr="007A3D5B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64" w:type="pct"/>
            <w:vAlign w:val="center"/>
          </w:tcPr>
          <w:p w14:paraId="0829EE63" w14:textId="01FA1EB9" w:rsidR="006568DC" w:rsidRPr="007A3D5B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sz w:val="22"/>
                <w:szCs w:val="22"/>
              </w:rPr>
              <w:t>Dây đeo ốp lót tay</w:t>
            </w:r>
          </w:p>
        </w:tc>
        <w:tc>
          <w:tcPr>
            <w:tcW w:w="301" w:type="pct"/>
            <w:vAlign w:val="center"/>
          </w:tcPr>
          <w:p w14:paraId="4BAB0DE7" w14:textId="124BB664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7C412AC2" w14:textId="56DB9284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250" w:type="pct"/>
          </w:tcPr>
          <w:p w14:paraId="6B125E7E" w14:textId="77777777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3ABFF817" w14:textId="77777777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0" w:type="pct"/>
          </w:tcPr>
          <w:p w14:paraId="719D6EFB" w14:textId="4090AE1D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199" w:type="pct"/>
          </w:tcPr>
          <w:p w14:paraId="3FB79137" w14:textId="0974786A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004AB28B" w14:textId="7A28ACBC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1" w:type="pct"/>
          </w:tcPr>
          <w:p w14:paraId="4CB01D84" w14:textId="233D1A5A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B693270" w14:textId="2D153FCB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DC0C09D" w14:textId="21C5E4DA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404" w:type="pct"/>
            <w:vAlign w:val="center"/>
          </w:tcPr>
          <w:p w14:paraId="56AA1D47" w14:textId="77777777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1" w:type="pct"/>
          </w:tcPr>
          <w:p w14:paraId="57320941" w14:textId="3FE950DE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506" w:type="pct"/>
          </w:tcPr>
          <w:p w14:paraId="3599E1FF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9EA2180" w14:textId="77777777" w:rsidTr="005E75DF">
        <w:tc>
          <w:tcPr>
            <w:tcW w:w="257" w:type="pct"/>
            <w:vAlign w:val="bottom"/>
          </w:tcPr>
          <w:p w14:paraId="224AE3DD" w14:textId="1F544EDE" w:rsidR="006568DC" w:rsidRPr="007A3D5B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64" w:type="pct"/>
            <w:vAlign w:val="center"/>
          </w:tcPr>
          <w:p w14:paraId="2E1458F2" w14:textId="5B4CBA64" w:rsidR="006568DC" w:rsidRPr="007A3D5B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sz w:val="22"/>
                <w:szCs w:val="22"/>
              </w:rPr>
              <w:t>Vít bắt dây đeo ốp tay</w:t>
            </w:r>
          </w:p>
        </w:tc>
        <w:tc>
          <w:tcPr>
            <w:tcW w:w="301" w:type="pct"/>
            <w:vAlign w:val="center"/>
          </w:tcPr>
          <w:p w14:paraId="5DA51693" w14:textId="34ABA9D4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215FFD5D" w14:textId="6F521E16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72</w:t>
            </w:r>
          </w:p>
        </w:tc>
        <w:tc>
          <w:tcPr>
            <w:tcW w:w="250" w:type="pct"/>
          </w:tcPr>
          <w:p w14:paraId="7A87AB34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1BFE29A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964F965" w14:textId="45299703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72</w:t>
            </w:r>
          </w:p>
        </w:tc>
        <w:tc>
          <w:tcPr>
            <w:tcW w:w="199" w:type="pct"/>
          </w:tcPr>
          <w:p w14:paraId="31C09486" w14:textId="6793235B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440EA3D5" w14:textId="02F9D2E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1" w:type="pct"/>
          </w:tcPr>
          <w:p w14:paraId="00B00357" w14:textId="5712B01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B7CD5BA" w14:textId="0577916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F203874" w14:textId="6D47FC0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72</w:t>
            </w:r>
          </w:p>
        </w:tc>
        <w:tc>
          <w:tcPr>
            <w:tcW w:w="404" w:type="pct"/>
            <w:vAlign w:val="center"/>
          </w:tcPr>
          <w:p w14:paraId="1222B78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1" w:type="pct"/>
          </w:tcPr>
          <w:p w14:paraId="58E658A1" w14:textId="76A4616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72</w:t>
            </w:r>
          </w:p>
        </w:tc>
        <w:tc>
          <w:tcPr>
            <w:tcW w:w="506" w:type="pct"/>
          </w:tcPr>
          <w:p w14:paraId="17E2FBFF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0560C0C" w14:textId="77777777" w:rsidTr="005E75DF">
        <w:tc>
          <w:tcPr>
            <w:tcW w:w="257" w:type="pct"/>
            <w:vAlign w:val="bottom"/>
          </w:tcPr>
          <w:p w14:paraId="261430B9" w14:textId="48103279" w:rsidR="006568DC" w:rsidRPr="007A3D5B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64" w:type="pct"/>
            <w:vAlign w:val="center"/>
          </w:tcPr>
          <w:p w14:paraId="6F9E018B" w14:textId="63AF330B" w:rsidR="006568DC" w:rsidRPr="007A3D5B" w:rsidRDefault="006568DC" w:rsidP="00EB5955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A3D5B">
              <w:rPr>
                <w:rFonts w:ascii="Times New Roman" w:hAnsi="Times New Roman"/>
                <w:sz w:val="20"/>
                <w:szCs w:val="20"/>
              </w:rPr>
              <w:t>Hộp đựng thiết bi truyền số liệu</w:t>
            </w:r>
          </w:p>
        </w:tc>
        <w:tc>
          <w:tcPr>
            <w:tcW w:w="301" w:type="pct"/>
            <w:vAlign w:val="center"/>
          </w:tcPr>
          <w:p w14:paraId="1BAE379F" w14:textId="41390923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059887A3" w14:textId="77E501D2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250" w:type="pct"/>
          </w:tcPr>
          <w:p w14:paraId="47982685" w14:textId="77777777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330A9FE6" w14:textId="77777777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0" w:type="pct"/>
          </w:tcPr>
          <w:p w14:paraId="39A4FD64" w14:textId="2783C6CF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199" w:type="pct"/>
          </w:tcPr>
          <w:p w14:paraId="0999C012" w14:textId="056EADDF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6A6A24BD" w14:textId="3F7962B1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1" w:type="pct"/>
          </w:tcPr>
          <w:p w14:paraId="05105B54" w14:textId="159991C1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F8C51DF" w14:textId="451D718A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52DC63C" w14:textId="613DD935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404" w:type="pct"/>
            <w:vAlign w:val="center"/>
          </w:tcPr>
          <w:p w14:paraId="681AA6B0" w14:textId="77777777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1" w:type="pct"/>
          </w:tcPr>
          <w:p w14:paraId="6179A54C" w14:textId="1CC2B873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506" w:type="pct"/>
          </w:tcPr>
          <w:p w14:paraId="12C73C03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3ADE561" w14:textId="77777777" w:rsidTr="005E75DF">
        <w:tc>
          <w:tcPr>
            <w:tcW w:w="257" w:type="pct"/>
            <w:vAlign w:val="center"/>
          </w:tcPr>
          <w:p w14:paraId="605E97B9" w14:textId="25767428" w:rsidR="006568DC" w:rsidRPr="008953C6" w:rsidRDefault="006568DC" w:rsidP="006568DC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53C6"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  <w:t>1</w:t>
            </w:r>
            <w:r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  <w:t>2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7EF8ABF" w14:textId="4C0DF9EE" w:rsidR="006568DC" w:rsidRPr="008953C6" w:rsidRDefault="006568DC" w:rsidP="00EB5955">
            <w:pPr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  <w:t>Máy Puma T3 Plus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A8280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  <w:t>Bộ</w:t>
            </w:r>
          </w:p>
        </w:tc>
        <w:tc>
          <w:tcPr>
            <w:tcW w:w="367" w:type="pct"/>
            <w:vAlign w:val="center"/>
          </w:tcPr>
          <w:p w14:paraId="475D3C6B" w14:textId="1859F386" w:rsidR="006568DC" w:rsidRPr="007C56FC" w:rsidRDefault="006568DC" w:rsidP="00EB5955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5EE3BF7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623630D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53FBBF48" w14:textId="2813FECF" w:rsidR="006568DC" w:rsidRPr="007C56FC" w:rsidRDefault="006568DC" w:rsidP="00EB5955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6</w:t>
            </w:r>
          </w:p>
        </w:tc>
        <w:tc>
          <w:tcPr>
            <w:tcW w:w="199" w:type="pct"/>
            <w:shd w:val="clear" w:color="auto" w:fill="auto"/>
            <w:vAlign w:val="center"/>
          </w:tcPr>
          <w:p w14:paraId="7BE60292" w14:textId="4DE011B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41FD9DF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39A0E69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CBBFA7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2856501" w14:textId="357F6E4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528097E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2A4F5547" w14:textId="74B660E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7</w:t>
            </w:r>
          </w:p>
        </w:tc>
        <w:tc>
          <w:tcPr>
            <w:tcW w:w="506" w:type="pct"/>
            <w:vAlign w:val="center"/>
          </w:tcPr>
          <w:p w14:paraId="40875AA9" w14:textId="0597FD90" w:rsidR="006568DC" w:rsidRPr="007C56FC" w:rsidRDefault="00772A7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Mất dữ liệu = 1</w:t>
            </w:r>
          </w:p>
        </w:tc>
      </w:tr>
      <w:tr w:rsidR="006651D7" w:rsidRPr="007C56FC" w14:paraId="7E0D0B0D" w14:textId="77777777" w:rsidTr="005E75DF">
        <w:tc>
          <w:tcPr>
            <w:tcW w:w="257" w:type="pct"/>
            <w:vAlign w:val="center"/>
          </w:tcPr>
          <w:p w14:paraId="2E72F720" w14:textId="24932CDD" w:rsidR="006568DC" w:rsidRPr="00C73B7A" w:rsidRDefault="006568DC" w:rsidP="006568DC">
            <w:pPr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color w:val="FF0000"/>
                <w:sz w:val="22"/>
                <w:szCs w:val="22"/>
              </w:rPr>
              <w:t>1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B7F5A2C" w14:textId="1A641082" w:rsidR="006568DC" w:rsidRPr="00C73B7A" w:rsidRDefault="006568DC" w:rsidP="00EB5955">
            <w:pPr>
              <w:rPr>
                <w:rFonts w:ascii="Times New Roman" w:hAnsi="Times New Roman"/>
                <w:color w:val="FF0000"/>
                <w:sz w:val="22"/>
                <w:szCs w:val="22"/>
              </w:rPr>
            </w:pPr>
            <w:r w:rsidRPr="00C73B7A">
              <w:rPr>
                <w:rFonts w:ascii="Times New Roman" w:hAnsi="Times New Roman"/>
                <w:color w:val="FF0000"/>
                <w:sz w:val="22"/>
                <w:szCs w:val="22"/>
              </w:rPr>
              <w:t>Máy Puma T3 Plus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311C4" w14:textId="0BDA16D5" w:rsidR="006568DC" w:rsidRPr="009E44A1" w:rsidRDefault="006568DC" w:rsidP="006568DC">
            <w:pPr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FF0000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03BD667F" w14:textId="4DFC91DB" w:rsidR="006568DC" w:rsidRPr="00C73B7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color w:val="FF0000"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1411C4E5" w14:textId="77777777" w:rsidR="006568DC" w:rsidRPr="00C73B7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08BB45DC" w14:textId="77777777" w:rsidR="006568DC" w:rsidRPr="00C73B7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1373B309" w14:textId="6D74631C" w:rsidR="006568DC" w:rsidRPr="00C73B7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color w:val="FF0000"/>
                <w:sz w:val="22"/>
                <w:szCs w:val="22"/>
              </w:rPr>
              <w:t>6</w:t>
            </w:r>
          </w:p>
        </w:tc>
        <w:tc>
          <w:tcPr>
            <w:tcW w:w="199" w:type="pct"/>
            <w:shd w:val="clear" w:color="auto" w:fill="auto"/>
            <w:vAlign w:val="center"/>
          </w:tcPr>
          <w:p w14:paraId="58A816E4" w14:textId="64C4B668" w:rsidR="006568DC" w:rsidRPr="00C73B7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  <w:r w:rsidRPr="00C73B7A">
              <w:rPr>
                <w:rFonts w:ascii="Times New Roman" w:hAnsi="Times New Roman"/>
                <w:color w:val="FF0000"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438312A1" w14:textId="77777777" w:rsidR="006568DC" w:rsidRPr="00C73B7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166E7040" w14:textId="77777777" w:rsidR="006568DC" w:rsidRPr="00C73B7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5D4FED9" w14:textId="77777777" w:rsidR="006568DC" w:rsidRPr="00C73B7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7419C20" w14:textId="06ACD990" w:rsidR="006568DC" w:rsidRPr="00C73B7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  <w:r w:rsidRPr="00C73B7A">
              <w:rPr>
                <w:rFonts w:ascii="Times New Roman" w:hAnsi="Times New Roman"/>
                <w:color w:val="FF0000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2B0F7AE7" w14:textId="77777777" w:rsidR="006568DC" w:rsidRPr="00C73B7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0BEAAC63" w14:textId="5A385275" w:rsidR="006568DC" w:rsidRPr="00C73B7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color w:val="FF0000"/>
                <w:sz w:val="22"/>
                <w:szCs w:val="22"/>
              </w:rPr>
              <w:t>6</w:t>
            </w:r>
          </w:p>
        </w:tc>
        <w:tc>
          <w:tcPr>
            <w:tcW w:w="506" w:type="pct"/>
            <w:vAlign w:val="center"/>
          </w:tcPr>
          <w:p w14:paraId="44E41BD8" w14:textId="77777777" w:rsidR="006568DC" w:rsidRPr="00C73B7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</w:tr>
      <w:tr w:rsidR="006651D7" w:rsidRPr="007C56FC" w14:paraId="768FB019" w14:textId="77777777" w:rsidTr="005E75DF">
        <w:tc>
          <w:tcPr>
            <w:tcW w:w="257" w:type="pct"/>
            <w:vAlign w:val="bottom"/>
          </w:tcPr>
          <w:p w14:paraId="1166343B" w14:textId="3AEFD884" w:rsidR="006568DC" w:rsidRPr="00C73B7A" w:rsidRDefault="006568DC" w:rsidP="006568DC">
            <w:pPr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EE8457" w14:textId="48AAA76B" w:rsidR="006568DC" w:rsidRPr="00C73B7A" w:rsidRDefault="006568DC" w:rsidP="00EB5955">
            <w:pPr>
              <w:rPr>
                <w:rFonts w:ascii="Times New Roman" w:hAnsi="Times New Roman"/>
                <w:color w:val="FF0000"/>
                <w:sz w:val="22"/>
                <w:szCs w:val="22"/>
              </w:rPr>
            </w:pPr>
            <w:r w:rsidRPr="00C73B7A">
              <w:rPr>
                <w:rFonts w:ascii="Times New Roman" w:hAnsi="Times New Roman"/>
                <w:color w:val="FF0000"/>
                <w:sz w:val="22"/>
                <w:szCs w:val="22"/>
              </w:rPr>
              <w:t>Máy Puma T3 Plus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7CD55" w14:textId="55E59CFF" w:rsidR="006568DC" w:rsidRPr="009E44A1" w:rsidRDefault="006568DC" w:rsidP="006568DC">
            <w:pPr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FF0000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706CF38B" w14:textId="250B203C" w:rsidR="006568DC" w:rsidRPr="00C73B7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color w:val="FF0000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1EC80825" w14:textId="77777777" w:rsidR="006568DC" w:rsidRPr="00C73B7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</w:p>
        </w:tc>
        <w:tc>
          <w:tcPr>
            <w:tcW w:w="250" w:type="pct"/>
          </w:tcPr>
          <w:p w14:paraId="7AED359A" w14:textId="77777777" w:rsidR="006568DC" w:rsidRPr="00C73B7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</w:p>
        </w:tc>
        <w:tc>
          <w:tcPr>
            <w:tcW w:w="300" w:type="pct"/>
          </w:tcPr>
          <w:p w14:paraId="792E3DB1" w14:textId="36E06967" w:rsidR="006568DC" w:rsidRPr="00C73B7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color w:val="FF0000"/>
                <w:sz w:val="22"/>
                <w:szCs w:val="22"/>
              </w:rPr>
              <w:t>1</w:t>
            </w:r>
          </w:p>
        </w:tc>
        <w:tc>
          <w:tcPr>
            <w:tcW w:w="199" w:type="pct"/>
            <w:shd w:val="clear" w:color="auto" w:fill="auto"/>
            <w:vAlign w:val="center"/>
          </w:tcPr>
          <w:p w14:paraId="7E01AD1A" w14:textId="69969077" w:rsidR="006568DC" w:rsidRPr="00C73B7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  <w:r w:rsidRPr="00C73B7A">
              <w:rPr>
                <w:rFonts w:ascii="Times New Roman" w:hAnsi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199" w:type="pct"/>
            <w:vAlign w:val="center"/>
          </w:tcPr>
          <w:p w14:paraId="215ABDC0" w14:textId="77777777" w:rsidR="006568DC" w:rsidRPr="00C73B7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312E399B" w14:textId="77777777" w:rsidR="006568DC" w:rsidRPr="00C73B7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564B464" w14:textId="77777777" w:rsidR="006568DC" w:rsidRPr="00C73B7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3694C4E" w14:textId="30231F69" w:rsidR="006568DC" w:rsidRPr="00C73B7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  <w:r w:rsidRPr="00C73B7A">
              <w:rPr>
                <w:rFonts w:ascii="Times New Roman" w:hAnsi="Times New Roman"/>
                <w:color w:val="FF0000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49A0F5FF" w14:textId="77777777" w:rsidR="006568DC" w:rsidRPr="00C73B7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3F0A112D" w14:textId="3DC03BA1" w:rsidR="006568DC" w:rsidRPr="00C73B7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color w:val="FF0000"/>
                <w:sz w:val="22"/>
                <w:szCs w:val="22"/>
              </w:rPr>
              <w:t>1</w:t>
            </w:r>
          </w:p>
        </w:tc>
        <w:tc>
          <w:tcPr>
            <w:tcW w:w="506" w:type="pct"/>
            <w:vAlign w:val="center"/>
          </w:tcPr>
          <w:p w14:paraId="0041C783" w14:textId="71931D4E" w:rsidR="006568DC" w:rsidRPr="00C73B7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</w:tr>
      <w:tr w:rsidR="006651D7" w:rsidRPr="007C56FC" w14:paraId="010CEE14" w14:textId="77777777" w:rsidTr="005123E0">
        <w:tc>
          <w:tcPr>
            <w:tcW w:w="257" w:type="pct"/>
            <w:vAlign w:val="center"/>
          </w:tcPr>
          <w:p w14:paraId="614587DD" w14:textId="373F2944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7A0A05" w14:textId="5FF8A41D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Máy nạp dự phòng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F2866" w14:textId="2F1AA9DE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  <w:vAlign w:val="center"/>
          </w:tcPr>
          <w:p w14:paraId="7B1DAEF0" w14:textId="5ABD1F8A" w:rsidR="006568DC" w:rsidRPr="007C56FC" w:rsidRDefault="005123E0" w:rsidP="005123E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250" w:type="pct"/>
            <w:vAlign w:val="center"/>
          </w:tcPr>
          <w:p w14:paraId="3CCD1DE1" w14:textId="77777777" w:rsidR="006568DC" w:rsidRPr="007C56FC" w:rsidRDefault="006568DC" w:rsidP="005123E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40021C6" w14:textId="77777777" w:rsidR="006568DC" w:rsidRPr="007C56FC" w:rsidRDefault="006568DC" w:rsidP="005123E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341C6506" w14:textId="246FE859" w:rsidR="006568DC" w:rsidRPr="007C56FC" w:rsidRDefault="005123E0" w:rsidP="005123E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405C649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99" w:type="pct"/>
          </w:tcPr>
          <w:p w14:paraId="338B73F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07EC50F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FEA570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C19EF8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7A06E02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74D2881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06" w:type="pct"/>
          </w:tcPr>
          <w:p w14:paraId="4BBBDCA8" w14:textId="6CADF3B9" w:rsidR="006568DC" w:rsidRPr="007C56FC" w:rsidRDefault="005537EB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Không tích điện = 1</w:t>
            </w:r>
          </w:p>
        </w:tc>
      </w:tr>
      <w:tr w:rsidR="006651D7" w:rsidRPr="007C56FC" w14:paraId="2464FA11" w14:textId="77777777" w:rsidTr="005E75DF">
        <w:tc>
          <w:tcPr>
            <w:tcW w:w="257" w:type="pct"/>
            <w:vAlign w:val="bottom"/>
          </w:tcPr>
          <w:p w14:paraId="68162EF5" w14:textId="0D1EDAA4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1467F7" w14:textId="7DE6C806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Pin T3DM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53071" w14:textId="2CF36B96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3E80445B" w14:textId="6038B7A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59CB20B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60B2D52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</w:tcPr>
          <w:p w14:paraId="47A86714" w14:textId="7AEAC2A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2287344C" w14:textId="276D3D6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4</w:t>
            </w:r>
          </w:p>
        </w:tc>
        <w:tc>
          <w:tcPr>
            <w:tcW w:w="199" w:type="pct"/>
          </w:tcPr>
          <w:p w14:paraId="37EE0CC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426CAE2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E618D5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F7842E2" w14:textId="784919B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23AAB0B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664B3E4A" w14:textId="1B3B89D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6FA191D8" w14:textId="70B2BEDD" w:rsidR="006568DC" w:rsidRPr="00BE3A7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0"/>
                <w:szCs w:val="20"/>
              </w:rPr>
            </w:pPr>
            <w:r w:rsidRPr="00BE3A7C">
              <w:rPr>
                <w:rFonts w:ascii="Times New Roman" w:hAnsi="Times New Roman"/>
                <w:sz w:val="20"/>
                <w:szCs w:val="20"/>
              </w:rPr>
              <w:t>K tích điện=6</w:t>
            </w:r>
          </w:p>
        </w:tc>
      </w:tr>
      <w:tr w:rsidR="006651D7" w:rsidRPr="007C56FC" w14:paraId="6859C5F8" w14:textId="77777777" w:rsidTr="005E75DF">
        <w:tc>
          <w:tcPr>
            <w:tcW w:w="257" w:type="pct"/>
            <w:tcBorders>
              <w:bottom w:val="single" w:sz="4" w:space="0" w:color="auto"/>
            </w:tcBorders>
            <w:vAlign w:val="bottom"/>
          </w:tcPr>
          <w:p w14:paraId="50DA158C" w14:textId="73B67D3F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797E9D" w14:textId="7B266B84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Pin T3Plus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B3650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Bình</w:t>
            </w:r>
          </w:p>
        </w:tc>
        <w:tc>
          <w:tcPr>
            <w:tcW w:w="367" w:type="pct"/>
          </w:tcPr>
          <w:p w14:paraId="545F566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6882A83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777C87B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</w:tcPr>
          <w:p w14:paraId="7F70799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99" w:type="pct"/>
          </w:tcPr>
          <w:p w14:paraId="18F5492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99" w:type="pct"/>
          </w:tcPr>
          <w:p w14:paraId="150553E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086FEDB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8FEDBB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441018E" w14:textId="30AB922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27</w:t>
            </w:r>
          </w:p>
        </w:tc>
        <w:tc>
          <w:tcPr>
            <w:tcW w:w="404" w:type="pct"/>
            <w:vAlign w:val="center"/>
          </w:tcPr>
          <w:p w14:paraId="7CE5964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0EC2043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06" w:type="pct"/>
          </w:tcPr>
          <w:p w14:paraId="4428B2A2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3CEDF01" w14:textId="77777777" w:rsidTr="005E75DF">
        <w:tc>
          <w:tcPr>
            <w:tcW w:w="257" w:type="pct"/>
            <w:tcBorders>
              <w:top w:val="single" w:sz="4" w:space="0" w:color="auto"/>
            </w:tcBorders>
            <w:vAlign w:val="bottom"/>
          </w:tcPr>
          <w:p w14:paraId="1FD59169" w14:textId="77777777" w:rsidR="006568DC" w:rsidRPr="008953C6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F382DC7" w14:textId="258B77D8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Pin T3Plus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113D2" w14:textId="72814E9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Bình</w:t>
            </w:r>
          </w:p>
        </w:tc>
        <w:tc>
          <w:tcPr>
            <w:tcW w:w="367" w:type="pct"/>
          </w:tcPr>
          <w:p w14:paraId="20A221A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06F2C12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29E84D0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</w:tcPr>
          <w:p w14:paraId="4FDF11C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99" w:type="pct"/>
          </w:tcPr>
          <w:p w14:paraId="3BB9E725" w14:textId="5F42684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65E546D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27DB7C2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A359F2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6289375" w14:textId="252CB1AF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24</w:t>
            </w:r>
          </w:p>
        </w:tc>
        <w:tc>
          <w:tcPr>
            <w:tcW w:w="404" w:type="pct"/>
            <w:vAlign w:val="center"/>
          </w:tcPr>
          <w:p w14:paraId="3DADD0F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5037397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06" w:type="pct"/>
          </w:tcPr>
          <w:p w14:paraId="71A3CBD0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28CE03A" w14:textId="77777777" w:rsidTr="005E75DF">
        <w:tc>
          <w:tcPr>
            <w:tcW w:w="257" w:type="pct"/>
            <w:tcBorders>
              <w:right w:val="single" w:sz="4" w:space="0" w:color="auto"/>
            </w:tcBorders>
            <w:vAlign w:val="bottom"/>
          </w:tcPr>
          <w:p w14:paraId="58DBD5D2" w14:textId="77777777" w:rsidR="006568DC" w:rsidRPr="008953C6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6ACFD" w14:textId="65B0EEBD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Pin T3Plus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71545" w14:textId="4FC3BA7A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Bình</w:t>
            </w:r>
          </w:p>
        </w:tc>
        <w:tc>
          <w:tcPr>
            <w:tcW w:w="367" w:type="pct"/>
            <w:tcBorders>
              <w:left w:val="single" w:sz="4" w:space="0" w:color="auto"/>
            </w:tcBorders>
          </w:tcPr>
          <w:p w14:paraId="0707A3C1" w14:textId="5622F37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3</w:t>
            </w:r>
          </w:p>
        </w:tc>
        <w:tc>
          <w:tcPr>
            <w:tcW w:w="250" w:type="pct"/>
          </w:tcPr>
          <w:p w14:paraId="4B21D29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6B99D76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</w:tcPr>
          <w:p w14:paraId="07E8983B" w14:textId="15E2DC3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0124C9CF" w14:textId="11A7846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4</w:t>
            </w:r>
          </w:p>
        </w:tc>
        <w:tc>
          <w:tcPr>
            <w:tcW w:w="199" w:type="pct"/>
          </w:tcPr>
          <w:p w14:paraId="7B5EAA6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79BCA8C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5A2F06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6EE1FE5" w14:textId="628FFD26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404" w:type="pct"/>
            <w:vAlign w:val="center"/>
          </w:tcPr>
          <w:p w14:paraId="584A8B0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3EC46888" w14:textId="5C1E331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506" w:type="pct"/>
          </w:tcPr>
          <w:p w14:paraId="0FEAECD8" w14:textId="0A4C6C77" w:rsidR="006568DC" w:rsidRPr="00BE3A7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0"/>
                <w:szCs w:val="20"/>
              </w:rPr>
            </w:pPr>
            <w:r w:rsidRPr="00BE3A7C">
              <w:rPr>
                <w:rFonts w:ascii="Times New Roman" w:hAnsi="Times New Roman"/>
                <w:sz w:val="20"/>
                <w:szCs w:val="20"/>
              </w:rPr>
              <w:t>K tích điện</w:t>
            </w:r>
            <w:r>
              <w:rPr>
                <w:rFonts w:ascii="Times New Roman" w:hAnsi="Times New Roman"/>
                <w:sz w:val="20"/>
                <w:szCs w:val="20"/>
              </w:rPr>
              <w:t>=3</w:t>
            </w:r>
          </w:p>
        </w:tc>
      </w:tr>
      <w:tr w:rsidR="006651D7" w:rsidRPr="007C56FC" w14:paraId="292F53BE" w14:textId="77777777" w:rsidTr="005E75DF">
        <w:tc>
          <w:tcPr>
            <w:tcW w:w="257" w:type="pct"/>
            <w:vAlign w:val="bottom"/>
          </w:tcPr>
          <w:p w14:paraId="0023D5FE" w14:textId="6375EF41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9D51802" w14:textId="366A2024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Cốc nạp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70168" w14:textId="11732D5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4ACDE49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57C7982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1F23D59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</w:tcPr>
          <w:p w14:paraId="3CC61D7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99" w:type="pct"/>
          </w:tcPr>
          <w:p w14:paraId="1765DBC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99" w:type="pct"/>
          </w:tcPr>
          <w:p w14:paraId="39ADA1A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551EA81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423EF0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19488A6" w14:textId="78D3767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404" w:type="pct"/>
            <w:vAlign w:val="center"/>
          </w:tcPr>
          <w:p w14:paraId="7A4B243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2FBA337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06" w:type="pct"/>
          </w:tcPr>
          <w:p w14:paraId="15564204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22BD58C" w14:textId="77777777" w:rsidTr="005E75DF">
        <w:tc>
          <w:tcPr>
            <w:tcW w:w="257" w:type="pct"/>
            <w:vAlign w:val="bottom"/>
          </w:tcPr>
          <w:p w14:paraId="4B00AAA0" w14:textId="77777777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39E9F41" w14:textId="6445A5B5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1670D8">
              <w:rPr>
                <w:rFonts w:ascii="Times New Roman" w:hAnsi="Times New Roman"/>
                <w:sz w:val="22"/>
                <w:szCs w:val="22"/>
              </w:rPr>
              <w:t>Cốc nạp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0665E" w14:textId="0A9F1FE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5273F16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4500BA4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47F843E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</w:tcPr>
          <w:p w14:paraId="1A51377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99" w:type="pct"/>
          </w:tcPr>
          <w:p w14:paraId="38CA1F42" w14:textId="2DCB854E" w:rsidR="006568DC" w:rsidRPr="00C73B7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C73B7A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3D1DFBF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42574C0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A0B9B1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A492A81" w14:textId="0422E21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03F0615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37D3359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06" w:type="pct"/>
          </w:tcPr>
          <w:p w14:paraId="3CBB229E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17FA725" w14:textId="77777777" w:rsidTr="005E75DF">
        <w:tc>
          <w:tcPr>
            <w:tcW w:w="257" w:type="pct"/>
            <w:vAlign w:val="bottom"/>
          </w:tcPr>
          <w:p w14:paraId="16AC4702" w14:textId="77777777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A2CE7F9" w14:textId="5EF30890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1670D8">
              <w:rPr>
                <w:rFonts w:ascii="Times New Roman" w:hAnsi="Times New Roman"/>
                <w:sz w:val="22"/>
                <w:szCs w:val="22"/>
              </w:rPr>
              <w:t>Cốc nạp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C29E6" w14:textId="1597845D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4E7052B7" w14:textId="3B272ED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4622217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266B2DD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</w:tcPr>
          <w:p w14:paraId="78CAA037" w14:textId="693C56B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10715BA3" w14:textId="73C5C3CB" w:rsidR="006568DC" w:rsidRPr="00C73B7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C73B7A">
              <w:rPr>
                <w:rFonts w:ascii="Times New Roman" w:hAnsi="Times New Roman"/>
                <w:bCs/>
                <w:sz w:val="22"/>
                <w:szCs w:val="22"/>
              </w:rPr>
              <w:t>4</w:t>
            </w:r>
          </w:p>
        </w:tc>
        <w:tc>
          <w:tcPr>
            <w:tcW w:w="199" w:type="pct"/>
          </w:tcPr>
          <w:p w14:paraId="67D5473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7C1A025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CD98D8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116D1CE" w14:textId="75C4302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337B7EF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23C19262" w14:textId="4AD803F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5419813B" w14:textId="1237D06C" w:rsidR="006568DC" w:rsidRPr="00BE3A7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0"/>
                <w:szCs w:val="20"/>
              </w:rPr>
            </w:pPr>
            <w:r w:rsidRPr="00BE3A7C">
              <w:rPr>
                <w:rFonts w:ascii="Times New Roman" w:hAnsi="Times New Roman"/>
                <w:sz w:val="20"/>
                <w:szCs w:val="20"/>
              </w:rPr>
              <w:t>K vào điện</w:t>
            </w:r>
            <w:r>
              <w:rPr>
                <w:rFonts w:ascii="Times New Roman" w:hAnsi="Times New Roman"/>
                <w:sz w:val="20"/>
                <w:szCs w:val="20"/>
              </w:rPr>
              <w:t>=2</w:t>
            </w:r>
          </w:p>
        </w:tc>
      </w:tr>
      <w:tr w:rsidR="006651D7" w:rsidRPr="007C56FC" w14:paraId="1A1780D3" w14:textId="77777777" w:rsidTr="005E75DF">
        <w:tc>
          <w:tcPr>
            <w:tcW w:w="257" w:type="pct"/>
            <w:vAlign w:val="center"/>
          </w:tcPr>
          <w:p w14:paraId="24704BBB" w14:textId="23EB39BE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1</w:t>
            </w:r>
            <w:r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3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61C27" w14:textId="77777777" w:rsidR="006568DC" w:rsidRPr="007C56FC" w:rsidRDefault="006568DC" w:rsidP="00EB5955">
            <w:pPr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  <w:t xml:space="preserve">Máy visát mang vác 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2C822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FF0000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57046A2A" w14:textId="33BC3C3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5F69A55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2F9F0B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7994C06C" w14:textId="575E756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5AA6D98E" w14:textId="1A19EC9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</w:tcPr>
          <w:p w14:paraId="4DF5133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4DEE539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B0A577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6CA819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01DA666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32967FFD" w14:textId="37056EA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52B8E434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1805B7B" w14:textId="77777777" w:rsidTr="005E75DF">
        <w:tc>
          <w:tcPr>
            <w:tcW w:w="257" w:type="pct"/>
            <w:vAlign w:val="center"/>
          </w:tcPr>
          <w:p w14:paraId="1A63A857" w14:textId="67B853D1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C3DCD18" w14:textId="7DDF551C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Khối định tuyến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21A76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07EE0DBE" w14:textId="5DC9BF96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47730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5291E293" w14:textId="77777777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41AE1637" w14:textId="77777777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0" w:type="pct"/>
          </w:tcPr>
          <w:p w14:paraId="4E971CA3" w14:textId="1FC7C3EC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47730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16327F32" w14:textId="768A80AB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47730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2A465CC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68633B2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1E12BB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65728E7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404" w:type="pct"/>
            <w:vAlign w:val="center"/>
          </w:tcPr>
          <w:p w14:paraId="08C917D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25A33DA3" w14:textId="4DB3F3D3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02805D1A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651D8D1" w14:textId="77777777" w:rsidTr="005E75DF">
        <w:tc>
          <w:tcPr>
            <w:tcW w:w="257" w:type="pct"/>
            <w:vAlign w:val="center"/>
          </w:tcPr>
          <w:p w14:paraId="04423789" w14:textId="1CB374B7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592F93" w14:textId="7EFA1EE5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Bảo mật (có 1 nắp ngoài)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30C12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6972D724" w14:textId="46E1CC76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75B480A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vi-VN"/>
              </w:rPr>
            </w:pPr>
          </w:p>
        </w:tc>
        <w:tc>
          <w:tcPr>
            <w:tcW w:w="250" w:type="pct"/>
          </w:tcPr>
          <w:p w14:paraId="28B87B2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vi-VN"/>
              </w:rPr>
            </w:pPr>
          </w:p>
        </w:tc>
        <w:tc>
          <w:tcPr>
            <w:tcW w:w="300" w:type="pct"/>
          </w:tcPr>
          <w:p w14:paraId="485A7EEF" w14:textId="5F6DB856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52C46DE4" w14:textId="0F45A38C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54B8A03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49E7366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61EA76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1098ED6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404" w:type="pct"/>
            <w:vAlign w:val="center"/>
          </w:tcPr>
          <w:p w14:paraId="06B96ED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12DE6323" w14:textId="7D9FDF56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788DE331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7ACF2C03" w14:textId="77777777" w:rsidTr="005E75DF">
        <w:tc>
          <w:tcPr>
            <w:tcW w:w="257" w:type="pct"/>
            <w:vAlign w:val="center"/>
          </w:tcPr>
          <w:p w14:paraId="3CF7BA3E" w14:textId="3FD3D8AD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B0C128" w14:textId="66F1C626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Khối vô tuyến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ECCD6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Viên</w:t>
            </w:r>
          </w:p>
        </w:tc>
        <w:tc>
          <w:tcPr>
            <w:tcW w:w="367" w:type="pct"/>
          </w:tcPr>
          <w:p w14:paraId="7534F525" w14:textId="361A10C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0BAD909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1C91C0C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</w:tcPr>
          <w:p w14:paraId="1E9CB7A2" w14:textId="210397A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7D3D7D91" w14:textId="21DE0CA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3B071AF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1AA22FC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B109C8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7526EDE" w14:textId="143BB789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404" w:type="pct"/>
            <w:vAlign w:val="center"/>
          </w:tcPr>
          <w:p w14:paraId="2074037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1DB64E71" w14:textId="51FCC0BC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75EC06D6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1D6F94B" w14:textId="77777777" w:rsidTr="005E75DF">
        <w:tc>
          <w:tcPr>
            <w:tcW w:w="257" w:type="pct"/>
            <w:vAlign w:val="center"/>
          </w:tcPr>
          <w:p w14:paraId="78D85B0F" w14:textId="41524069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i/>
                <w:iCs/>
                <w:sz w:val="22"/>
                <w:szCs w:val="22"/>
              </w:rPr>
              <w:t>4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2A44EA" w14:textId="76E8864F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Pin chuyên dụng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27F3A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7BF7B313" w14:textId="68D9C99C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47730">
              <w:rPr>
                <w:rFonts w:ascii="Times New Roman" w:hAnsi="Times New Roman"/>
                <w:bCs/>
                <w:sz w:val="22"/>
                <w:szCs w:val="22"/>
              </w:rPr>
              <w:t>6</w:t>
            </w:r>
          </w:p>
        </w:tc>
        <w:tc>
          <w:tcPr>
            <w:tcW w:w="250" w:type="pct"/>
          </w:tcPr>
          <w:p w14:paraId="689DEC64" w14:textId="77777777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0D82A859" w14:textId="77777777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0" w:type="pct"/>
          </w:tcPr>
          <w:p w14:paraId="68812703" w14:textId="061848A8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47730">
              <w:rPr>
                <w:rFonts w:ascii="Times New Roman" w:hAnsi="Times New Roman"/>
                <w:bCs/>
                <w:sz w:val="22"/>
                <w:szCs w:val="22"/>
              </w:rPr>
              <w:t>6</w:t>
            </w:r>
          </w:p>
        </w:tc>
        <w:tc>
          <w:tcPr>
            <w:tcW w:w="199" w:type="pct"/>
          </w:tcPr>
          <w:p w14:paraId="3DC27F46" w14:textId="539AFBD8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99" w:type="pct"/>
          </w:tcPr>
          <w:p w14:paraId="69996A7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3D95F60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D0C371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8AB6C2B" w14:textId="5D4D9090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0361612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49D9ADA0" w14:textId="6CA8067B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506" w:type="pct"/>
          </w:tcPr>
          <w:p w14:paraId="3EE6A865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EE71FF4" w14:textId="77777777" w:rsidTr="005E75DF">
        <w:tc>
          <w:tcPr>
            <w:tcW w:w="257" w:type="pct"/>
            <w:vAlign w:val="center"/>
          </w:tcPr>
          <w:p w14:paraId="71737D63" w14:textId="77777777" w:rsidR="006568DC" w:rsidRPr="008953C6" w:rsidRDefault="006568DC" w:rsidP="006568DC">
            <w:pPr>
              <w:jc w:val="center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9E246A" w14:textId="346A108E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Pin chuyên dụng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7F49D" w14:textId="6409DB8B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7C9FF97B" w14:textId="77777777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2032EAB5" w14:textId="77777777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5C62E184" w14:textId="77777777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0" w:type="pct"/>
          </w:tcPr>
          <w:p w14:paraId="587274E5" w14:textId="77777777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99" w:type="pct"/>
          </w:tcPr>
          <w:p w14:paraId="39FB5D44" w14:textId="13F154F5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47730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7B35DF0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5CB9196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40F8D5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3AEC436" w14:textId="64C79F85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404" w:type="pct"/>
            <w:vAlign w:val="center"/>
          </w:tcPr>
          <w:p w14:paraId="02AA118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516F2D93" w14:textId="050D9865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506" w:type="pct"/>
          </w:tcPr>
          <w:p w14:paraId="31344FD3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BDC8096" w14:textId="77777777" w:rsidTr="005E75DF">
        <w:tc>
          <w:tcPr>
            <w:tcW w:w="257" w:type="pct"/>
            <w:vAlign w:val="center"/>
          </w:tcPr>
          <w:p w14:paraId="3B832AFB" w14:textId="77777777" w:rsidR="006568DC" w:rsidRPr="008953C6" w:rsidRDefault="006568DC" w:rsidP="006568DC">
            <w:pPr>
              <w:jc w:val="center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214BB0C" w14:textId="69385A08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Pin chuyên dụng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8895C" w14:textId="31E2CC62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3F9A6BA2" w14:textId="77777777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221FFE32" w14:textId="77777777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40677D8F" w14:textId="77777777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0" w:type="pct"/>
          </w:tcPr>
          <w:p w14:paraId="5D48B608" w14:textId="77777777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99" w:type="pct"/>
          </w:tcPr>
          <w:p w14:paraId="497C3E00" w14:textId="2C54FDD7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47730">
              <w:rPr>
                <w:rFonts w:ascii="Times New Roman" w:hAnsi="Times New Roman"/>
                <w:bCs/>
                <w:sz w:val="22"/>
                <w:szCs w:val="22"/>
              </w:rPr>
              <w:t>4</w:t>
            </w:r>
          </w:p>
        </w:tc>
        <w:tc>
          <w:tcPr>
            <w:tcW w:w="199" w:type="pct"/>
          </w:tcPr>
          <w:p w14:paraId="3E6371D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08126DB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608CD7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ABE4376" w14:textId="593F9BF0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502EF6C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34BE4C98" w14:textId="759C09F8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038D3951" w14:textId="3720F22B" w:rsidR="006568DC" w:rsidRPr="008953C6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</w:t>
            </w:r>
            <w:r w:rsidRPr="008953C6">
              <w:rPr>
                <w:rFonts w:ascii="Times New Roman" w:hAnsi="Times New Roman"/>
                <w:sz w:val="18"/>
                <w:szCs w:val="18"/>
              </w:rPr>
              <w:t xml:space="preserve"> tích điện</w:t>
            </w:r>
            <w:r>
              <w:rPr>
                <w:rFonts w:ascii="Times New Roman" w:hAnsi="Times New Roman"/>
                <w:sz w:val="18"/>
                <w:szCs w:val="18"/>
              </w:rPr>
              <w:t>=2</w:t>
            </w:r>
          </w:p>
        </w:tc>
      </w:tr>
      <w:tr w:rsidR="006651D7" w:rsidRPr="007C56FC" w14:paraId="0C635508" w14:textId="77777777" w:rsidTr="005E75DF">
        <w:tc>
          <w:tcPr>
            <w:tcW w:w="257" w:type="pct"/>
            <w:vAlign w:val="center"/>
          </w:tcPr>
          <w:p w14:paraId="1F267A7B" w14:textId="232DD277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i/>
                <w:iCs/>
                <w:sz w:val="22"/>
                <w:szCs w:val="22"/>
              </w:rPr>
              <w:t>5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35780F" w14:textId="5BE9D375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Giá đỡ (giá 3 chân)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B93D7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06738862" w14:textId="3C29643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1943D30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5A03423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</w:tcPr>
          <w:p w14:paraId="4A109BFD" w14:textId="1AF6A71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7A3D087B" w14:textId="0374E2A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127B532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20315AA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0708D7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8EF05CA" w14:textId="481B3717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404" w:type="pct"/>
            <w:vAlign w:val="center"/>
          </w:tcPr>
          <w:p w14:paraId="24BDD2C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214BDF35" w14:textId="571D4805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76BEAF98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50855FF" w14:textId="77777777" w:rsidTr="005E75DF">
        <w:tc>
          <w:tcPr>
            <w:tcW w:w="257" w:type="pct"/>
            <w:vAlign w:val="center"/>
          </w:tcPr>
          <w:p w14:paraId="59C1BC4B" w14:textId="0AD3949F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i/>
                <w:iCs/>
                <w:sz w:val="22"/>
                <w:szCs w:val="22"/>
              </w:rPr>
              <w:t>6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8615F69" w14:textId="070CAF34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Ba lô đựng thiết bị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63B00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Khối</w:t>
            </w:r>
          </w:p>
        </w:tc>
        <w:tc>
          <w:tcPr>
            <w:tcW w:w="367" w:type="pct"/>
          </w:tcPr>
          <w:p w14:paraId="00625295" w14:textId="1960B96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5706E0F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3DF13E7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</w:tcPr>
          <w:p w14:paraId="6AF6688B" w14:textId="2EB5E9E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0A158C5E" w14:textId="13DC21C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77B6ACF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3616702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5D840C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43A2B99" w14:textId="36207644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404" w:type="pct"/>
            <w:vAlign w:val="center"/>
          </w:tcPr>
          <w:p w14:paraId="66A7587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3CFA66F6" w14:textId="1665DDE8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6D4CC401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33280AD" w14:textId="77777777" w:rsidTr="005E75DF">
        <w:tc>
          <w:tcPr>
            <w:tcW w:w="257" w:type="pct"/>
            <w:vAlign w:val="center"/>
          </w:tcPr>
          <w:p w14:paraId="1BD7E664" w14:textId="71DC66AA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i/>
                <w:iCs/>
                <w:sz w:val="22"/>
                <w:szCs w:val="22"/>
              </w:rPr>
              <w:t>7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AE3A22" w14:textId="6467C687" w:rsidR="006568DC" w:rsidRPr="008953C6" w:rsidRDefault="006568DC" w:rsidP="00EB5955">
            <w:pPr>
              <w:rPr>
                <w:rFonts w:ascii="Times New Roman" w:hAnsi="Times New Roman"/>
                <w:sz w:val="18"/>
                <w:szCs w:val="18"/>
              </w:rPr>
            </w:pPr>
            <w:r w:rsidRPr="008953C6">
              <w:rPr>
                <w:rFonts w:ascii="Times New Roman" w:hAnsi="Times New Roman"/>
                <w:sz w:val="18"/>
                <w:szCs w:val="18"/>
              </w:rPr>
              <w:t>Khối chuyển đổi nguồn AC/DC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8FFD8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Khối</w:t>
            </w:r>
          </w:p>
        </w:tc>
        <w:tc>
          <w:tcPr>
            <w:tcW w:w="367" w:type="pct"/>
          </w:tcPr>
          <w:p w14:paraId="6D7BE4F9" w14:textId="5CFEC08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450C06B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79696CD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</w:tcPr>
          <w:p w14:paraId="5C82862B" w14:textId="342D048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166213D6" w14:textId="3E13E18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4B9FC80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4BC9220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E2B924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89793EB" w14:textId="213B34FA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404" w:type="pct"/>
            <w:vAlign w:val="center"/>
          </w:tcPr>
          <w:p w14:paraId="1A128E6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54ED5B02" w14:textId="776C17E2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30C93CE9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01011A1" w14:textId="77777777" w:rsidTr="005E75DF">
        <w:tc>
          <w:tcPr>
            <w:tcW w:w="257" w:type="pct"/>
            <w:vAlign w:val="center"/>
          </w:tcPr>
          <w:p w14:paraId="337F3202" w14:textId="0E9969D5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i/>
                <w:iCs/>
                <w:sz w:val="22"/>
                <w:szCs w:val="22"/>
              </w:rPr>
              <w:t>8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AE434E" w14:textId="2C701BF8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Khối bảo an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8D33E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3BACA513" w14:textId="08DD3AB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6945A28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2F7983C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</w:tcPr>
          <w:p w14:paraId="63C0C4CD" w14:textId="2A22D4B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754ADB10" w14:textId="1546BCC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53C2F8E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79D3E57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117433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479D944" w14:textId="044715CC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404" w:type="pct"/>
            <w:vAlign w:val="center"/>
          </w:tcPr>
          <w:p w14:paraId="5190C21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3972FBFE" w14:textId="361BF02D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0B3A20FC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B6D58F6" w14:textId="77777777" w:rsidTr="005E75DF">
        <w:tc>
          <w:tcPr>
            <w:tcW w:w="257" w:type="pct"/>
            <w:vAlign w:val="center"/>
          </w:tcPr>
          <w:p w14:paraId="13811C2B" w14:textId="34E77653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i/>
                <w:iCs/>
                <w:sz w:val="22"/>
                <w:szCs w:val="22"/>
              </w:rPr>
              <w:t>9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224675" w14:textId="2AF242DC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Bộ nạp pin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5D01E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0D3DF208" w14:textId="5EB6158C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47730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1C7ADC4C" w14:textId="77777777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30621CB6" w14:textId="77777777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0" w:type="pct"/>
          </w:tcPr>
          <w:p w14:paraId="3EF4486F" w14:textId="0A657853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47730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3C8BADC1" w14:textId="28145732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47730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5595A06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683665D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9EE5A6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80DEA39" w14:textId="45ED6DD7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68DF3BE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570A441E" w14:textId="2F61DCC0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3FE41102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5C28528" w14:textId="77777777" w:rsidTr="005E75DF">
        <w:tc>
          <w:tcPr>
            <w:tcW w:w="257" w:type="pct"/>
            <w:tcBorders>
              <w:bottom w:val="single" w:sz="4" w:space="0" w:color="auto"/>
            </w:tcBorders>
            <w:vAlign w:val="center"/>
          </w:tcPr>
          <w:p w14:paraId="1CFAAA0A" w14:textId="1685E361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i/>
                <w:iCs/>
                <w:sz w:val="22"/>
                <w:szCs w:val="22"/>
              </w:rPr>
              <w:lastRenderedPageBreak/>
              <w:t>10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59FED9" w14:textId="6662E5DA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Máy phát điện quay tay+giá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2B408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Sợi</w:t>
            </w:r>
          </w:p>
        </w:tc>
        <w:tc>
          <w:tcPr>
            <w:tcW w:w="367" w:type="pct"/>
            <w:tcBorders>
              <w:bottom w:val="single" w:sz="4" w:space="0" w:color="auto"/>
            </w:tcBorders>
          </w:tcPr>
          <w:p w14:paraId="411171A5" w14:textId="03F70E5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55419F8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51910C8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</w:tcPr>
          <w:p w14:paraId="449A69C4" w14:textId="37EE50B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72D84C0E" w14:textId="4C9C256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6EEABCB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3E563CE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D6B38F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5754DC5" w14:textId="4BF3270D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404" w:type="pct"/>
            <w:vAlign w:val="center"/>
          </w:tcPr>
          <w:p w14:paraId="603569F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7C2E0130" w14:textId="4A2DEBA6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0BF088F3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82DE742" w14:textId="77777777" w:rsidTr="005E75DF">
        <w:tc>
          <w:tcPr>
            <w:tcW w:w="257" w:type="pct"/>
            <w:tcBorders>
              <w:bottom w:val="single" w:sz="4" w:space="0" w:color="auto"/>
            </w:tcBorders>
            <w:vAlign w:val="center"/>
          </w:tcPr>
          <w:p w14:paraId="59574DBC" w14:textId="742E51BD" w:rsidR="006568DC" w:rsidRPr="008953C6" w:rsidRDefault="006568DC" w:rsidP="006568DC">
            <w:pPr>
              <w:jc w:val="center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8953C6">
              <w:rPr>
                <w:rFonts w:ascii="Times New Roman" w:hAnsi="Times New Roman"/>
                <w:i/>
                <w:iCs/>
                <w:sz w:val="22"/>
                <w:szCs w:val="22"/>
              </w:rPr>
              <w:t>11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54E0C1A" w14:textId="23FD1242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Máy điện thoại tự động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2FD04" w14:textId="2AB4A924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  <w:tcBorders>
              <w:bottom w:val="single" w:sz="4" w:space="0" w:color="auto"/>
            </w:tcBorders>
            <w:vAlign w:val="center"/>
          </w:tcPr>
          <w:p w14:paraId="25214571" w14:textId="7E8EDCAC" w:rsidR="006568DC" w:rsidRPr="006C21C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C21CA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50" w:type="pct"/>
            <w:vAlign w:val="center"/>
          </w:tcPr>
          <w:p w14:paraId="0871C25E" w14:textId="77777777" w:rsidR="006568DC" w:rsidRPr="006C21C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F3A3A1D" w14:textId="77777777" w:rsidR="006568DC" w:rsidRPr="006C21C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  <w:vAlign w:val="center"/>
          </w:tcPr>
          <w:p w14:paraId="47D41339" w14:textId="49B4A26E" w:rsidR="006568DC" w:rsidRPr="006C21C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C21CA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99" w:type="pct"/>
            <w:vAlign w:val="center"/>
          </w:tcPr>
          <w:p w14:paraId="2DF23D63" w14:textId="31C82EC1" w:rsidR="006568DC" w:rsidRPr="006C21C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C21CA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  <w:vAlign w:val="center"/>
          </w:tcPr>
          <w:p w14:paraId="4129C3F9" w14:textId="77777777" w:rsidR="006568DC" w:rsidRPr="006C21C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7A500C75" w14:textId="77777777" w:rsidR="006568DC" w:rsidRPr="006C21C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BFADF02" w14:textId="77777777" w:rsidR="006568DC" w:rsidRPr="006C21C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24A4F55" w14:textId="67B65EF4" w:rsidR="006568DC" w:rsidRPr="006C21CA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C21CA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404" w:type="pct"/>
            <w:vAlign w:val="center"/>
          </w:tcPr>
          <w:p w14:paraId="47D2303E" w14:textId="77777777" w:rsidR="006568DC" w:rsidRPr="006C21C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6591957C" w14:textId="5A65A35C" w:rsidR="006568DC" w:rsidRPr="006C21CA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C21CA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506" w:type="pct"/>
          </w:tcPr>
          <w:p w14:paraId="25CB2BAE" w14:textId="77777777" w:rsidR="006568D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VFT-18=2</w:t>
            </w:r>
          </w:p>
          <w:p w14:paraId="0E08D892" w14:textId="77777777" w:rsidR="006568D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Panasonic=1</w:t>
            </w:r>
          </w:p>
          <w:p w14:paraId="1D20A385" w14:textId="76C58E18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Nex=1</w:t>
            </w:r>
          </w:p>
        </w:tc>
      </w:tr>
      <w:tr w:rsidR="006651D7" w:rsidRPr="007C56FC" w14:paraId="381BA631" w14:textId="77777777" w:rsidTr="005E75DF"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B0FD2" w14:textId="7505CD57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i/>
                <w:iCs/>
                <w:sz w:val="22"/>
                <w:szCs w:val="22"/>
              </w:rPr>
              <w:t>12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ABF49" w14:textId="0CBFB887" w:rsidR="006568DC" w:rsidRPr="008953C6" w:rsidRDefault="006568DC" w:rsidP="00EB5955">
            <w:pPr>
              <w:rPr>
                <w:rFonts w:ascii="Times New Roman" w:hAnsi="Times New Roman"/>
                <w:sz w:val="18"/>
                <w:szCs w:val="18"/>
              </w:rPr>
            </w:pPr>
            <w:r w:rsidRPr="008953C6">
              <w:rPr>
                <w:rFonts w:ascii="Times New Roman" w:hAnsi="Times New Roman"/>
                <w:sz w:val="18"/>
                <w:szCs w:val="18"/>
              </w:rPr>
              <w:t>Dây cáp có 2 đầu chống nước 15 cm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91EC0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Sợi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6D50" w14:textId="4614320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  <w:tcBorders>
              <w:left w:val="single" w:sz="4" w:space="0" w:color="auto"/>
            </w:tcBorders>
          </w:tcPr>
          <w:p w14:paraId="53A76D6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591DE6D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</w:tcPr>
          <w:p w14:paraId="6B2E4DDA" w14:textId="0FD12DB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6A6D8C6B" w14:textId="66D364C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07B0D83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266271D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9B54A9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AFBAA19" w14:textId="59F921A6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404" w:type="pct"/>
            <w:vAlign w:val="center"/>
          </w:tcPr>
          <w:p w14:paraId="13B944B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458F07B0" w14:textId="458CB9D7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1B26BC89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C56B48F" w14:textId="77777777" w:rsidTr="005E75DF"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37826" w14:textId="6AAAD5E0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i/>
                <w:iCs/>
                <w:sz w:val="22"/>
                <w:szCs w:val="22"/>
              </w:rPr>
              <w:t>13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5152F" w14:textId="0C8B8DE6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Dây cáp có 1 đầu chống nước 1,5 m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A7B93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Dây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38587" w14:textId="42C2537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  <w:tcBorders>
              <w:left w:val="single" w:sz="4" w:space="0" w:color="auto"/>
            </w:tcBorders>
          </w:tcPr>
          <w:p w14:paraId="3EF65EB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0C9B6D3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</w:tcPr>
          <w:p w14:paraId="41B8AFD1" w14:textId="34088DF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653DB58C" w14:textId="473BFE9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0B6AA6C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158D283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34C8C7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AB66E55" w14:textId="25A816E4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404" w:type="pct"/>
            <w:vAlign w:val="center"/>
          </w:tcPr>
          <w:p w14:paraId="13B35AF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62B59663" w14:textId="3C83006B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6B5739F1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918122E" w14:textId="77777777" w:rsidTr="005E75DF">
        <w:tc>
          <w:tcPr>
            <w:tcW w:w="257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5599BE7" w14:textId="2EC7EB82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i/>
                <w:iCs/>
                <w:sz w:val="22"/>
                <w:szCs w:val="22"/>
              </w:rPr>
              <w:t>14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ED17A" w14:textId="4BD533C6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Dây điện thoại 1 đầu chống nước 5m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6DFCD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Dây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</w:tcBorders>
          </w:tcPr>
          <w:p w14:paraId="0374BB4E" w14:textId="08B3EFA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30424E5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7AC34EF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</w:tcPr>
          <w:p w14:paraId="31BA50BF" w14:textId="79FE7B6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53B88D92" w14:textId="32D17AD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6A1C003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4F421B1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615657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DE37873" w14:textId="57DEE9DC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404" w:type="pct"/>
            <w:vAlign w:val="center"/>
          </w:tcPr>
          <w:p w14:paraId="4A90C04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2E2D17DF" w14:textId="1DBE8A18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12F982B5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5556CBF" w14:textId="77777777" w:rsidTr="005E75DF">
        <w:tc>
          <w:tcPr>
            <w:tcW w:w="257" w:type="pct"/>
            <w:vAlign w:val="center"/>
          </w:tcPr>
          <w:p w14:paraId="7B7E1991" w14:textId="6933953F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i/>
                <w:iCs/>
                <w:sz w:val="22"/>
                <w:szCs w:val="22"/>
              </w:rPr>
              <w:t>15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A7CBFC" w14:textId="205EA2AD" w:rsidR="006568DC" w:rsidRPr="008953C6" w:rsidRDefault="006568DC" w:rsidP="00EB5955">
            <w:pPr>
              <w:rPr>
                <w:rFonts w:ascii="Times New Roman" w:hAnsi="Times New Roman"/>
                <w:sz w:val="18"/>
                <w:szCs w:val="18"/>
              </w:rPr>
            </w:pPr>
            <w:r w:rsidRPr="008953C6">
              <w:rPr>
                <w:rFonts w:ascii="Times New Roman" w:hAnsi="Times New Roman"/>
                <w:sz w:val="18"/>
                <w:szCs w:val="18"/>
              </w:rPr>
              <w:t>Dây nguồn DC trực tiếp màu cam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94336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Dây</w:t>
            </w:r>
          </w:p>
        </w:tc>
        <w:tc>
          <w:tcPr>
            <w:tcW w:w="367" w:type="pct"/>
          </w:tcPr>
          <w:p w14:paraId="3CA43F17" w14:textId="31C4872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0415325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3C391D6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</w:tcPr>
          <w:p w14:paraId="7629E489" w14:textId="5B817AC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40316018" w14:textId="114FB9B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41404A2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5A6A181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32B9E6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B6879AF" w14:textId="78808964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404" w:type="pct"/>
            <w:vAlign w:val="center"/>
          </w:tcPr>
          <w:p w14:paraId="6211051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41FE21DF" w14:textId="7623B923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4D6636E9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57B688F" w14:textId="77777777" w:rsidTr="005E75DF">
        <w:tc>
          <w:tcPr>
            <w:tcW w:w="257" w:type="pct"/>
            <w:vAlign w:val="center"/>
          </w:tcPr>
          <w:p w14:paraId="1939CF01" w14:textId="1B540985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i/>
                <w:iCs/>
                <w:sz w:val="22"/>
                <w:szCs w:val="22"/>
              </w:rPr>
              <w:t>16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C71741" w14:textId="19C00ABA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Dây nguồn DC ngoài màu xám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3F3CD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Dây</w:t>
            </w:r>
          </w:p>
        </w:tc>
        <w:tc>
          <w:tcPr>
            <w:tcW w:w="367" w:type="pct"/>
          </w:tcPr>
          <w:p w14:paraId="6F3CDB7B" w14:textId="53825EA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0CBCFFF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49B53B9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</w:tcPr>
          <w:p w14:paraId="48BBEFEA" w14:textId="4B7574D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6CEFB899" w14:textId="7410764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4389C88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17DFDCE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22A8AA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515B807" w14:textId="6E35E209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404" w:type="pct"/>
            <w:vAlign w:val="center"/>
          </w:tcPr>
          <w:p w14:paraId="1D41C77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7F8D6EA0" w14:textId="242D5760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6FD9E6E2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A1A07C2" w14:textId="77777777" w:rsidTr="005E75DF">
        <w:tc>
          <w:tcPr>
            <w:tcW w:w="257" w:type="pct"/>
            <w:vAlign w:val="center"/>
          </w:tcPr>
          <w:p w14:paraId="3A67048D" w14:textId="06E1B086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i/>
                <w:iCs/>
                <w:sz w:val="22"/>
                <w:szCs w:val="22"/>
              </w:rPr>
              <w:t>17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D265D75" w14:textId="73D665C1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Dây MC dùng nguồn trực tiếp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C08E0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Dây</w:t>
            </w:r>
          </w:p>
        </w:tc>
        <w:tc>
          <w:tcPr>
            <w:tcW w:w="367" w:type="pct"/>
          </w:tcPr>
          <w:p w14:paraId="0B4D5C22" w14:textId="7A7DCB1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31D4474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37BEB70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</w:tcPr>
          <w:p w14:paraId="2A811BCE" w14:textId="46E66EE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36147C83" w14:textId="1138891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4AF97CC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60352AF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2BF5BC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23053F5" w14:textId="403B89E4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404" w:type="pct"/>
            <w:vAlign w:val="center"/>
          </w:tcPr>
          <w:p w14:paraId="0311AB4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57E3C0DE" w14:textId="4725C58C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576ADFD6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FFAC6AB" w14:textId="77777777" w:rsidTr="005E75DF">
        <w:tc>
          <w:tcPr>
            <w:tcW w:w="257" w:type="pct"/>
            <w:vAlign w:val="center"/>
          </w:tcPr>
          <w:p w14:paraId="13A8705A" w14:textId="27C396BC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i/>
                <w:iCs/>
                <w:sz w:val="22"/>
                <w:szCs w:val="22"/>
              </w:rPr>
              <w:t>18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EADC20" w14:textId="22F46B17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Dây MC dùng nguồn trực tiếp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B90A4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46B8B553" w14:textId="0F185DE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3711118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24D998B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</w:tcPr>
          <w:p w14:paraId="4AC3B0CA" w14:textId="34D7632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50622433" w14:textId="460388C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6013AB2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6D9A670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76EC87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00E3A8D" w14:textId="6AB2DC75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404" w:type="pct"/>
            <w:vAlign w:val="center"/>
          </w:tcPr>
          <w:p w14:paraId="4CE9169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25140010" w14:textId="6AC06173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0B53268E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882F414" w14:textId="77777777" w:rsidTr="005E75DF">
        <w:tc>
          <w:tcPr>
            <w:tcW w:w="257" w:type="pct"/>
            <w:vAlign w:val="center"/>
          </w:tcPr>
          <w:p w14:paraId="22A440A0" w14:textId="17A09AA9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i/>
                <w:iCs/>
                <w:sz w:val="22"/>
                <w:szCs w:val="22"/>
              </w:rPr>
              <w:t>19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4FFDF0" w14:textId="6A2043DE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 xml:space="preserve">Bộ dụng cụ sữa chữa 4 chi tiết 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DA26D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68DCF8F3" w14:textId="716756A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00477BD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5165A5D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</w:tcPr>
          <w:p w14:paraId="4398FE2E" w14:textId="2474821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5F5C0C57" w14:textId="24AF670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6952597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173E3D3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9BF0F7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1C03F30" w14:textId="2099C19E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404" w:type="pct"/>
            <w:vAlign w:val="center"/>
          </w:tcPr>
          <w:p w14:paraId="0744E5D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79311A13" w14:textId="45A5964D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6BC24FF9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B71DF39" w14:textId="77777777" w:rsidTr="005E75DF">
        <w:tc>
          <w:tcPr>
            <w:tcW w:w="257" w:type="pct"/>
            <w:vAlign w:val="center"/>
          </w:tcPr>
          <w:p w14:paraId="72DA570A" w14:textId="25B0F674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4A082E" w14:textId="38E8129F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Tua vit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895C4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1C065DDE" w14:textId="7C83E1E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3B4BC31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648776E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</w:tcPr>
          <w:p w14:paraId="3BEA9028" w14:textId="6A7D9A1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30A92680" w14:textId="6F8DD32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6436B96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22740B3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8DE686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7577508" w14:textId="6EC19AEB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404" w:type="pct"/>
            <w:vAlign w:val="center"/>
          </w:tcPr>
          <w:p w14:paraId="2131904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057965AA" w14:textId="1461156C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1D3DEB20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FF64CB6" w14:textId="77777777" w:rsidTr="005E75DF">
        <w:tc>
          <w:tcPr>
            <w:tcW w:w="257" w:type="pct"/>
            <w:vAlign w:val="center"/>
          </w:tcPr>
          <w:p w14:paraId="0A8D7B2E" w14:textId="343C5072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i/>
                <w:iCs/>
                <w:sz w:val="22"/>
                <w:szCs w:val="22"/>
              </w:rPr>
              <w:t>21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BB55B8" w14:textId="2F011703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Búa đinh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47505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3A9A205A" w14:textId="6B7F810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45D7E6E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06C0F27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</w:tcPr>
          <w:p w14:paraId="3322D04B" w14:textId="1585337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599D99E6" w14:textId="321370D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0E25DF6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5DF92E6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B758B5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76F80B8" w14:textId="011B9AC9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404" w:type="pct"/>
            <w:vAlign w:val="center"/>
          </w:tcPr>
          <w:p w14:paraId="7BA9CCD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3C241E36" w14:textId="1B0DC446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50A7C9D2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40408D8" w14:textId="77777777" w:rsidTr="005E75DF">
        <w:tc>
          <w:tcPr>
            <w:tcW w:w="257" w:type="pct"/>
            <w:tcBorders>
              <w:right w:val="single" w:sz="4" w:space="0" w:color="auto"/>
            </w:tcBorders>
            <w:vAlign w:val="center"/>
          </w:tcPr>
          <w:p w14:paraId="36E9D0A3" w14:textId="1FCB8E82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i/>
                <w:iCs/>
                <w:sz w:val="22"/>
                <w:szCs w:val="22"/>
              </w:rPr>
              <w:t>22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5D3FB" w14:textId="7AF60C42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Dây đất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22B0F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  <w:tcBorders>
              <w:left w:val="single" w:sz="4" w:space="0" w:color="auto"/>
            </w:tcBorders>
          </w:tcPr>
          <w:p w14:paraId="78CAC758" w14:textId="7A2F6E3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164E869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5D8D051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</w:tcPr>
          <w:p w14:paraId="06087DAD" w14:textId="08A3656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0ECA0C2D" w14:textId="7F7695A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7841C1E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0DB8DDE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08252A0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4C9285B" w14:textId="6AECA5ED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404" w:type="pct"/>
            <w:vAlign w:val="center"/>
          </w:tcPr>
          <w:p w14:paraId="041DE32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09A1376D" w14:textId="13A6736E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08D810AA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022B4C1" w14:textId="77777777" w:rsidTr="005E75DF">
        <w:tc>
          <w:tcPr>
            <w:tcW w:w="257" w:type="pct"/>
            <w:vAlign w:val="center"/>
          </w:tcPr>
          <w:p w14:paraId="09D4446D" w14:textId="710264B5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i/>
                <w:iCs/>
                <w:sz w:val="22"/>
                <w:szCs w:val="22"/>
              </w:rPr>
              <w:t>23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51CA0A" w14:textId="4F2471D9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Cọc đất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09D33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4B5B96E0" w14:textId="73A7000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13B7F83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13B99AC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</w:tcPr>
          <w:p w14:paraId="5273FE30" w14:textId="68B8E7C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46EB6A3A" w14:textId="18A1ACF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5057176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3829863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C0E9D8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7BD608A" w14:textId="6BC31325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404" w:type="pct"/>
            <w:vAlign w:val="center"/>
          </w:tcPr>
          <w:p w14:paraId="472D5F9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32B89B9D" w14:textId="35C26F1F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6F36B09F" w14:textId="2313725A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  <w:lang w:val="vi-VN"/>
              </w:rPr>
            </w:pPr>
          </w:p>
        </w:tc>
      </w:tr>
      <w:tr w:rsidR="006651D7" w:rsidRPr="007C56FC" w14:paraId="587BB640" w14:textId="77777777" w:rsidTr="005E75DF">
        <w:tc>
          <w:tcPr>
            <w:tcW w:w="257" w:type="pct"/>
            <w:vAlign w:val="center"/>
          </w:tcPr>
          <w:p w14:paraId="6E7D26A7" w14:textId="0416DD97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240CD01" w14:textId="43F18CB0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 xml:space="preserve">Máy tính bảng Arbor 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56E6A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3A69A430" w14:textId="7F2DDBB0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47730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01CC8A73" w14:textId="77777777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0" w:type="pct"/>
          </w:tcPr>
          <w:p w14:paraId="1EE81C6B" w14:textId="77777777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0" w:type="pct"/>
          </w:tcPr>
          <w:p w14:paraId="49970905" w14:textId="1D51F091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47730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4241CE9F" w14:textId="4F1EC25D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47730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71A0806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3569E22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A16C99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173F84C3" w14:textId="048B0F7E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7AD4F27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5665F5CD" w14:textId="6B86A771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20939304" w14:textId="343A2952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Gửi d463=1</w:t>
            </w:r>
          </w:p>
        </w:tc>
      </w:tr>
      <w:tr w:rsidR="006651D7" w:rsidRPr="007C56FC" w14:paraId="6E58A3FC" w14:textId="77777777" w:rsidTr="005E75DF">
        <w:tc>
          <w:tcPr>
            <w:tcW w:w="257" w:type="pct"/>
            <w:tcBorders>
              <w:bottom w:val="single" w:sz="4" w:space="0" w:color="auto"/>
            </w:tcBorders>
            <w:vAlign w:val="center"/>
          </w:tcPr>
          <w:p w14:paraId="1D0B9F20" w14:textId="3038AF68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E45B5A" w14:textId="45D51AD4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Sạc pin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1658A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34F10A71" w14:textId="42C40BE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1E2A6A7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5C423F4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</w:tcPr>
          <w:p w14:paraId="7482528B" w14:textId="7609EBF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46A590D6" w14:textId="75AD77E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58B242C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49B8886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47550B5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24A1E0FA" w14:textId="2949DA55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404" w:type="pct"/>
            <w:vAlign w:val="center"/>
          </w:tcPr>
          <w:p w14:paraId="7140A9C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58BDA0F7" w14:textId="1149C9D8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7DD4F8C5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821703A" w14:textId="77777777" w:rsidTr="005E75DF"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7F5A7" w14:textId="6F2F52E7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7F24B" w14:textId="02BA1C15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Đĩa CD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6ECED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0C4C3D75" w14:textId="56D12A9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63DE60A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652E0A5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</w:tcPr>
          <w:p w14:paraId="3250274A" w14:textId="315B31B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480020BE" w14:textId="128E9A3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47F4F13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1AD69CC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64A4BC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B4ABD74" w14:textId="711FD2F1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404" w:type="pct"/>
            <w:vAlign w:val="center"/>
          </w:tcPr>
          <w:p w14:paraId="5D52FE0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53E757A9" w14:textId="6CEC6487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6D1ACC6D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EE51A9A" w14:textId="77777777" w:rsidTr="005E75DF">
        <w:tc>
          <w:tcPr>
            <w:tcW w:w="257" w:type="pct"/>
            <w:tcBorders>
              <w:top w:val="single" w:sz="4" w:space="0" w:color="auto"/>
            </w:tcBorders>
            <w:vAlign w:val="center"/>
          </w:tcPr>
          <w:p w14:paraId="75DB3A02" w14:textId="7507D014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4D4FDE" w14:textId="5B659138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Dây nguồn ngoài có 3 đầu ra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DDC48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Dây</w:t>
            </w:r>
          </w:p>
        </w:tc>
        <w:tc>
          <w:tcPr>
            <w:tcW w:w="367" w:type="pct"/>
          </w:tcPr>
          <w:p w14:paraId="3BF86789" w14:textId="43D98E5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43A8C12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3C06822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</w:tcPr>
          <w:p w14:paraId="60BB1616" w14:textId="0C36B73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044B2BA1" w14:textId="2A1E718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52D5669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5FCDF4B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B32EBD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B8EC0F7" w14:textId="30B6D1E8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404" w:type="pct"/>
            <w:vAlign w:val="center"/>
          </w:tcPr>
          <w:p w14:paraId="5E8DBB8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7E60880D" w14:textId="709F8AD1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585062A4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EA8D5D3" w14:textId="77777777" w:rsidTr="005E75DF">
        <w:tc>
          <w:tcPr>
            <w:tcW w:w="257" w:type="pct"/>
            <w:vAlign w:val="center"/>
          </w:tcPr>
          <w:p w14:paraId="563A446F" w14:textId="23BD8B7C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6042E6" w14:textId="79441149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Tay nghe máy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32C99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4B02C884" w14:textId="339D767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44D34F1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798ED93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</w:tcPr>
          <w:p w14:paraId="7830BA7F" w14:textId="3AD603C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006F82F7" w14:textId="3F5CAA2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50FFF5B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0681C82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BE8ED6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1E7F203" w14:textId="1E4C197C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404" w:type="pct"/>
            <w:vAlign w:val="center"/>
          </w:tcPr>
          <w:p w14:paraId="6A3C516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270ACC7C" w14:textId="687A7C64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64536725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7430765" w14:textId="77777777" w:rsidTr="005E75DF">
        <w:tc>
          <w:tcPr>
            <w:tcW w:w="257" w:type="pct"/>
            <w:vAlign w:val="center"/>
          </w:tcPr>
          <w:p w14:paraId="5E1FE242" w14:textId="4F544934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6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837D951" w14:textId="4E106DD4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Tài liệu máy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198BC02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67" w:type="pct"/>
          </w:tcPr>
          <w:p w14:paraId="3B7192C9" w14:textId="3E02FA1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</w:tcPr>
          <w:p w14:paraId="0F18FEB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4CF16AB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</w:tcPr>
          <w:p w14:paraId="6497779F" w14:textId="1340540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9" w:type="pct"/>
          </w:tcPr>
          <w:p w14:paraId="21D4EEBF" w14:textId="25E4D2C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00D7E30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752CCAD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26DC73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8813238" w14:textId="0EFA9F84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404" w:type="pct"/>
            <w:vAlign w:val="center"/>
          </w:tcPr>
          <w:p w14:paraId="6F707DF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499E1F1D" w14:textId="3FC649F8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521C6B09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7037D74" w14:textId="77777777" w:rsidTr="005E75DF">
        <w:tc>
          <w:tcPr>
            <w:tcW w:w="257" w:type="pct"/>
            <w:vAlign w:val="bottom"/>
          </w:tcPr>
          <w:p w14:paraId="517F8056" w14:textId="06E1ABFE" w:rsidR="006568DC" w:rsidRPr="0076478C" w:rsidRDefault="006568DC" w:rsidP="006568DC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6478C"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  <w:t>II</w:t>
            </w:r>
            <w:r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  <w:t>I</w:t>
            </w:r>
          </w:p>
        </w:tc>
        <w:tc>
          <w:tcPr>
            <w:tcW w:w="1064" w:type="pct"/>
            <w:vAlign w:val="bottom"/>
          </w:tcPr>
          <w:p w14:paraId="236B4A7F" w14:textId="34518EB0" w:rsidR="006568DC" w:rsidRPr="0076478C" w:rsidRDefault="006568DC" w:rsidP="00EB5955">
            <w:pPr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76478C"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  <w:t>TRANG BỊ HTĐ</w:t>
            </w:r>
          </w:p>
        </w:tc>
        <w:tc>
          <w:tcPr>
            <w:tcW w:w="301" w:type="pct"/>
            <w:vAlign w:val="center"/>
          </w:tcPr>
          <w:p w14:paraId="6615A926" w14:textId="70BD9409" w:rsidR="006568DC" w:rsidRPr="009E44A1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67" w:type="pct"/>
          </w:tcPr>
          <w:p w14:paraId="68070DC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71A8E94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</w:tcPr>
          <w:p w14:paraId="780B36E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0" w:type="pct"/>
          </w:tcPr>
          <w:p w14:paraId="6145B5D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99" w:type="pct"/>
          </w:tcPr>
          <w:p w14:paraId="4A5E2AC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99" w:type="pct"/>
          </w:tcPr>
          <w:p w14:paraId="199B480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</w:tcPr>
          <w:p w14:paraId="75269EB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5A497F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666E0B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404" w:type="pct"/>
            <w:vAlign w:val="center"/>
          </w:tcPr>
          <w:p w14:paraId="63C8456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151AF70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06" w:type="pct"/>
          </w:tcPr>
          <w:p w14:paraId="468492E0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462F922" w14:textId="77777777" w:rsidTr="005E75DF">
        <w:tc>
          <w:tcPr>
            <w:tcW w:w="257" w:type="pct"/>
            <w:vAlign w:val="bottom"/>
          </w:tcPr>
          <w:p w14:paraId="0BF0C26E" w14:textId="045257B5" w:rsidR="006568DC" w:rsidRPr="0076478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6478C">
              <w:rPr>
                <w:rFonts w:ascii="Times New Roman" w:hAnsi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64" w:type="pct"/>
            <w:vAlign w:val="center"/>
          </w:tcPr>
          <w:p w14:paraId="2E5FB008" w14:textId="78874D33" w:rsidR="006568DC" w:rsidRPr="006651D7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6478C">
              <w:rPr>
                <w:rFonts w:ascii="Times New Roman" w:hAnsi="Times New Roman"/>
                <w:color w:val="000000"/>
                <w:sz w:val="22"/>
                <w:szCs w:val="22"/>
              </w:rPr>
              <w:t>Dây điện thoại dã chiến</w:t>
            </w:r>
          </w:p>
        </w:tc>
        <w:tc>
          <w:tcPr>
            <w:tcW w:w="301" w:type="pct"/>
            <w:vAlign w:val="center"/>
          </w:tcPr>
          <w:p w14:paraId="27F0F3FB" w14:textId="79A9921D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Km</w:t>
            </w:r>
          </w:p>
        </w:tc>
        <w:tc>
          <w:tcPr>
            <w:tcW w:w="367" w:type="pct"/>
          </w:tcPr>
          <w:p w14:paraId="61CCAC30" w14:textId="35107FB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03F69CA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26E3BB9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09A11176" w14:textId="55007A6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0327A1C8" w14:textId="1E8A567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227614D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2709D21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ECCF13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574E2A9C" w14:textId="1A8FED2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6CC590E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72545C15" w14:textId="0E64A2F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295D8924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DCE76CE" w14:textId="77777777" w:rsidTr="005E75DF">
        <w:tc>
          <w:tcPr>
            <w:tcW w:w="257" w:type="pct"/>
            <w:vAlign w:val="bottom"/>
          </w:tcPr>
          <w:p w14:paraId="63FC32AA" w14:textId="795754A6" w:rsidR="006568DC" w:rsidRPr="0076478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6478C"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  <w:t>IV</w:t>
            </w:r>
          </w:p>
        </w:tc>
        <w:tc>
          <w:tcPr>
            <w:tcW w:w="1064" w:type="pct"/>
            <w:vAlign w:val="center"/>
          </w:tcPr>
          <w:p w14:paraId="5D308F21" w14:textId="265756B9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76478C"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  <w:t>TỔ MÁY PHÁT ĐIỆN</w:t>
            </w:r>
          </w:p>
        </w:tc>
        <w:tc>
          <w:tcPr>
            <w:tcW w:w="301" w:type="pct"/>
            <w:vAlign w:val="center"/>
          </w:tcPr>
          <w:p w14:paraId="2AEFC9FE" w14:textId="33E51C93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" w:type="pct"/>
          </w:tcPr>
          <w:p w14:paraId="4C24E96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3F1B870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E1843F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23F3BFC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</w:tcPr>
          <w:p w14:paraId="59104054" w14:textId="25ADD44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</w:tcPr>
          <w:p w14:paraId="5F80C1F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699DE656" w14:textId="6D5309D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99A67A0" w14:textId="4A8F0F8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6386650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04" w:type="pct"/>
            <w:vAlign w:val="center"/>
          </w:tcPr>
          <w:p w14:paraId="35DE99B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37BB784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506" w:type="pct"/>
          </w:tcPr>
          <w:p w14:paraId="2E01956E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12700952" w14:textId="77777777" w:rsidTr="005E75DF">
        <w:tc>
          <w:tcPr>
            <w:tcW w:w="257" w:type="pct"/>
            <w:vAlign w:val="bottom"/>
          </w:tcPr>
          <w:p w14:paraId="44B06825" w14:textId="3A0B34EF" w:rsidR="006568DC" w:rsidRPr="0076478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76478C">
              <w:rPr>
                <w:rFonts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4" w:type="pct"/>
            <w:vAlign w:val="center"/>
          </w:tcPr>
          <w:p w14:paraId="3E982CD5" w14:textId="5AFA86DF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76478C">
              <w:rPr>
                <w:rFonts w:ascii="Times New Roman" w:hAnsi="Times New Roman"/>
                <w:sz w:val="22"/>
                <w:szCs w:val="22"/>
              </w:rPr>
              <w:t xml:space="preserve">Máy phát điện Hon da - 5500 </w:t>
            </w:r>
          </w:p>
        </w:tc>
        <w:tc>
          <w:tcPr>
            <w:tcW w:w="301" w:type="pct"/>
            <w:vAlign w:val="center"/>
          </w:tcPr>
          <w:p w14:paraId="6EFCB59A" w14:textId="5814EEE1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Tổ</w:t>
            </w:r>
          </w:p>
        </w:tc>
        <w:tc>
          <w:tcPr>
            <w:tcW w:w="367" w:type="pct"/>
          </w:tcPr>
          <w:p w14:paraId="6FCFC70F" w14:textId="45CD175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11147CD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5A07123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5C5278FB" w14:textId="6804C86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62F82D71" w14:textId="237AC0B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</w:tcPr>
          <w:p w14:paraId="65F4365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</w:tcPr>
          <w:p w14:paraId="64D5B63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75BB690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  <w:vAlign w:val="center"/>
          </w:tcPr>
          <w:p w14:paraId="31B98C69" w14:textId="3C22F0C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364C61A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2B4AFE6A" w14:textId="1A8A18C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770EEB91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DE510A" w14:paraId="245DBFF1" w14:textId="77777777" w:rsidTr="005E75DF">
        <w:tc>
          <w:tcPr>
            <w:tcW w:w="257" w:type="pct"/>
            <w:vAlign w:val="center"/>
          </w:tcPr>
          <w:p w14:paraId="6F225B23" w14:textId="361D0DB9" w:rsidR="006568DC" w:rsidRPr="0076478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76478C"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  <w:t>VI</w:t>
            </w:r>
          </w:p>
        </w:tc>
        <w:tc>
          <w:tcPr>
            <w:tcW w:w="1064" w:type="pct"/>
            <w:vAlign w:val="center"/>
          </w:tcPr>
          <w:p w14:paraId="140F5171" w14:textId="13A43FD6" w:rsidR="006568DC" w:rsidRPr="006651D7" w:rsidRDefault="006568DC" w:rsidP="00EB5955">
            <w:pPr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6651D7"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  <w:lang w:val="fr-FR"/>
              </w:rPr>
              <w:t>TRANG BỊ, DỤNG CỤ SỬA CHỮA</w:t>
            </w:r>
          </w:p>
        </w:tc>
        <w:tc>
          <w:tcPr>
            <w:tcW w:w="301" w:type="pct"/>
            <w:vAlign w:val="center"/>
          </w:tcPr>
          <w:p w14:paraId="2AB41C1E" w14:textId="7785FE41" w:rsidR="006568DC" w:rsidRPr="006651D7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  <w:lang w:val="fr-FR"/>
              </w:rPr>
            </w:pPr>
          </w:p>
        </w:tc>
        <w:tc>
          <w:tcPr>
            <w:tcW w:w="367" w:type="pct"/>
          </w:tcPr>
          <w:p w14:paraId="5AA769FD" w14:textId="77777777" w:rsidR="006568DC" w:rsidRPr="006651D7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250" w:type="pct"/>
          </w:tcPr>
          <w:p w14:paraId="6399E680" w14:textId="77777777" w:rsidR="006568DC" w:rsidRPr="006651D7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250" w:type="pct"/>
          </w:tcPr>
          <w:p w14:paraId="222CA34E" w14:textId="77777777" w:rsidR="006568DC" w:rsidRPr="006651D7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300" w:type="pct"/>
          </w:tcPr>
          <w:p w14:paraId="2581A2E8" w14:textId="77777777" w:rsidR="006568DC" w:rsidRPr="006651D7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199" w:type="pct"/>
          </w:tcPr>
          <w:p w14:paraId="79536144" w14:textId="7689BE9B" w:rsidR="006568DC" w:rsidRPr="006651D7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199" w:type="pct"/>
          </w:tcPr>
          <w:p w14:paraId="0EC75662" w14:textId="4D5CA744" w:rsidR="006568DC" w:rsidRPr="006651D7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201" w:type="pct"/>
            <w:vAlign w:val="center"/>
          </w:tcPr>
          <w:p w14:paraId="104997A4" w14:textId="06322907" w:rsidR="006568DC" w:rsidRPr="006651D7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724B1E3B" w14:textId="2D252CBD" w:rsidR="006568DC" w:rsidRPr="006651D7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46D3AB5A" w14:textId="2DFF1068" w:rsidR="006568DC" w:rsidRPr="006651D7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fr-FR"/>
              </w:rPr>
            </w:pPr>
          </w:p>
        </w:tc>
        <w:tc>
          <w:tcPr>
            <w:tcW w:w="404" w:type="pct"/>
            <w:vAlign w:val="center"/>
          </w:tcPr>
          <w:p w14:paraId="41618784" w14:textId="77777777" w:rsidR="006568DC" w:rsidRPr="006651D7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201" w:type="pct"/>
            <w:vAlign w:val="center"/>
          </w:tcPr>
          <w:p w14:paraId="5598BB67" w14:textId="77777777" w:rsidR="006568DC" w:rsidRPr="006651D7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fr-FR"/>
              </w:rPr>
            </w:pPr>
          </w:p>
        </w:tc>
        <w:tc>
          <w:tcPr>
            <w:tcW w:w="506" w:type="pct"/>
          </w:tcPr>
          <w:p w14:paraId="5F5A4033" w14:textId="77777777" w:rsidR="006568DC" w:rsidRPr="006651D7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</w:tr>
      <w:tr w:rsidR="006651D7" w:rsidRPr="007C56FC" w14:paraId="691FD664" w14:textId="77777777" w:rsidTr="005E75DF">
        <w:tc>
          <w:tcPr>
            <w:tcW w:w="257" w:type="pct"/>
            <w:vAlign w:val="center"/>
          </w:tcPr>
          <w:p w14:paraId="3B994B1B" w14:textId="5017B21E" w:rsidR="006568DC" w:rsidRPr="0076478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76478C">
              <w:rPr>
                <w:rFonts w:ascii="Times New Roman" w:hAnsi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1064" w:type="pct"/>
            <w:vAlign w:val="bottom"/>
          </w:tcPr>
          <w:p w14:paraId="02E31A63" w14:textId="381906C9" w:rsidR="006568DC" w:rsidRPr="0076478C" w:rsidRDefault="006568DC" w:rsidP="00DA54C9">
            <w:pPr>
              <w:spacing w:before="120" w:after="120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6651D7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Đồng hồ đo ắc quy</w:t>
            </w:r>
          </w:p>
        </w:tc>
        <w:tc>
          <w:tcPr>
            <w:tcW w:w="301" w:type="pct"/>
            <w:vAlign w:val="center"/>
          </w:tcPr>
          <w:p w14:paraId="5D77F7B1" w14:textId="6A77EF0F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5E663631" w14:textId="6673D51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</w:tcPr>
          <w:p w14:paraId="1239CE1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EA33AF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6719F8EF" w14:textId="04C3937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9" w:type="pct"/>
          </w:tcPr>
          <w:p w14:paraId="6A6FD58B" w14:textId="2F955A1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024D7" w14:textId="206FE6D0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222CD" w14:textId="4BD75F4D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DCC04" w14:textId="6B703CBF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8A27A" w14:textId="1CE5058E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8A6D74">
              <w:rPr>
                <w:rFonts w:ascii="Times New Roman" w:hAnsi="Times New Roman"/>
                <w:sz w:val="22"/>
                <w:szCs w:val="22"/>
                <w:lang w:val="fr-FR"/>
              </w:rPr>
              <w:t>1</w:t>
            </w:r>
          </w:p>
        </w:tc>
        <w:tc>
          <w:tcPr>
            <w:tcW w:w="4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DE0D0" w14:textId="5DF8A7B7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21A651C6" w14:textId="5DFC7B6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049BD3FA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9E1649E" w14:textId="77777777" w:rsidTr="005E75DF">
        <w:tc>
          <w:tcPr>
            <w:tcW w:w="257" w:type="pct"/>
            <w:vAlign w:val="center"/>
          </w:tcPr>
          <w:p w14:paraId="0570997E" w14:textId="575A925D" w:rsidR="006568DC" w:rsidRPr="0076478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6478C"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  <w:t>VIII</w:t>
            </w:r>
          </w:p>
        </w:tc>
        <w:tc>
          <w:tcPr>
            <w:tcW w:w="1064" w:type="pct"/>
            <w:vAlign w:val="center"/>
          </w:tcPr>
          <w:p w14:paraId="4BBD1E1C" w14:textId="48ADDC3E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76478C"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  <w:t xml:space="preserve"> DỤNG CỤ, TRẠM XƯỞNG</w:t>
            </w:r>
          </w:p>
        </w:tc>
        <w:tc>
          <w:tcPr>
            <w:tcW w:w="301" w:type="pct"/>
            <w:vAlign w:val="center"/>
          </w:tcPr>
          <w:p w14:paraId="3138FFE0" w14:textId="161AFE93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72BCF6D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56564E0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47FB435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" w:type="pct"/>
          </w:tcPr>
          <w:p w14:paraId="0D527B2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</w:tcPr>
          <w:p w14:paraId="304B6342" w14:textId="57767CF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9784" w14:textId="47D52843" w:rsidR="006568DC" w:rsidRPr="007C56FC" w:rsidRDefault="006568DC" w:rsidP="006568DC">
            <w:pPr>
              <w:jc w:val="center"/>
              <w:rPr>
                <w:rFonts w:ascii="Times New Roman" w:hAnsi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09A2A" w14:textId="75E0B037" w:rsidR="006568DC" w:rsidRPr="007C56FC" w:rsidRDefault="006568DC" w:rsidP="006568DC">
            <w:pPr>
              <w:jc w:val="center"/>
              <w:rPr>
                <w:rFonts w:ascii="Times New Roman" w:hAnsi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716BA" w14:textId="49F923D6" w:rsidR="006568DC" w:rsidRPr="007C56FC" w:rsidRDefault="006568DC" w:rsidP="006568DC">
            <w:pPr>
              <w:jc w:val="center"/>
              <w:rPr>
                <w:rFonts w:ascii="Times New Roman" w:hAnsi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F8C66" w14:textId="1912E816" w:rsidR="006568DC" w:rsidRPr="007C56FC" w:rsidRDefault="006568DC" w:rsidP="006568DC">
            <w:pPr>
              <w:jc w:val="center"/>
              <w:rPr>
                <w:rFonts w:ascii="Times New Roman" w:hAnsi="Times New Roman"/>
                <w:bCs/>
                <w:color w:val="000000"/>
                <w:sz w:val="22"/>
                <w:szCs w:val="22"/>
              </w:rPr>
            </w:pPr>
            <w:r w:rsidRPr="008A6D74">
              <w:rPr>
                <w:rFonts w:ascii="Times New Roman" w:hAnsi="Times New Roman"/>
                <w:sz w:val="22"/>
                <w:szCs w:val="22"/>
                <w:lang w:val="fr-FR"/>
              </w:rPr>
              <w:t>1</w:t>
            </w:r>
          </w:p>
        </w:tc>
        <w:tc>
          <w:tcPr>
            <w:tcW w:w="4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A130C" w14:textId="321BCD75" w:rsidR="006568DC" w:rsidRPr="007C56FC" w:rsidRDefault="006568DC" w:rsidP="006568DC">
            <w:pPr>
              <w:jc w:val="center"/>
              <w:rPr>
                <w:rFonts w:ascii="Times New Roman" w:hAnsi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0C79A61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506" w:type="pct"/>
          </w:tcPr>
          <w:p w14:paraId="31E50444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862599B" w14:textId="77777777" w:rsidTr="005E75DF">
        <w:tc>
          <w:tcPr>
            <w:tcW w:w="257" w:type="pct"/>
            <w:vAlign w:val="center"/>
          </w:tcPr>
          <w:p w14:paraId="16DDD8EB" w14:textId="498E66ED" w:rsidR="006568DC" w:rsidRPr="0076478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6478C">
              <w:rPr>
                <w:rFonts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4" w:type="pct"/>
            <w:vAlign w:val="center"/>
          </w:tcPr>
          <w:p w14:paraId="57D768D7" w14:textId="770F650A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76478C">
              <w:rPr>
                <w:rFonts w:ascii="Times New Roman" w:hAnsi="Times New Roman"/>
                <w:sz w:val="22"/>
                <w:szCs w:val="22"/>
              </w:rPr>
              <w:t>Máy thổi hơi nóng</w:t>
            </w:r>
          </w:p>
        </w:tc>
        <w:tc>
          <w:tcPr>
            <w:tcW w:w="301" w:type="pct"/>
            <w:vAlign w:val="center"/>
          </w:tcPr>
          <w:p w14:paraId="7DDDE628" w14:textId="24A50500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44D37581" w14:textId="3A178D2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1</w:t>
            </w:r>
          </w:p>
        </w:tc>
        <w:tc>
          <w:tcPr>
            <w:tcW w:w="250" w:type="pct"/>
          </w:tcPr>
          <w:p w14:paraId="7F4FC22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250" w:type="pct"/>
          </w:tcPr>
          <w:p w14:paraId="31D77E4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300" w:type="pct"/>
          </w:tcPr>
          <w:p w14:paraId="3313264E" w14:textId="348E6CA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1</w:t>
            </w:r>
          </w:p>
        </w:tc>
        <w:tc>
          <w:tcPr>
            <w:tcW w:w="199" w:type="pct"/>
          </w:tcPr>
          <w:p w14:paraId="00B15C00" w14:textId="56EC177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3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3216D" w14:textId="2278F30D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619A1" w14:textId="3B616553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22252" w14:textId="7FA36B89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B8A84" w14:textId="055E631F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8A6D74">
              <w:rPr>
                <w:rFonts w:ascii="Times New Roman" w:hAnsi="Times New Roman"/>
                <w:sz w:val="22"/>
                <w:szCs w:val="22"/>
                <w:lang w:val="fr-FR"/>
              </w:rPr>
              <w:t>1</w:t>
            </w:r>
          </w:p>
        </w:tc>
        <w:tc>
          <w:tcPr>
            <w:tcW w:w="4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DC4EB" w14:textId="670874C7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64F8327A" w14:textId="3A4C27C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val="fr-FR"/>
              </w:rPr>
              <w:t>1</w:t>
            </w:r>
          </w:p>
        </w:tc>
        <w:tc>
          <w:tcPr>
            <w:tcW w:w="506" w:type="pct"/>
          </w:tcPr>
          <w:p w14:paraId="20B55A9F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23B3880B" w14:textId="77777777" w:rsidTr="005E75DF">
        <w:tc>
          <w:tcPr>
            <w:tcW w:w="257" w:type="pct"/>
            <w:vAlign w:val="center"/>
          </w:tcPr>
          <w:p w14:paraId="201472F7" w14:textId="4A626E85" w:rsidR="006568DC" w:rsidRPr="0076478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6478C">
              <w:rPr>
                <w:rFonts w:ascii="Times New Roman" w:hAnsi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4" w:type="pct"/>
            <w:vAlign w:val="center"/>
          </w:tcPr>
          <w:p w14:paraId="4B8B3789" w14:textId="3D36C460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76478C">
              <w:rPr>
                <w:rFonts w:ascii="Times New Roman" w:hAnsi="Times New Roman"/>
                <w:sz w:val="22"/>
                <w:szCs w:val="22"/>
              </w:rPr>
              <w:t>Kìm Vặn Vuông</w:t>
            </w:r>
          </w:p>
        </w:tc>
        <w:tc>
          <w:tcPr>
            <w:tcW w:w="301" w:type="pct"/>
            <w:vAlign w:val="center"/>
          </w:tcPr>
          <w:p w14:paraId="36DE5963" w14:textId="69BDA24C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0B1803E9" w14:textId="169F2CC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1</w:t>
            </w:r>
          </w:p>
        </w:tc>
        <w:tc>
          <w:tcPr>
            <w:tcW w:w="250" w:type="pct"/>
          </w:tcPr>
          <w:p w14:paraId="335AA61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250" w:type="pct"/>
          </w:tcPr>
          <w:p w14:paraId="37A171E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300" w:type="pct"/>
          </w:tcPr>
          <w:p w14:paraId="479C8131" w14:textId="7385913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1</w:t>
            </w:r>
          </w:p>
        </w:tc>
        <w:tc>
          <w:tcPr>
            <w:tcW w:w="199" w:type="pct"/>
          </w:tcPr>
          <w:p w14:paraId="5A150473" w14:textId="6620599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3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88CD6" w14:textId="210A17CD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FDE83" w14:textId="0A19F649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8094E" w14:textId="2CF33A8D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9B447" w14:textId="7924BE97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1</w:t>
            </w:r>
          </w:p>
        </w:tc>
        <w:tc>
          <w:tcPr>
            <w:tcW w:w="4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5D172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201" w:type="pct"/>
            <w:vAlign w:val="center"/>
          </w:tcPr>
          <w:p w14:paraId="7F40F174" w14:textId="021A170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val="fr-FR"/>
              </w:rPr>
              <w:t>1</w:t>
            </w:r>
          </w:p>
        </w:tc>
        <w:tc>
          <w:tcPr>
            <w:tcW w:w="506" w:type="pct"/>
          </w:tcPr>
          <w:p w14:paraId="797BF6A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38B57C24" w14:textId="77777777" w:rsidTr="005E75DF">
        <w:tc>
          <w:tcPr>
            <w:tcW w:w="257" w:type="pct"/>
            <w:vAlign w:val="center"/>
          </w:tcPr>
          <w:p w14:paraId="3976DA33" w14:textId="38DFB735" w:rsidR="006568DC" w:rsidRPr="0076478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6478C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64" w:type="pct"/>
            <w:vAlign w:val="center"/>
          </w:tcPr>
          <w:p w14:paraId="1F9DA5F4" w14:textId="79BD0795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6478C">
              <w:rPr>
                <w:rFonts w:ascii="Times New Roman" w:hAnsi="Times New Roman"/>
                <w:sz w:val="22"/>
                <w:szCs w:val="22"/>
              </w:rPr>
              <w:t xml:space="preserve">Tủ trang bị cấp </w:t>
            </w:r>
            <w:r>
              <w:rPr>
                <w:rFonts w:ascii="Times New Roman" w:hAnsi="Times New Roman"/>
                <w:sz w:val="22"/>
                <w:szCs w:val="22"/>
              </w:rPr>
              <w:t>trung đội cải tiến</w:t>
            </w:r>
          </w:p>
        </w:tc>
        <w:tc>
          <w:tcPr>
            <w:tcW w:w="301" w:type="pct"/>
            <w:vAlign w:val="center"/>
          </w:tcPr>
          <w:p w14:paraId="7DF449CB" w14:textId="2B081A86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1FBFEDE1" w14:textId="73C02B8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2</w:t>
            </w:r>
          </w:p>
        </w:tc>
        <w:tc>
          <w:tcPr>
            <w:tcW w:w="250" w:type="pct"/>
          </w:tcPr>
          <w:p w14:paraId="2115916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250" w:type="pct"/>
          </w:tcPr>
          <w:p w14:paraId="5377ECE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300" w:type="pct"/>
          </w:tcPr>
          <w:p w14:paraId="3AC7C3D1" w14:textId="1FE952F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2</w:t>
            </w:r>
          </w:p>
        </w:tc>
        <w:tc>
          <w:tcPr>
            <w:tcW w:w="199" w:type="pct"/>
          </w:tcPr>
          <w:p w14:paraId="1CAFEC5D" w14:textId="7C58C35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2</w:t>
            </w:r>
          </w:p>
        </w:tc>
        <w:tc>
          <w:tcPr>
            <w:tcW w:w="199" w:type="pct"/>
          </w:tcPr>
          <w:p w14:paraId="240B718C" w14:textId="33A9FFB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201" w:type="pct"/>
          </w:tcPr>
          <w:p w14:paraId="660FBF7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0530BCC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250" w:type="pct"/>
          </w:tcPr>
          <w:p w14:paraId="39C7E162" w14:textId="4F0DAA4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2</w:t>
            </w:r>
          </w:p>
        </w:tc>
        <w:tc>
          <w:tcPr>
            <w:tcW w:w="404" w:type="pct"/>
            <w:vAlign w:val="center"/>
          </w:tcPr>
          <w:p w14:paraId="441E4F6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201" w:type="pct"/>
          </w:tcPr>
          <w:p w14:paraId="59DA1F34" w14:textId="24C7D29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1FEBEB7A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0A24F08B" w14:textId="77777777" w:rsidTr="005E75DF">
        <w:tc>
          <w:tcPr>
            <w:tcW w:w="257" w:type="pct"/>
            <w:vAlign w:val="center"/>
          </w:tcPr>
          <w:p w14:paraId="56A44A31" w14:textId="7048BF6D" w:rsidR="006568DC" w:rsidRPr="0076478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064" w:type="pct"/>
            <w:vAlign w:val="center"/>
          </w:tcPr>
          <w:p w14:paraId="77BF0D91" w14:textId="68CDCE41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6478C">
              <w:rPr>
                <w:rFonts w:ascii="Times New Roman" w:hAnsi="Times New Roman"/>
                <w:sz w:val="22"/>
                <w:szCs w:val="22"/>
              </w:rPr>
              <w:t>Bàn sửa chữa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cải tiến</w:t>
            </w:r>
          </w:p>
        </w:tc>
        <w:tc>
          <w:tcPr>
            <w:tcW w:w="301" w:type="pct"/>
            <w:vAlign w:val="center"/>
          </w:tcPr>
          <w:p w14:paraId="777876B9" w14:textId="70EE4325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636F8B92" w14:textId="3E4394F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4</w:t>
            </w:r>
          </w:p>
        </w:tc>
        <w:tc>
          <w:tcPr>
            <w:tcW w:w="250" w:type="pct"/>
          </w:tcPr>
          <w:p w14:paraId="494A3D5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250" w:type="pct"/>
          </w:tcPr>
          <w:p w14:paraId="401F787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300" w:type="pct"/>
          </w:tcPr>
          <w:p w14:paraId="125D2282" w14:textId="19D51B2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4</w:t>
            </w:r>
          </w:p>
        </w:tc>
        <w:tc>
          <w:tcPr>
            <w:tcW w:w="199" w:type="pct"/>
          </w:tcPr>
          <w:p w14:paraId="1A018E53" w14:textId="1F802C9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2</w:t>
            </w:r>
          </w:p>
        </w:tc>
        <w:tc>
          <w:tcPr>
            <w:tcW w:w="199" w:type="pct"/>
          </w:tcPr>
          <w:p w14:paraId="48BDC95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201" w:type="pct"/>
          </w:tcPr>
          <w:p w14:paraId="33E2CC0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1EB9065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250" w:type="pct"/>
          </w:tcPr>
          <w:p w14:paraId="3B346E54" w14:textId="6F8C8B0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4</w:t>
            </w:r>
          </w:p>
        </w:tc>
        <w:tc>
          <w:tcPr>
            <w:tcW w:w="404" w:type="pct"/>
            <w:vAlign w:val="center"/>
          </w:tcPr>
          <w:p w14:paraId="65794DA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201" w:type="pct"/>
          </w:tcPr>
          <w:p w14:paraId="79A3ED68" w14:textId="405AFA7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506" w:type="pct"/>
          </w:tcPr>
          <w:p w14:paraId="20D79968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504EE2BB" w14:textId="77777777" w:rsidTr="005E75DF">
        <w:tc>
          <w:tcPr>
            <w:tcW w:w="257" w:type="pct"/>
            <w:vAlign w:val="center"/>
          </w:tcPr>
          <w:p w14:paraId="7F5FBF7F" w14:textId="370E302B" w:rsidR="006568DC" w:rsidRPr="0076478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64" w:type="pct"/>
            <w:vAlign w:val="center"/>
          </w:tcPr>
          <w:p w14:paraId="17426187" w14:textId="50A4F164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6478C">
              <w:rPr>
                <w:rFonts w:ascii="Times New Roman" w:hAnsi="Times New Roman"/>
                <w:sz w:val="22"/>
                <w:szCs w:val="22"/>
              </w:rPr>
              <w:t>Tủ linh kiện 14 ngăn</w:t>
            </w:r>
          </w:p>
        </w:tc>
        <w:tc>
          <w:tcPr>
            <w:tcW w:w="301" w:type="pct"/>
            <w:vAlign w:val="center"/>
          </w:tcPr>
          <w:p w14:paraId="68A42B38" w14:textId="7F92D2AE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7D1ADF81" w14:textId="2EE401A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1</w:t>
            </w:r>
          </w:p>
        </w:tc>
        <w:tc>
          <w:tcPr>
            <w:tcW w:w="250" w:type="pct"/>
          </w:tcPr>
          <w:p w14:paraId="0AFD41B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250" w:type="pct"/>
          </w:tcPr>
          <w:p w14:paraId="30CFBC7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300" w:type="pct"/>
          </w:tcPr>
          <w:p w14:paraId="2C7DDBAD" w14:textId="7C1F9F8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1</w:t>
            </w:r>
          </w:p>
        </w:tc>
        <w:tc>
          <w:tcPr>
            <w:tcW w:w="199" w:type="pct"/>
          </w:tcPr>
          <w:p w14:paraId="73614965" w14:textId="6439068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3</w:t>
            </w:r>
          </w:p>
        </w:tc>
        <w:tc>
          <w:tcPr>
            <w:tcW w:w="199" w:type="pct"/>
          </w:tcPr>
          <w:p w14:paraId="7649A7D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201" w:type="pct"/>
          </w:tcPr>
          <w:p w14:paraId="02B7EE2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6537C69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27CACE8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7C56FC">
              <w:rPr>
                <w:rFonts w:ascii="Times New Roman" w:hAnsi="Times New Roman"/>
                <w:sz w:val="22"/>
                <w:szCs w:val="22"/>
                <w:lang w:val="fr-FR"/>
              </w:rPr>
              <w:t>1</w:t>
            </w:r>
          </w:p>
        </w:tc>
        <w:tc>
          <w:tcPr>
            <w:tcW w:w="404" w:type="pct"/>
            <w:vAlign w:val="center"/>
          </w:tcPr>
          <w:p w14:paraId="2A61CD9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201" w:type="pct"/>
          </w:tcPr>
          <w:p w14:paraId="0518C458" w14:textId="7ABBE09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6" w:type="pct"/>
          </w:tcPr>
          <w:p w14:paraId="22311712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6B8E7E50" w14:textId="77777777" w:rsidTr="005E75DF">
        <w:tc>
          <w:tcPr>
            <w:tcW w:w="257" w:type="pct"/>
            <w:vAlign w:val="center"/>
          </w:tcPr>
          <w:p w14:paraId="7D5D0DED" w14:textId="7E295F72" w:rsidR="006568DC" w:rsidRPr="0076478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64" w:type="pct"/>
            <w:vAlign w:val="center"/>
          </w:tcPr>
          <w:p w14:paraId="75EC2FCF" w14:textId="00012F2D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6478C">
              <w:rPr>
                <w:rFonts w:ascii="Times New Roman" w:hAnsi="Times New Roman"/>
                <w:sz w:val="22"/>
                <w:szCs w:val="22"/>
              </w:rPr>
              <w:t xml:space="preserve">Tủ trang bị cấp </w:t>
            </w:r>
            <w:r>
              <w:rPr>
                <w:rFonts w:ascii="Times New Roman" w:hAnsi="Times New Roman"/>
                <w:sz w:val="22"/>
                <w:szCs w:val="22"/>
              </w:rPr>
              <w:t>trung đội</w:t>
            </w:r>
          </w:p>
        </w:tc>
        <w:tc>
          <w:tcPr>
            <w:tcW w:w="301" w:type="pct"/>
            <w:vAlign w:val="center"/>
          </w:tcPr>
          <w:p w14:paraId="00F31C01" w14:textId="3EA9614F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0985F2F6" w14:textId="3515D58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5</w:t>
            </w:r>
          </w:p>
        </w:tc>
        <w:tc>
          <w:tcPr>
            <w:tcW w:w="250" w:type="pct"/>
          </w:tcPr>
          <w:p w14:paraId="72C67B5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250" w:type="pct"/>
          </w:tcPr>
          <w:p w14:paraId="4377ACB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300" w:type="pct"/>
          </w:tcPr>
          <w:p w14:paraId="612A99F6" w14:textId="02A5B79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5</w:t>
            </w:r>
          </w:p>
        </w:tc>
        <w:tc>
          <w:tcPr>
            <w:tcW w:w="199" w:type="pct"/>
          </w:tcPr>
          <w:p w14:paraId="3A616143" w14:textId="10E1936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3</w:t>
            </w:r>
          </w:p>
        </w:tc>
        <w:tc>
          <w:tcPr>
            <w:tcW w:w="199" w:type="pct"/>
          </w:tcPr>
          <w:p w14:paraId="44DD1A9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201" w:type="pct"/>
          </w:tcPr>
          <w:p w14:paraId="7151BEC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6810299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4F193FBB" w14:textId="6640607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5</w:t>
            </w:r>
          </w:p>
        </w:tc>
        <w:tc>
          <w:tcPr>
            <w:tcW w:w="404" w:type="pct"/>
            <w:vAlign w:val="center"/>
          </w:tcPr>
          <w:p w14:paraId="16AEBEA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201" w:type="pct"/>
          </w:tcPr>
          <w:p w14:paraId="48D4DEB7" w14:textId="5F1977D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6" w:type="pct"/>
          </w:tcPr>
          <w:p w14:paraId="2970E85A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51D7" w:rsidRPr="007C56FC" w14:paraId="4B7C9311" w14:textId="77777777" w:rsidTr="005E75DF">
        <w:tc>
          <w:tcPr>
            <w:tcW w:w="257" w:type="pct"/>
            <w:vAlign w:val="center"/>
          </w:tcPr>
          <w:p w14:paraId="5490B70D" w14:textId="1DB081FB" w:rsidR="006568DC" w:rsidRPr="0076478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064" w:type="pct"/>
            <w:vAlign w:val="center"/>
          </w:tcPr>
          <w:p w14:paraId="4ECB4E74" w14:textId="41E46536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6478C">
              <w:rPr>
                <w:rFonts w:ascii="Times New Roman" w:hAnsi="Times New Roman"/>
                <w:sz w:val="22"/>
                <w:szCs w:val="22"/>
              </w:rPr>
              <w:t>Túi đựng dụng cụ SC</w:t>
            </w:r>
          </w:p>
        </w:tc>
        <w:tc>
          <w:tcPr>
            <w:tcW w:w="301" w:type="pct"/>
            <w:vAlign w:val="center"/>
          </w:tcPr>
          <w:p w14:paraId="688DA516" w14:textId="0306F689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1D031AE1" w14:textId="077BB2A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250" w:type="pct"/>
          </w:tcPr>
          <w:p w14:paraId="1B2AF41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</w:tcPr>
          <w:p w14:paraId="59E2113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300" w:type="pct"/>
          </w:tcPr>
          <w:p w14:paraId="50BB00B6" w14:textId="2F814E1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199" w:type="pct"/>
          </w:tcPr>
          <w:p w14:paraId="31171385" w14:textId="0E9E972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3</w:t>
            </w:r>
          </w:p>
        </w:tc>
        <w:tc>
          <w:tcPr>
            <w:tcW w:w="199" w:type="pct"/>
          </w:tcPr>
          <w:p w14:paraId="5D54A12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1" w:type="pct"/>
          </w:tcPr>
          <w:p w14:paraId="12B6DB6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0C0B41B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26E5517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7C56FC"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404" w:type="pct"/>
            <w:vAlign w:val="center"/>
          </w:tcPr>
          <w:p w14:paraId="4673145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1" w:type="pct"/>
          </w:tcPr>
          <w:p w14:paraId="47E09D88" w14:textId="7518E31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6" w:type="pct"/>
          </w:tcPr>
          <w:p w14:paraId="0F084646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51D7" w:rsidRPr="007C56FC" w14:paraId="463CA22D" w14:textId="77777777" w:rsidTr="005E75DF">
        <w:tc>
          <w:tcPr>
            <w:tcW w:w="257" w:type="pct"/>
            <w:vAlign w:val="center"/>
          </w:tcPr>
          <w:p w14:paraId="0522D064" w14:textId="1EEC920F" w:rsidR="006568DC" w:rsidRPr="0076478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064" w:type="pct"/>
            <w:vAlign w:val="center"/>
          </w:tcPr>
          <w:p w14:paraId="23A13E4F" w14:textId="201194AE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6478C">
              <w:rPr>
                <w:rFonts w:ascii="Times New Roman" w:hAnsi="Times New Roman"/>
                <w:sz w:val="22"/>
                <w:szCs w:val="22"/>
              </w:rPr>
              <w:t>Máy nạp 50/60</w:t>
            </w:r>
          </w:p>
        </w:tc>
        <w:tc>
          <w:tcPr>
            <w:tcW w:w="301" w:type="pct"/>
            <w:vAlign w:val="center"/>
          </w:tcPr>
          <w:p w14:paraId="7BE01617" w14:textId="3D2C8949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5EBC75CD" w14:textId="56CBFCB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250" w:type="pct"/>
          </w:tcPr>
          <w:p w14:paraId="7F0026A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</w:tcPr>
          <w:p w14:paraId="43D7545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300" w:type="pct"/>
          </w:tcPr>
          <w:p w14:paraId="36CC7E7A" w14:textId="6AAA9D9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199" w:type="pct"/>
          </w:tcPr>
          <w:p w14:paraId="5E1CF07A" w14:textId="2E6BC08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3</w:t>
            </w:r>
          </w:p>
        </w:tc>
        <w:tc>
          <w:tcPr>
            <w:tcW w:w="199" w:type="pct"/>
          </w:tcPr>
          <w:p w14:paraId="1742503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1" w:type="pct"/>
          </w:tcPr>
          <w:p w14:paraId="660C03E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75FF92E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68B3B92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7C56FC"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404" w:type="pct"/>
            <w:vAlign w:val="center"/>
          </w:tcPr>
          <w:p w14:paraId="51D201B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1" w:type="pct"/>
          </w:tcPr>
          <w:p w14:paraId="00991524" w14:textId="76C5063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6" w:type="pct"/>
          </w:tcPr>
          <w:p w14:paraId="0BCCAE05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51D7" w:rsidRPr="007C56FC" w14:paraId="6286E4BD" w14:textId="77777777" w:rsidTr="005E75DF">
        <w:tc>
          <w:tcPr>
            <w:tcW w:w="257" w:type="pct"/>
            <w:vAlign w:val="center"/>
          </w:tcPr>
          <w:p w14:paraId="0D12DAF2" w14:textId="35D1A1C0" w:rsidR="006568DC" w:rsidRPr="0076478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1064" w:type="pct"/>
            <w:vAlign w:val="center"/>
          </w:tcPr>
          <w:p w14:paraId="27661AEE" w14:textId="66B3BDEA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6478C">
              <w:rPr>
                <w:rFonts w:ascii="Times New Roman" w:hAnsi="Times New Roman"/>
                <w:sz w:val="22"/>
                <w:szCs w:val="22"/>
              </w:rPr>
              <w:t>Giá kê hàng 3 tầng</w:t>
            </w:r>
          </w:p>
        </w:tc>
        <w:tc>
          <w:tcPr>
            <w:tcW w:w="301" w:type="pct"/>
            <w:vAlign w:val="center"/>
          </w:tcPr>
          <w:p w14:paraId="1323EBF7" w14:textId="709B931B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64200B7D" w14:textId="765A9F8E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2</w:t>
            </w:r>
          </w:p>
        </w:tc>
        <w:tc>
          <w:tcPr>
            <w:tcW w:w="250" w:type="pct"/>
          </w:tcPr>
          <w:p w14:paraId="3C65B36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</w:tcPr>
          <w:p w14:paraId="24A0F72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300" w:type="pct"/>
          </w:tcPr>
          <w:p w14:paraId="4E3545A4" w14:textId="0DA7F8E2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2</w:t>
            </w:r>
          </w:p>
        </w:tc>
        <w:tc>
          <w:tcPr>
            <w:tcW w:w="199" w:type="pct"/>
          </w:tcPr>
          <w:p w14:paraId="6CBD7533" w14:textId="0003B7F8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3</w:t>
            </w:r>
          </w:p>
        </w:tc>
        <w:tc>
          <w:tcPr>
            <w:tcW w:w="199" w:type="pct"/>
          </w:tcPr>
          <w:p w14:paraId="3B46107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1" w:type="pct"/>
          </w:tcPr>
          <w:p w14:paraId="09F1ED6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212DA29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</w:tcPr>
          <w:p w14:paraId="6EC4808E" w14:textId="29B54B9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2</w:t>
            </w:r>
          </w:p>
        </w:tc>
        <w:tc>
          <w:tcPr>
            <w:tcW w:w="404" w:type="pct"/>
            <w:vAlign w:val="center"/>
          </w:tcPr>
          <w:p w14:paraId="0384BCC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1" w:type="pct"/>
          </w:tcPr>
          <w:p w14:paraId="164AD512" w14:textId="2B226116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6" w:type="pct"/>
          </w:tcPr>
          <w:p w14:paraId="4FDCBE8C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51D7" w:rsidRPr="007C56FC" w14:paraId="0179B19C" w14:textId="77777777" w:rsidTr="005E75DF">
        <w:tc>
          <w:tcPr>
            <w:tcW w:w="257" w:type="pct"/>
            <w:vAlign w:val="center"/>
          </w:tcPr>
          <w:p w14:paraId="1F266BB5" w14:textId="38596DCB" w:rsidR="006568DC" w:rsidRPr="0076478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6478C"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  <w:t>IV</w:t>
            </w:r>
          </w:p>
        </w:tc>
        <w:tc>
          <w:tcPr>
            <w:tcW w:w="1064" w:type="pct"/>
            <w:vAlign w:val="center"/>
          </w:tcPr>
          <w:p w14:paraId="1FFEC856" w14:textId="7D5E6B70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6478C"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  <w:t xml:space="preserve"> VẬT TƯ KHÁC</w:t>
            </w:r>
          </w:p>
        </w:tc>
        <w:tc>
          <w:tcPr>
            <w:tcW w:w="301" w:type="pct"/>
            <w:vAlign w:val="center"/>
          </w:tcPr>
          <w:p w14:paraId="0C584CF5" w14:textId="1B675EA2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" w:type="pct"/>
          </w:tcPr>
          <w:p w14:paraId="328D11F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</w:tcPr>
          <w:p w14:paraId="68F63A9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</w:tcPr>
          <w:p w14:paraId="4931BBB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300" w:type="pct"/>
          </w:tcPr>
          <w:p w14:paraId="13FB630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9" w:type="pct"/>
          </w:tcPr>
          <w:p w14:paraId="2E12CD9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9" w:type="pct"/>
          </w:tcPr>
          <w:p w14:paraId="2265459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1" w:type="pct"/>
          </w:tcPr>
          <w:p w14:paraId="222A71E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516003B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6B7BF6D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7C56FC"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404" w:type="pct"/>
            <w:vAlign w:val="center"/>
          </w:tcPr>
          <w:p w14:paraId="0DB9BB7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1" w:type="pct"/>
          </w:tcPr>
          <w:p w14:paraId="2959E64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6" w:type="pct"/>
          </w:tcPr>
          <w:p w14:paraId="78E4ED8A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51D7" w:rsidRPr="007C56FC" w14:paraId="73350247" w14:textId="77777777" w:rsidTr="005E75DF">
        <w:tc>
          <w:tcPr>
            <w:tcW w:w="257" w:type="pct"/>
            <w:vAlign w:val="center"/>
          </w:tcPr>
          <w:p w14:paraId="349F657F" w14:textId="0AEC0039" w:rsidR="006568DC" w:rsidRPr="0076478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6478C">
              <w:rPr>
                <w:rFonts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4" w:type="pct"/>
            <w:vAlign w:val="center"/>
          </w:tcPr>
          <w:p w14:paraId="620578FA" w14:textId="1AD12EE6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6478C">
              <w:rPr>
                <w:rFonts w:ascii="Times New Roman" w:hAnsi="Times New Roman"/>
                <w:color w:val="000000"/>
                <w:sz w:val="22"/>
                <w:szCs w:val="22"/>
              </w:rPr>
              <w:t>Máy tính HL Báo vụ</w:t>
            </w:r>
          </w:p>
        </w:tc>
        <w:tc>
          <w:tcPr>
            <w:tcW w:w="301" w:type="pct"/>
            <w:vAlign w:val="center"/>
          </w:tcPr>
          <w:p w14:paraId="06FEEAE0" w14:textId="67A62F03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7C853949" w14:textId="7F8CD87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250" w:type="pct"/>
          </w:tcPr>
          <w:p w14:paraId="1DF3A24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</w:tcPr>
          <w:p w14:paraId="26A541E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300" w:type="pct"/>
          </w:tcPr>
          <w:p w14:paraId="2CDE1908" w14:textId="5958BDD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199" w:type="pct"/>
          </w:tcPr>
          <w:p w14:paraId="5F7300C6" w14:textId="2207CF8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4</w:t>
            </w:r>
          </w:p>
        </w:tc>
        <w:tc>
          <w:tcPr>
            <w:tcW w:w="199" w:type="pct"/>
          </w:tcPr>
          <w:p w14:paraId="59F1A6F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1" w:type="pct"/>
          </w:tcPr>
          <w:p w14:paraId="269F0EF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3F0D431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7AD48A45" w14:textId="15A97C0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404" w:type="pct"/>
            <w:vAlign w:val="center"/>
          </w:tcPr>
          <w:p w14:paraId="46C977F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1" w:type="pct"/>
          </w:tcPr>
          <w:p w14:paraId="3A0D4016" w14:textId="3C78E4D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6" w:type="pct"/>
          </w:tcPr>
          <w:p w14:paraId="29606CA7" w14:textId="20032D43" w:rsidR="006568DC" w:rsidRPr="007A0FC5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18"/>
                <w:szCs w:val="18"/>
              </w:rPr>
            </w:pPr>
            <w:r w:rsidRPr="007A0FC5">
              <w:rPr>
                <w:rFonts w:ascii="Times New Roman" w:hAnsi="Times New Roman"/>
                <w:sz w:val="18"/>
                <w:szCs w:val="18"/>
              </w:rPr>
              <w:t>Lỗi màn hình=1</w:t>
            </w:r>
          </w:p>
        </w:tc>
      </w:tr>
      <w:tr w:rsidR="006651D7" w:rsidRPr="007C56FC" w14:paraId="46E12FC9" w14:textId="77777777" w:rsidTr="005E75DF">
        <w:tc>
          <w:tcPr>
            <w:tcW w:w="257" w:type="pct"/>
            <w:vAlign w:val="center"/>
          </w:tcPr>
          <w:p w14:paraId="0BE32DF2" w14:textId="16A9A823" w:rsidR="006568DC" w:rsidRPr="0076478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2566532A" w14:textId="193DE4C9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bàn phím máy tính</w:t>
            </w:r>
          </w:p>
        </w:tc>
        <w:tc>
          <w:tcPr>
            <w:tcW w:w="301" w:type="pct"/>
            <w:vAlign w:val="center"/>
          </w:tcPr>
          <w:p w14:paraId="61913937" w14:textId="2A51F505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" w:type="pct"/>
          </w:tcPr>
          <w:p w14:paraId="1B4CCD59" w14:textId="58B9689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250" w:type="pct"/>
          </w:tcPr>
          <w:p w14:paraId="6C6E850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</w:tcPr>
          <w:p w14:paraId="66F34CF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300" w:type="pct"/>
          </w:tcPr>
          <w:p w14:paraId="1EDD7D20" w14:textId="5BEE0BB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199" w:type="pct"/>
          </w:tcPr>
          <w:p w14:paraId="3215E7BA" w14:textId="5643974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4</w:t>
            </w:r>
          </w:p>
        </w:tc>
        <w:tc>
          <w:tcPr>
            <w:tcW w:w="199" w:type="pct"/>
          </w:tcPr>
          <w:p w14:paraId="0D679FC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1" w:type="pct"/>
          </w:tcPr>
          <w:p w14:paraId="5B68E9D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62DF831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33B50D15" w14:textId="68C4DF5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404" w:type="pct"/>
            <w:vAlign w:val="center"/>
          </w:tcPr>
          <w:p w14:paraId="43C39E8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1" w:type="pct"/>
          </w:tcPr>
          <w:p w14:paraId="42A61203" w14:textId="63B8563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6" w:type="pct"/>
          </w:tcPr>
          <w:p w14:paraId="780DDCEC" w14:textId="5CF020E5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liệt nút</w:t>
            </w:r>
          </w:p>
        </w:tc>
      </w:tr>
      <w:tr w:rsidR="006651D7" w:rsidRPr="007C56FC" w14:paraId="7B4D8D7C" w14:textId="77777777" w:rsidTr="005E75DF">
        <w:tc>
          <w:tcPr>
            <w:tcW w:w="257" w:type="pct"/>
            <w:vAlign w:val="center"/>
          </w:tcPr>
          <w:p w14:paraId="1B881360" w14:textId="05A3F673" w:rsidR="006568DC" w:rsidRPr="0076478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4E5C001F" w14:textId="0EB05DEA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chuột máy tính</w:t>
            </w:r>
          </w:p>
        </w:tc>
        <w:tc>
          <w:tcPr>
            <w:tcW w:w="301" w:type="pct"/>
            <w:vAlign w:val="center"/>
          </w:tcPr>
          <w:p w14:paraId="3A7D9295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" w:type="pct"/>
          </w:tcPr>
          <w:p w14:paraId="7E6D387D" w14:textId="767EA598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250" w:type="pct"/>
          </w:tcPr>
          <w:p w14:paraId="3F1D15D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</w:tcPr>
          <w:p w14:paraId="59DC7BE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300" w:type="pct"/>
          </w:tcPr>
          <w:p w14:paraId="7A8A24BB" w14:textId="73A3A95C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199" w:type="pct"/>
          </w:tcPr>
          <w:p w14:paraId="20B015A4" w14:textId="68A5130C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4</w:t>
            </w:r>
          </w:p>
        </w:tc>
        <w:tc>
          <w:tcPr>
            <w:tcW w:w="199" w:type="pct"/>
          </w:tcPr>
          <w:p w14:paraId="1E3B0A3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1" w:type="pct"/>
          </w:tcPr>
          <w:p w14:paraId="5A03F7C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6545B40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3E179056" w14:textId="1FD8B177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404" w:type="pct"/>
            <w:vAlign w:val="center"/>
          </w:tcPr>
          <w:p w14:paraId="2909046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1" w:type="pct"/>
          </w:tcPr>
          <w:p w14:paraId="59FA3F4D" w14:textId="571CF09B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6" w:type="pct"/>
          </w:tcPr>
          <w:p w14:paraId="705B580B" w14:textId="75E2AF98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hỏng</w:t>
            </w:r>
          </w:p>
        </w:tc>
      </w:tr>
      <w:tr w:rsidR="006651D7" w:rsidRPr="007C56FC" w14:paraId="4792182A" w14:textId="77777777" w:rsidTr="005E75DF">
        <w:tc>
          <w:tcPr>
            <w:tcW w:w="257" w:type="pct"/>
            <w:vAlign w:val="center"/>
          </w:tcPr>
          <w:p w14:paraId="19115D0E" w14:textId="47E0ED6B" w:rsidR="006568DC" w:rsidRPr="0076478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6478C"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4" w:type="pct"/>
            <w:vAlign w:val="center"/>
          </w:tcPr>
          <w:p w14:paraId="4A2BB149" w14:textId="5C1D9167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Thiết bị giảng đường 40 số</w:t>
            </w:r>
          </w:p>
        </w:tc>
        <w:tc>
          <w:tcPr>
            <w:tcW w:w="301" w:type="pct"/>
            <w:vAlign w:val="center"/>
          </w:tcPr>
          <w:p w14:paraId="093D1723" w14:textId="21E225CE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07AD567C" w14:textId="6745037C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250" w:type="pct"/>
          </w:tcPr>
          <w:p w14:paraId="1FDB927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</w:tcPr>
          <w:p w14:paraId="458D9FC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300" w:type="pct"/>
          </w:tcPr>
          <w:p w14:paraId="6537DEB3" w14:textId="5DA3A248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199" w:type="pct"/>
          </w:tcPr>
          <w:p w14:paraId="2B675C75" w14:textId="6995961F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3</w:t>
            </w:r>
          </w:p>
        </w:tc>
        <w:tc>
          <w:tcPr>
            <w:tcW w:w="199" w:type="pct"/>
          </w:tcPr>
          <w:p w14:paraId="3752CFC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1" w:type="pct"/>
          </w:tcPr>
          <w:p w14:paraId="7EF9752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431163E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0D31F72D" w14:textId="2AAD07AB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404" w:type="pct"/>
            <w:vAlign w:val="center"/>
          </w:tcPr>
          <w:p w14:paraId="50E4288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1" w:type="pct"/>
          </w:tcPr>
          <w:p w14:paraId="5BF493B2" w14:textId="4B0BEDE2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6" w:type="pct"/>
          </w:tcPr>
          <w:p w14:paraId="50D2F1C6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51D7" w:rsidRPr="007C56FC" w14:paraId="432C1BFD" w14:textId="77777777" w:rsidTr="005E75DF">
        <w:tc>
          <w:tcPr>
            <w:tcW w:w="257" w:type="pct"/>
            <w:vAlign w:val="center"/>
          </w:tcPr>
          <w:p w14:paraId="5878E1F9" w14:textId="7E348E59" w:rsidR="006568DC" w:rsidRPr="0076478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4" w:type="pct"/>
            <w:vAlign w:val="center"/>
          </w:tcPr>
          <w:p w14:paraId="3081E93F" w14:textId="5EE62CAA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Bộ giao tiếp</w:t>
            </w:r>
          </w:p>
        </w:tc>
        <w:tc>
          <w:tcPr>
            <w:tcW w:w="301" w:type="pct"/>
            <w:vAlign w:val="center"/>
          </w:tcPr>
          <w:p w14:paraId="02DDDCEC" w14:textId="44803ABF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147104B5" w14:textId="065A9BDD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250" w:type="pct"/>
          </w:tcPr>
          <w:p w14:paraId="4ECE455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</w:tcPr>
          <w:p w14:paraId="5A47AE5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300" w:type="pct"/>
          </w:tcPr>
          <w:p w14:paraId="0AF82A3B" w14:textId="5D1A2508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199" w:type="pct"/>
          </w:tcPr>
          <w:p w14:paraId="6D78DF1D" w14:textId="4F0B8324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3</w:t>
            </w:r>
          </w:p>
        </w:tc>
        <w:tc>
          <w:tcPr>
            <w:tcW w:w="199" w:type="pct"/>
          </w:tcPr>
          <w:p w14:paraId="511458E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1" w:type="pct"/>
          </w:tcPr>
          <w:p w14:paraId="14A2F85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4B1D454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3CF8307A" w14:textId="07B2D0C0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404" w:type="pct"/>
            <w:vAlign w:val="center"/>
          </w:tcPr>
          <w:p w14:paraId="1868972F" w14:textId="14CD0D1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1" w:type="pct"/>
          </w:tcPr>
          <w:p w14:paraId="7F7C97E6" w14:textId="71FF12F7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6" w:type="pct"/>
          </w:tcPr>
          <w:p w14:paraId="69DC4ABD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51D7" w:rsidRPr="007C56FC" w14:paraId="27FE42AE" w14:textId="77777777" w:rsidTr="005E75DF">
        <w:tc>
          <w:tcPr>
            <w:tcW w:w="257" w:type="pct"/>
            <w:vAlign w:val="center"/>
          </w:tcPr>
          <w:p w14:paraId="2ABB603D" w14:textId="618776EE" w:rsidR="006568D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4" w:type="pct"/>
            <w:vAlign w:val="center"/>
          </w:tcPr>
          <w:p w14:paraId="7167C293" w14:textId="5F0990FF" w:rsidR="006568D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Bảng từ</w:t>
            </w:r>
          </w:p>
        </w:tc>
        <w:tc>
          <w:tcPr>
            <w:tcW w:w="301" w:type="pct"/>
            <w:vAlign w:val="center"/>
          </w:tcPr>
          <w:p w14:paraId="34A06702" w14:textId="2DBAB0DB" w:rsidR="006568DC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cái </w:t>
            </w:r>
          </w:p>
        </w:tc>
        <w:tc>
          <w:tcPr>
            <w:tcW w:w="367" w:type="pct"/>
          </w:tcPr>
          <w:p w14:paraId="089C76E5" w14:textId="6E1F8212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250" w:type="pct"/>
          </w:tcPr>
          <w:p w14:paraId="7589E76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</w:tcPr>
          <w:p w14:paraId="467EA3A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300" w:type="pct"/>
          </w:tcPr>
          <w:p w14:paraId="0358D354" w14:textId="49CDD570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199" w:type="pct"/>
          </w:tcPr>
          <w:p w14:paraId="01AFDD97" w14:textId="78820EEA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3</w:t>
            </w:r>
          </w:p>
        </w:tc>
        <w:tc>
          <w:tcPr>
            <w:tcW w:w="199" w:type="pct"/>
          </w:tcPr>
          <w:p w14:paraId="52D4937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1" w:type="pct"/>
          </w:tcPr>
          <w:p w14:paraId="402928A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0608530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0866D3CC" w14:textId="3083100F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404" w:type="pct"/>
            <w:vAlign w:val="center"/>
          </w:tcPr>
          <w:p w14:paraId="6BD7E3D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1" w:type="pct"/>
          </w:tcPr>
          <w:p w14:paraId="544BB74B" w14:textId="2F0BDC67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6" w:type="pct"/>
          </w:tcPr>
          <w:p w14:paraId="77C3A783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51D7" w:rsidRPr="007C56FC" w14:paraId="4AEA16BA" w14:textId="77777777" w:rsidTr="005E75DF">
        <w:tc>
          <w:tcPr>
            <w:tcW w:w="257" w:type="pct"/>
            <w:vAlign w:val="center"/>
          </w:tcPr>
          <w:p w14:paraId="2AD8A0FF" w14:textId="751323CC" w:rsidR="006568D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4" w:type="pct"/>
            <w:vAlign w:val="center"/>
          </w:tcPr>
          <w:p w14:paraId="53A50E28" w14:textId="41AFECB7" w:rsidR="006568D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Bàn gỗ dài</w:t>
            </w:r>
          </w:p>
        </w:tc>
        <w:tc>
          <w:tcPr>
            <w:tcW w:w="301" w:type="pct"/>
            <w:vAlign w:val="center"/>
          </w:tcPr>
          <w:p w14:paraId="7E1D0538" w14:textId="2AA231A2" w:rsidR="006568DC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3A5E3CBD" w14:textId="3FE99C7C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16</w:t>
            </w:r>
          </w:p>
        </w:tc>
        <w:tc>
          <w:tcPr>
            <w:tcW w:w="250" w:type="pct"/>
          </w:tcPr>
          <w:p w14:paraId="4C4D013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</w:tcPr>
          <w:p w14:paraId="4133892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300" w:type="pct"/>
          </w:tcPr>
          <w:p w14:paraId="712224B0" w14:textId="27ED4603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16</w:t>
            </w:r>
          </w:p>
        </w:tc>
        <w:tc>
          <w:tcPr>
            <w:tcW w:w="199" w:type="pct"/>
          </w:tcPr>
          <w:p w14:paraId="45E66D9F" w14:textId="54A3B35D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3</w:t>
            </w:r>
          </w:p>
        </w:tc>
        <w:tc>
          <w:tcPr>
            <w:tcW w:w="199" w:type="pct"/>
          </w:tcPr>
          <w:p w14:paraId="3408460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1" w:type="pct"/>
          </w:tcPr>
          <w:p w14:paraId="3C7254A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09265EA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200A6AFD" w14:textId="495627F4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16</w:t>
            </w:r>
          </w:p>
        </w:tc>
        <w:tc>
          <w:tcPr>
            <w:tcW w:w="404" w:type="pct"/>
            <w:vAlign w:val="center"/>
          </w:tcPr>
          <w:p w14:paraId="4AB72D7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1" w:type="pct"/>
          </w:tcPr>
          <w:p w14:paraId="70585252" w14:textId="1ABCDBAB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506" w:type="pct"/>
          </w:tcPr>
          <w:p w14:paraId="075B0C0E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51D7" w:rsidRPr="007C56FC" w14:paraId="7634572F" w14:textId="77777777" w:rsidTr="005E75DF">
        <w:tc>
          <w:tcPr>
            <w:tcW w:w="257" w:type="pct"/>
            <w:vAlign w:val="center"/>
          </w:tcPr>
          <w:p w14:paraId="441D9BFE" w14:textId="3DA68E6C" w:rsidR="006568D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3EF63AD6" w14:textId="1518ED1E" w:rsidR="006568D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Ghế gỗ dài</w:t>
            </w:r>
          </w:p>
        </w:tc>
        <w:tc>
          <w:tcPr>
            <w:tcW w:w="301" w:type="pct"/>
            <w:vAlign w:val="center"/>
          </w:tcPr>
          <w:p w14:paraId="073BFC3C" w14:textId="3A365E16" w:rsidR="006568DC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23485121" w14:textId="5124EA76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16</w:t>
            </w:r>
          </w:p>
        </w:tc>
        <w:tc>
          <w:tcPr>
            <w:tcW w:w="250" w:type="pct"/>
          </w:tcPr>
          <w:p w14:paraId="285D35D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</w:tcPr>
          <w:p w14:paraId="1AE6F3D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300" w:type="pct"/>
          </w:tcPr>
          <w:p w14:paraId="292623B4" w14:textId="0C5ABA57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16</w:t>
            </w:r>
          </w:p>
        </w:tc>
        <w:tc>
          <w:tcPr>
            <w:tcW w:w="199" w:type="pct"/>
          </w:tcPr>
          <w:p w14:paraId="37346FA2" w14:textId="0FAB54C7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3</w:t>
            </w:r>
          </w:p>
        </w:tc>
        <w:tc>
          <w:tcPr>
            <w:tcW w:w="199" w:type="pct"/>
          </w:tcPr>
          <w:p w14:paraId="71AB590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1" w:type="pct"/>
          </w:tcPr>
          <w:p w14:paraId="5582CD0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15FFCEE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11B1FD9E" w14:textId="434A950D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16</w:t>
            </w:r>
          </w:p>
        </w:tc>
        <w:tc>
          <w:tcPr>
            <w:tcW w:w="404" w:type="pct"/>
            <w:vAlign w:val="center"/>
          </w:tcPr>
          <w:p w14:paraId="745B4D9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1" w:type="pct"/>
          </w:tcPr>
          <w:p w14:paraId="6DBDA194" w14:textId="34E141E3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506" w:type="pct"/>
          </w:tcPr>
          <w:p w14:paraId="1EEC9C49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51D7" w:rsidRPr="007C56FC" w14:paraId="2649A872" w14:textId="77777777" w:rsidTr="005E75DF">
        <w:tc>
          <w:tcPr>
            <w:tcW w:w="257" w:type="pct"/>
            <w:vAlign w:val="center"/>
          </w:tcPr>
          <w:p w14:paraId="28E64430" w14:textId="5040D435" w:rsidR="006568D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24D2BBFB" w14:textId="7BC3A1FD" w:rsidR="006568D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Bàn vi tính</w:t>
            </w:r>
          </w:p>
        </w:tc>
        <w:tc>
          <w:tcPr>
            <w:tcW w:w="301" w:type="pct"/>
            <w:vAlign w:val="center"/>
          </w:tcPr>
          <w:p w14:paraId="43825E28" w14:textId="318BA480" w:rsidR="006568DC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7B62F36D" w14:textId="70D03612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250" w:type="pct"/>
          </w:tcPr>
          <w:p w14:paraId="1E21A71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</w:tcPr>
          <w:p w14:paraId="0C13046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300" w:type="pct"/>
          </w:tcPr>
          <w:p w14:paraId="509DADDA" w14:textId="5B228554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199" w:type="pct"/>
          </w:tcPr>
          <w:p w14:paraId="4C235F62" w14:textId="5661BC7C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3</w:t>
            </w:r>
          </w:p>
        </w:tc>
        <w:tc>
          <w:tcPr>
            <w:tcW w:w="199" w:type="pct"/>
          </w:tcPr>
          <w:p w14:paraId="040F0E9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1" w:type="pct"/>
          </w:tcPr>
          <w:p w14:paraId="50B078F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1D1DBD6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18F8D7B1" w14:textId="44BDCD55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404" w:type="pct"/>
            <w:vAlign w:val="center"/>
          </w:tcPr>
          <w:p w14:paraId="1D7753A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1" w:type="pct"/>
          </w:tcPr>
          <w:p w14:paraId="05D109E9" w14:textId="407B1018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6" w:type="pct"/>
          </w:tcPr>
          <w:p w14:paraId="3F75D3C3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51D7" w:rsidRPr="007C56FC" w14:paraId="50B17CA3" w14:textId="77777777" w:rsidTr="005E75DF">
        <w:tc>
          <w:tcPr>
            <w:tcW w:w="257" w:type="pct"/>
            <w:vAlign w:val="center"/>
          </w:tcPr>
          <w:p w14:paraId="0BECBBB9" w14:textId="11BAADF3" w:rsidR="006568D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13EA5325" w14:textId="58D980CB" w:rsidR="006568D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Ghế tựa</w:t>
            </w:r>
          </w:p>
        </w:tc>
        <w:tc>
          <w:tcPr>
            <w:tcW w:w="301" w:type="pct"/>
            <w:vAlign w:val="center"/>
          </w:tcPr>
          <w:p w14:paraId="1F8468FE" w14:textId="08A303AA" w:rsidR="006568DC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35BC94BE" w14:textId="7EB73BE8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250" w:type="pct"/>
          </w:tcPr>
          <w:p w14:paraId="1EA306E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</w:tcPr>
          <w:p w14:paraId="6F4CA98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300" w:type="pct"/>
          </w:tcPr>
          <w:p w14:paraId="6B0F8EAE" w14:textId="56823EB9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199" w:type="pct"/>
          </w:tcPr>
          <w:p w14:paraId="4EE19ABA" w14:textId="7E88BA22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3</w:t>
            </w:r>
          </w:p>
        </w:tc>
        <w:tc>
          <w:tcPr>
            <w:tcW w:w="199" w:type="pct"/>
          </w:tcPr>
          <w:p w14:paraId="3FF9B29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1" w:type="pct"/>
          </w:tcPr>
          <w:p w14:paraId="6945A06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2F275CD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1420B01F" w14:textId="5E59A96E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404" w:type="pct"/>
            <w:vAlign w:val="center"/>
          </w:tcPr>
          <w:p w14:paraId="451141D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1" w:type="pct"/>
          </w:tcPr>
          <w:p w14:paraId="4217D83B" w14:textId="4C2536DE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6" w:type="pct"/>
          </w:tcPr>
          <w:p w14:paraId="27CF2454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51D7" w:rsidRPr="007C56FC" w14:paraId="06C4B6DE" w14:textId="77777777" w:rsidTr="005E75DF">
        <w:tc>
          <w:tcPr>
            <w:tcW w:w="257" w:type="pct"/>
            <w:vAlign w:val="center"/>
          </w:tcPr>
          <w:p w14:paraId="4019B969" w14:textId="6201DB35" w:rsidR="006568D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4" w:type="pct"/>
            <w:vAlign w:val="center"/>
          </w:tcPr>
          <w:p w14:paraId="35EAC537" w14:textId="5B9EEEDB" w:rsidR="006568D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Manip</w:t>
            </w:r>
          </w:p>
        </w:tc>
        <w:tc>
          <w:tcPr>
            <w:tcW w:w="301" w:type="pct"/>
            <w:vAlign w:val="center"/>
          </w:tcPr>
          <w:p w14:paraId="0A9CA12E" w14:textId="7B3E30FB" w:rsidR="006568DC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35E01F27" w14:textId="77777777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</w:tcPr>
          <w:p w14:paraId="7217F2E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</w:tcPr>
          <w:p w14:paraId="1BCEA30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300" w:type="pct"/>
          </w:tcPr>
          <w:p w14:paraId="6150D0A7" w14:textId="77777777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9" w:type="pct"/>
          </w:tcPr>
          <w:p w14:paraId="74618EB3" w14:textId="77777777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9" w:type="pct"/>
          </w:tcPr>
          <w:p w14:paraId="5DAC68C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1" w:type="pct"/>
          </w:tcPr>
          <w:p w14:paraId="3A3C8EF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40451FB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36DEEA6D" w14:textId="1BE9FCD4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33</w:t>
            </w:r>
          </w:p>
        </w:tc>
        <w:tc>
          <w:tcPr>
            <w:tcW w:w="404" w:type="pct"/>
            <w:vAlign w:val="center"/>
          </w:tcPr>
          <w:p w14:paraId="20D438D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1" w:type="pct"/>
          </w:tcPr>
          <w:p w14:paraId="0895FA8F" w14:textId="7A951D5D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506" w:type="pct"/>
          </w:tcPr>
          <w:p w14:paraId="7CBA00FC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51D7" w:rsidRPr="007C56FC" w14:paraId="6E4AC044" w14:textId="77777777" w:rsidTr="005E75DF">
        <w:tc>
          <w:tcPr>
            <w:tcW w:w="257" w:type="pct"/>
            <w:vAlign w:val="center"/>
          </w:tcPr>
          <w:p w14:paraId="7892A1C9" w14:textId="2D63BFB1" w:rsidR="006568DC" w:rsidRPr="0076478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2C559BC6" w14:textId="1A469FD6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Manip</w:t>
            </w:r>
          </w:p>
        </w:tc>
        <w:tc>
          <w:tcPr>
            <w:tcW w:w="301" w:type="pct"/>
            <w:vAlign w:val="center"/>
          </w:tcPr>
          <w:p w14:paraId="6B45C93A" w14:textId="24029E85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6F45AF27" w14:textId="74A7C736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27</w:t>
            </w:r>
          </w:p>
        </w:tc>
        <w:tc>
          <w:tcPr>
            <w:tcW w:w="250" w:type="pct"/>
          </w:tcPr>
          <w:p w14:paraId="5F5D596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</w:tcPr>
          <w:p w14:paraId="1B3B0C4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300" w:type="pct"/>
          </w:tcPr>
          <w:p w14:paraId="43539793" w14:textId="4D776FF3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27</w:t>
            </w:r>
          </w:p>
        </w:tc>
        <w:tc>
          <w:tcPr>
            <w:tcW w:w="199" w:type="pct"/>
          </w:tcPr>
          <w:p w14:paraId="78EAC5AE" w14:textId="3EC01F57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3</w:t>
            </w:r>
          </w:p>
        </w:tc>
        <w:tc>
          <w:tcPr>
            <w:tcW w:w="199" w:type="pct"/>
          </w:tcPr>
          <w:p w14:paraId="61AE97E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1" w:type="pct"/>
          </w:tcPr>
          <w:p w14:paraId="02063DC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447CD25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039EEFD1" w14:textId="78463C6B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27</w:t>
            </w:r>
          </w:p>
        </w:tc>
        <w:tc>
          <w:tcPr>
            <w:tcW w:w="404" w:type="pct"/>
            <w:vAlign w:val="center"/>
          </w:tcPr>
          <w:p w14:paraId="0362C79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1" w:type="pct"/>
          </w:tcPr>
          <w:p w14:paraId="7F90D60E" w14:textId="35893D89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506" w:type="pct"/>
          </w:tcPr>
          <w:p w14:paraId="7270D93C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51D7" w:rsidRPr="007C56FC" w14:paraId="57171E6F" w14:textId="77777777" w:rsidTr="005E75DF">
        <w:tc>
          <w:tcPr>
            <w:tcW w:w="257" w:type="pct"/>
            <w:vAlign w:val="center"/>
          </w:tcPr>
          <w:p w14:paraId="7753C7A0" w14:textId="66BDB3DA" w:rsidR="006568DC" w:rsidRPr="0076478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641E2C00" w14:textId="7E258647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Manip</w:t>
            </w:r>
          </w:p>
        </w:tc>
        <w:tc>
          <w:tcPr>
            <w:tcW w:w="301" w:type="pct"/>
            <w:vAlign w:val="center"/>
          </w:tcPr>
          <w:p w14:paraId="748AE4F9" w14:textId="123C9A1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  <w:vAlign w:val="center"/>
          </w:tcPr>
          <w:p w14:paraId="0F7F10A8" w14:textId="78DA02F9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06</w:t>
            </w:r>
          </w:p>
        </w:tc>
        <w:tc>
          <w:tcPr>
            <w:tcW w:w="250" w:type="pct"/>
            <w:vAlign w:val="center"/>
          </w:tcPr>
          <w:p w14:paraId="18AEBB9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025FA9C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300" w:type="pct"/>
            <w:vAlign w:val="center"/>
          </w:tcPr>
          <w:p w14:paraId="2B0054C4" w14:textId="5FAD1F15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06</w:t>
            </w:r>
          </w:p>
        </w:tc>
        <w:tc>
          <w:tcPr>
            <w:tcW w:w="199" w:type="pct"/>
            <w:vAlign w:val="center"/>
          </w:tcPr>
          <w:p w14:paraId="46C09C27" w14:textId="59AA2E96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4</w:t>
            </w:r>
          </w:p>
        </w:tc>
        <w:tc>
          <w:tcPr>
            <w:tcW w:w="199" w:type="pct"/>
            <w:vAlign w:val="center"/>
          </w:tcPr>
          <w:p w14:paraId="6633507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1" w:type="pct"/>
            <w:vAlign w:val="center"/>
          </w:tcPr>
          <w:p w14:paraId="59A1FBC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3645F83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3550ECF1" w14:textId="64E660A3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06</w:t>
            </w:r>
          </w:p>
        </w:tc>
        <w:tc>
          <w:tcPr>
            <w:tcW w:w="404" w:type="pct"/>
            <w:vAlign w:val="center"/>
          </w:tcPr>
          <w:p w14:paraId="7C9E968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1" w:type="pct"/>
            <w:vAlign w:val="center"/>
          </w:tcPr>
          <w:p w14:paraId="6B0226CA" w14:textId="063C518F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</w:t>
            </w:r>
          </w:p>
        </w:tc>
        <w:tc>
          <w:tcPr>
            <w:tcW w:w="506" w:type="pct"/>
            <w:vAlign w:val="center"/>
          </w:tcPr>
          <w:p w14:paraId="660FE08F" w14:textId="77777777" w:rsidR="006568D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0"/>
                <w:szCs w:val="20"/>
              </w:rPr>
            </w:pPr>
            <w:r w:rsidRPr="00661465">
              <w:rPr>
                <w:rFonts w:ascii="Times New Roman" w:hAnsi="Times New Roman"/>
                <w:sz w:val="20"/>
                <w:szCs w:val="20"/>
              </w:rPr>
              <w:t>mất lò xo</w:t>
            </w:r>
            <w:r>
              <w:rPr>
                <w:rFonts w:ascii="Times New Roman" w:hAnsi="Times New Roman"/>
                <w:sz w:val="20"/>
                <w:szCs w:val="20"/>
              </w:rPr>
              <w:t>=01</w:t>
            </w:r>
          </w:p>
          <w:p w14:paraId="4C96FA8F" w14:textId="3DA18634" w:rsidR="006568DC" w:rsidRPr="00661465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hỏng =5</w:t>
            </w:r>
          </w:p>
        </w:tc>
      </w:tr>
      <w:tr w:rsidR="006651D7" w:rsidRPr="007C56FC" w14:paraId="4A032773" w14:textId="77777777" w:rsidTr="005E75DF">
        <w:tc>
          <w:tcPr>
            <w:tcW w:w="257" w:type="pct"/>
            <w:vAlign w:val="center"/>
          </w:tcPr>
          <w:p w14:paraId="7559F47C" w14:textId="3FE3F0E2" w:rsidR="006568DC" w:rsidRPr="0076478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64" w:type="pct"/>
            <w:vAlign w:val="center"/>
          </w:tcPr>
          <w:p w14:paraId="17053787" w14:textId="2018900D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Tai nghe</w:t>
            </w:r>
          </w:p>
        </w:tc>
        <w:tc>
          <w:tcPr>
            <w:tcW w:w="301" w:type="pct"/>
            <w:vAlign w:val="center"/>
          </w:tcPr>
          <w:p w14:paraId="3E3000E6" w14:textId="1FBB9089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529F3CA3" w14:textId="77777777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</w:tcPr>
          <w:p w14:paraId="41E6253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</w:tcPr>
          <w:p w14:paraId="352D727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300" w:type="pct"/>
          </w:tcPr>
          <w:p w14:paraId="2B8CF268" w14:textId="77777777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9" w:type="pct"/>
          </w:tcPr>
          <w:p w14:paraId="593C5BF1" w14:textId="77777777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9" w:type="pct"/>
          </w:tcPr>
          <w:p w14:paraId="7BA0166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1" w:type="pct"/>
          </w:tcPr>
          <w:p w14:paraId="4789205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72A9E9F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7B8286F1" w14:textId="381FE5D4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33</w:t>
            </w:r>
          </w:p>
        </w:tc>
        <w:tc>
          <w:tcPr>
            <w:tcW w:w="404" w:type="pct"/>
            <w:vAlign w:val="center"/>
          </w:tcPr>
          <w:p w14:paraId="597FCB7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1" w:type="pct"/>
          </w:tcPr>
          <w:p w14:paraId="16ACFD61" w14:textId="0F46B503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506" w:type="pct"/>
          </w:tcPr>
          <w:p w14:paraId="05813CB9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51D7" w:rsidRPr="007C56FC" w14:paraId="0904C89A" w14:textId="77777777" w:rsidTr="005E75DF">
        <w:tc>
          <w:tcPr>
            <w:tcW w:w="257" w:type="pct"/>
            <w:vAlign w:val="center"/>
          </w:tcPr>
          <w:p w14:paraId="685EC9D3" w14:textId="29EC823B" w:rsidR="006568DC" w:rsidRPr="0076478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17719BEA" w14:textId="07452B5B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Tai nghe</w:t>
            </w:r>
          </w:p>
        </w:tc>
        <w:tc>
          <w:tcPr>
            <w:tcW w:w="301" w:type="pct"/>
            <w:vAlign w:val="center"/>
          </w:tcPr>
          <w:p w14:paraId="7C7727F0" w14:textId="455622D8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02440A6B" w14:textId="1902D67B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21</w:t>
            </w:r>
          </w:p>
        </w:tc>
        <w:tc>
          <w:tcPr>
            <w:tcW w:w="250" w:type="pct"/>
          </w:tcPr>
          <w:p w14:paraId="0750517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</w:tcPr>
          <w:p w14:paraId="2F51E44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300" w:type="pct"/>
          </w:tcPr>
          <w:p w14:paraId="73AE478D" w14:textId="4ECFE7B4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21</w:t>
            </w:r>
          </w:p>
        </w:tc>
        <w:tc>
          <w:tcPr>
            <w:tcW w:w="199" w:type="pct"/>
          </w:tcPr>
          <w:p w14:paraId="7FFBD4C8" w14:textId="422D8577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3</w:t>
            </w:r>
          </w:p>
        </w:tc>
        <w:tc>
          <w:tcPr>
            <w:tcW w:w="199" w:type="pct"/>
          </w:tcPr>
          <w:p w14:paraId="7B1EFC1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1" w:type="pct"/>
          </w:tcPr>
          <w:p w14:paraId="6EBA96F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073E3EA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79F633B4" w14:textId="7A4A2F31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21</w:t>
            </w:r>
          </w:p>
        </w:tc>
        <w:tc>
          <w:tcPr>
            <w:tcW w:w="404" w:type="pct"/>
            <w:vAlign w:val="center"/>
          </w:tcPr>
          <w:p w14:paraId="752A729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1" w:type="pct"/>
          </w:tcPr>
          <w:p w14:paraId="787A9112" w14:textId="4FAC801C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506" w:type="pct"/>
          </w:tcPr>
          <w:p w14:paraId="111C62BE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51D7" w:rsidRPr="007C56FC" w14:paraId="31A3C6B6" w14:textId="77777777" w:rsidTr="005E75DF">
        <w:trPr>
          <w:cantSplit/>
        </w:trPr>
        <w:tc>
          <w:tcPr>
            <w:tcW w:w="257" w:type="pct"/>
            <w:vAlign w:val="center"/>
          </w:tcPr>
          <w:p w14:paraId="5481DD49" w14:textId="714CE114" w:rsidR="006568DC" w:rsidRPr="0076478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lastRenderedPageBreak/>
              <w:t>-</w:t>
            </w:r>
          </w:p>
        </w:tc>
        <w:tc>
          <w:tcPr>
            <w:tcW w:w="1064" w:type="pct"/>
            <w:vAlign w:val="center"/>
          </w:tcPr>
          <w:p w14:paraId="1513238C" w14:textId="25E7CB62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Tai nghe</w:t>
            </w:r>
          </w:p>
        </w:tc>
        <w:tc>
          <w:tcPr>
            <w:tcW w:w="301" w:type="pct"/>
            <w:vAlign w:val="center"/>
          </w:tcPr>
          <w:p w14:paraId="1A476629" w14:textId="7D3D2948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  <w:vAlign w:val="center"/>
          </w:tcPr>
          <w:p w14:paraId="4027047E" w14:textId="0BB508D0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13</w:t>
            </w:r>
          </w:p>
        </w:tc>
        <w:tc>
          <w:tcPr>
            <w:tcW w:w="250" w:type="pct"/>
            <w:vAlign w:val="center"/>
          </w:tcPr>
          <w:p w14:paraId="33E4283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52E6D88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300" w:type="pct"/>
            <w:vAlign w:val="center"/>
          </w:tcPr>
          <w:p w14:paraId="7D0CE4F7" w14:textId="4EDB6884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13</w:t>
            </w:r>
          </w:p>
        </w:tc>
        <w:tc>
          <w:tcPr>
            <w:tcW w:w="199" w:type="pct"/>
            <w:vAlign w:val="center"/>
          </w:tcPr>
          <w:p w14:paraId="72B8CD97" w14:textId="52457EFF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4</w:t>
            </w:r>
          </w:p>
        </w:tc>
        <w:tc>
          <w:tcPr>
            <w:tcW w:w="199" w:type="pct"/>
            <w:vAlign w:val="center"/>
          </w:tcPr>
          <w:p w14:paraId="36B40F6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1" w:type="pct"/>
            <w:vAlign w:val="center"/>
          </w:tcPr>
          <w:p w14:paraId="34C0559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519F390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645C62FD" w14:textId="02743C24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13</w:t>
            </w:r>
          </w:p>
        </w:tc>
        <w:tc>
          <w:tcPr>
            <w:tcW w:w="404" w:type="pct"/>
            <w:vAlign w:val="center"/>
          </w:tcPr>
          <w:p w14:paraId="474E77C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1" w:type="pct"/>
            <w:vAlign w:val="center"/>
          </w:tcPr>
          <w:p w14:paraId="2854D38C" w14:textId="1F86A7C6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506" w:type="pct"/>
          </w:tcPr>
          <w:p w14:paraId="2702DCCE" w14:textId="77777777" w:rsidR="006568D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18"/>
                <w:szCs w:val="18"/>
              </w:rPr>
            </w:pPr>
            <w:r w:rsidRPr="003C6B67">
              <w:rPr>
                <w:rFonts w:ascii="Times New Roman" w:hAnsi="Times New Roman"/>
                <w:sz w:val="18"/>
                <w:szCs w:val="18"/>
              </w:rPr>
              <w:t>mất đệm mút</w:t>
            </w:r>
            <w:r>
              <w:rPr>
                <w:rFonts w:ascii="Times New Roman" w:hAnsi="Times New Roman"/>
                <w:sz w:val="18"/>
                <w:szCs w:val="18"/>
              </w:rPr>
              <w:t>=1</w:t>
            </w:r>
          </w:p>
          <w:p w14:paraId="4FCEEB15" w14:textId="77777777" w:rsidR="006568D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đứt dây=1</w:t>
            </w:r>
          </w:p>
          <w:p w14:paraId="594470AF" w14:textId="6BE2032F" w:rsidR="006568DC" w:rsidRPr="003C6B67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hỏng k lên=10</w:t>
            </w:r>
          </w:p>
        </w:tc>
      </w:tr>
      <w:tr w:rsidR="006651D7" w:rsidRPr="007C56FC" w14:paraId="3DD910AA" w14:textId="77777777" w:rsidTr="005E75DF">
        <w:tc>
          <w:tcPr>
            <w:tcW w:w="257" w:type="pct"/>
            <w:vAlign w:val="center"/>
          </w:tcPr>
          <w:p w14:paraId="7B6DDE3C" w14:textId="69337FFC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064" w:type="pct"/>
            <w:vAlign w:val="center"/>
          </w:tcPr>
          <w:p w14:paraId="40F38BDE" w14:textId="7000417E" w:rsidR="006568D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Hộp chuyển tiếp</w:t>
            </w:r>
          </w:p>
        </w:tc>
        <w:tc>
          <w:tcPr>
            <w:tcW w:w="301" w:type="pct"/>
            <w:vAlign w:val="center"/>
          </w:tcPr>
          <w:p w14:paraId="5A499817" w14:textId="466E673E" w:rsidR="006568DC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545C9F64" w14:textId="77777777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</w:tcPr>
          <w:p w14:paraId="005BB4E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</w:tcPr>
          <w:p w14:paraId="5937687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300" w:type="pct"/>
          </w:tcPr>
          <w:p w14:paraId="3DAE9A2F" w14:textId="77777777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9" w:type="pct"/>
          </w:tcPr>
          <w:p w14:paraId="6E5DCAD9" w14:textId="77777777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9" w:type="pct"/>
          </w:tcPr>
          <w:p w14:paraId="1F3BD58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1" w:type="pct"/>
          </w:tcPr>
          <w:p w14:paraId="557A744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55CBAD6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01C7E139" w14:textId="1E1D81BA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32</w:t>
            </w:r>
          </w:p>
        </w:tc>
        <w:tc>
          <w:tcPr>
            <w:tcW w:w="404" w:type="pct"/>
            <w:vAlign w:val="center"/>
          </w:tcPr>
          <w:p w14:paraId="6C17FFE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1" w:type="pct"/>
          </w:tcPr>
          <w:p w14:paraId="6FC12399" w14:textId="3E5972A6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506" w:type="pct"/>
          </w:tcPr>
          <w:p w14:paraId="5F7F9DE4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51D7" w:rsidRPr="007C56FC" w14:paraId="66A7E0FD" w14:textId="77777777" w:rsidTr="005E75DF">
        <w:tc>
          <w:tcPr>
            <w:tcW w:w="257" w:type="pct"/>
            <w:vAlign w:val="center"/>
          </w:tcPr>
          <w:p w14:paraId="5477809E" w14:textId="4D245BC9" w:rsidR="006568DC" w:rsidRPr="0076478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078E0DC3" w14:textId="2EC3F0B0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Hộp chuyển tiếp</w:t>
            </w:r>
          </w:p>
        </w:tc>
        <w:tc>
          <w:tcPr>
            <w:tcW w:w="301" w:type="pct"/>
            <w:vAlign w:val="center"/>
          </w:tcPr>
          <w:p w14:paraId="6FB29594" w14:textId="1ACF9E12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31214142" w14:textId="5388CE21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30</w:t>
            </w:r>
          </w:p>
        </w:tc>
        <w:tc>
          <w:tcPr>
            <w:tcW w:w="250" w:type="pct"/>
          </w:tcPr>
          <w:p w14:paraId="63D1496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</w:tcPr>
          <w:p w14:paraId="6EFAF39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300" w:type="pct"/>
          </w:tcPr>
          <w:p w14:paraId="2C603157" w14:textId="6C4EDBC2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30</w:t>
            </w:r>
          </w:p>
        </w:tc>
        <w:tc>
          <w:tcPr>
            <w:tcW w:w="199" w:type="pct"/>
          </w:tcPr>
          <w:p w14:paraId="01519AB8" w14:textId="134229EB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3</w:t>
            </w:r>
          </w:p>
        </w:tc>
        <w:tc>
          <w:tcPr>
            <w:tcW w:w="199" w:type="pct"/>
          </w:tcPr>
          <w:p w14:paraId="32A93C9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1" w:type="pct"/>
          </w:tcPr>
          <w:p w14:paraId="21864C1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3821EE8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08C87CE9" w14:textId="5CCBB7F1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30</w:t>
            </w:r>
          </w:p>
        </w:tc>
        <w:tc>
          <w:tcPr>
            <w:tcW w:w="404" w:type="pct"/>
            <w:vAlign w:val="center"/>
          </w:tcPr>
          <w:p w14:paraId="0E6CB9E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1" w:type="pct"/>
          </w:tcPr>
          <w:p w14:paraId="7C25BDA4" w14:textId="0E187B6C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506" w:type="pct"/>
          </w:tcPr>
          <w:p w14:paraId="4EE94925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51D7" w:rsidRPr="007C56FC" w14:paraId="33C57548" w14:textId="77777777" w:rsidTr="005E75DF">
        <w:tc>
          <w:tcPr>
            <w:tcW w:w="257" w:type="pct"/>
            <w:vAlign w:val="center"/>
          </w:tcPr>
          <w:p w14:paraId="4D8223B1" w14:textId="06E21281" w:rsidR="006568DC" w:rsidRPr="0076478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14A0254E" w14:textId="40990FD0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Hộp chuyển tiếp</w:t>
            </w:r>
          </w:p>
        </w:tc>
        <w:tc>
          <w:tcPr>
            <w:tcW w:w="301" w:type="pct"/>
            <w:vAlign w:val="center"/>
          </w:tcPr>
          <w:p w14:paraId="5EC3D94E" w14:textId="20D5EFE8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67" w:type="pct"/>
          </w:tcPr>
          <w:p w14:paraId="1A74797A" w14:textId="11D40246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02</w:t>
            </w:r>
          </w:p>
        </w:tc>
        <w:tc>
          <w:tcPr>
            <w:tcW w:w="250" w:type="pct"/>
          </w:tcPr>
          <w:p w14:paraId="016505A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</w:tcPr>
          <w:p w14:paraId="1B95AFD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300" w:type="pct"/>
          </w:tcPr>
          <w:p w14:paraId="588736A6" w14:textId="6552A778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02</w:t>
            </w:r>
          </w:p>
        </w:tc>
        <w:tc>
          <w:tcPr>
            <w:tcW w:w="199" w:type="pct"/>
          </w:tcPr>
          <w:p w14:paraId="56487374" w14:textId="22A3665E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4</w:t>
            </w:r>
          </w:p>
        </w:tc>
        <w:tc>
          <w:tcPr>
            <w:tcW w:w="199" w:type="pct"/>
          </w:tcPr>
          <w:p w14:paraId="348215F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1" w:type="pct"/>
          </w:tcPr>
          <w:p w14:paraId="7D90682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27F7D94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6A57A5F3" w14:textId="61B58897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02</w:t>
            </w:r>
          </w:p>
        </w:tc>
        <w:tc>
          <w:tcPr>
            <w:tcW w:w="404" w:type="pct"/>
            <w:vAlign w:val="center"/>
          </w:tcPr>
          <w:p w14:paraId="3F8652B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1" w:type="pct"/>
          </w:tcPr>
          <w:p w14:paraId="1F1FFE7D" w14:textId="71EE0320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506" w:type="pct"/>
          </w:tcPr>
          <w:p w14:paraId="2972CA3E" w14:textId="6BCC0B28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vỡ</w:t>
            </w:r>
            <w:r w:rsidR="00D45D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=02</w:t>
            </w:r>
          </w:p>
        </w:tc>
      </w:tr>
      <w:tr w:rsidR="006651D7" w:rsidRPr="007C56FC" w14:paraId="744EF1CB" w14:textId="77777777" w:rsidTr="005E75DF">
        <w:tc>
          <w:tcPr>
            <w:tcW w:w="257" w:type="pct"/>
            <w:vAlign w:val="center"/>
          </w:tcPr>
          <w:p w14:paraId="47F31B25" w14:textId="61099019" w:rsidR="006568DC" w:rsidRPr="0076478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64" w:type="pct"/>
            <w:vAlign w:val="center"/>
          </w:tcPr>
          <w:p w14:paraId="54652E36" w14:textId="7AAA2B53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6478C">
              <w:rPr>
                <w:rFonts w:ascii="Times New Roman" w:hAnsi="Times New Roman"/>
                <w:sz w:val="22"/>
                <w:szCs w:val="22"/>
              </w:rPr>
              <w:t>Anten VTĐ</w:t>
            </w:r>
          </w:p>
        </w:tc>
        <w:tc>
          <w:tcPr>
            <w:tcW w:w="301" w:type="pct"/>
            <w:vAlign w:val="center"/>
          </w:tcPr>
          <w:p w14:paraId="48AAAA4E" w14:textId="0DB70566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56544043" w14:textId="3C38E30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7</w:t>
            </w:r>
          </w:p>
        </w:tc>
        <w:tc>
          <w:tcPr>
            <w:tcW w:w="250" w:type="pct"/>
          </w:tcPr>
          <w:p w14:paraId="7932209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</w:tcPr>
          <w:p w14:paraId="1318D09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300" w:type="pct"/>
          </w:tcPr>
          <w:p w14:paraId="3A071064" w14:textId="48E8E78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7</w:t>
            </w:r>
          </w:p>
        </w:tc>
        <w:tc>
          <w:tcPr>
            <w:tcW w:w="199" w:type="pct"/>
          </w:tcPr>
          <w:p w14:paraId="3C0C9682" w14:textId="6D6B4FF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3</w:t>
            </w:r>
          </w:p>
        </w:tc>
        <w:tc>
          <w:tcPr>
            <w:tcW w:w="199" w:type="pct"/>
          </w:tcPr>
          <w:p w14:paraId="49F6CC5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1" w:type="pct"/>
          </w:tcPr>
          <w:p w14:paraId="1C09507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2C61981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371370AF" w14:textId="53706B9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7</w:t>
            </w:r>
          </w:p>
        </w:tc>
        <w:tc>
          <w:tcPr>
            <w:tcW w:w="404" w:type="pct"/>
            <w:vAlign w:val="center"/>
          </w:tcPr>
          <w:p w14:paraId="7FD6BF5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1" w:type="pct"/>
          </w:tcPr>
          <w:p w14:paraId="6C785229" w14:textId="2A0692C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06" w:type="pct"/>
          </w:tcPr>
          <w:p w14:paraId="5EF4E701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51D7" w:rsidRPr="007C56FC" w14:paraId="15CC6B9F" w14:textId="77777777" w:rsidTr="005E75DF">
        <w:tc>
          <w:tcPr>
            <w:tcW w:w="257" w:type="pct"/>
            <w:vAlign w:val="center"/>
          </w:tcPr>
          <w:p w14:paraId="61371097" w14:textId="761B45BD" w:rsidR="006568DC" w:rsidRPr="0076478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64" w:type="pct"/>
            <w:vAlign w:val="center"/>
          </w:tcPr>
          <w:p w14:paraId="18845689" w14:textId="2C6D3112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6478C">
              <w:rPr>
                <w:rFonts w:ascii="Times New Roman" w:hAnsi="Times New Roman"/>
                <w:sz w:val="22"/>
                <w:szCs w:val="22"/>
              </w:rPr>
              <w:t>Túi công tác HTĐ</w:t>
            </w:r>
          </w:p>
        </w:tc>
        <w:tc>
          <w:tcPr>
            <w:tcW w:w="301" w:type="pct"/>
            <w:vAlign w:val="center"/>
          </w:tcPr>
          <w:p w14:paraId="27F88BE7" w14:textId="74004F69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051BF75C" w14:textId="1FC19AB8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12</w:t>
            </w:r>
          </w:p>
        </w:tc>
        <w:tc>
          <w:tcPr>
            <w:tcW w:w="250" w:type="pct"/>
          </w:tcPr>
          <w:p w14:paraId="1CED411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</w:tcPr>
          <w:p w14:paraId="54E7D45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300" w:type="pct"/>
          </w:tcPr>
          <w:p w14:paraId="5CC91F03" w14:textId="383F830A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12</w:t>
            </w:r>
          </w:p>
        </w:tc>
        <w:tc>
          <w:tcPr>
            <w:tcW w:w="199" w:type="pct"/>
          </w:tcPr>
          <w:p w14:paraId="2AB78C09" w14:textId="2D963800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4</w:t>
            </w:r>
          </w:p>
        </w:tc>
        <w:tc>
          <w:tcPr>
            <w:tcW w:w="199" w:type="pct"/>
          </w:tcPr>
          <w:p w14:paraId="5E83F5D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1" w:type="pct"/>
          </w:tcPr>
          <w:p w14:paraId="077BC26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31DEB0B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472DD2D1" w14:textId="06CB61E9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12</w:t>
            </w:r>
          </w:p>
        </w:tc>
        <w:tc>
          <w:tcPr>
            <w:tcW w:w="404" w:type="pct"/>
            <w:vAlign w:val="center"/>
          </w:tcPr>
          <w:p w14:paraId="43FD653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1" w:type="pct"/>
          </w:tcPr>
          <w:p w14:paraId="6B206E74" w14:textId="69B6339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506" w:type="pct"/>
          </w:tcPr>
          <w:p w14:paraId="563A4DED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51D7" w:rsidRPr="007C56FC" w14:paraId="317E21F5" w14:textId="77777777" w:rsidTr="005E75DF">
        <w:tc>
          <w:tcPr>
            <w:tcW w:w="257" w:type="pct"/>
            <w:vAlign w:val="center"/>
          </w:tcPr>
          <w:p w14:paraId="2D8FAFE6" w14:textId="69E9D3B4" w:rsidR="006568DC" w:rsidRPr="0076478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64" w:type="pct"/>
            <w:vAlign w:val="center"/>
          </w:tcPr>
          <w:p w14:paraId="7C5BC36C" w14:textId="4AF3611C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6478C">
              <w:rPr>
                <w:rFonts w:ascii="Times New Roman" w:hAnsi="Times New Roman"/>
                <w:sz w:val="22"/>
                <w:szCs w:val="22"/>
              </w:rPr>
              <w:t>Túi công tác HTĐ</w:t>
            </w:r>
          </w:p>
        </w:tc>
        <w:tc>
          <w:tcPr>
            <w:tcW w:w="301" w:type="pct"/>
            <w:vAlign w:val="center"/>
          </w:tcPr>
          <w:p w14:paraId="67650144" w14:textId="75E153A6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67" w:type="pct"/>
          </w:tcPr>
          <w:p w14:paraId="28EE716F" w14:textId="5BDEA056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8</w:t>
            </w:r>
          </w:p>
        </w:tc>
        <w:tc>
          <w:tcPr>
            <w:tcW w:w="250" w:type="pct"/>
          </w:tcPr>
          <w:p w14:paraId="5E82801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</w:tcPr>
          <w:p w14:paraId="4F79119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300" w:type="pct"/>
          </w:tcPr>
          <w:p w14:paraId="72A43414" w14:textId="0B91E471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8</w:t>
            </w:r>
          </w:p>
        </w:tc>
        <w:tc>
          <w:tcPr>
            <w:tcW w:w="199" w:type="pct"/>
          </w:tcPr>
          <w:p w14:paraId="206ED0E3" w14:textId="57827EB0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5</w:t>
            </w:r>
          </w:p>
        </w:tc>
        <w:tc>
          <w:tcPr>
            <w:tcW w:w="199" w:type="pct"/>
          </w:tcPr>
          <w:p w14:paraId="5650646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1" w:type="pct"/>
          </w:tcPr>
          <w:p w14:paraId="6529091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724E248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0" w:type="pct"/>
            <w:vAlign w:val="center"/>
          </w:tcPr>
          <w:p w14:paraId="3ADCF85C" w14:textId="5D441836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8</w:t>
            </w:r>
          </w:p>
        </w:tc>
        <w:tc>
          <w:tcPr>
            <w:tcW w:w="404" w:type="pct"/>
            <w:vAlign w:val="center"/>
          </w:tcPr>
          <w:p w14:paraId="4A30B1A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1" w:type="pct"/>
          </w:tcPr>
          <w:p w14:paraId="491CDB91" w14:textId="474166D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06" w:type="pct"/>
          </w:tcPr>
          <w:p w14:paraId="73201979" w14:textId="3B2A304C" w:rsidR="006568DC" w:rsidRPr="0055153B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55153B">
              <w:rPr>
                <w:rFonts w:ascii="Times New Roman" w:hAnsi="Times New Roman"/>
                <w:sz w:val="22"/>
                <w:szCs w:val="22"/>
              </w:rPr>
              <w:t>Mục rách</w:t>
            </w:r>
            <w:r>
              <w:rPr>
                <w:rFonts w:ascii="Times New Roman" w:hAnsi="Times New Roman"/>
                <w:sz w:val="22"/>
                <w:szCs w:val="22"/>
              </w:rPr>
              <w:t>=8</w:t>
            </w:r>
          </w:p>
        </w:tc>
      </w:tr>
    </w:tbl>
    <w:p w14:paraId="461E8D06" w14:textId="1C6CF826" w:rsidR="006F4F35" w:rsidRPr="007C56FC" w:rsidRDefault="006F4F35" w:rsidP="00B93AFA">
      <w:pPr>
        <w:jc w:val="right"/>
        <w:rPr>
          <w:rFonts w:ascii="Times New Roman" w:hAnsi="Times New Roman"/>
          <w:b/>
        </w:rPr>
        <w:sectPr w:rsidR="006F4F35" w:rsidRPr="007C56FC" w:rsidSect="005E75DF">
          <w:pgSz w:w="16838" w:h="11906" w:orient="landscape" w:code="9"/>
          <w:pgMar w:top="1418" w:right="851" w:bottom="1134" w:left="1985" w:header="709" w:footer="709" w:gutter="0"/>
          <w:cols w:space="708"/>
          <w:docGrid w:linePitch="381"/>
        </w:sectPr>
      </w:pPr>
    </w:p>
    <w:p w14:paraId="7A13414E" w14:textId="3B0C793A" w:rsidR="0065414D" w:rsidRPr="007C56FC" w:rsidRDefault="0065414D" w:rsidP="002275A2">
      <w:pPr>
        <w:spacing w:line="276" w:lineRule="auto"/>
        <w:jc w:val="center"/>
        <w:rPr>
          <w:rFonts w:ascii="Times New Roman" w:hAnsi="Times New Roman"/>
          <w:b/>
          <w:sz w:val="28"/>
          <w:lang w:val="nl-NL"/>
        </w:rPr>
      </w:pPr>
      <w:r w:rsidRPr="007C56FC">
        <w:rPr>
          <w:rFonts w:ascii="Times New Roman" w:hAnsi="Times New Roman"/>
          <w:b/>
          <w:sz w:val="28"/>
          <w:lang w:val="nl-NL"/>
        </w:rPr>
        <w:lastRenderedPageBreak/>
        <w:t xml:space="preserve">Phụ lục </w:t>
      </w:r>
      <w:r w:rsidR="000C3E76">
        <w:rPr>
          <w:rFonts w:ascii="Times New Roman" w:hAnsi="Times New Roman"/>
          <w:b/>
          <w:sz w:val="28"/>
          <w:lang w:val="nl-NL"/>
        </w:rPr>
        <w:t>2</w:t>
      </w:r>
    </w:p>
    <w:p w14:paraId="4FBD49F1" w14:textId="77777777" w:rsidR="0065414D" w:rsidRPr="007C56FC" w:rsidRDefault="0065414D" w:rsidP="0065414D">
      <w:pPr>
        <w:jc w:val="center"/>
        <w:rPr>
          <w:rFonts w:ascii="Times New Roman" w:hAnsi="Times New Roman"/>
          <w:b/>
          <w:sz w:val="28"/>
          <w:lang w:val="nl-NL"/>
        </w:rPr>
      </w:pPr>
      <w:r w:rsidRPr="007C56FC">
        <w:rPr>
          <w:rFonts w:ascii="Times New Roman" w:hAnsi="Times New Roman"/>
          <w:b/>
          <w:sz w:val="28"/>
          <w:lang w:val="nl-NL"/>
        </w:rPr>
        <w:t>Theo dõi trang bị kỹ thuật đi sửa chữa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1559"/>
        <w:gridCol w:w="1559"/>
        <w:gridCol w:w="2268"/>
        <w:gridCol w:w="1701"/>
        <w:gridCol w:w="3119"/>
      </w:tblGrid>
      <w:tr w:rsidR="0065414D" w:rsidRPr="007C56FC" w14:paraId="192BB00A" w14:textId="77777777" w:rsidTr="0065414D">
        <w:tc>
          <w:tcPr>
            <w:tcW w:w="704" w:type="dxa"/>
            <w:vAlign w:val="center"/>
          </w:tcPr>
          <w:p w14:paraId="2BCA7F17" w14:textId="77777777" w:rsidR="0065414D" w:rsidRPr="007C56FC" w:rsidRDefault="0065414D" w:rsidP="0065414D">
            <w:pPr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7C56FC">
              <w:rPr>
                <w:rFonts w:ascii="Times New Roman" w:hAnsi="Times New Roman"/>
                <w:sz w:val="28"/>
                <w:lang w:val="nl-NL"/>
              </w:rPr>
              <w:t>TT</w:t>
            </w:r>
          </w:p>
        </w:tc>
        <w:tc>
          <w:tcPr>
            <w:tcW w:w="3119" w:type="dxa"/>
            <w:vAlign w:val="center"/>
          </w:tcPr>
          <w:p w14:paraId="127A5559" w14:textId="77777777" w:rsidR="0065414D" w:rsidRPr="007C56FC" w:rsidRDefault="0065414D" w:rsidP="0065414D">
            <w:pPr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7C56FC">
              <w:rPr>
                <w:rFonts w:ascii="Times New Roman" w:hAnsi="Times New Roman"/>
                <w:sz w:val="28"/>
                <w:lang w:val="nl-NL"/>
              </w:rPr>
              <w:t>Tên trang bị</w:t>
            </w:r>
          </w:p>
          <w:p w14:paraId="7A28EF73" w14:textId="77777777" w:rsidR="0065414D" w:rsidRPr="007C56FC" w:rsidRDefault="0065414D" w:rsidP="0065414D">
            <w:pPr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7C56FC">
              <w:rPr>
                <w:rFonts w:ascii="Times New Roman" w:hAnsi="Times New Roman"/>
                <w:sz w:val="28"/>
                <w:lang w:val="nl-NL"/>
              </w:rPr>
              <w:t>( Số hiệu, đông bộ đi kèm)</w:t>
            </w:r>
          </w:p>
        </w:tc>
        <w:tc>
          <w:tcPr>
            <w:tcW w:w="1559" w:type="dxa"/>
            <w:vAlign w:val="center"/>
          </w:tcPr>
          <w:p w14:paraId="0F7710DB" w14:textId="77777777" w:rsidR="0065414D" w:rsidRPr="007C56FC" w:rsidRDefault="0065414D" w:rsidP="0065414D">
            <w:pPr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7C56FC">
              <w:rPr>
                <w:rFonts w:ascii="Times New Roman" w:hAnsi="Times New Roman"/>
                <w:sz w:val="28"/>
                <w:lang w:val="nl-NL"/>
              </w:rPr>
              <w:t>Phân cấp</w:t>
            </w:r>
          </w:p>
        </w:tc>
        <w:tc>
          <w:tcPr>
            <w:tcW w:w="1559" w:type="dxa"/>
            <w:vAlign w:val="center"/>
          </w:tcPr>
          <w:p w14:paraId="65CE619F" w14:textId="77777777" w:rsidR="0065414D" w:rsidRPr="007C56FC" w:rsidRDefault="0065414D" w:rsidP="0065414D">
            <w:pPr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7C56FC">
              <w:rPr>
                <w:rFonts w:ascii="Times New Roman" w:hAnsi="Times New Roman"/>
                <w:sz w:val="28"/>
                <w:lang w:val="nl-NL"/>
              </w:rPr>
              <w:t>Ngày gửi sửa</w:t>
            </w:r>
          </w:p>
        </w:tc>
        <w:tc>
          <w:tcPr>
            <w:tcW w:w="2268" w:type="dxa"/>
            <w:vAlign w:val="center"/>
          </w:tcPr>
          <w:p w14:paraId="3983F637" w14:textId="77777777" w:rsidR="0065414D" w:rsidRPr="007C56FC" w:rsidRDefault="0065414D" w:rsidP="0065414D">
            <w:pPr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7C56FC">
              <w:rPr>
                <w:rFonts w:ascii="Times New Roman" w:hAnsi="Times New Roman"/>
                <w:sz w:val="28"/>
                <w:lang w:val="nl-NL"/>
              </w:rPr>
              <w:t>Người giao máy</w:t>
            </w:r>
          </w:p>
        </w:tc>
        <w:tc>
          <w:tcPr>
            <w:tcW w:w="1701" w:type="dxa"/>
            <w:vAlign w:val="center"/>
          </w:tcPr>
          <w:p w14:paraId="16897393" w14:textId="77777777" w:rsidR="0065414D" w:rsidRPr="007C56FC" w:rsidRDefault="0065414D" w:rsidP="0065414D">
            <w:pPr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7C56FC">
              <w:rPr>
                <w:rFonts w:ascii="Times New Roman" w:hAnsi="Times New Roman"/>
                <w:sz w:val="28"/>
                <w:lang w:val="nl-NL"/>
              </w:rPr>
              <w:t>Nơi gửi sửa</w:t>
            </w:r>
          </w:p>
        </w:tc>
        <w:tc>
          <w:tcPr>
            <w:tcW w:w="3119" w:type="dxa"/>
            <w:vAlign w:val="center"/>
          </w:tcPr>
          <w:p w14:paraId="32238ED8" w14:textId="77777777" w:rsidR="0065414D" w:rsidRPr="007C56FC" w:rsidRDefault="0065414D" w:rsidP="0065414D">
            <w:pPr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7C56FC">
              <w:rPr>
                <w:rFonts w:ascii="Times New Roman" w:hAnsi="Times New Roman"/>
                <w:sz w:val="28"/>
                <w:lang w:val="nl-NL"/>
              </w:rPr>
              <w:t>Ghi chú</w:t>
            </w:r>
          </w:p>
        </w:tc>
      </w:tr>
      <w:tr w:rsidR="0065414D" w:rsidRPr="00DE510A" w14:paraId="108685CA" w14:textId="77777777" w:rsidTr="0065414D">
        <w:tc>
          <w:tcPr>
            <w:tcW w:w="704" w:type="dxa"/>
          </w:tcPr>
          <w:p w14:paraId="3C0D329F" w14:textId="29A93913" w:rsidR="0065414D" w:rsidRPr="007C56FC" w:rsidRDefault="00B569D5" w:rsidP="0065414D">
            <w:pPr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1</w:t>
            </w:r>
          </w:p>
        </w:tc>
        <w:tc>
          <w:tcPr>
            <w:tcW w:w="3119" w:type="dxa"/>
          </w:tcPr>
          <w:p w14:paraId="306C72AC" w14:textId="61A7F7B2" w:rsidR="00AB60A0" w:rsidRDefault="00B569D5" w:rsidP="00AB2E38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Máy nạp PRC 1187:</w:t>
            </w:r>
          </w:p>
          <w:p w14:paraId="615BC012" w14:textId="42E042B8" w:rsidR="0065414D" w:rsidRPr="00B569D5" w:rsidRDefault="00B569D5" w:rsidP="00AB2E38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252-694-752-593-253-749-814.</w:t>
            </w:r>
          </w:p>
        </w:tc>
        <w:tc>
          <w:tcPr>
            <w:tcW w:w="1559" w:type="dxa"/>
          </w:tcPr>
          <w:p w14:paraId="17E4693A" w14:textId="3B8E164E" w:rsidR="0065414D" w:rsidRPr="00B569D5" w:rsidRDefault="00B569D5" w:rsidP="0065414D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4</w:t>
            </w:r>
          </w:p>
        </w:tc>
        <w:tc>
          <w:tcPr>
            <w:tcW w:w="1559" w:type="dxa"/>
          </w:tcPr>
          <w:p w14:paraId="30A5A51F" w14:textId="7C1B70BF" w:rsidR="0065414D" w:rsidRPr="00B569D5" w:rsidRDefault="00B569D5" w:rsidP="0065414D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22/9/2014</w:t>
            </w:r>
          </w:p>
        </w:tc>
        <w:tc>
          <w:tcPr>
            <w:tcW w:w="2268" w:type="dxa"/>
          </w:tcPr>
          <w:p w14:paraId="5DBC61F0" w14:textId="571A0605" w:rsidR="0065414D" w:rsidRPr="00B569D5" w:rsidRDefault="00B569D5" w:rsidP="0065414D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Đc Chung</w:t>
            </w:r>
          </w:p>
        </w:tc>
        <w:tc>
          <w:tcPr>
            <w:tcW w:w="1701" w:type="dxa"/>
          </w:tcPr>
          <w:p w14:paraId="1F061F90" w14:textId="491DE38A" w:rsidR="0065414D" w:rsidRPr="00B569D5" w:rsidRDefault="00B569D5" w:rsidP="0065414D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Ban tt f</w:t>
            </w:r>
          </w:p>
        </w:tc>
        <w:tc>
          <w:tcPr>
            <w:tcW w:w="3119" w:type="dxa"/>
          </w:tcPr>
          <w:p w14:paraId="0C8E5D00" w14:textId="537E4B6F" w:rsidR="000D1A96" w:rsidRDefault="000D1A96" w:rsidP="0065414D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Không có điện áp ra</w:t>
            </w:r>
          </w:p>
          <w:p w14:paraId="48F595F4" w14:textId="3CC92B49" w:rsidR="0065414D" w:rsidRPr="00B569D5" w:rsidRDefault="00B569D5" w:rsidP="0065414D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Tổng 7 máy</w:t>
            </w:r>
            <w:r>
              <w:rPr>
                <w:rFonts w:ascii="Times New Roman" w:hAnsi="Times New Roman"/>
                <w:sz w:val="24"/>
                <w:szCs w:val="24"/>
                <w:lang w:val="nl-NL"/>
              </w:rPr>
              <w:t>,</w:t>
            </w: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đc Dũng nhận</w:t>
            </w:r>
          </w:p>
        </w:tc>
      </w:tr>
      <w:tr w:rsidR="00B569D5" w:rsidRPr="00DE510A" w14:paraId="5C13F6EB" w14:textId="77777777" w:rsidTr="0065414D">
        <w:tc>
          <w:tcPr>
            <w:tcW w:w="704" w:type="dxa"/>
          </w:tcPr>
          <w:p w14:paraId="13C74930" w14:textId="5BFF6139" w:rsidR="00B569D5" w:rsidRPr="007C56FC" w:rsidRDefault="00B569D5" w:rsidP="00B569D5">
            <w:pPr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2</w:t>
            </w:r>
          </w:p>
        </w:tc>
        <w:tc>
          <w:tcPr>
            <w:tcW w:w="3119" w:type="dxa"/>
          </w:tcPr>
          <w:p w14:paraId="6C5CE594" w14:textId="77777777" w:rsidR="00AB60A0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Tổ hợp VRU 812/S: </w:t>
            </w:r>
          </w:p>
          <w:p w14:paraId="5F4F6FC2" w14:textId="07D408A9" w:rsidR="00B569D5" w:rsidRPr="00B569D5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452-1936</w:t>
            </w:r>
          </w:p>
        </w:tc>
        <w:tc>
          <w:tcPr>
            <w:tcW w:w="1559" w:type="dxa"/>
          </w:tcPr>
          <w:p w14:paraId="057F3D99" w14:textId="4A93367F" w:rsidR="00B569D5" w:rsidRPr="00B569D5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4</w:t>
            </w:r>
          </w:p>
        </w:tc>
        <w:tc>
          <w:tcPr>
            <w:tcW w:w="1559" w:type="dxa"/>
          </w:tcPr>
          <w:p w14:paraId="7D6ABB12" w14:textId="7DE8253F" w:rsidR="00B569D5" w:rsidRPr="00B569D5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01/4/2021</w:t>
            </w:r>
          </w:p>
        </w:tc>
        <w:tc>
          <w:tcPr>
            <w:tcW w:w="2268" w:type="dxa"/>
          </w:tcPr>
          <w:p w14:paraId="02978CFE" w14:textId="77777777" w:rsidR="00B569D5" w:rsidRPr="00B569D5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1701" w:type="dxa"/>
          </w:tcPr>
          <w:p w14:paraId="0B088BAC" w14:textId="41E79FAE" w:rsidR="00B569D5" w:rsidRPr="00B569D5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Ban tt f</w:t>
            </w:r>
          </w:p>
        </w:tc>
        <w:tc>
          <w:tcPr>
            <w:tcW w:w="3119" w:type="dxa"/>
          </w:tcPr>
          <w:p w14:paraId="5E48192D" w14:textId="77777777" w:rsidR="00B569D5" w:rsidRPr="00B569D5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Hỏng công tắc bóp phát</w:t>
            </w:r>
          </w:p>
          <w:p w14:paraId="61E2FD15" w14:textId="672E22E0" w:rsidR="00B569D5" w:rsidRPr="00B569D5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Tổng 02 cái</w:t>
            </w:r>
            <w:r>
              <w:rPr>
                <w:rFonts w:ascii="Times New Roman" w:hAnsi="Times New Roman"/>
                <w:sz w:val="24"/>
                <w:szCs w:val="24"/>
                <w:lang w:val="nl-NL"/>
              </w:rPr>
              <w:t>,</w:t>
            </w: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đc Nghĩa nhận</w:t>
            </w:r>
          </w:p>
        </w:tc>
      </w:tr>
      <w:tr w:rsidR="00B569D5" w:rsidRPr="00DE510A" w14:paraId="4B4AB90B" w14:textId="77777777" w:rsidTr="0065414D">
        <w:tc>
          <w:tcPr>
            <w:tcW w:w="704" w:type="dxa"/>
          </w:tcPr>
          <w:p w14:paraId="04F4804C" w14:textId="4DE9DF2B" w:rsidR="00B569D5" w:rsidRPr="007C56FC" w:rsidRDefault="00B569D5" w:rsidP="00B569D5">
            <w:pPr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3</w:t>
            </w:r>
          </w:p>
        </w:tc>
        <w:tc>
          <w:tcPr>
            <w:tcW w:w="3119" w:type="dxa"/>
          </w:tcPr>
          <w:p w14:paraId="67461D04" w14:textId="77777777" w:rsidR="00AB60A0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Máy VRS 642: </w:t>
            </w:r>
          </w:p>
          <w:p w14:paraId="32EA9ECE" w14:textId="263C02DA" w:rsidR="00B569D5" w:rsidRPr="00B569D5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0134</w:t>
            </w:r>
          </w:p>
        </w:tc>
        <w:tc>
          <w:tcPr>
            <w:tcW w:w="1559" w:type="dxa"/>
          </w:tcPr>
          <w:p w14:paraId="6DDB0B57" w14:textId="56D2389E" w:rsidR="00B569D5" w:rsidRPr="00B569D5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4</w:t>
            </w:r>
          </w:p>
        </w:tc>
        <w:tc>
          <w:tcPr>
            <w:tcW w:w="1559" w:type="dxa"/>
          </w:tcPr>
          <w:p w14:paraId="074F05E4" w14:textId="4405EB58" w:rsidR="00B569D5" w:rsidRPr="00B569D5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28/4/2021</w:t>
            </w:r>
          </w:p>
        </w:tc>
        <w:tc>
          <w:tcPr>
            <w:tcW w:w="2268" w:type="dxa"/>
          </w:tcPr>
          <w:p w14:paraId="7DA1A3E9" w14:textId="0CA35852" w:rsidR="00B569D5" w:rsidRPr="00B569D5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Đc Chung</w:t>
            </w:r>
          </w:p>
        </w:tc>
        <w:tc>
          <w:tcPr>
            <w:tcW w:w="1701" w:type="dxa"/>
          </w:tcPr>
          <w:p w14:paraId="3D1A28AA" w14:textId="6DE5BDAF" w:rsidR="00B569D5" w:rsidRPr="00B569D5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Ban tt f</w:t>
            </w:r>
          </w:p>
        </w:tc>
        <w:tc>
          <w:tcPr>
            <w:tcW w:w="3119" w:type="dxa"/>
          </w:tcPr>
          <w:p w14:paraId="2D93676D" w14:textId="77777777" w:rsidR="00B569D5" w:rsidRPr="00B569D5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Hỏng thu phát </w:t>
            </w:r>
          </w:p>
          <w:p w14:paraId="2F96E7E3" w14:textId="66172841" w:rsidR="00B569D5" w:rsidRPr="00B569D5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Tổng 01 cái</w:t>
            </w:r>
            <w:r>
              <w:rPr>
                <w:rFonts w:ascii="Times New Roman" w:hAnsi="Times New Roman"/>
                <w:sz w:val="24"/>
                <w:szCs w:val="24"/>
                <w:lang w:val="nl-NL"/>
              </w:rPr>
              <w:t>,</w:t>
            </w: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nl-NL"/>
              </w:rPr>
              <w:t>đ</w:t>
            </w: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c cảnh nhận</w:t>
            </w:r>
          </w:p>
        </w:tc>
      </w:tr>
      <w:tr w:rsidR="00B569D5" w:rsidRPr="00DE510A" w14:paraId="294C645A" w14:textId="77777777" w:rsidTr="0065414D">
        <w:tc>
          <w:tcPr>
            <w:tcW w:w="704" w:type="dxa"/>
          </w:tcPr>
          <w:p w14:paraId="0CA9C313" w14:textId="6722A369" w:rsidR="00B569D5" w:rsidRPr="007C56FC" w:rsidRDefault="00B569D5" w:rsidP="00B569D5">
            <w:pPr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4</w:t>
            </w:r>
          </w:p>
        </w:tc>
        <w:tc>
          <w:tcPr>
            <w:tcW w:w="3119" w:type="dxa"/>
          </w:tcPr>
          <w:p w14:paraId="2A346302" w14:textId="77777777" w:rsidR="00AB60A0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Ắc qui khô PB-611: </w:t>
            </w:r>
          </w:p>
          <w:p w14:paraId="67AD6ED7" w14:textId="31C6944F" w:rsidR="00B569D5" w:rsidRPr="00B569D5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2057-2325</w:t>
            </w:r>
          </w:p>
        </w:tc>
        <w:tc>
          <w:tcPr>
            <w:tcW w:w="1559" w:type="dxa"/>
          </w:tcPr>
          <w:p w14:paraId="03821E21" w14:textId="2CA90B6D" w:rsidR="00B569D5" w:rsidRPr="00B569D5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4</w:t>
            </w:r>
          </w:p>
        </w:tc>
        <w:tc>
          <w:tcPr>
            <w:tcW w:w="1559" w:type="dxa"/>
          </w:tcPr>
          <w:p w14:paraId="31CA7A4E" w14:textId="24AB8775" w:rsidR="00B569D5" w:rsidRPr="00B569D5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08/9/2022</w:t>
            </w:r>
          </w:p>
        </w:tc>
        <w:tc>
          <w:tcPr>
            <w:tcW w:w="2268" w:type="dxa"/>
          </w:tcPr>
          <w:p w14:paraId="3FC2E385" w14:textId="0E9D8E59" w:rsidR="00B569D5" w:rsidRPr="00B569D5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Đc trường</w:t>
            </w:r>
          </w:p>
        </w:tc>
        <w:tc>
          <w:tcPr>
            <w:tcW w:w="1701" w:type="dxa"/>
          </w:tcPr>
          <w:p w14:paraId="329F2F59" w14:textId="21AADCDC" w:rsidR="00B569D5" w:rsidRPr="00B569D5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Ban tt f</w:t>
            </w:r>
          </w:p>
        </w:tc>
        <w:tc>
          <w:tcPr>
            <w:tcW w:w="3119" w:type="dxa"/>
          </w:tcPr>
          <w:p w14:paraId="32519772" w14:textId="358EA7D3" w:rsidR="000D1A96" w:rsidRDefault="000D1A96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Không tích điện</w:t>
            </w:r>
          </w:p>
          <w:p w14:paraId="1FE82E7E" w14:textId="5E5D09E6" w:rsidR="00B569D5" w:rsidRPr="00B569D5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Tổng 02, đc Nghĩa nhận</w:t>
            </w:r>
          </w:p>
        </w:tc>
      </w:tr>
      <w:tr w:rsidR="00B569D5" w:rsidRPr="00DE510A" w14:paraId="1154CDF3" w14:textId="77777777" w:rsidTr="0065414D">
        <w:tc>
          <w:tcPr>
            <w:tcW w:w="704" w:type="dxa"/>
          </w:tcPr>
          <w:p w14:paraId="72B29C98" w14:textId="65D94FC1" w:rsidR="00B569D5" w:rsidRPr="007C56FC" w:rsidRDefault="00B569D5" w:rsidP="00B569D5">
            <w:pPr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5</w:t>
            </w:r>
          </w:p>
        </w:tc>
        <w:tc>
          <w:tcPr>
            <w:tcW w:w="3119" w:type="dxa"/>
          </w:tcPr>
          <w:p w14:paraId="492E737F" w14:textId="03893261" w:rsidR="00B569D5" w:rsidRPr="00B569D5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Ắc qui VRH 811/s</w:t>
            </w:r>
          </w:p>
        </w:tc>
        <w:tc>
          <w:tcPr>
            <w:tcW w:w="1559" w:type="dxa"/>
          </w:tcPr>
          <w:p w14:paraId="1611A7C8" w14:textId="415E6F08" w:rsidR="00B569D5" w:rsidRPr="00B569D5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4</w:t>
            </w:r>
          </w:p>
        </w:tc>
        <w:tc>
          <w:tcPr>
            <w:tcW w:w="1559" w:type="dxa"/>
          </w:tcPr>
          <w:p w14:paraId="3E5E5290" w14:textId="649DCCCD" w:rsidR="00B569D5" w:rsidRPr="00B569D5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08/9/2022</w:t>
            </w:r>
          </w:p>
        </w:tc>
        <w:tc>
          <w:tcPr>
            <w:tcW w:w="2268" w:type="dxa"/>
          </w:tcPr>
          <w:p w14:paraId="43922CEA" w14:textId="75E324B4" w:rsidR="00B569D5" w:rsidRPr="00B569D5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Đc trường</w:t>
            </w:r>
          </w:p>
        </w:tc>
        <w:tc>
          <w:tcPr>
            <w:tcW w:w="1701" w:type="dxa"/>
          </w:tcPr>
          <w:p w14:paraId="59D1D53D" w14:textId="32E7A82F" w:rsidR="00B569D5" w:rsidRPr="00B569D5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Ban tt f</w:t>
            </w:r>
          </w:p>
        </w:tc>
        <w:tc>
          <w:tcPr>
            <w:tcW w:w="3119" w:type="dxa"/>
          </w:tcPr>
          <w:p w14:paraId="371B644A" w14:textId="2490B42E" w:rsidR="000D1A96" w:rsidRDefault="000D1A96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 xml:space="preserve">Không tích điện </w:t>
            </w:r>
          </w:p>
          <w:p w14:paraId="61EE62E5" w14:textId="357A7D08" w:rsidR="00B569D5" w:rsidRPr="00B569D5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Tổng 9 quả, đc Nghĩa nhận</w:t>
            </w:r>
          </w:p>
        </w:tc>
      </w:tr>
      <w:tr w:rsidR="000D1A96" w:rsidRPr="007C56FC" w14:paraId="0A010514" w14:textId="77777777" w:rsidTr="0065414D">
        <w:tc>
          <w:tcPr>
            <w:tcW w:w="704" w:type="dxa"/>
          </w:tcPr>
          <w:p w14:paraId="3532F5DD" w14:textId="124410D9" w:rsidR="000D1A96" w:rsidRDefault="000C3E76" w:rsidP="000D1A96">
            <w:pPr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6</w:t>
            </w:r>
          </w:p>
        </w:tc>
        <w:tc>
          <w:tcPr>
            <w:tcW w:w="3119" w:type="dxa"/>
          </w:tcPr>
          <w:p w14:paraId="7F0EF9CC" w14:textId="330EA29F" w:rsidR="000D1A96" w:rsidRDefault="000D1A96" w:rsidP="000D1A96">
            <w:pPr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Máy tính bảng Arbor</w:t>
            </w:r>
          </w:p>
        </w:tc>
        <w:tc>
          <w:tcPr>
            <w:tcW w:w="1559" w:type="dxa"/>
          </w:tcPr>
          <w:p w14:paraId="7C91F121" w14:textId="2DD36E50" w:rsidR="000D1A96" w:rsidRDefault="000D1A96" w:rsidP="000D1A96">
            <w:pPr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4</w:t>
            </w:r>
          </w:p>
        </w:tc>
        <w:tc>
          <w:tcPr>
            <w:tcW w:w="1559" w:type="dxa"/>
          </w:tcPr>
          <w:p w14:paraId="05DC8018" w14:textId="77777777" w:rsidR="000D1A96" w:rsidRDefault="000D1A96" w:rsidP="000D1A96">
            <w:pPr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2268" w:type="dxa"/>
          </w:tcPr>
          <w:p w14:paraId="772ACAFE" w14:textId="0D50A18B" w:rsidR="000D1A96" w:rsidRDefault="000D1A96" w:rsidP="000D1A96">
            <w:pPr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Đc Trường</w:t>
            </w:r>
          </w:p>
        </w:tc>
        <w:tc>
          <w:tcPr>
            <w:tcW w:w="1701" w:type="dxa"/>
          </w:tcPr>
          <w:p w14:paraId="3FBA6DE8" w14:textId="72D66897" w:rsidR="000D1A96" w:rsidRPr="00E57758" w:rsidRDefault="000D1A96" w:rsidP="000D1A96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d463</w:t>
            </w:r>
          </w:p>
        </w:tc>
        <w:tc>
          <w:tcPr>
            <w:tcW w:w="3119" w:type="dxa"/>
          </w:tcPr>
          <w:p w14:paraId="6E172C07" w14:textId="4473E98C" w:rsidR="000D1A96" w:rsidRDefault="000D1A96" w:rsidP="000D1A96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Hỏng</w:t>
            </w:r>
          </w:p>
        </w:tc>
      </w:tr>
    </w:tbl>
    <w:p w14:paraId="6E918837" w14:textId="0122DD6E" w:rsidR="000158D4" w:rsidRDefault="000158D4" w:rsidP="00B95716">
      <w:pPr>
        <w:jc w:val="center"/>
        <w:rPr>
          <w:rFonts w:ascii="Times New Roman" w:hAnsi="Times New Roman"/>
          <w:b/>
        </w:rPr>
      </w:pPr>
    </w:p>
    <w:p w14:paraId="319563AF" w14:textId="77777777" w:rsidR="000158D4" w:rsidRDefault="000158D4">
      <w:pPr>
        <w:spacing w:after="200"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48A19C25" w14:textId="77777777" w:rsidR="00A61C75" w:rsidRDefault="00A61C75">
      <w:pPr>
        <w:spacing w:after="200" w:line="276" w:lineRule="auto"/>
        <w:rPr>
          <w:rFonts w:ascii="Times New Roman" w:hAnsi="Times New Roman"/>
          <w:b/>
          <w:bCs/>
          <w:color w:val="000000" w:themeColor="text1"/>
          <w:sz w:val="32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6"/>
        </w:rPr>
        <w:lastRenderedPageBreak/>
        <w:br w:type="page"/>
      </w:r>
    </w:p>
    <w:p w14:paraId="6B7561C9" w14:textId="54343A97" w:rsidR="007C56FC" w:rsidRPr="00FE76C6" w:rsidRDefault="00FE76C6" w:rsidP="007C56FC">
      <w:pPr>
        <w:jc w:val="center"/>
        <w:rPr>
          <w:rFonts w:ascii="Times New Roman" w:hAnsi="Times New Roman"/>
          <w:b/>
          <w:bCs/>
          <w:color w:val="000000" w:themeColor="text1"/>
          <w:sz w:val="32"/>
          <w:szCs w:val="36"/>
        </w:rPr>
      </w:pPr>
      <w:r w:rsidRPr="00FE76C6">
        <w:rPr>
          <w:rFonts w:ascii="Times New Roman" w:hAnsi="Times New Roman"/>
          <w:b/>
          <w:bCs/>
          <w:color w:val="000000" w:themeColor="text1"/>
          <w:sz w:val="32"/>
          <w:szCs w:val="36"/>
        </w:rPr>
        <w:lastRenderedPageBreak/>
        <w:t xml:space="preserve">Phụ lục </w:t>
      </w:r>
      <w:r w:rsidR="000C3E76">
        <w:rPr>
          <w:rFonts w:ascii="Times New Roman" w:hAnsi="Times New Roman"/>
          <w:b/>
          <w:bCs/>
          <w:color w:val="000000" w:themeColor="text1"/>
          <w:sz w:val="32"/>
          <w:szCs w:val="36"/>
        </w:rPr>
        <w:t xml:space="preserve">3: </w:t>
      </w:r>
      <w:r w:rsidR="007C56FC" w:rsidRPr="00FE76C6">
        <w:rPr>
          <w:rFonts w:ascii="Times New Roman" w:hAnsi="Times New Roman"/>
          <w:b/>
          <w:bCs/>
          <w:color w:val="000000" w:themeColor="text1"/>
          <w:sz w:val="32"/>
          <w:szCs w:val="36"/>
        </w:rPr>
        <w:t>Số lượng, chủng loại, số máy (</w:t>
      </w:r>
      <w:r w:rsidR="007C56FC" w:rsidRPr="00FE76C6">
        <w:rPr>
          <w:rFonts w:ascii="Times New Roman" w:hAnsi="Times New Roman"/>
          <w:b/>
          <w:bCs/>
          <w:i/>
          <w:iCs/>
          <w:color w:val="000000" w:themeColor="text1"/>
          <w:sz w:val="32"/>
          <w:szCs w:val="36"/>
        </w:rPr>
        <w:t>Serial Number</w:t>
      </w:r>
      <w:r w:rsidR="007C56FC" w:rsidRPr="00FE76C6">
        <w:rPr>
          <w:rFonts w:ascii="Times New Roman" w:hAnsi="Times New Roman"/>
          <w:b/>
          <w:bCs/>
          <w:color w:val="000000" w:themeColor="text1"/>
          <w:sz w:val="32"/>
          <w:szCs w:val="36"/>
        </w:rPr>
        <w:t>), năm nhận cấp phát</w:t>
      </w:r>
    </w:p>
    <w:tbl>
      <w:tblPr>
        <w:tblW w:w="1417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3686"/>
        <w:gridCol w:w="992"/>
        <w:gridCol w:w="8788"/>
      </w:tblGrid>
      <w:tr w:rsidR="007C56FC" w:rsidRPr="00FE76C6" w14:paraId="431D96B3" w14:textId="77777777" w:rsidTr="00475DE4">
        <w:trPr>
          <w:trHeight w:val="360"/>
          <w:tblHeader/>
        </w:trPr>
        <w:tc>
          <w:tcPr>
            <w:tcW w:w="141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5417A" w14:textId="77777777" w:rsidR="007C56FC" w:rsidRPr="00FE76C6" w:rsidRDefault="007C56FC" w:rsidP="00475DE4">
            <w:pPr>
              <w:rPr>
                <w:rFonts w:ascii="Times New Roman" w:hAnsi="Times New Roman"/>
                <w:b/>
                <w:bCs/>
                <w:color w:val="000000" w:themeColor="text1"/>
                <w:sz w:val="32"/>
                <w:szCs w:val="36"/>
              </w:rPr>
            </w:pPr>
          </w:p>
        </w:tc>
      </w:tr>
      <w:tr w:rsidR="007C56FC" w:rsidRPr="007C56FC" w14:paraId="7770E87B" w14:textId="77777777" w:rsidTr="00475DE4">
        <w:trPr>
          <w:trHeight w:val="570"/>
          <w:tblHeader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B1F67" w14:textId="77777777" w:rsidR="007C56FC" w:rsidRPr="007C56FC" w:rsidRDefault="007C56FC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TT</w:t>
            </w:r>
          </w:p>
        </w:tc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8C1B" w14:textId="77777777" w:rsidR="007C56FC" w:rsidRPr="007C56FC" w:rsidRDefault="007C56FC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Tên trang bị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BD1E8" w14:textId="77777777" w:rsidR="007C56FC" w:rsidRPr="007C56FC" w:rsidRDefault="007C56FC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Tổng cộng</w:t>
            </w:r>
          </w:p>
        </w:tc>
        <w:tc>
          <w:tcPr>
            <w:tcW w:w="87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092EA" w14:textId="77777777" w:rsidR="007C56FC" w:rsidRPr="007C56FC" w:rsidRDefault="007C56FC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Năm nhận máy, số máy</w:t>
            </w:r>
          </w:p>
        </w:tc>
      </w:tr>
      <w:tr w:rsidR="007C56FC" w:rsidRPr="007C56FC" w14:paraId="429F2E8A" w14:textId="77777777" w:rsidTr="00475DE4">
        <w:trPr>
          <w:trHeight w:val="570"/>
          <w:tblHeader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93AFD8" w14:textId="77777777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3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CDC05E" w14:textId="77777777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59BA41" w14:textId="77777777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87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4B1CDE" w14:textId="77777777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7C56FC" w:rsidRPr="007C56FC" w14:paraId="667E3A9F" w14:textId="77777777" w:rsidTr="00475DE4">
        <w:trPr>
          <w:trHeight w:val="570"/>
          <w:tblHeader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C93F51" w14:textId="77777777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3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8F08CE" w14:textId="77777777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517C6A" w14:textId="77777777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87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1E9D1D" w14:textId="77777777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7C56FC" w:rsidRPr="007C56FC" w14:paraId="5B14CFD0" w14:textId="77777777" w:rsidTr="00475DE4">
        <w:trPr>
          <w:trHeight w:val="33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BE4D8" w14:textId="77777777" w:rsidR="007C56FC" w:rsidRPr="00A241D3" w:rsidRDefault="007C56FC" w:rsidP="00475DE4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A241D3">
              <w:rPr>
                <w:rFonts w:ascii="Times New Roman" w:hAnsi="Times New Roman"/>
                <w:b/>
                <w:bCs/>
                <w:color w:val="000000" w:themeColor="text1"/>
              </w:rPr>
              <w:t>I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6E857" w14:textId="77777777" w:rsidR="007C56FC" w:rsidRPr="00A241D3" w:rsidRDefault="007C56FC" w:rsidP="00475DE4">
            <w:pPr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A241D3">
              <w:rPr>
                <w:rFonts w:ascii="Times New Roman" w:hAnsi="Times New Roman"/>
                <w:b/>
                <w:bCs/>
                <w:color w:val="000000" w:themeColor="text1"/>
              </w:rPr>
              <w:t>TRANG BỊ VTĐ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C4273" w14:textId="77777777" w:rsidR="007C56FC" w:rsidRPr="007C56FC" w:rsidRDefault="007C56FC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 </w:t>
            </w:r>
          </w:p>
        </w:tc>
        <w:tc>
          <w:tcPr>
            <w:tcW w:w="8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DFE61" w14:textId="77777777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7C56FC" w:rsidRPr="007C56FC" w14:paraId="2BBE03EB" w14:textId="77777777" w:rsidTr="00475DE4">
        <w:trPr>
          <w:trHeight w:val="33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55313" w14:textId="77777777" w:rsidR="007C56FC" w:rsidRPr="007C56FC" w:rsidRDefault="007C56FC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0EB0C" w14:textId="77777777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Máy VRS-631/S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621D2" w14:textId="3B27DB66" w:rsidR="007C56FC" w:rsidRPr="007C56FC" w:rsidRDefault="00F64A84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6</w:t>
            </w:r>
          </w:p>
        </w:tc>
        <w:tc>
          <w:tcPr>
            <w:tcW w:w="8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6EC1F" w14:textId="77777777" w:rsidR="00037191" w:rsidRPr="006651D7" w:rsidRDefault="007C56FC" w:rsidP="00475DE4">
            <w:pPr>
              <w:rPr>
                <w:rFonts w:ascii="Times New Roman" w:hAnsi="Times New Roman"/>
                <w:b/>
                <w:bCs/>
                <w:i/>
                <w:color w:val="000000" w:themeColor="text1"/>
                <w:lang w:val="fr-FR"/>
              </w:rPr>
            </w:pPr>
            <w:r w:rsidRPr="006651D7">
              <w:rPr>
                <w:rFonts w:ascii="Times New Roman" w:hAnsi="Times New Roman"/>
                <w:b/>
                <w:bCs/>
                <w:color w:val="000000" w:themeColor="text1"/>
                <w:lang w:val="fr-FR"/>
              </w:rPr>
              <w:t>201</w:t>
            </w:r>
            <w:r w:rsidR="00037191" w:rsidRPr="006651D7">
              <w:rPr>
                <w:rFonts w:ascii="Times New Roman" w:hAnsi="Times New Roman"/>
                <w:b/>
                <w:bCs/>
                <w:color w:val="000000" w:themeColor="text1"/>
                <w:lang w:val="fr-FR"/>
              </w:rPr>
              <w:t>7</w:t>
            </w:r>
            <w:r w:rsidRPr="006651D7">
              <w:rPr>
                <w:rFonts w:ascii="Times New Roman" w:hAnsi="Times New Roman"/>
                <w:b/>
                <w:bCs/>
                <w:color w:val="000000" w:themeColor="text1"/>
                <w:lang w:val="fr-FR"/>
              </w:rPr>
              <w:t xml:space="preserve"> = </w:t>
            </w:r>
            <w:r w:rsidR="00037191" w:rsidRPr="006651D7">
              <w:rPr>
                <w:rFonts w:ascii="Times New Roman" w:hAnsi="Times New Roman"/>
                <w:b/>
                <w:bCs/>
                <w:color w:val="000000" w:themeColor="text1"/>
                <w:lang w:val="fr-FR"/>
              </w:rPr>
              <w:t>5</w:t>
            </w:r>
            <w:r w:rsidRPr="006651D7">
              <w:rPr>
                <w:rFonts w:ascii="Times New Roman" w:hAnsi="Times New Roman"/>
                <w:b/>
                <w:bCs/>
                <w:i/>
                <w:color w:val="000000" w:themeColor="text1"/>
                <w:lang w:val="fr-FR"/>
              </w:rPr>
              <w:t xml:space="preserve">  </w:t>
            </w:r>
          </w:p>
          <w:p w14:paraId="3283DB0E" w14:textId="539B8D1A" w:rsidR="007C56FC" w:rsidRPr="006651D7" w:rsidRDefault="007C56FC" w:rsidP="00475DE4">
            <w:pPr>
              <w:rPr>
                <w:rFonts w:ascii="Times New Roman" w:hAnsi="Times New Roman"/>
                <w:b/>
                <w:bCs/>
                <w:i/>
                <w:color w:val="000000" w:themeColor="text1"/>
                <w:lang w:val="fr-FR"/>
              </w:rPr>
            </w:pPr>
            <w:r w:rsidRPr="006651D7">
              <w:rPr>
                <w:rFonts w:ascii="Times New Roman" w:hAnsi="Times New Roman"/>
                <w:color w:val="000000" w:themeColor="text1"/>
                <w:lang w:val="fr-FR"/>
              </w:rPr>
              <w:t xml:space="preserve">VI041203010100247 - VI041203010100358 </w:t>
            </w:r>
            <w:r w:rsidR="00037191" w:rsidRPr="006651D7">
              <w:rPr>
                <w:rFonts w:ascii="Times New Roman" w:hAnsi="Times New Roman"/>
                <w:color w:val="000000" w:themeColor="text1"/>
                <w:lang w:val="fr-FR"/>
              </w:rPr>
              <w:t>-</w:t>
            </w:r>
            <w:r w:rsidRPr="006651D7">
              <w:rPr>
                <w:rFonts w:ascii="Times New Roman" w:hAnsi="Times New Roman"/>
                <w:color w:val="000000" w:themeColor="text1"/>
                <w:lang w:val="fr-FR"/>
              </w:rPr>
              <w:t>VI041203010100887</w:t>
            </w:r>
          </w:p>
          <w:p w14:paraId="0777714B" w14:textId="0F452B9A" w:rsidR="007C56FC" w:rsidRPr="006651D7" w:rsidRDefault="007C56FC" w:rsidP="00475DE4">
            <w:pPr>
              <w:rPr>
                <w:rFonts w:ascii="Times New Roman" w:hAnsi="Times New Roman"/>
                <w:color w:val="000000" w:themeColor="text1"/>
                <w:lang w:val="fr-FR"/>
              </w:rPr>
            </w:pPr>
            <w:r w:rsidRPr="006651D7">
              <w:rPr>
                <w:rFonts w:ascii="Times New Roman" w:hAnsi="Times New Roman"/>
                <w:color w:val="000000" w:themeColor="text1"/>
                <w:lang w:val="fr-FR"/>
              </w:rPr>
              <w:t>VI041203010100805</w:t>
            </w:r>
            <w:r w:rsidR="00037191" w:rsidRPr="006651D7">
              <w:rPr>
                <w:rFonts w:ascii="Times New Roman" w:hAnsi="Times New Roman"/>
                <w:color w:val="000000" w:themeColor="text1"/>
                <w:lang w:val="fr-FR"/>
              </w:rPr>
              <w:t xml:space="preserve"> - VI041203010100883</w:t>
            </w:r>
          </w:p>
          <w:p w14:paraId="0C420F7C" w14:textId="0D436393" w:rsidR="007C56FC" w:rsidRPr="006651D7" w:rsidRDefault="007C56FC" w:rsidP="00475DE4">
            <w:pPr>
              <w:rPr>
                <w:rFonts w:ascii="Times New Roman" w:hAnsi="Times New Roman"/>
                <w:b/>
                <w:bCs/>
                <w:i/>
                <w:color w:val="000000" w:themeColor="text1"/>
                <w:lang w:val="fr-FR"/>
              </w:rPr>
            </w:pPr>
            <w:r w:rsidRPr="006651D7">
              <w:rPr>
                <w:rFonts w:ascii="Times New Roman" w:hAnsi="Times New Roman"/>
                <w:b/>
                <w:bCs/>
                <w:color w:val="000000" w:themeColor="text1"/>
                <w:lang w:val="fr-FR"/>
              </w:rPr>
              <w:t>20</w:t>
            </w:r>
            <w:r w:rsidR="00037191" w:rsidRPr="006651D7">
              <w:rPr>
                <w:rFonts w:ascii="Times New Roman" w:hAnsi="Times New Roman"/>
                <w:b/>
                <w:bCs/>
                <w:color w:val="000000" w:themeColor="text1"/>
                <w:lang w:val="fr-FR"/>
              </w:rPr>
              <w:t>18</w:t>
            </w:r>
            <w:r w:rsidRPr="006651D7">
              <w:rPr>
                <w:rFonts w:ascii="Times New Roman" w:hAnsi="Times New Roman"/>
                <w:b/>
                <w:bCs/>
                <w:color w:val="000000" w:themeColor="text1"/>
                <w:lang w:val="fr-FR"/>
              </w:rPr>
              <w:t xml:space="preserve"> = 1 </w:t>
            </w:r>
          </w:p>
          <w:p w14:paraId="2031A61A" w14:textId="167C8040" w:rsidR="007C56FC" w:rsidRPr="00F64A84" w:rsidRDefault="007C56FC" w:rsidP="00475DE4">
            <w:pPr>
              <w:rPr>
                <w:rFonts w:ascii="Times New Roman" w:hAnsi="Times New Roman"/>
                <w:b/>
                <w:bCs/>
                <w:i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 xml:space="preserve">VI041203010100085 </w:t>
            </w:r>
          </w:p>
        </w:tc>
      </w:tr>
      <w:tr w:rsidR="007C56FC" w:rsidRPr="007C56FC" w14:paraId="78656C2B" w14:textId="77777777" w:rsidTr="00475DE4">
        <w:trPr>
          <w:trHeight w:val="33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92B5C" w14:textId="77777777" w:rsidR="007C56FC" w:rsidRPr="007C56FC" w:rsidRDefault="007C56FC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12BDB" w14:textId="77777777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Máy VRU-611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C5CAD" w14:textId="27FB8DE0" w:rsidR="007C56FC" w:rsidRPr="007C56FC" w:rsidRDefault="00F64A84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7</w:t>
            </w:r>
          </w:p>
        </w:tc>
        <w:tc>
          <w:tcPr>
            <w:tcW w:w="8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C5D3F" w14:textId="6480CC93" w:rsidR="007C56FC" w:rsidRPr="007C56FC" w:rsidRDefault="007C56FC" w:rsidP="00475DE4">
            <w:pPr>
              <w:jc w:val="both"/>
              <w:rPr>
                <w:rFonts w:ascii="Times New Roman" w:hAnsi="Times New Roman"/>
                <w:b/>
                <w:color w:val="000000" w:themeColor="text1"/>
              </w:rPr>
            </w:pPr>
            <w:r w:rsidRPr="007C56FC">
              <w:rPr>
                <w:rFonts w:ascii="Times New Roman" w:hAnsi="Times New Roman"/>
                <w:b/>
                <w:color w:val="000000" w:themeColor="text1"/>
              </w:rPr>
              <w:t xml:space="preserve">2014 = </w:t>
            </w:r>
            <w:r w:rsidR="00F64A84">
              <w:rPr>
                <w:rFonts w:ascii="Times New Roman" w:hAnsi="Times New Roman"/>
                <w:b/>
                <w:color w:val="000000" w:themeColor="text1"/>
              </w:rPr>
              <w:t>06</w:t>
            </w:r>
          </w:p>
          <w:p w14:paraId="370C161A" w14:textId="0C67C8E1" w:rsidR="007C56FC" w:rsidRPr="00F64A84" w:rsidRDefault="007C56FC" w:rsidP="00F64A84">
            <w:pPr>
              <w:jc w:val="both"/>
              <w:rPr>
                <w:rFonts w:ascii="Times New Roman" w:hAnsi="Times New Roman"/>
                <w:color w:val="000000" w:themeColor="text1"/>
              </w:rPr>
            </w:pPr>
            <w:r w:rsidRPr="00F64A84">
              <w:rPr>
                <w:rFonts w:ascii="Times New Roman" w:hAnsi="Times New Roman"/>
                <w:color w:val="000000" w:themeColor="text1"/>
                <w:w w:val="90"/>
              </w:rPr>
              <w:t>1352-1484-1285-1503-1292-1471</w:t>
            </w:r>
            <w:r w:rsidRPr="007C56FC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7C56FC">
              <w:rPr>
                <w:rFonts w:ascii="Times New Roman" w:hAnsi="Times New Roman"/>
                <w:b/>
                <w:bCs/>
                <w:i/>
                <w:color w:val="000000" w:themeColor="text1"/>
              </w:rPr>
              <w:br/>
            </w:r>
            <w:r w:rsidRPr="007C56FC">
              <w:rPr>
                <w:rFonts w:ascii="Times New Roman" w:hAnsi="Times New Roman"/>
                <w:b/>
                <w:bCs/>
                <w:color w:val="000000" w:themeColor="text1"/>
              </w:rPr>
              <w:t>2023 = 0</w:t>
            </w:r>
            <w:r w:rsidR="00F64A84">
              <w:rPr>
                <w:rFonts w:ascii="Times New Roman" w:hAnsi="Times New Roman"/>
                <w:b/>
                <w:bCs/>
                <w:color w:val="000000" w:themeColor="text1"/>
              </w:rPr>
              <w:t>1</w:t>
            </w:r>
          </w:p>
          <w:p w14:paraId="65B8AA2D" w14:textId="27D9925D" w:rsidR="007C56FC" w:rsidRPr="007C56FC" w:rsidRDefault="007C56FC" w:rsidP="00475DE4">
            <w:pPr>
              <w:jc w:val="both"/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bCs/>
                <w:color w:val="000000" w:themeColor="text1"/>
              </w:rPr>
              <w:t>3201</w:t>
            </w:r>
          </w:p>
        </w:tc>
      </w:tr>
      <w:tr w:rsidR="007C56FC" w:rsidRPr="007C56FC" w14:paraId="01C8C6BD" w14:textId="77777777" w:rsidTr="00475DE4">
        <w:trPr>
          <w:trHeight w:val="33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406B4" w14:textId="77777777" w:rsidR="007C56FC" w:rsidRPr="007C56FC" w:rsidRDefault="007C56FC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1EC67" w14:textId="77777777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Máy thu phát VRP-612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6EA10" w14:textId="651AA161" w:rsidR="007C56FC" w:rsidRPr="007C56FC" w:rsidRDefault="001017D7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11</w:t>
            </w:r>
          </w:p>
        </w:tc>
        <w:tc>
          <w:tcPr>
            <w:tcW w:w="8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E1598" w14:textId="08BA7A33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b/>
                <w:bCs/>
                <w:color w:val="000000" w:themeColor="text1"/>
              </w:rPr>
              <w:t xml:space="preserve">2014 </w:t>
            </w:r>
            <w:r w:rsidRPr="007C56FC">
              <w:rPr>
                <w:rFonts w:ascii="Times New Roman" w:hAnsi="Times New Roman"/>
                <w:color w:val="000000" w:themeColor="text1"/>
              </w:rPr>
              <w:t xml:space="preserve">= </w:t>
            </w:r>
            <w:r w:rsidR="00980BE8">
              <w:rPr>
                <w:rFonts w:ascii="Times New Roman" w:hAnsi="Times New Roman"/>
                <w:color w:val="000000" w:themeColor="text1"/>
              </w:rPr>
              <w:t>9</w:t>
            </w:r>
            <w:r w:rsidRPr="007C56FC">
              <w:rPr>
                <w:rFonts w:ascii="Times New Roman" w:hAnsi="Times New Roman"/>
                <w:color w:val="000000" w:themeColor="text1"/>
              </w:rPr>
              <w:t xml:space="preserve"> </w:t>
            </w:r>
          </w:p>
          <w:p w14:paraId="13A769D7" w14:textId="77777777" w:rsidR="001017D7" w:rsidRDefault="001017D7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 xml:space="preserve">0826 - 0773 - 0869 - 0412 - 0548 - 0428 - 0363 - 0471 - 0891 </w:t>
            </w:r>
          </w:p>
          <w:p w14:paraId="557C2C49" w14:textId="2A0EC4FA" w:rsidR="007C56FC" w:rsidRPr="007C56FC" w:rsidRDefault="007C56FC" w:rsidP="00475DE4">
            <w:pPr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7C56FC">
              <w:rPr>
                <w:rFonts w:ascii="Times New Roman" w:hAnsi="Times New Roman"/>
                <w:b/>
                <w:bCs/>
                <w:color w:val="000000" w:themeColor="text1"/>
              </w:rPr>
              <w:t xml:space="preserve">2021 = 2 </w:t>
            </w:r>
          </w:p>
          <w:p w14:paraId="7C05B39F" w14:textId="01EB65B6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2780 - 2840</w:t>
            </w:r>
          </w:p>
        </w:tc>
      </w:tr>
      <w:tr w:rsidR="007C56FC" w:rsidRPr="007C56FC" w14:paraId="74A70AF8" w14:textId="77777777" w:rsidTr="00475DE4">
        <w:trPr>
          <w:trHeight w:val="33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4FE07" w14:textId="77777777" w:rsidR="007C56FC" w:rsidRPr="007C56FC" w:rsidRDefault="007C56FC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22BA2" w14:textId="77777777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Máy VRS-642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0BE91" w14:textId="69BA67F5" w:rsidR="007C56FC" w:rsidRPr="007C56FC" w:rsidRDefault="001017D7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6</w:t>
            </w:r>
          </w:p>
        </w:tc>
        <w:tc>
          <w:tcPr>
            <w:tcW w:w="8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B9CE9" w14:textId="5E41C298" w:rsidR="007C56FC" w:rsidRPr="007C56FC" w:rsidRDefault="007C56FC" w:rsidP="00475DE4">
            <w:pPr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7C56FC">
              <w:rPr>
                <w:rFonts w:ascii="Times New Roman" w:hAnsi="Times New Roman"/>
                <w:b/>
                <w:bCs/>
                <w:color w:val="000000" w:themeColor="text1"/>
              </w:rPr>
              <w:t xml:space="preserve">2014 </w:t>
            </w:r>
            <w:r w:rsidRPr="003A1730">
              <w:rPr>
                <w:rFonts w:ascii="Times New Roman" w:hAnsi="Times New Roman"/>
                <w:b/>
                <w:bCs/>
                <w:color w:val="000000" w:themeColor="text1"/>
              </w:rPr>
              <w:t xml:space="preserve">= </w:t>
            </w:r>
            <w:r w:rsidR="003A1730" w:rsidRPr="003A1730">
              <w:rPr>
                <w:rFonts w:ascii="Times New Roman" w:hAnsi="Times New Roman"/>
                <w:b/>
                <w:bCs/>
                <w:color w:val="000000" w:themeColor="text1"/>
              </w:rPr>
              <w:t>01</w:t>
            </w:r>
          </w:p>
          <w:p w14:paraId="543F877C" w14:textId="090976D8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 xml:space="preserve">0134 </w:t>
            </w:r>
          </w:p>
          <w:p w14:paraId="06169253" w14:textId="2DC0BFF3" w:rsidR="003A1730" w:rsidRDefault="007C56FC" w:rsidP="00475DE4">
            <w:pPr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7C56FC">
              <w:rPr>
                <w:rFonts w:ascii="Times New Roman" w:hAnsi="Times New Roman"/>
                <w:b/>
                <w:bCs/>
                <w:color w:val="000000" w:themeColor="text1"/>
              </w:rPr>
              <w:t xml:space="preserve">2021 = </w:t>
            </w:r>
            <w:r w:rsidR="003A1730">
              <w:rPr>
                <w:rFonts w:ascii="Times New Roman" w:hAnsi="Times New Roman"/>
                <w:b/>
                <w:bCs/>
                <w:color w:val="000000" w:themeColor="text1"/>
              </w:rPr>
              <w:t>02</w:t>
            </w:r>
            <w:r w:rsidRPr="007C56FC">
              <w:rPr>
                <w:rFonts w:ascii="Times New Roman" w:hAnsi="Times New Roman"/>
                <w:b/>
                <w:bCs/>
                <w:color w:val="000000" w:themeColor="text1"/>
              </w:rPr>
              <w:t xml:space="preserve"> </w:t>
            </w:r>
          </w:p>
          <w:p w14:paraId="243D8F05" w14:textId="336D605D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b/>
                <w:bCs/>
                <w:color w:val="000000" w:themeColor="text1"/>
              </w:rPr>
              <w:t xml:space="preserve"> </w:t>
            </w:r>
            <w:r w:rsidR="001017D7" w:rsidRPr="007C56FC">
              <w:rPr>
                <w:rFonts w:ascii="Times New Roman" w:hAnsi="Times New Roman"/>
                <w:color w:val="000000" w:themeColor="text1"/>
              </w:rPr>
              <w:t>00601-00619</w:t>
            </w:r>
          </w:p>
          <w:p w14:paraId="0FB03782" w14:textId="47C628D6" w:rsidR="003A1730" w:rsidRDefault="007C56FC" w:rsidP="00475DE4">
            <w:pPr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7C56FC">
              <w:rPr>
                <w:rFonts w:ascii="Times New Roman" w:hAnsi="Times New Roman"/>
                <w:b/>
                <w:bCs/>
                <w:color w:val="000000" w:themeColor="text1"/>
              </w:rPr>
              <w:t xml:space="preserve">2022 = </w:t>
            </w:r>
            <w:r w:rsidR="003A1730">
              <w:rPr>
                <w:rFonts w:ascii="Times New Roman" w:hAnsi="Times New Roman"/>
                <w:b/>
                <w:bCs/>
                <w:color w:val="000000" w:themeColor="text1"/>
              </w:rPr>
              <w:t>03</w:t>
            </w:r>
          </w:p>
          <w:p w14:paraId="4BB833C6" w14:textId="2AF83905" w:rsidR="007C56FC" w:rsidRPr="001017D7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b/>
                <w:bCs/>
                <w:color w:val="000000" w:themeColor="text1"/>
              </w:rPr>
              <w:t xml:space="preserve"> </w:t>
            </w:r>
            <w:r w:rsidR="001017D7" w:rsidRPr="007C56FC">
              <w:rPr>
                <w:rFonts w:ascii="Times New Roman" w:hAnsi="Times New Roman"/>
                <w:color w:val="000000" w:themeColor="text1"/>
              </w:rPr>
              <w:t>0341 - 0181 - 0118</w:t>
            </w:r>
            <w:r w:rsidRPr="007C56FC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7C56FC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</w:p>
        </w:tc>
      </w:tr>
      <w:tr w:rsidR="007C56FC" w:rsidRPr="00DE510A" w14:paraId="1266E7CB" w14:textId="77777777" w:rsidTr="00D45DA6">
        <w:trPr>
          <w:cantSplit/>
          <w:trHeight w:val="33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CB658" w14:textId="77777777" w:rsidR="007C56FC" w:rsidRPr="007C56FC" w:rsidRDefault="007C56FC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lastRenderedPageBreak/>
              <w:t>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C1753" w14:textId="77777777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Máy VRP-712/S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79E53" w14:textId="1CBDE6B6" w:rsidR="007C56FC" w:rsidRPr="007C56FC" w:rsidRDefault="003A1730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16</w:t>
            </w:r>
          </w:p>
        </w:tc>
        <w:tc>
          <w:tcPr>
            <w:tcW w:w="8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1A175" w14:textId="1EDB3D10" w:rsidR="007C56FC" w:rsidRPr="006651D7" w:rsidRDefault="007C56FC" w:rsidP="00475DE4">
            <w:pPr>
              <w:rPr>
                <w:rFonts w:ascii="Times New Roman" w:hAnsi="Times New Roman"/>
                <w:color w:val="000000" w:themeColor="text1"/>
                <w:lang w:val="fr-FR"/>
              </w:rPr>
            </w:pPr>
            <w:r w:rsidRPr="006651D7">
              <w:rPr>
                <w:rFonts w:ascii="Times New Roman" w:hAnsi="Times New Roman"/>
                <w:b/>
                <w:color w:val="000000" w:themeColor="text1"/>
                <w:lang w:val="fr-FR"/>
              </w:rPr>
              <w:t xml:space="preserve">2021 = </w:t>
            </w:r>
            <w:r w:rsidR="005555DD" w:rsidRPr="006651D7">
              <w:rPr>
                <w:rFonts w:ascii="Times New Roman" w:hAnsi="Times New Roman"/>
                <w:b/>
                <w:color w:val="000000" w:themeColor="text1"/>
                <w:lang w:val="fr-FR"/>
              </w:rPr>
              <w:t>1</w:t>
            </w:r>
            <w:r w:rsidRPr="006651D7">
              <w:rPr>
                <w:rFonts w:ascii="Times New Roman" w:hAnsi="Times New Roman"/>
                <w:b/>
                <w:bCs/>
                <w:color w:val="000000" w:themeColor="text1"/>
                <w:lang w:val="fr-FR"/>
              </w:rPr>
              <w:t xml:space="preserve"> </w:t>
            </w:r>
          </w:p>
          <w:p w14:paraId="794BCE08" w14:textId="5BC24FDA" w:rsidR="007C56FC" w:rsidRPr="006651D7" w:rsidRDefault="007C56FC" w:rsidP="00475DE4">
            <w:pPr>
              <w:rPr>
                <w:rFonts w:ascii="Times New Roman" w:hAnsi="Times New Roman"/>
                <w:color w:val="000000" w:themeColor="text1"/>
                <w:lang w:val="fr-FR"/>
              </w:rPr>
            </w:pPr>
            <w:r w:rsidRPr="006651D7">
              <w:rPr>
                <w:rFonts w:ascii="Times New Roman" w:hAnsi="Times New Roman"/>
                <w:color w:val="000000" w:themeColor="text1"/>
                <w:lang w:val="fr-FR"/>
              </w:rPr>
              <w:t xml:space="preserve">VI141402010000254 </w:t>
            </w:r>
          </w:p>
          <w:p w14:paraId="0B32E085" w14:textId="05F56485" w:rsidR="005555DD" w:rsidRPr="006651D7" w:rsidRDefault="007C56FC" w:rsidP="00475DE4">
            <w:pPr>
              <w:rPr>
                <w:rFonts w:ascii="Times New Roman" w:hAnsi="Times New Roman"/>
                <w:b/>
                <w:bCs/>
                <w:color w:val="000000" w:themeColor="text1"/>
                <w:lang w:val="fr-FR"/>
              </w:rPr>
            </w:pPr>
            <w:r w:rsidRPr="006651D7">
              <w:rPr>
                <w:rFonts w:ascii="Times New Roman" w:hAnsi="Times New Roman"/>
                <w:b/>
                <w:bCs/>
                <w:color w:val="000000" w:themeColor="text1"/>
                <w:lang w:val="fr-FR"/>
              </w:rPr>
              <w:t xml:space="preserve">2022 = </w:t>
            </w:r>
            <w:r w:rsidR="005555DD" w:rsidRPr="006651D7">
              <w:rPr>
                <w:rFonts w:ascii="Times New Roman" w:hAnsi="Times New Roman"/>
                <w:b/>
                <w:bCs/>
                <w:color w:val="000000" w:themeColor="text1"/>
                <w:lang w:val="fr-FR"/>
              </w:rPr>
              <w:t>4</w:t>
            </w:r>
            <w:r w:rsidRPr="006651D7">
              <w:rPr>
                <w:rFonts w:ascii="Times New Roman" w:hAnsi="Times New Roman"/>
                <w:b/>
                <w:bCs/>
                <w:color w:val="000000" w:themeColor="text1"/>
                <w:lang w:val="fr-FR"/>
              </w:rPr>
              <w:t xml:space="preserve">  </w:t>
            </w:r>
          </w:p>
          <w:p w14:paraId="6C2C0283" w14:textId="5DA7D8BE" w:rsidR="007C56FC" w:rsidRPr="006651D7" w:rsidRDefault="007C56FC" w:rsidP="00475DE4">
            <w:pPr>
              <w:rPr>
                <w:rFonts w:ascii="Times New Roman" w:hAnsi="Times New Roman"/>
                <w:color w:val="000000" w:themeColor="text1"/>
                <w:lang w:val="fr-FR"/>
              </w:rPr>
            </w:pPr>
            <w:r w:rsidRPr="006651D7">
              <w:rPr>
                <w:rFonts w:ascii="Times New Roman" w:hAnsi="Times New Roman"/>
                <w:b/>
                <w:bCs/>
                <w:color w:val="000000" w:themeColor="text1"/>
                <w:lang w:val="fr-FR"/>
              </w:rPr>
              <w:t xml:space="preserve"> </w:t>
            </w:r>
            <w:r w:rsidR="003A1730" w:rsidRPr="006651D7">
              <w:rPr>
                <w:rFonts w:ascii="Times New Roman" w:hAnsi="Times New Roman"/>
                <w:color w:val="000000" w:themeColor="text1"/>
                <w:lang w:val="fr-FR"/>
              </w:rPr>
              <w:t>VI141402010000770- VI141402010000126</w:t>
            </w:r>
            <w:r w:rsidR="005555DD" w:rsidRPr="006651D7">
              <w:rPr>
                <w:rFonts w:ascii="Times New Roman" w:hAnsi="Times New Roman"/>
                <w:color w:val="000000" w:themeColor="text1"/>
                <w:lang w:val="fr-FR"/>
              </w:rPr>
              <w:t xml:space="preserve">- VI141402010001044 - VI141402010000086 </w:t>
            </w:r>
          </w:p>
          <w:p w14:paraId="58E73F37" w14:textId="6F1B94EA" w:rsidR="003A1730" w:rsidRPr="006651D7" w:rsidRDefault="007C56FC" w:rsidP="00475DE4">
            <w:pPr>
              <w:rPr>
                <w:rFonts w:ascii="Times New Roman" w:hAnsi="Times New Roman"/>
                <w:b/>
                <w:bCs/>
                <w:i/>
                <w:color w:val="000000"/>
                <w:lang w:val="fr-FR"/>
              </w:rPr>
            </w:pPr>
            <w:r w:rsidRPr="006651D7">
              <w:rPr>
                <w:rFonts w:ascii="Times New Roman" w:hAnsi="Times New Roman"/>
                <w:b/>
                <w:color w:val="000000" w:themeColor="text1"/>
                <w:lang w:val="fr-FR"/>
              </w:rPr>
              <w:t xml:space="preserve">2023 = </w:t>
            </w:r>
            <w:r w:rsidR="003A1730" w:rsidRPr="006651D7">
              <w:rPr>
                <w:rFonts w:ascii="Times New Roman" w:hAnsi="Times New Roman"/>
                <w:b/>
                <w:color w:val="000000" w:themeColor="text1"/>
                <w:lang w:val="fr-FR"/>
              </w:rPr>
              <w:t>11</w:t>
            </w:r>
          </w:p>
          <w:p w14:paraId="615C7136" w14:textId="615D2D74" w:rsidR="007C56FC" w:rsidRPr="006651D7" w:rsidRDefault="007C56FC" w:rsidP="00475DE4">
            <w:pPr>
              <w:rPr>
                <w:rFonts w:ascii="Times New Roman" w:hAnsi="Times New Roman"/>
                <w:bCs/>
                <w:lang w:val="fr-FR"/>
              </w:rPr>
            </w:pPr>
            <w:r w:rsidRPr="006651D7">
              <w:rPr>
                <w:rFonts w:ascii="Times New Roman" w:hAnsi="Times New Roman"/>
                <w:bCs/>
                <w:lang w:val="fr-FR"/>
              </w:rPr>
              <w:t xml:space="preserve">VI141501010000155 </w:t>
            </w:r>
            <w:r w:rsidR="005555DD" w:rsidRPr="006651D7">
              <w:rPr>
                <w:rFonts w:ascii="Times New Roman" w:hAnsi="Times New Roman"/>
                <w:bCs/>
                <w:lang w:val="fr-FR"/>
              </w:rPr>
              <w:t>-</w:t>
            </w:r>
            <w:r w:rsidRPr="006651D7">
              <w:rPr>
                <w:rFonts w:ascii="Times New Roman" w:hAnsi="Times New Roman"/>
                <w:bCs/>
                <w:lang w:val="fr-FR"/>
              </w:rPr>
              <w:t>VI141501010000156 - VI141501010000028 - VI141501010000531</w:t>
            </w:r>
            <w:r w:rsidR="005555DD" w:rsidRPr="006651D7">
              <w:rPr>
                <w:rFonts w:ascii="Times New Roman" w:hAnsi="Times New Roman"/>
                <w:bCs/>
                <w:lang w:val="fr-FR"/>
              </w:rPr>
              <w:t>-</w:t>
            </w:r>
            <w:r w:rsidRPr="006651D7">
              <w:rPr>
                <w:rFonts w:ascii="Times New Roman" w:hAnsi="Times New Roman"/>
                <w:bCs/>
                <w:lang w:val="fr-FR"/>
              </w:rPr>
              <w:t xml:space="preserve">VI141501010000231 - VI141501010000211 - VI141501010000497 </w:t>
            </w:r>
            <w:r w:rsidR="005555DD" w:rsidRPr="006651D7">
              <w:rPr>
                <w:rFonts w:ascii="Times New Roman" w:hAnsi="Times New Roman"/>
                <w:bCs/>
                <w:lang w:val="fr-FR"/>
              </w:rPr>
              <w:t>-</w:t>
            </w:r>
            <w:r w:rsidRPr="006651D7">
              <w:rPr>
                <w:rFonts w:ascii="Times New Roman" w:hAnsi="Times New Roman"/>
                <w:bCs/>
                <w:lang w:val="fr-FR"/>
              </w:rPr>
              <w:t>VI141501010000197 - VI141501010000058 - VI141501010000210</w:t>
            </w:r>
            <w:r w:rsidR="005555DD" w:rsidRPr="006651D7">
              <w:rPr>
                <w:rFonts w:ascii="Times New Roman" w:hAnsi="Times New Roman"/>
                <w:bCs/>
                <w:lang w:val="fr-FR"/>
              </w:rPr>
              <w:t>-</w:t>
            </w:r>
            <w:r w:rsidRPr="006651D7">
              <w:rPr>
                <w:rFonts w:ascii="Times New Roman" w:hAnsi="Times New Roman"/>
                <w:bCs/>
                <w:lang w:val="fr-FR"/>
              </w:rPr>
              <w:t>VI141501010000524</w:t>
            </w:r>
          </w:p>
          <w:p w14:paraId="32701F20" w14:textId="77777777" w:rsidR="007C56FC" w:rsidRPr="006651D7" w:rsidRDefault="007C56FC" w:rsidP="00475DE4">
            <w:pPr>
              <w:rPr>
                <w:rFonts w:ascii="Times New Roman" w:hAnsi="Times New Roman"/>
                <w:color w:val="000000" w:themeColor="text1"/>
                <w:lang w:val="fr-FR"/>
              </w:rPr>
            </w:pPr>
          </w:p>
        </w:tc>
      </w:tr>
      <w:tr w:rsidR="007C56FC" w:rsidRPr="007C56FC" w14:paraId="34024B16" w14:textId="77777777" w:rsidTr="00475DE4">
        <w:trPr>
          <w:trHeight w:val="33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71012" w14:textId="77777777" w:rsidR="007C56FC" w:rsidRPr="007C56FC" w:rsidRDefault="007C56FC" w:rsidP="00475DE4">
            <w:pPr>
              <w:jc w:val="center"/>
              <w:rPr>
                <w:rFonts w:ascii="Times New Roman" w:hAnsi="Times New Roman"/>
                <w:color w:val="000000" w:themeColor="text1"/>
                <w:szCs w:val="28"/>
              </w:rPr>
            </w:pPr>
            <w:r w:rsidRPr="007C56FC">
              <w:rPr>
                <w:rFonts w:ascii="Times New Roman" w:hAnsi="Times New Roman"/>
                <w:color w:val="000000" w:themeColor="text1"/>
                <w:szCs w:val="28"/>
              </w:rPr>
              <w:t>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0344B" w14:textId="77777777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Máy VRS-651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2EC1A" w14:textId="3E519FD2" w:rsidR="007C56FC" w:rsidRPr="007C56FC" w:rsidRDefault="00EA2BC7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5</w:t>
            </w:r>
          </w:p>
        </w:tc>
        <w:tc>
          <w:tcPr>
            <w:tcW w:w="8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86687" w14:textId="48431E03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b/>
                <w:color w:val="000000" w:themeColor="text1"/>
              </w:rPr>
              <w:t xml:space="preserve">2016 = </w:t>
            </w:r>
            <w:r w:rsidR="00943963">
              <w:rPr>
                <w:rFonts w:ascii="Times New Roman" w:hAnsi="Times New Roman"/>
                <w:b/>
                <w:color w:val="000000" w:themeColor="text1"/>
              </w:rPr>
              <w:t>4</w:t>
            </w:r>
          </w:p>
          <w:p w14:paraId="25A23504" w14:textId="5E0591EA" w:rsidR="007C56FC" w:rsidRPr="007C56FC" w:rsidRDefault="007C56FC" w:rsidP="00475DE4">
            <w:pPr>
              <w:rPr>
                <w:rFonts w:ascii="Times New Roman" w:hAnsi="Times New Roman"/>
                <w:bCs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1053 - 0947-</w:t>
            </w:r>
            <w:r w:rsidR="005555DD">
              <w:rPr>
                <w:rFonts w:ascii="Times New Roman" w:hAnsi="Times New Roman"/>
                <w:color w:val="000000" w:themeColor="text1"/>
              </w:rPr>
              <w:t xml:space="preserve"> 0777 -</w:t>
            </w:r>
            <w:r w:rsidRPr="007C56FC">
              <w:rPr>
                <w:rFonts w:ascii="Times New Roman" w:hAnsi="Times New Roman"/>
                <w:color w:val="000000" w:themeColor="text1"/>
              </w:rPr>
              <w:t xml:space="preserve"> 0776 </w:t>
            </w:r>
          </w:p>
          <w:p w14:paraId="5AD8AA7A" w14:textId="2426EA84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b/>
                <w:color w:val="000000" w:themeColor="text1"/>
              </w:rPr>
              <w:t xml:space="preserve">2021= </w:t>
            </w:r>
            <w:r w:rsidR="00EA2BC7">
              <w:rPr>
                <w:rFonts w:ascii="Times New Roman" w:hAnsi="Times New Roman"/>
                <w:b/>
                <w:color w:val="000000" w:themeColor="text1"/>
              </w:rPr>
              <w:t>1</w:t>
            </w:r>
          </w:p>
          <w:p w14:paraId="4510E3DC" w14:textId="5C016AD6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1246</w:t>
            </w:r>
          </w:p>
        </w:tc>
      </w:tr>
      <w:tr w:rsidR="007C56FC" w:rsidRPr="007C56FC" w14:paraId="33FCD814" w14:textId="77777777" w:rsidTr="00475DE4">
        <w:trPr>
          <w:trHeight w:val="67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74E80" w14:textId="77777777" w:rsidR="007C56FC" w:rsidRPr="007C56FC" w:rsidRDefault="007C56FC" w:rsidP="00475DE4">
            <w:pPr>
              <w:jc w:val="center"/>
              <w:rPr>
                <w:rFonts w:ascii="Times New Roman" w:hAnsi="Times New Roman"/>
                <w:color w:val="000000" w:themeColor="text1"/>
                <w:szCs w:val="28"/>
              </w:rPr>
            </w:pPr>
            <w:r w:rsidRPr="007C56FC">
              <w:rPr>
                <w:rFonts w:ascii="Times New Roman" w:hAnsi="Times New Roman"/>
                <w:color w:val="000000" w:themeColor="text1"/>
                <w:szCs w:val="28"/>
              </w:rPr>
              <w:t>9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B7797" w14:textId="77777777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Máy thu AR3000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7B5B2" w14:textId="77777777" w:rsidR="007C56FC" w:rsidRPr="007C56FC" w:rsidRDefault="007C56FC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8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23F57" w14:textId="77777777" w:rsidR="007C56FC" w:rsidRPr="007C56FC" w:rsidRDefault="007C56FC" w:rsidP="00475DE4">
            <w:pPr>
              <w:rPr>
                <w:rFonts w:ascii="Times New Roman" w:hAnsi="Times New Roman"/>
                <w:b/>
                <w:bCs/>
                <w:i/>
                <w:color w:val="000000" w:themeColor="text1"/>
              </w:rPr>
            </w:pPr>
            <w:r w:rsidRPr="007C56FC">
              <w:rPr>
                <w:rFonts w:ascii="Times New Roman" w:hAnsi="Times New Roman"/>
                <w:b/>
                <w:bCs/>
                <w:color w:val="000000" w:themeColor="text1"/>
              </w:rPr>
              <w:t xml:space="preserve">2009 </w:t>
            </w:r>
            <w:r w:rsidRPr="007C56FC">
              <w:rPr>
                <w:rFonts w:ascii="Times New Roman" w:hAnsi="Times New Roman"/>
                <w:color w:val="000000" w:themeColor="text1"/>
              </w:rPr>
              <w:t xml:space="preserve">= 1 </w:t>
            </w:r>
          </w:p>
          <w:p w14:paraId="6CD49FA1" w14:textId="77777777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066092</w:t>
            </w:r>
          </w:p>
        </w:tc>
      </w:tr>
      <w:tr w:rsidR="007C56FC" w:rsidRPr="007C56FC" w14:paraId="7830267A" w14:textId="77777777" w:rsidTr="00475DE4">
        <w:trPr>
          <w:trHeight w:val="33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A4306" w14:textId="77777777" w:rsidR="007C56FC" w:rsidRPr="007C56FC" w:rsidRDefault="007C56FC" w:rsidP="00475DE4">
            <w:pPr>
              <w:jc w:val="center"/>
              <w:rPr>
                <w:rFonts w:ascii="Times New Roman" w:hAnsi="Times New Roman"/>
                <w:color w:val="000000" w:themeColor="text1"/>
                <w:szCs w:val="28"/>
              </w:rPr>
            </w:pPr>
            <w:r w:rsidRPr="007C56FC">
              <w:rPr>
                <w:rFonts w:ascii="Times New Roman" w:hAnsi="Times New Roman"/>
                <w:color w:val="000000" w:themeColor="text1"/>
                <w:szCs w:val="28"/>
              </w:rPr>
              <w:t>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9E2CB" w14:textId="77777777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Máy VRU-812/10W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E66A0" w14:textId="2B5F88ED" w:rsidR="007C56FC" w:rsidRPr="007C56FC" w:rsidRDefault="00EA2BC7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7</w:t>
            </w:r>
          </w:p>
        </w:tc>
        <w:tc>
          <w:tcPr>
            <w:tcW w:w="8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40315" w14:textId="4FC4FD74" w:rsidR="007C56FC" w:rsidRPr="007C56FC" w:rsidRDefault="007C56FC" w:rsidP="00475DE4">
            <w:pPr>
              <w:jc w:val="both"/>
              <w:rPr>
                <w:rFonts w:ascii="Times New Roman" w:hAnsi="Times New Roman"/>
                <w:b/>
                <w:color w:val="000000" w:themeColor="text1"/>
              </w:rPr>
            </w:pPr>
            <w:r w:rsidRPr="007C56FC">
              <w:rPr>
                <w:rFonts w:ascii="Times New Roman" w:hAnsi="Times New Roman"/>
                <w:b/>
                <w:bCs/>
                <w:color w:val="000000" w:themeColor="text1"/>
              </w:rPr>
              <w:t xml:space="preserve">2015 </w:t>
            </w:r>
            <w:r w:rsidRPr="007C56FC">
              <w:rPr>
                <w:rFonts w:ascii="Times New Roman" w:hAnsi="Times New Roman"/>
                <w:color w:val="000000" w:themeColor="text1"/>
              </w:rPr>
              <w:t xml:space="preserve">= </w:t>
            </w:r>
            <w:r w:rsidR="00EA2BC7">
              <w:rPr>
                <w:rFonts w:ascii="Times New Roman" w:hAnsi="Times New Roman"/>
                <w:b/>
                <w:color w:val="000000" w:themeColor="text1"/>
              </w:rPr>
              <w:t>7</w:t>
            </w:r>
          </w:p>
          <w:p w14:paraId="1317193E" w14:textId="161531F8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 xml:space="preserve">0419 - 0625 - 0746 - 0788 - 0775 - 0450 - 0235 </w:t>
            </w:r>
          </w:p>
        </w:tc>
      </w:tr>
      <w:tr w:rsidR="007C56FC" w:rsidRPr="007C56FC" w14:paraId="6549BA24" w14:textId="77777777" w:rsidTr="00475DE4">
        <w:trPr>
          <w:trHeight w:val="33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1170B" w14:textId="77777777" w:rsidR="007C56FC" w:rsidRPr="007C56FC" w:rsidRDefault="007C56FC" w:rsidP="00475DE4">
            <w:pPr>
              <w:jc w:val="center"/>
              <w:rPr>
                <w:rFonts w:ascii="Times New Roman" w:hAnsi="Times New Roman"/>
                <w:color w:val="000000" w:themeColor="text1"/>
                <w:szCs w:val="28"/>
              </w:rPr>
            </w:pPr>
            <w:r w:rsidRPr="007C56FC">
              <w:rPr>
                <w:rFonts w:ascii="Times New Roman" w:hAnsi="Times New Roman"/>
                <w:color w:val="000000" w:themeColor="text1"/>
                <w:szCs w:val="28"/>
              </w:rPr>
              <w:t>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E0398" w14:textId="77777777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Máy VRU-812/50W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CCF10" w14:textId="61E7BC30" w:rsidR="007C56FC" w:rsidRPr="007C56FC" w:rsidRDefault="00EA2BC7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8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0616C" w14:textId="1B357409" w:rsidR="007C56FC" w:rsidRPr="007C56FC" w:rsidRDefault="007C56FC" w:rsidP="00475DE4">
            <w:pPr>
              <w:jc w:val="both"/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b/>
                <w:bCs/>
                <w:color w:val="000000" w:themeColor="text1"/>
              </w:rPr>
              <w:t xml:space="preserve">2015 </w:t>
            </w:r>
            <w:r w:rsidRPr="007C56FC">
              <w:rPr>
                <w:rFonts w:ascii="Times New Roman" w:hAnsi="Times New Roman"/>
                <w:color w:val="000000" w:themeColor="text1"/>
              </w:rPr>
              <w:t xml:space="preserve">= </w:t>
            </w:r>
            <w:r w:rsidR="00EA2BC7">
              <w:rPr>
                <w:rFonts w:ascii="Times New Roman" w:hAnsi="Times New Roman"/>
                <w:color w:val="000000" w:themeColor="text1"/>
              </w:rPr>
              <w:t>1</w:t>
            </w:r>
          </w:p>
          <w:p w14:paraId="3A6684D6" w14:textId="77777777" w:rsidR="007C56FC" w:rsidRDefault="007C56FC" w:rsidP="00475DE4">
            <w:pPr>
              <w:jc w:val="both"/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245</w:t>
            </w:r>
            <w:r w:rsidR="00CD301C">
              <w:rPr>
                <w:rFonts w:ascii="Times New Roman" w:hAnsi="Times New Roman"/>
                <w:color w:val="000000" w:themeColor="text1"/>
              </w:rPr>
              <w:t>4</w:t>
            </w:r>
          </w:p>
          <w:p w14:paraId="69C9E8A5" w14:textId="77777777" w:rsidR="00D45DA6" w:rsidRPr="00E20ED4" w:rsidRDefault="00D45DA6" w:rsidP="00475DE4">
            <w:pPr>
              <w:jc w:val="both"/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E20ED4">
              <w:rPr>
                <w:rFonts w:ascii="Times New Roman" w:hAnsi="Times New Roman"/>
                <w:b/>
                <w:bCs/>
                <w:color w:val="000000" w:themeColor="text1"/>
              </w:rPr>
              <w:t>2023 = 1</w:t>
            </w:r>
          </w:p>
          <w:p w14:paraId="68462015" w14:textId="135A3164" w:rsidR="00D45DA6" w:rsidRPr="007C56FC" w:rsidRDefault="00051E82" w:rsidP="00475DE4">
            <w:pPr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>
              <w:rPr>
                <w:rFonts w:ascii="Times New Roman" w:hAnsi="Times New Roman"/>
                <w:bCs/>
                <w:color w:val="000000" w:themeColor="text1"/>
              </w:rPr>
              <w:t>0802</w:t>
            </w:r>
          </w:p>
        </w:tc>
      </w:tr>
      <w:tr w:rsidR="007C56FC" w:rsidRPr="007C56FC" w14:paraId="214E6641" w14:textId="77777777" w:rsidTr="00D45DA6">
        <w:trPr>
          <w:cantSplit/>
          <w:trHeight w:val="67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6E239" w14:textId="77777777" w:rsidR="007C56FC" w:rsidRPr="007C56FC" w:rsidRDefault="007C56FC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lastRenderedPageBreak/>
              <w:t>12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19B2B" w14:textId="77777777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Máy VRU-812/s-10W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AA120" w14:textId="35C2BAD9" w:rsidR="007C56FC" w:rsidRPr="007C56FC" w:rsidRDefault="00FF1DEB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16</w:t>
            </w:r>
          </w:p>
        </w:tc>
        <w:tc>
          <w:tcPr>
            <w:tcW w:w="8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0F571" w14:textId="1DA8BADD" w:rsidR="00FF1DEB" w:rsidRDefault="007C56FC" w:rsidP="000C3E76">
            <w:pPr>
              <w:rPr>
                <w:rFonts w:ascii="Times New Roman" w:hAnsi="Times New Roman"/>
                <w:b/>
                <w:color w:val="000000" w:themeColor="text1"/>
              </w:rPr>
            </w:pPr>
            <w:r w:rsidRPr="007C56FC">
              <w:rPr>
                <w:rFonts w:ascii="Times New Roman" w:hAnsi="Times New Roman"/>
                <w:b/>
                <w:bCs/>
                <w:color w:val="000000" w:themeColor="text1"/>
              </w:rPr>
              <w:t xml:space="preserve">2018 </w:t>
            </w:r>
            <w:r w:rsidRPr="007C56FC">
              <w:rPr>
                <w:rFonts w:ascii="Times New Roman" w:hAnsi="Times New Roman"/>
                <w:b/>
                <w:color w:val="000000" w:themeColor="text1"/>
              </w:rPr>
              <w:t xml:space="preserve">= </w:t>
            </w:r>
            <w:r w:rsidR="00FF1DEB">
              <w:rPr>
                <w:rFonts w:ascii="Times New Roman" w:hAnsi="Times New Roman"/>
                <w:b/>
                <w:color w:val="000000" w:themeColor="text1"/>
              </w:rPr>
              <w:t>16</w:t>
            </w:r>
          </w:p>
          <w:p w14:paraId="1B04C6E1" w14:textId="7D2F6B7F" w:rsidR="007C56FC" w:rsidRPr="007C56FC" w:rsidRDefault="00FF1DEB" w:rsidP="000C3E76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VI031101020001103</w:t>
            </w:r>
            <w:r w:rsidR="000C3E76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7C56FC">
              <w:rPr>
                <w:rFonts w:ascii="Times New Roman" w:hAnsi="Times New Roman"/>
                <w:color w:val="000000" w:themeColor="text1"/>
              </w:rPr>
              <w:t>-</w:t>
            </w:r>
            <w:r w:rsidR="000C3E76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7C56FC">
              <w:rPr>
                <w:rFonts w:ascii="Times New Roman" w:hAnsi="Times New Roman"/>
                <w:color w:val="000000" w:themeColor="text1"/>
              </w:rPr>
              <w:t>VI031101020001140</w:t>
            </w:r>
            <w:r w:rsidR="000C3E76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7C56FC">
              <w:rPr>
                <w:rFonts w:ascii="Times New Roman" w:hAnsi="Times New Roman"/>
                <w:color w:val="000000" w:themeColor="text1"/>
              </w:rPr>
              <w:t>-</w:t>
            </w:r>
            <w:r w:rsidR="000C3E76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7C56FC">
              <w:rPr>
                <w:rFonts w:ascii="Times New Roman" w:hAnsi="Times New Roman"/>
                <w:color w:val="000000" w:themeColor="text1"/>
              </w:rPr>
              <w:t>VI031101020000389 VI031101020001910</w:t>
            </w:r>
            <w:r w:rsidR="000C3E76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7C56FC">
              <w:rPr>
                <w:rFonts w:ascii="Times New Roman" w:hAnsi="Times New Roman"/>
                <w:color w:val="000000" w:themeColor="text1"/>
              </w:rPr>
              <w:t>-</w:t>
            </w:r>
            <w:r w:rsidR="000C3E76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7C56FC">
              <w:rPr>
                <w:rFonts w:ascii="Times New Roman" w:hAnsi="Times New Roman"/>
                <w:color w:val="000000" w:themeColor="text1"/>
              </w:rPr>
              <w:t>VI031101020001685</w:t>
            </w:r>
            <w:r w:rsidR="000C3E76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7C56FC">
              <w:rPr>
                <w:rFonts w:ascii="Times New Roman" w:hAnsi="Times New Roman"/>
                <w:color w:val="000000" w:themeColor="text1"/>
              </w:rPr>
              <w:t>-</w:t>
            </w:r>
            <w:r w:rsidR="000C3E76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7C56FC">
              <w:rPr>
                <w:rFonts w:ascii="Times New Roman" w:hAnsi="Times New Roman"/>
                <w:color w:val="000000" w:themeColor="text1"/>
              </w:rPr>
              <w:t>VI031101020001171 VI031101020000766</w:t>
            </w:r>
            <w:r w:rsidR="000C3E76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7C56FC">
              <w:rPr>
                <w:rFonts w:ascii="Times New Roman" w:hAnsi="Times New Roman"/>
                <w:color w:val="000000" w:themeColor="text1"/>
              </w:rPr>
              <w:t>-</w:t>
            </w:r>
            <w:r w:rsidR="000C3E76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7C56FC">
              <w:rPr>
                <w:rFonts w:ascii="Times New Roman" w:hAnsi="Times New Roman"/>
                <w:color w:val="000000" w:themeColor="text1"/>
              </w:rPr>
              <w:t>VI031101020000256</w:t>
            </w:r>
            <w:r w:rsidR="000C3E76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7C56FC">
              <w:rPr>
                <w:rFonts w:ascii="Times New Roman" w:hAnsi="Times New Roman"/>
                <w:color w:val="000000" w:themeColor="text1"/>
              </w:rPr>
              <w:t>-</w:t>
            </w:r>
            <w:r w:rsidR="000C3E76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7C56FC">
              <w:rPr>
                <w:rFonts w:ascii="Times New Roman" w:hAnsi="Times New Roman"/>
                <w:color w:val="000000" w:themeColor="text1"/>
              </w:rPr>
              <w:t>VI031101020000639 VI031101020000815</w:t>
            </w:r>
            <w:r w:rsidR="000C3E76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7C56FC">
              <w:rPr>
                <w:rFonts w:ascii="Times New Roman" w:hAnsi="Times New Roman"/>
                <w:color w:val="000000" w:themeColor="text1"/>
              </w:rPr>
              <w:t>-</w:t>
            </w:r>
            <w:r w:rsidR="000C3E76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7C56FC">
              <w:rPr>
                <w:rFonts w:ascii="Times New Roman" w:hAnsi="Times New Roman"/>
                <w:color w:val="000000" w:themeColor="text1"/>
              </w:rPr>
              <w:t>VI031101020000082</w:t>
            </w:r>
            <w:r w:rsidR="000C3E76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7C56FC">
              <w:rPr>
                <w:rFonts w:ascii="Times New Roman" w:hAnsi="Times New Roman"/>
                <w:color w:val="000000" w:themeColor="text1"/>
              </w:rPr>
              <w:t>-</w:t>
            </w:r>
            <w:r w:rsidR="000C3E76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7C56FC">
              <w:rPr>
                <w:rFonts w:ascii="Times New Roman" w:hAnsi="Times New Roman"/>
                <w:color w:val="000000" w:themeColor="text1"/>
              </w:rPr>
              <w:t>VI031101020000823 VI031101020000170</w:t>
            </w:r>
            <w:r w:rsidR="000C3E76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7C56FC">
              <w:rPr>
                <w:rFonts w:ascii="Times New Roman" w:hAnsi="Times New Roman"/>
                <w:color w:val="000000" w:themeColor="text1"/>
              </w:rPr>
              <w:t>-</w:t>
            </w:r>
            <w:r w:rsidR="000C3E76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7C56FC">
              <w:rPr>
                <w:rFonts w:ascii="Times New Roman" w:hAnsi="Times New Roman"/>
                <w:color w:val="000000" w:themeColor="text1"/>
              </w:rPr>
              <w:t>VI031101020000579</w:t>
            </w:r>
            <w:r w:rsidR="000C3E76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7C56FC">
              <w:rPr>
                <w:rFonts w:ascii="Times New Roman" w:hAnsi="Times New Roman"/>
                <w:color w:val="000000" w:themeColor="text1"/>
              </w:rPr>
              <w:t>-</w:t>
            </w:r>
            <w:r w:rsidR="000C3E76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7C56FC">
              <w:rPr>
                <w:rFonts w:ascii="Times New Roman" w:hAnsi="Times New Roman"/>
                <w:color w:val="000000" w:themeColor="text1"/>
              </w:rPr>
              <w:t>VI031101020001141 VI031101020000438</w:t>
            </w:r>
            <w:r w:rsidR="007C56FC" w:rsidRPr="007C56FC">
              <w:rPr>
                <w:rFonts w:ascii="Times New Roman" w:hAnsi="Times New Roman"/>
                <w:color w:val="000000" w:themeColor="text1"/>
              </w:rPr>
              <w:t xml:space="preserve">                                                                                              </w:t>
            </w:r>
          </w:p>
        </w:tc>
      </w:tr>
      <w:tr w:rsidR="007C56FC" w:rsidRPr="007C56FC" w14:paraId="6FE25B0A" w14:textId="77777777" w:rsidTr="00475DE4">
        <w:trPr>
          <w:trHeight w:val="67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58E26" w14:textId="77777777" w:rsidR="007C56FC" w:rsidRPr="007C56FC" w:rsidRDefault="007C56FC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13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B2D08" w14:textId="77777777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Máy VRP811A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74F6" w14:textId="3D7B7045" w:rsidR="007C56FC" w:rsidRPr="007C56FC" w:rsidRDefault="00FF1DEB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35</w:t>
            </w:r>
          </w:p>
        </w:tc>
        <w:tc>
          <w:tcPr>
            <w:tcW w:w="8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9C1AF" w14:textId="38DA15AC" w:rsidR="001F0651" w:rsidRDefault="007C56FC" w:rsidP="001F0651">
            <w:pPr>
              <w:jc w:val="both"/>
              <w:rPr>
                <w:rFonts w:ascii="Times New Roman" w:hAnsi="Times New Roman"/>
                <w:b/>
                <w:color w:val="000000" w:themeColor="text1"/>
              </w:rPr>
            </w:pPr>
            <w:r w:rsidRPr="007C56FC">
              <w:rPr>
                <w:rFonts w:ascii="Times New Roman" w:hAnsi="Times New Roman"/>
                <w:b/>
                <w:color w:val="000000" w:themeColor="text1"/>
              </w:rPr>
              <w:t xml:space="preserve">2016 = </w:t>
            </w:r>
            <w:r w:rsidR="001F0651">
              <w:rPr>
                <w:rFonts w:ascii="Times New Roman" w:hAnsi="Times New Roman"/>
                <w:b/>
                <w:color w:val="000000" w:themeColor="text1"/>
              </w:rPr>
              <w:t>27</w:t>
            </w:r>
            <w:r w:rsidRPr="007C56FC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</w:p>
          <w:p w14:paraId="38A5A0F2" w14:textId="6C1CB6B2" w:rsidR="007C56FC" w:rsidRPr="007C56FC" w:rsidRDefault="00FF1DEB" w:rsidP="001F0651">
            <w:pPr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3290</w:t>
            </w:r>
            <w:r>
              <w:rPr>
                <w:rFonts w:ascii="Times New Roman" w:hAnsi="Times New Roman"/>
                <w:color w:val="000000" w:themeColor="text1"/>
              </w:rPr>
              <w:t>-</w:t>
            </w:r>
            <w:r w:rsidRPr="007C56FC">
              <w:rPr>
                <w:rFonts w:ascii="Times New Roman" w:hAnsi="Times New Roman"/>
                <w:color w:val="000000" w:themeColor="text1"/>
              </w:rPr>
              <w:t xml:space="preserve"> 3494</w:t>
            </w:r>
            <w:r>
              <w:rPr>
                <w:rFonts w:ascii="Times New Roman" w:hAnsi="Times New Roman"/>
                <w:color w:val="000000" w:themeColor="text1"/>
              </w:rPr>
              <w:t>- 1301-3445-1215-1698-0281</w:t>
            </w:r>
            <w:r w:rsidR="001F0651">
              <w:rPr>
                <w:rFonts w:ascii="Times New Roman" w:hAnsi="Times New Roman"/>
                <w:color w:val="000000" w:themeColor="text1"/>
              </w:rPr>
              <w:t>-0994-</w:t>
            </w:r>
            <w:r w:rsidR="001F0651" w:rsidRPr="007C56FC">
              <w:rPr>
                <w:rFonts w:ascii="Times New Roman" w:hAnsi="Times New Roman"/>
                <w:color w:val="000000" w:themeColor="text1"/>
              </w:rPr>
              <w:t>2589- 1010 - 0663 - 3123 - 2336 - 3243 - 3258 - 2849 - 3291 - 1999 - 0640 - 2861 - 3535 - 3062 - 0887- 3515</w:t>
            </w:r>
            <w:r w:rsidR="001F0651">
              <w:rPr>
                <w:rFonts w:ascii="Times New Roman" w:hAnsi="Times New Roman"/>
                <w:color w:val="000000" w:themeColor="text1"/>
              </w:rPr>
              <w:t>-3252-</w:t>
            </w:r>
            <w:r w:rsidR="001F0651" w:rsidRPr="007C56FC">
              <w:rPr>
                <w:rFonts w:ascii="Times New Roman" w:hAnsi="Times New Roman"/>
                <w:color w:val="000000" w:themeColor="text1"/>
              </w:rPr>
              <w:t xml:space="preserve">2553 </w:t>
            </w:r>
            <w:r w:rsidR="001F0651">
              <w:rPr>
                <w:rFonts w:ascii="Times New Roman" w:hAnsi="Times New Roman"/>
                <w:color w:val="000000" w:themeColor="text1"/>
              </w:rPr>
              <w:t>–</w:t>
            </w:r>
            <w:r w:rsidR="001F0651" w:rsidRPr="007C56FC">
              <w:rPr>
                <w:rFonts w:ascii="Times New Roman" w:hAnsi="Times New Roman"/>
                <w:color w:val="000000" w:themeColor="text1"/>
              </w:rPr>
              <w:t xml:space="preserve"> 3527</w:t>
            </w:r>
            <w:r w:rsidR="001F0651">
              <w:rPr>
                <w:rFonts w:ascii="Times New Roman" w:hAnsi="Times New Roman"/>
                <w:color w:val="000000" w:themeColor="text1"/>
              </w:rPr>
              <w:t>- mất số</w:t>
            </w:r>
          </w:p>
          <w:p w14:paraId="1049814D" w14:textId="3147DC36" w:rsidR="001F0651" w:rsidRDefault="007C56FC" w:rsidP="00475DE4">
            <w:pPr>
              <w:jc w:val="both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 w:rsidRPr="007C56FC">
              <w:rPr>
                <w:rFonts w:ascii="Times New Roman" w:hAnsi="Times New Roman"/>
                <w:b/>
                <w:color w:val="000000" w:themeColor="text1"/>
                <w:sz w:val="24"/>
              </w:rPr>
              <w:t xml:space="preserve">2021 = </w:t>
            </w:r>
            <w:r w:rsidR="001F0651">
              <w:rPr>
                <w:rFonts w:ascii="Times New Roman" w:hAnsi="Times New Roman"/>
                <w:b/>
                <w:color w:val="000000" w:themeColor="text1"/>
                <w:sz w:val="24"/>
              </w:rPr>
              <w:t>07</w:t>
            </w:r>
          </w:p>
          <w:p w14:paraId="61CF7C59" w14:textId="6EF233C6" w:rsidR="007C56FC" w:rsidRPr="001F0651" w:rsidRDefault="001F0651" w:rsidP="001F0651">
            <w:pPr>
              <w:jc w:val="both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3788- 4064 - 3724- 3424</w:t>
            </w:r>
            <w:r>
              <w:rPr>
                <w:rFonts w:ascii="Times New Roman" w:hAnsi="Times New Roman"/>
                <w:color w:val="000000" w:themeColor="text1"/>
              </w:rPr>
              <w:t>- 4002-3296</w:t>
            </w:r>
            <w:r w:rsidRPr="007C56FC">
              <w:rPr>
                <w:rFonts w:ascii="Times New Roman" w:hAnsi="Times New Roman"/>
                <w:color w:val="000000" w:themeColor="text1"/>
              </w:rPr>
              <w:t>- 3765</w:t>
            </w:r>
          </w:p>
        </w:tc>
      </w:tr>
      <w:tr w:rsidR="00E20ED4" w:rsidRPr="007C56FC" w14:paraId="3C19AAE6" w14:textId="77777777" w:rsidTr="00475DE4">
        <w:trPr>
          <w:trHeight w:val="67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B1816" w14:textId="576F999B" w:rsidR="00E20ED4" w:rsidRPr="007C56FC" w:rsidRDefault="00DF5953" w:rsidP="00E20ED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14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7C10F" w14:textId="2627437A" w:rsidR="00E20ED4" w:rsidRPr="007C56FC" w:rsidRDefault="00E20ED4" w:rsidP="00E20ED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Máy PRC</w:t>
            </w:r>
            <w:r>
              <w:rPr>
                <w:rFonts w:ascii="Times New Roman" w:hAnsi="Times New Roman"/>
                <w:color w:val="000000" w:themeColor="text1"/>
              </w:rPr>
              <w:t>-</w:t>
            </w:r>
            <w:r w:rsidRPr="007C56FC">
              <w:rPr>
                <w:rFonts w:ascii="Times New Roman" w:hAnsi="Times New Roman"/>
                <w:color w:val="000000" w:themeColor="text1"/>
              </w:rPr>
              <w:t>2188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637B6" w14:textId="4B546F1E" w:rsidR="00E20ED4" w:rsidRDefault="00E20ED4" w:rsidP="00E20ED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8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7BCE6" w14:textId="77777777" w:rsidR="00E20ED4" w:rsidRPr="007C56FC" w:rsidRDefault="00E20ED4" w:rsidP="00E20ED4">
            <w:pPr>
              <w:rPr>
                <w:rFonts w:ascii="Times New Roman" w:hAnsi="Times New Roman"/>
                <w:b/>
                <w:i/>
                <w:color w:val="000000" w:themeColor="text1"/>
              </w:rPr>
            </w:pPr>
            <w:r w:rsidRPr="007C56FC">
              <w:rPr>
                <w:rFonts w:ascii="Times New Roman" w:hAnsi="Times New Roman"/>
                <w:b/>
                <w:color w:val="000000" w:themeColor="text1"/>
              </w:rPr>
              <w:t xml:space="preserve">2013 = 1 </w:t>
            </w:r>
          </w:p>
          <w:p w14:paraId="07F4241A" w14:textId="525685B7" w:rsidR="00E20ED4" w:rsidRPr="007C56FC" w:rsidRDefault="00E20ED4" w:rsidP="00E20ED4">
            <w:pPr>
              <w:jc w:val="both"/>
              <w:rPr>
                <w:rFonts w:ascii="Times New Roman" w:hAnsi="Times New Roman"/>
                <w:b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200700</w:t>
            </w:r>
            <w:r>
              <w:rPr>
                <w:rFonts w:ascii="Times New Roman" w:hAnsi="Times New Roman"/>
                <w:color w:val="000000" w:themeColor="text1"/>
              </w:rPr>
              <w:t>35</w:t>
            </w:r>
          </w:p>
        </w:tc>
      </w:tr>
      <w:tr w:rsidR="00E20ED4" w:rsidRPr="007C56FC" w14:paraId="03F76F2E" w14:textId="77777777" w:rsidTr="00475DE4">
        <w:trPr>
          <w:trHeight w:val="67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901F3" w14:textId="1B630516" w:rsidR="00E20ED4" w:rsidRPr="007C56FC" w:rsidRDefault="00DF5953" w:rsidP="00E20ED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15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CA64A" w14:textId="367A0831" w:rsidR="00E20ED4" w:rsidRPr="007C56FC" w:rsidRDefault="00E20ED4" w:rsidP="00E20ED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Máy PUMA</w:t>
            </w:r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7C56FC">
              <w:rPr>
                <w:rFonts w:ascii="Times New Roman" w:hAnsi="Times New Roman"/>
                <w:color w:val="000000" w:themeColor="text1"/>
              </w:rPr>
              <w:t>T</w:t>
            </w:r>
            <w:r>
              <w:rPr>
                <w:rFonts w:ascii="Times New Roman" w:hAnsi="Times New Roman"/>
                <w:color w:val="000000" w:themeColor="text1"/>
              </w:rPr>
              <w:t>3-</w:t>
            </w:r>
            <w:r w:rsidRPr="007C56FC">
              <w:rPr>
                <w:rFonts w:ascii="Times New Roman" w:hAnsi="Times New Roman"/>
                <w:color w:val="000000" w:themeColor="text1"/>
              </w:rPr>
              <w:t>PLUS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424A6" w14:textId="029902B7" w:rsidR="00E20ED4" w:rsidRDefault="00E20ED4" w:rsidP="00E20ED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7</w:t>
            </w:r>
          </w:p>
        </w:tc>
        <w:tc>
          <w:tcPr>
            <w:tcW w:w="8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9E1D3" w14:textId="77777777" w:rsidR="00E20ED4" w:rsidRPr="007C56FC" w:rsidRDefault="00E20ED4" w:rsidP="00E20ED4">
            <w:pPr>
              <w:rPr>
                <w:rFonts w:ascii="Times New Roman" w:hAnsi="Times New Roman"/>
                <w:b/>
                <w:i/>
                <w:color w:val="000000" w:themeColor="text1"/>
              </w:rPr>
            </w:pPr>
            <w:r w:rsidRPr="007C56FC">
              <w:rPr>
                <w:rFonts w:ascii="Times New Roman" w:hAnsi="Times New Roman"/>
                <w:b/>
                <w:color w:val="000000" w:themeColor="text1"/>
              </w:rPr>
              <w:t xml:space="preserve">2013 = 7 </w:t>
            </w:r>
          </w:p>
          <w:p w14:paraId="0AEEBDE3" w14:textId="6D293019" w:rsidR="00E20ED4" w:rsidRPr="007C56FC" w:rsidRDefault="00E20ED4" w:rsidP="00E20ED4">
            <w:pPr>
              <w:jc w:val="both"/>
              <w:rPr>
                <w:rFonts w:ascii="Times New Roman" w:hAnsi="Times New Roman"/>
                <w:b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  <w:szCs w:val="28"/>
                <w:lang w:val="vi-VN"/>
              </w:rPr>
              <w:t>A0086</w:t>
            </w:r>
            <w:r w:rsidRPr="007C56FC">
              <w:rPr>
                <w:rFonts w:ascii="Times New Roman" w:hAnsi="Times New Roman"/>
                <w:color w:val="000000" w:themeColor="text1"/>
                <w:szCs w:val="28"/>
              </w:rPr>
              <w:t xml:space="preserve"> </w:t>
            </w:r>
            <w:r w:rsidRPr="007C56FC">
              <w:rPr>
                <w:rFonts w:ascii="Times New Roman" w:hAnsi="Times New Roman"/>
                <w:color w:val="000000" w:themeColor="text1"/>
                <w:szCs w:val="28"/>
                <w:lang w:val="vi-VN"/>
              </w:rPr>
              <w:t>- A0210</w:t>
            </w:r>
            <w:r w:rsidRPr="007C56FC">
              <w:rPr>
                <w:rFonts w:ascii="Times New Roman" w:hAnsi="Times New Roman"/>
                <w:color w:val="000000" w:themeColor="text1"/>
                <w:szCs w:val="28"/>
              </w:rPr>
              <w:t xml:space="preserve"> </w:t>
            </w:r>
            <w:r w:rsidRPr="007C56FC">
              <w:rPr>
                <w:rFonts w:ascii="Times New Roman" w:hAnsi="Times New Roman"/>
                <w:color w:val="000000" w:themeColor="text1"/>
                <w:szCs w:val="28"/>
                <w:lang w:val="vi-VN"/>
              </w:rPr>
              <w:t>- A1</w:t>
            </w:r>
            <w:r>
              <w:rPr>
                <w:rFonts w:ascii="Times New Roman" w:hAnsi="Times New Roman"/>
                <w:color w:val="000000" w:themeColor="text1"/>
                <w:szCs w:val="28"/>
              </w:rPr>
              <w:t>0</w:t>
            </w:r>
            <w:r w:rsidRPr="007C56FC">
              <w:rPr>
                <w:rFonts w:ascii="Times New Roman" w:hAnsi="Times New Roman"/>
                <w:color w:val="000000" w:themeColor="text1"/>
                <w:szCs w:val="28"/>
                <w:lang w:val="vi-VN"/>
              </w:rPr>
              <w:t>57- A0195- A0281- A0188</w:t>
            </w:r>
            <w:r w:rsidRPr="007C56FC">
              <w:rPr>
                <w:rFonts w:ascii="Times New Roman" w:hAnsi="Times New Roman"/>
                <w:color w:val="000000" w:themeColor="text1"/>
                <w:szCs w:val="28"/>
              </w:rPr>
              <w:t xml:space="preserve"> </w:t>
            </w:r>
            <w:r w:rsidRPr="007C56FC">
              <w:rPr>
                <w:rFonts w:ascii="Times New Roman" w:hAnsi="Times New Roman"/>
                <w:color w:val="000000" w:themeColor="text1"/>
                <w:szCs w:val="28"/>
                <w:lang w:val="vi-VN"/>
              </w:rPr>
              <w:t>- A0</w:t>
            </w:r>
            <w:r>
              <w:rPr>
                <w:rFonts w:ascii="Times New Roman" w:hAnsi="Times New Roman"/>
                <w:color w:val="000000" w:themeColor="text1"/>
                <w:szCs w:val="28"/>
              </w:rPr>
              <w:t>4</w:t>
            </w:r>
            <w:r w:rsidRPr="007C56FC">
              <w:rPr>
                <w:rFonts w:ascii="Times New Roman" w:hAnsi="Times New Roman"/>
                <w:color w:val="000000" w:themeColor="text1"/>
                <w:szCs w:val="28"/>
                <w:lang w:val="vi-VN"/>
              </w:rPr>
              <w:t>43</w:t>
            </w:r>
          </w:p>
        </w:tc>
      </w:tr>
      <w:tr w:rsidR="00E20ED4" w:rsidRPr="007C56FC" w14:paraId="50786DEE" w14:textId="77777777" w:rsidTr="00475DE4">
        <w:trPr>
          <w:trHeight w:val="67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75A4B" w14:textId="286EA3CA" w:rsidR="00E20ED4" w:rsidRPr="007C56FC" w:rsidRDefault="00DF5953" w:rsidP="00E20ED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16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F95AE" w14:textId="5654430C" w:rsidR="00E20ED4" w:rsidRPr="007C56FC" w:rsidRDefault="00E20ED4" w:rsidP="00E20ED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Máy visat mang vác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E3B62" w14:textId="77ABFF05" w:rsidR="00E20ED4" w:rsidRDefault="00070C22" w:rsidP="00E20ED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</w:t>
            </w:r>
          </w:p>
        </w:tc>
        <w:tc>
          <w:tcPr>
            <w:tcW w:w="8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CB224" w14:textId="77777777" w:rsidR="00E20ED4" w:rsidRPr="007C56FC" w:rsidRDefault="00E20ED4" w:rsidP="00E20ED4">
            <w:pPr>
              <w:rPr>
                <w:rFonts w:ascii="Times New Roman" w:hAnsi="Times New Roman"/>
                <w:b/>
                <w:i/>
                <w:color w:val="000000" w:themeColor="text1"/>
              </w:rPr>
            </w:pPr>
            <w:r w:rsidRPr="007C56FC">
              <w:rPr>
                <w:rFonts w:ascii="Times New Roman" w:hAnsi="Times New Roman"/>
                <w:b/>
                <w:color w:val="000000" w:themeColor="text1"/>
              </w:rPr>
              <w:t xml:space="preserve">2018 = 2 </w:t>
            </w:r>
          </w:p>
          <w:p w14:paraId="29A8EC27" w14:textId="58470C21" w:rsidR="00E20ED4" w:rsidRPr="007C56FC" w:rsidRDefault="00E20ED4" w:rsidP="00E20ED4">
            <w:pPr>
              <w:jc w:val="both"/>
              <w:rPr>
                <w:rFonts w:ascii="Times New Roman" w:hAnsi="Times New Roman"/>
                <w:b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21566 - 21567</w:t>
            </w:r>
          </w:p>
        </w:tc>
      </w:tr>
      <w:tr w:rsidR="007C56FC" w:rsidRPr="007C56FC" w14:paraId="56DCBDB4" w14:textId="77777777" w:rsidTr="00D60099">
        <w:trPr>
          <w:cantSplit/>
          <w:trHeight w:val="67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B805F" w14:textId="698EC5E3" w:rsidR="007C56FC" w:rsidRPr="007C56FC" w:rsidRDefault="00DF5953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lastRenderedPageBreak/>
              <w:t>17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8B285" w14:textId="77777777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Máy VRH811S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59BBE" w14:textId="2C471D79" w:rsidR="007C56FC" w:rsidRPr="007C56FC" w:rsidRDefault="007C56FC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3</w:t>
            </w:r>
            <w:r w:rsidR="001F0651">
              <w:rPr>
                <w:rFonts w:ascii="Times New Roman" w:hAnsi="Times New Roman"/>
                <w:color w:val="000000" w:themeColor="text1"/>
              </w:rPr>
              <w:t>4</w:t>
            </w:r>
          </w:p>
        </w:tc>
        <w:tc>
          <w:tcPr>
            <w:tcW w:w="8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49294" w14:textId="7206FDF7" w:rsidR="007C56FC" w:rsidRPr="006651D7" w:rsidRDefault="007C56FC" w:rsidP="00475DE4">
            <w:pPr>
              <w:jc w:val="both"/>
              <w:rPr>
                <w:rFonts w:ascii="Times New Roman" w:hAnsi="Times New Roman"/>
                <w:b/>
                <w:color w:val="000000" w:themeColor="text1"/>
                <w:lang w:val="fr-FR"/>
              </w:rPr>
            </w:pPr>
            <w:r w:rsidRPr="006651D7">
              <w:rPr>
                <w:rFonts w:ascii="Times New Roman" w:hAnsi="Times New Roman"/>
                <w:b/>
                <w:color w:val="000000" w:themeColor="text1"/>
                <w:lang w:val="fr-FR"/>
              </w:rPr>
              <w:t xml:space="preserve">2017 = </w:t>
            </w:r>
            <w:r w:rsidR="00CB627B" w:rsidRPr="006651D7">
              <w:rPr>
                <w:rFonts w:ascii="Times New Roman" w:hAnsi="Times New Roman"/>
                <w:b/>
                <w:color w:val="000000" w:themeColor="text1"/>
                <w:lang w:val="fr-FR"/>
              </w:rPr>
              <w:t>31</w:t>
            </w:r>
          </w:p>
          <w:p w14:paraId="3990D9AF" w14:textId="77777777" w:rsidR="00CB627B" w:rsidRPr="006651D7" w:rsidRDefault="00CB627B" w:rsidP="00CB627B">
            <w:pPr>
              <w:rPr>
                <w:rFonts w:ascii="Times New Roman" w:hAnsi="Times New Roman"/>
                <w:color w:val="000000" w:themeColor="text1"/>
                <w:lang w:val="fr-FR"/>
              </w:rPr>
            </w:pPr>
            <w:r w:rsidRPr="006651D7">
              <w:rPr>
                <w:rFonts w:ascii="Times New Roman" w:hAnsi="Times New Roman"/>
                <w:color w:val="000000" w:themeColor="text1"/>
                <w:lang w:val="fr-FR"/>
              </w:rPr>
              <w:t>VI011601010301054 - VI011601010300642 - VI011601010301380</w:t>
            </w:r>
          </w:p>
          <w:p w14:paraId="04FBF3F5" w14:textId="77777777" w:rsidR="00CB627B" w:rsidRPr="006651D7" w:rsidRDefault="00CB627B" w:rsidP="00CB627B">
            <w:pPr>
              <w:rPr>
                <w:rFonts w:ascii="Times New Roman" w:hAnsi="Times New Roman"/>
                <w:color w:val="000000" w:themeColor="text1"/>
                <w:lang w:val="fr-FR"/>
              </w:rPr>
            </w:pPr>
            <w:r w:rsidRPr="006651D7">
              <w:rPr>
                <w:rFonts w:ascii="Times New Roman" w:hAnsi="Times New Roman"/>
                <w:color w:val="000000" w:themeColor="text1"/>
                <w:lang w:val="fr-FR"/>
              </w:rPr>
              <w:t>VI011601010301846 - VI011601010301880 - VI011601010301473</w:t>
            </w:r>
          </w:p>
          <w:p w14:paraId="50CAA843" w14:textId="77777777" w:rsidR="00CB627B" w:rsidRPr="006651D7" w:rsidRDefault="00CB627B" w:rsidP="00CB627B">
            <w:pPr>
              <w:rPr>
                <w:rFonts w:ascii="Times New Roman" w:hAnsi="Times New Roman"/>
                <w:color w:val="000000" w:themeColor="text1"/>
                <w:lang w:val="fr-FR"/>
              </w:rPr>
            </w:pPr>
            <w:r w:rsidRPr="006651D7">
              <w:rPr>
                <w:rFonts w:ascii="Times New Roman" w:hAnsi="Times New Roman"/>
                <w:color w:val="000000" w:themeColor="text1"/>
                <w:lang w:val="fr-FR"/>
              </w:rPr>
              <w:t>VI011601010301853 - VI011601010301260 - VI011601010301018</w:t>
            </w:r>
          </w:p>
          <w:p w14:paraId="09A5FD44" w14:textId="77777777" w:rsidR="00CB627B" w:rsidRPr="006651D7" w:rsidRDefault="00CB627B" w:rsidP="00CB627B">
            <w:pPr>
              <w:rPr>
                <w:rFonts w:ascii="Times New Roman" w:hAnsi="Times New Roman"/>
                <w:color w:val="000000" w:themeColor="text1"/>
                <w:lang w:val="fr-FR"/>
              </w:rPr>
            </w:pPr>
            <w:r w:rsidRPr="006651D7">
              <w:rPr>
                <w:rFonts w:ascii="Times New Roman" w:hAnsi="Times New Roman"/>
                <w:color w:val="000000" w:themeColor="text1"/>
                <w:lang w:val="fr-FR"/>
              </w:rPr>
              <w:t>VI011601010300870 - VI011601010302247 - VI011601010300094</w:t>
            </w:r>
          </w:p>
          <w:p w14:paraId="3FF1D4E6" w14:textId="77777777" w:rsidR="00CB627B" w:rsidRPr="006651D7" w:rsidRDefault="00CB627B" w:rsidP="00CB627B">
            <w:pPr>
              <w:rPr>
                <w:rFonts w:ascii="Times New Roman" w:hAnsi="Times New Roman"/>
                <w:color w:val="000000" w:themeColor="text1"/>
                <w:lang w:val="fr-FR"/>
              </w:rPr>
            </w:pPr>
            <w:r w:rsidRPr="006651D7">
              <w:rPr>
                <w:rFonts w:ascii="Times New Roman" w:hAnsi="Times New Roman"/>
                <w:color w:val="000000" w:themeColor="text1"/>
                <w:lang w:val="fr-FR"/>
              </w:rPr>
              <w:t>VI011601010301438 - VI011601010300541 - VI011601010301076</w:t>
            </w:r>
          </w:p>
          <w:p w14:paraId="3B814210" w14:textId="77777777" w:rsidR="00CB627B" w:rsidRPr="006651D7" w:rsidRDefault="00CB627B" w:rsidP="00CB627B">
            <w:pPr>
              <w:rPr>
                <w:rFonts w:ascii="Times New Roman" w:hAnsi="Times New Roman"/>
                <w:color w:val="000000" w:themeColor="text1"/>
                <w:lang w:val="fr-FR"/>
              </w:rPr>
            </w:pPr>
            <w:r w:rsidRPr="006651D7">
              <w:rPr>
                <w:rFonts w:ascii="Times New Roman" w:hAnsi="Times New Roman"/>
                <w:color w:val="000000" w:themeColor="text1"/>
                <w:lang w:val="fr-FR"/>
              </w:rPr>
              <w:t>VI011601010300162 - VI011601010301783 - VI011601010301356</w:t>
            </w:r>
          </w:p>
          <w:p w14:paraId="68D036BA" w14:textId="77777777" w:rsidR="00CB627B" w:rsidRPr="006651D7" w:rsidRDefault="00CB627B" w:rsidP="00CB627B">
            <w:pPr>
              <w:rPr>
                <w:rFonts w:ascii="Times New Roman" w:hAnsi="Times New Roman"/>
                <w:color w:val="000000" w:themeColor="text1"/>
                <w:lang w:val="fr-FR"/>
              </w:rPr>
            </w:pPr>
            <w:r w:rsidRPr="006651D7">
              <w:rPr>
                <w:rFonts w:ascii="Times New Roman" w:hAnsi="Times New Roman"/>
                <w:color w:val="000000" w:themeColor="text1"/>
                <w:lang w:val="fr-FR"/>
              </w:rPr>
              <w:t>VI011601010302381 - VI011601010301048 - VI011601010300091</w:t>
            </w:r>
          </w:p>
          <w:p w14:paraId="16D07263" w14:textId="77777777" w:rsidR="00CB627B" w:rsidRPr="006651D7" w:rsidRDefault="00CB627B" w:rsidP="00CB627B">
            <w:pPr>
              <w:rPr>
                <w:rFonts w:ascii="Times New Roman" w:hAnsi="Times New Roman"/>
                <w:color w:val="000000" w:themeColor="text1"/>
                <w:lang w:val="fr-FR"/>
              </w:rPr>
            </w:pPr>
            <w:r w:rsidRPr="006651D7">
              <w:rPr>
                <w:rFonts w:ascii="Times New Roman" w:hAnsi="Times New Roman"/>
                <w:color w:val="000000" w:themeColor="text1"/>
                <w:lang w:val="fr-FR"/>
              </w:rPr>
              <w:t>VI011601010300024 - VI011601010302107 - VI011601010301148</w:t>
            </w:r>
          </w:p>
          <w:p w14:paraId="55C0FA42" w14:textId="77777777" w:rsidR="00CB627B" w:rsidRPr="006651D7" w:rsidRDefault="00CB627B" w:rsidP="00CB627B">
            <w:pPr>
              <w:rPr>
                <w:rFonts w:ascii="Times New Roman" w:hAnsi="Times New Roman"/>
                <w:color w:val="000000" w:themeColor="text1"/>
                <w:lang w:val="fr-FR"/>
              </w:rPr>
            </w:pPr>
            <w:r w:rsidRPr="006651D7">
              <w:rPr>
                <w:rFonts w:ascii="Times New Roman" w:hAnsi="Times New Roman"/>
                <w:color w:val="000000" w:themeColor="text1"/>
                <w:lang w:val="fr-FR"/>
              </w:rPr>
              <w:t>VI011601010300033 - VI011601010301724 - VI011601010301768</w:t>
            </w:r>
          </w:p>
          <w:p w14:paraId="674D9BF4" w14:textId="77777777" w:rsidR="00CB627B" w:rsidRPr="006651D7" w:rsidRDefault="00CB627B" w:rsidP="00CB627B">
            <w:pPr>
              <w:rPr>
                <w:rFonts w:ascii="Times New Roman" w:hAnsi="Times New Roman"/>
                <w:color w:val="000000" w:themeColor="text1"/>
                <w:lang w:val="fr-FR"/>
              </w:rPr>
            </w:pPr>
            <w:r w:rsidRPr="006651D7">
              <w:rPr>
                <w:rFonts w:ascii="Times New Roman" w:hAnsi="Times New Roman"/>
                <w:color w:val="000000" w:themeColor="text1"/>
                <w:lang w:val="fr-FR"/>
              </w:rPr>
              <w:t>VI011601010302398 - VI011601010301355 - VI011601010300417</w:t>
            </w:r>
          </w:p>
          <w:p w14:paraId="24DFB88D" w14:textId="2764C1A6" w:rsidR="001F0651" w:rsidRDefault="00CB627B" w:rsidP="00CB627B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 xml:space="preserve">VI011601010302217 </w:t>
            </w:r>
          </w:p>
          <w:p w14:paraId="1EE3E3F1" w14:textId="02AB0F14" w:rsidR="007C56FC" w:rsidRDefault="007C56FC" w:rsidP="00475DE4">
            <w:pPr>
              <w:rPr>
                <w:rFonts w:ascii="Times New Roman" w:hAnsi="Times New Roman"/>
                <w:b/>
                <w:color w:val="000000" w:themeColor="text1"/>
              </w:rPr>
            </w:pPr>
            <w:r w:rsidRPr="007C56FC">
              <w:rPr>
                <w:rFonts w:ascii="Times New Roman" w:hAnsi="Times New Roman"/>
                <w:b/>
                <w:color w:val="000000" w:themeColor="text1"/>
              </w:rPr>
              <w:t xml:space="preserve">2023 = </w:t>
            </w:r>
            <w:r w:rsidR="00CB627B">
              <w:rPr>
                <w:rFonts w:ascii="Times New Roman" w:hAnsi="Times New Roman"/>
                <w:b/>
                <w:color w:val="000000" w:themeColor="text1"/>
              </w:rPr>
              <w:t>3</w:t>
            </w:r>
          </w:p>
          <w:p w14:paraId="1D335F53" w14:textId="532A2627" w:rsidR="007C56FC" w:rsidRPr="00CB627B" w:rsidRDefault="00CB627B" w:rsidP="00D45DA6">
            <w:pPr>
              <w:rPr>
                <w:rFonts w:ascii="Times New Roman" w:hAnsi="Times New Roman"/>
                <w:bCs/>
                <w:color w:val="000000" w:themeColor="text1"/>
              </w:rPr>
            </w:pPr>
            <w:r w:rsidRPr="007C56FC">
              <w:rPr>
                <w:rFonts w:ascii="Times New Roman" w:hAnsi="Times New Roman"/>
                <w:bCs/>
                <w:color w:val="000000" w:themeColor="text1"/>
              </w:rPr>
              <w:t>VI011601010300997 - VI011601010300063</w:t>
            </w:r>
            <w:r w:rsidR="00D45DA6">
              <w:rPr>
                <w:rFonts w:ascii="Times New Roman" w:hAnsi="Times New Roman"/>
                <w:bCs/>
                <w:color w:val="000000" w:themeColor="text1"/>
              </w:rPr>
              <w:t xml:space="preserve"> - </w:t>
            </w:r>
            <w:r w:rsidRPr="007C56FC">
              <w:rPr>
                <w:rFonts w:ascii="Times New Roman" w:hAnsi="Times New Roman"/>
                <w:bCs/>
                <w:color w:val="000000" w:themeColor="text1"/>
              </w:rPr>
              <w:t>VI011601010301358</w:t>
            </w:r>
          </w:p>
        </w:tc>
      </w:tr>
      <w:tr w:rsidR="007C56FC" w:rsidRPr="00DE510A" w14:paraId="740820FE" w14:textId="77777777" w:rsidTr="00475DE4">
        <w:trPr>
          <w:trHeight w:val="67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69853" w14:textId="36C490AB" w:rsidR="007C56FC" w:rsidRPr="007C56FC" w:rsidRDefault="00DF5953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18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EA49C" w14:textId="1451E1A7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Máy VRH</w:t>
            </w:r>
            <w:r w:rsidR="00EC3E0E">
              <w:rPr>
                <w:rFonts w:ascii="Times New Roman" w:hAnsi="Times New Roman"/>
                <w:color w:val="000000" w:themeColor="text1"/>
              </w:rPr>
              <w:t>-</w:t>
            </w:r>
            <w:r w:rsidRPr="007C56FC">
              <w:rPr>
                <w:rFonts w:ascii="Times New Roman" w:hAnsi="Times New Roman"/>
                <w:color w:val="000000" w:themeColor="text1"/>
              </w:rPr>
              <w:t>911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DC346" w14:textId="3269D5EF" w:rsidR="007C56FC" w:rsidRPr="007C56FC" w:rsidRDefault="00CB627B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12</w:t>
            </w:r>
          </w:p>
        </w:tc>
        <w:tc>
          <w:tcPr>
            <w:tcW w:w="8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91CAA" w14:textId="6743F48E" w:rsidR="007C56FC" w:rsidRPr="006651D7" w:rsidRDefault="007C56FC" w:rsidP="00475DE4">
            <w:pPr>
              <w:rPr>
                <w:rFonts w:ascii="Times New Roman" w:hAnsi="Times New Roman"/>
                <w:b/>
                <w:bCs/>
                <w:i/>
                <w:color w:val="000000" w:themeColor="text1"/>
                <w:lang w:val="fr-FR"/>
              </w:rPr>
            </w:pPr>
            <w:r w:rsidRPr="006651D7">
              <w:rPr>
                <w:rFonts w:ascii="Times New Roman" w:hAnsi="Times New Roman"/>
                <w:b/>
                <w:color w:val="000000" w:themeColor="text1"/>
                <w:lang w:val="fr-FR"/>
              </w:rPr>
              <w:t xml:space="preserve">2021 = </w:t>
            </w:r>
            <w:r w:rsidR="00CB627B" w:rsidRPr="006651D7">
              <w:rPr>
                <w:rFonts w:ascii="Times New Roman" w:hAnsi="Times New Roman"/>
                <w:b/>
                <w:color w:val="000000" w:themeColor="text1"/>
                <w:lang w:val="fr-FR"/>
              </w:rPr>
              <w:t>3</w:t>
            </w:r>
          </w:p>
          <w:p w14:paraId="4090E40F" w14:textId="77777777" w:rsidR="007C56FC" w:rsidRPr="006651D7" w:rsidRDefault="007C56FC" w:rsidP="00475DE4">
            <w:pPr>
              <w:rPr>
                <w:rFonts w:ascii="Times New Roman" w:hAnsi="Times New Roman"/>
                <w:color w:val="000000" w:themeColor="text1"/>
                <w:lang w:val="fr-FR"/>
              </w:rPr>
            </w:pPr>
            <w:r w:rsidRPr="006651D7">
              <w:rPr>
                <w:rFonts w:ascii="Times New Roman" w:hAnsi="Times New Roman"/>
                <w:color w:val="000000" w:themeColor="text1"/>
                <w:lang w:val="fr-FR"/>
              </w:rPr>
              <w:t>VI051201010000295 - VI051201010000022 - VI051201010000897</w:t>
            </w:r>
          </w:p>
          <w:p w14:paraId="5637B21E" w14:textId="6F50E050" w:rsidR="00CB627B" w:rsidRPr="006651D7" w:rsidRDefault="007C56FC" w:rsidP="00475DE4">
            <w:pPr>
              <w:rPr>
                <w:rFonts w:ascii="Times New Roman" w:hAnsi="Times New Roman"/>
                <w:b/>
                <w:color w:val="000000" w:themeColor="text1"/>
                <w:lang w:val="fr-FR"/>
              </w:rPr>
            </w:pPr>
            <w:r w:rsidRPr="006651D7">
              <w:rPr>
                <w:rFonts w:ascii="Times New Roman" w:hAnsi="Times New Roman"/>
                <w:b/>
                <w:color w:val="000000" w:themeColor="text1"/>
                <w:lang w:val="fr-FR"/>
              </w:rPr>
              <w:t xml:space="preserve">2023 = </w:t>
            </w:r>
            <w:r w:rsidR="00CB627B" w:rsidRPr="006651D7">
              <w:rPr>
                <w:rFonts w:ascii="Times New Roman" w:hAnsi="Times New Roman"/>
                <w:b/>
                <w:color w:val="000000" w:themeColor="text1"/>
                <w:lang w:val="fr-FR"/>
              </w:rPr>
              <w:t>9</w:t>
            </w:r>
          </w:p>
          <w:p w14:paraId="70EA9FFA" w14:textId="48A71C2A" w:rsidR="007C56FC" w:rsidRPr="006651D7" w:rsidRDefault="00CB627B" w:rsidP="00475DE4">
            <w:pPr>
              <w:rPr>
                <w:rFonts w:ascii="Times New Roman" w:hAnsi="Times New Roman"/>
                <w:color w:val="000000" w:themeColor="text1"/>
                <w:lang w:val="fr-FR"/>
              </w:rPr>
            </w:pPr>
            <w:r w:rsidRPr="006651D7">
              <w:rPr>
                <w:rFonts w:ascii="Times New Roman" w:hAnsi="Times New Roman"/>
                <w:color w:val="000000" w:themeColor="text1"/>
                <w:lang w:val="fr-FR"/>
              </w:rPr>
              <w:t>VI051201010000512 -VI051201010000544 - VI051201010000594 - VI051201010000051 -VI051201010000525 - VI051201010000542 - VI051201010000506 -VI051201010000510 -VI051201010000528</w:t>
            </w:r>
            <w:r w:rsidR="007C56FC" w:rsidRPr="006651D7">
              <w:rPr>
                <w:rFonts w:ascii="Times New Roman" w:hAnsi="Times New Roman"/>
                <w:color w:val="000000" w:themeColor="text1"/>
                <w:lang w:val="fr-FR"/>
              </w:rPr>
              <w:t xml:space="preserve"> </w:t>
            </w:r>
          </w:p>
        </w:tc>
      </w:tr>
    </w:tbl>
    <w:p w14:paraId="2DC73D5C" w14:textId="77777777" w:rsidR="007C56FC" w:rsidRPr="007C56FC" w:rsidRDefault="007C56FC" w:rsidP="007C56FC">
      <w:pPr>
        <w:rPr>
          <w:rFonts w:ascii="Times New Roman" w:hAnsi="Times New Roman"/>
          <w:color w:val="000000" w:themeColor="text1"/>
          <w:lang w:val="nl-NL"/>
        </w:rPr>
      </w:pPr>
    </w:p>
    <w:p w14:paraId="734B98FB" w14:textId="77777777" w:rsidR="007C56FC" w:rsidRPr="006651D7" w:rsidRDefault="007C56FC" w:rsidP="00B95716">
      <w:pPr>
        <w:jc w:val="center"/>
        <w:rPr>
          <w:rFonts w:ascii="Times New Roman" w:hAnsi="Times New Roman"/>
          <w:b/>
          <w:lang w:val="fr-FR"/>
        </w:rPr>
      </w:pPr>
    </w:p>
    <w:sectPr w:rsidR="007C56FC" w:rsidRPr="006651D7" w:rsidSect="005E75DF">
      <w:pgSz w:w="16838" w:h="11906" w:orient="landscape" w:code="9"/>
      <w:pgMar w:top="1418" w:right="851" w:bottom="85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34087" w14:textId="77777777" w:rsidR="00BE7B6F" w:rsidRDefault="00BE7B6F" w:rsidP="00EB3298">
      <w:r>
        <w:separator/>
      </w:r>
    </w:p>
  </w:endnote>
  <w:endnote w:type="continuationSeparator" w:id="0">
    <w:p w14:paraId="14EDEF44" w14:textId="77777777" w:rsidR="00BE7B6F" w:rsidRDefault="00BE7B6F" w:rsidP="00EB3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5800121"/>
      <w:docPartObj>
        <w:docPartGallery w:val="Page Numbers (Bottom of Page)"/>
        <w:docPartUnique/>
      </w:docPartObj>
    </w:sdtPr>
    <w:sdtEndPr>
      <w:rPr>
        <w:noProof/>
        <w:sz w:val="22"/>
      </w:rPr>
    </w:sdtEndPr>
    <w:sdtContent>
      <w:p w14:paraId="14913318" w14:textId="67F67FF1" w:rsidR="00EB4F87" w:rsidRPr="00EB4F87" w:rsidRDefault="00EB4F87">
        <w:pPr>
          <w:pStyle w:val="Footer"/>
          <w:jc w:val="right"/>
          <w:rPr>
            <w:sz w:val="22"/>
          </w:rPr>
        </w:pPr>
        <w:r w:rsidRPr="00EB4F87">
          <w:rPr>
            <w:sz w:val="22"/>
          </w:rPr>
          <w:fldChar w:fldCharType="begin"/>
        </w:r>
        <w:r w:rsidRPr="00EB4F87">
          <w:rPr>
            <w:sz w:val="22"/>
          </w:rPr>
          <w:instrText xml:space="preserve"> PAGE   \* MERGEFORMAT </w:instrText>
        </w:r>
        <w:r w:rsidRPr="00EB4F87">
          <w:rPr>
            <w:sz w:val="22"/>
          </w:rPr>
          <w:fldChar w:fldCharType="separate"/>
        </w:r>
        <w:r w:rsidRPr="00EB4F87">
          <w:rPr>
            <w:noProof/>
            <w:sz w:val="22"/>
          </w:rPr>
          <w:t>2</w:t>
        </w:r>
        <w:r w:rsidRPr="00EB4F87">
          <w:rPr>
            <w:noProof/>
            <w:sz w:val="22"/>
          </w:rPr>
          <w:fldChar w:fldCharType="end"/>
        </w:r>
      </w:p>
    </w:sdtContent>
  </w:sdt>
  <w:p w14:paraId="795D9C24" w14:textId="77777777" w:rsidR="00EB4F87" w:rsidRDefault="00EB4F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11578" w14:textId="77777777" w:rsidR="00BE7B6F" w:rsidRDefault="00BE7B6F" w:rsidP="00EB3298">
      <w:r>
        <w:separator/>
      </w:r>
    </w:p>
  </w:footnote>
  <w:footnote w:type="continuationSeparator" w:id="0">
    <w:p w14:paraId="172B5411" w14:textId="77777777" w:rsidR="00BE7B6F" w:rsidRDefault="00BE7B6F" w:rsidP="00EB3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07EFB"/>
    <w:multiLevelType w:val="hybridMultilevel"/>
    <w:tmpl w:val="1F242ED2"/>
    <w:lvl w:ilvl="0" w:tplc="80302B86">
      <w:start w:val="1"/>
      <w:numFmt w:val="decimal"/>
      <w:lvlText w:val="%1."/>
      <w:lvlJc w:val="left"/>
      <w:pPr>
        <w:tabs>
          <w:tab w:val="num" w:pos="734"/>
        </w:tabs>
        <w:ind w:left="73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54"/>
        </w:tabs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4"/>
        </w:tabs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4"/>
        </w:tabs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4"/>
        </w:tabs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4"/>
        </w:tabs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4"/>
        </w:tabs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4"/>
        </w:tabs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4"/>
        </w:tabs>
        <w:ind w:left="6494" w:hanging="180"/>
      </w:pPr>
    </w:lvl>
  </w:abstractNum>
  <w:abstractNum w:abstractNumId="1" w15:restartNumberingAfterBreak="0">
    <w:nsid w:val="2D1A05A8"/>
    <w:multiLevelType w:val="hybridMultilevel"/>
    <w:tmpl w:val="DE9A654C"/>
    <w:lvl w:ilvl="0" w:tplc="8264CDE0">
      <w:start w:val="1"/>
      <w:numFmt w:val="decimal"/>
      <w:lvlText w:val="%1"/>
      <w:lvlJc w:val="left"/>
      <w:pPr>
        <w:ind w:left="7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26337CA"/>
    <w:multiLevelType w:val="hybridMultilevel"/>
    <w:tmpl w:val="671AC0F6"/>
    <w:lvl w:ilvl="0" w:tplc="F4980AD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A46FC"/>
    <w:multiLevelType w:val="hybridMultilevel"/>
    <w:tmpl w:val="3514C7B0"/>
    <w:lvl w:ilvl="0" w:tplc="35BE09E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7213F"/>
    <w:multiLevelType w:val="hybridMultilevel"/>
    <w:tmpl w:val="DE9A654C"/>
    <w:lvl w:ilvl="0" w:tplc="8264CDE0">
      <w:start w:val="1"/>
      <w:numFmt w:val="decimal"/>
      <w:lvlText w:val="%1"/>
      <w:lvlJc w:val="left"/>
      <w:pPr>
        <w:ind w:left="7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44372565"/>
    <w:multiLevelType w:val="hybridMultilevel"/>
    <w:tmpl w:val="2CFE7958"/>
    <w:lvl w:ilvl="0" w:tplc="5914A7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84B37"/>
    <w:multiLevelType w:val="hybridMultilevel"/>
    <w:tmpl w:val="DE9A654C"/>
    <w:lvl w:ilvl="0" w:tplc="8264CDE0">
      <w:start w:val="1"/>
      <w:numFmt w:val="decimal"/>
      <w:lvlText w:val="%1"/>
      <w:lvlJc w:val="left"/>
      <w:pPr>
        <w:ind w:left="7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536172BB"/>
    <w:multiLevelType w:val="hybridMultilevel"/>
    <w:tmpl w:val="39444FCE"/>
    <w:lvl w:ilvl="0" w:tplc="A6A6A5BA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58D355A6"/>
    <w:multiLevelType w:val="hybridMultilevel"/>
    <w:tmpl w:val="AFE69710"/>
    <w:lvl w:ilvl="0" w:tplc="7C149D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362A40"/>
    <w:multiLevelType w:val="hybridMultilevel"/>
    <w:tmpl w:val="B986C45E"/>
    <w:lvl w:ilvl="0" w:tplc="D9E26E7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4F2F0C"/>
    <w:multiLevelType w:val="hybridMultilevel"/>
    <w:tmpl w:val="3A066800"/>
    <w:lvl w:ilvl="0" w:tplc="6D0CD9C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948471">
    <w:abstractNumId w:val="9"/>
  </w:num>
  <w:num w:numId="2" w16cid:durableId="452946535">
    <w:abstractNumId w:val="10"/>
  </w:num>
  <w:num w:numId="3" w16cid:durableId="889147342">
    <w:abstractNumId w:val="3"/>
  </w:num>
  <w:num w:numId="4" w16cid:durableId="858005030">
    <w:abstractNumId w:val="2"/>
  </w:num>
  <w:num w:numId="5" w16cid:durableId="649527867">
    <w:abstractNumId w:val="4"/>
  </w:num>
  <w:num w:numId="6" w16cid:durableId="468329421">
    <w:abstractNumId w:val="0"/>
  </w:num>
  <w:num w:numId="7" w16cid:durableId="300812650">
    <w:abstractNumId w:val="5"/>
  </w:num>
  <w:num w:numId="8" w16cid:durableId="1323047122">
    <w:abstractNumId w:val="8"/>
  </w:num>
  <w:num w:numId="9" w16cid:durableId="1152789421">
    <w:abstractNumId w:val="7"/>
  </w:num>
  <w:num w:numId="10" w16cid:durableId="100881303">
    <w:abstractNumId w:val="6"/>
  </w:num>
  <w:num w:numId="11" w16cid:durableId="1259094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mirrorMargins/>
  <w:hideSpellingErrors/>
  <w:proofState w:grammar="clean"/>
  <w:attachedTemplate r:id="rId1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3E3"/>
    <w:rsid w:val="00000DB4"/>
    <w:rsid w:val="000076A4"/>
    <w:rsid w:val="000158D4"/>
    <w:rsid w:val="00017243"/>
    <w:rsid w:val="0002433B"/>
    <w:rsid w:val="00031A3D"/>
    <w:rsid w:val="00037191"/>
    <w:rsid w:val="00043694"/>
    <w:rsid w:val="00045BD1"/>
    <w:rsid w:val="00046A16"/>
    <w:rsid w:val="00046E68"/>
    <w:rsid w:val="00047F79"/>
    <w:rsid w:val="00051315"/>
    <w:rsid w:val="00051E82"/>
    <w:rsid w:val="00053F3E"/>
    <w:rsid w:val="00057FF1"/>
    <w:rsid w:val="00064307"/>
    <w:rsid w:val="0006686D"/>
    <w:rsid w:val="00070C22"/>
    <w:rsid w:val="00077C44"/>
    <w:rsid w:val="000839EA"/>
    <w:rsid w:val="00094E6A"/>
    <w:rsid w:val="0009527C"/>
    <w:rsid w:val="00095634"/>
    <w:rsid w:val="000A2579"/>
    <w:rsid w:val="000A26CC"/>
    <w:rsid w:val="000A4899"/>
    <w:rsid w:val="000A49E7"/>
    <w:rsid w:val="000A56CB"/>
    <w:rsid w:val="000B1C2F"/>
    <w:rsid w:val="000B3A73"/>
    <w:rsid w:val="000B4BC9"/>
    <w:rsid w:val="000C3D85"/>
    <w:rsid w:val="000C3E76"/>
    <w:rsid w:val="000C6CA3"/>
    <w:rsid w:val="000D1A96"/>
    <w:rsid w:val="000E182C"/>
    <w:rsid w:val="000E7A7F"/>
    <w:rsid w:val="000F2B1F"/>
    <w:rsid w:val="001017D7"/>
    <w:rsid w:val="00104C8E"/>
    <w:rsid w:val="001108D8"/>
    <w:rsid w:val="00112ED0"/>
    <w:rsid w:val="00114C41"/>
    <w:rsid w:val="00115349"/>
    <w:rsid w:val="00115F70"/>
    <w:rsid w:val="00127D12"/>
    <w:rsid w:val="00147730"/>
    <w:rsid w:val="001544F9"/>
    <w:rsid w:val="0015784C"/>
    <w:rsid w:val="0016410A"/>
    <w:rsid w:val="00165943"/>
    <w:rsid w:val="0017111A"/>
    <w:rsid w:val="001752B9"/>
    <w:rsid w:val="0018113A"/>
    <w:rsid w:val="001850EB"/>
    <w:rsid w:val="0019505C"/>
    <w:rsid w:val="00196C43"/>
    <w:rsid w:val="001A226E"/>
    <w:rsid w:val="001B18EC"/>
    <w:rsid w:val="001C06DC"/>
    <w:rsid w:val="001C41A2"/>
    <w:rsid w:val="001C65B1"/>
    <w:rsid w:val="001D28D7"/>
    <w:rsid w:val="001D4169"/>
    <w:rsid w:val="001D58EF"/>
    <w:rsid w:val="001E65CB"/>
    <w:rsid w:val="001E686B"/>
    <w:rsid w:val="001F0651"/>
    <w:rsid w:val="00204A0E"/>
    <w:rsid w:val="00205288"/>
    <w:rsid w:val="00212A05"/>
    <w:rsid w:val="002137E0"/>
    <w:rsid w:val="002144FD"/>
    <w:rsid w:val="00216150"/>
    <w:rsid w:val="00220867"/>
    <w:rsid w:val="002275A2"/>
    <w:rsid w:val="00230EEB"/>
    <w:rsid w:val="00232DCB"/>
    <w:rsid w:val="00235CD1"/>
    <w:rsid w:val="00241BAE"/>
    <w:rsid w:val="00241FB7"/>
    <w:rsid w:val="00244219"/>
    <w:rsid w:val="00251695"/>
    <w:rsid w:val="00254DB6"/>
    <w:rsid w:val="00262160"/>
    <w:rsid w:val="002626A1"/>
    <w:rsid w:val="00266E54"/>
    <w:rsid w:val="0027021F"/>
    <w:rsid w:val="00270C89"/>
    <w:rsid w:val="0027778F"/>
    <w:rsid w:val="00286B38"/>
    <w:rsid w:val="002959D3"/>
    <w:rsid w:val="00296298"/>
    <w:rsid w:val="002A0852"/>
    <w:rsid w:val="002A2361"/>
    <w:rsid w:val="002A2FE4"/>
    <w:rsid w:val="002B2622"/>
    <w:rsid w:val="002B3C03"/>
    <w:rsid w:val="002B4420"/>
    <w:rsid w:val="002B6D28"/>
    <w:rsid w:val="002B7AEE"/>
    <w:rsid w:val="002C521D"/>
    <w:rsid w:val="002D1BF5"/>
    <w:rsid w:val="002D23D5"/>
    <w:rsid w:val="002D3FE8"/>
    <w:rsid w:val="002D4A6F"/>
    <w:rsid w:val="002D6815"/>
    <w:rsid w:val="002E1CDE"/>
    <w:rsid w:val="002F5F74"/>
    <w:rsid w:val="00303A8B"/>
    <w:rsid w:val="00306459"/>
    <w:rsid w:val="003066CA"/>
    <w:rsid w:val="00310EF8"/>
    <w:rsid w:val="0032177B"/>
    <w:rsid w:val="0032485E"/>
    <w:rsid w:val="003359B8"/>
    <w:rsid w:val="00335CA7"/>
    <w:rsid w:val="003461C4"/>
    <w:rsid w:val="00346633"/>
    <w:rsid w:val="003523F1"/>
    <w:rsid w:val="0035581F"/>
    <w:rsid w:val="003853F5"/>
    <w:rsid w:val="00385468"/>
    <w:rsid w:val="003911B2"/>
    <w:rsid w:val="003951CB"/>
    <w:rsid w:val="003A1730"/>
    <w:rsid w:val="003A21ED"/>
    <w:rsid w:val="003C22E5"/>
    <w:rsid w:val="003C6B67"/>
    <w:rsid w:val="003C6FE0"/>
    <w:rsid w:val="003E0238"/>
    <w:rsid w:val="003E24E7"/>
    <w:rsid w:val="003E54F1"/>
    <w:rsid w:val="00400AF1"/>
    <w:rsid w:val="00402258"/>
    <w:rsid w:val="00410430"/>
    <w:rsid w:val="004141B3"/>
    <w:rsid w:val="00414253"/>
    <w:rsid w:val="00420664"/>
    <w:rsid w:val="004207DD"/>
    <w:rsid w:val="00425C53"/>
    <w:rsid w:val="00427D71"/>
    <w:rsid w:val="004318ED"/>
    <w:rsid w:val="00433141"/>
    <w:rsid w:val="004333A1"/>
    <w:rsid w:val="00433C5A"/>
    <w:rsid w:val="00460FA8"/>
    <w:rsid w:val="00464A88"/>
    <w:rsid w:val="0046699F"/>
    <w:rsid w:val="004675BC"/>
    <w:rsid w:val="00471230"/>
    <w:rsid w:val="00481254"/>
    <w:rsid w:val="004815F7"/>
    <w:rsid w:val="004952FF"/>
    <w:rsid w:val="00497A04"/>
    <w:rsid w:val="004B0B07"/>
    <w:rsid w:val="004B55AB"/>
    <w:rsid w:val="004B7A43"/>
    <w:rsid w:val="004C289F"/>
    <w:rsid w:val="004C4242"/>
    <w:rsid w:val="004C48E4"/>
    <w:rsid w:val="004C490C"/>
    <w:rsid w:val="004C4F17"/>
    <w:rsid w:val="004C5332"/>
    <w:rsid w:val="004D0CAC"/>
    <w:rsid w:val="004D1C9F"/>
    <w:rsid w:val="004D673E"/>
    <w:rsid w:val="004E206D"/>
    <w:rsid w:val="004E3F6D"/>
    <w:rsid w:val="004E4A14"/>
    <w:rsid w:val="004E6B74"/>
    <w:rsid w:val="004F597B"/>
    <w:rsid w:val="005018B5"/>
    <w:rsid w:val="00503CC3"/>
    <w:rsid w:val="00504F9C"/>
    <w:rsid w:val="005108DC"/>
    <w:rsid w:val="0051159D"/>
    <w:rsid w:val="005123E0"/>
    <w:rsid w:val="005143D7"/>
    <w:rsid w:val="00530540"/>
    <w:rsid w:val="00543676"/>
    <w:rsid w:val="00547475"/>
    <w:rsid w:val="0055153B"/>
    <w:rsid w:val="005537EB"/>
    <w:rsid w:val="005555DD"/>
    <w:rsid w:val="005573C6"/>
    <w:rsid w:val="0056261F"/>
    <w:rsid w:val="00570A7D"/>
    <w:rsid w:val="00584EBE"/>
    <w:rsid w:val="00590FDE"/>
    <w:rsid w:val="00594DCF"/>
    <w:rsid w:val="005965AE"/>
    <w:rsid w:val="00597D6B"/>
    <w:rsid w:val="005A2436"/>
    <w:rsid w:val="005A3411"/>
    <w:rsid w:val="005A5F57"/>
    <w:rsid w:val="005A6D3C"/>
    <w:rsid w:val="005B3179"/>
    <w:rsid w:val="005B51C6"/>
    <w:rsid w:val="005B7644"/>
    <w:rsid w:val="005C0D5A"/>
    <w:rsid w:val="005D1364"/>
    <w:rsid w:val="005D496B"/>
    <w:rsid w:val="005D73CF"/>
    <w:rsid w:val="005E3C8D"/>
    <w:rsid w:val="005E75B7"/>
    <w:rsid w:val="005E75DF"/>
    <w:rsid w:val="006110CB"/>
    <w:rsid w:val="00613847"/>
    <w:rsid w:val="00622D8E"/>
    <w:rsid w:val="006263E2"/>
    <w:rsid w:val="00630DB0"/>
    <w:rsid w:val="00632006"/>
    <w:rsid w:val="0063345B"/>
    <w:rsid w:val="00636268"/>
    <w:rsid w:val="006443DE"/>
    <w:rsid w:val="006538DD"/>
    <w:rsid w:val="0065414D"/>
    <w:rsid w:val="006568DC"/>
    <w:rsid w:val="00661465"/>
    <w:rsid w:val="00665181"/>
    <w:rsid w:val="006651D7"/>
    <w:rsid w:val="0066640C"/>
    <w:rsid w:val="00666C80"/>
    <w:rsid w:val="006736FE"/>
    <w:rsid w:val="00674C0D"/>
    <w:rsid w:val="00676912"/>
    <w:rsid w:val="0068248C"/>
    <w:rsid w:val="006842C3"/>
    <w:rsid w:val="00694FBB"/>
    <w:rsid w:val="006950FA"/>
    <w:rsid w:val="006A12BA"/>
    <w:rsid w:val="006B2776"/>
    <w:rsid w:val="006B55B9"/>
    <w:rsid w:val="006C21CA"/>
    <w:rsid w:val="006D54E2"/>
    <w:rsid w:val="006E2108"/>
    <w:rsid w:val="006F4F35"/>
    <w:rsid w:val="006F772A"/>
    <w:rsid w:val="0070169F"/>
    <w:rsid w:val="0071366E"/>
    <w:rsid w:val="00721218"/>
    <w:rsid w:val="00726580"/>
    <w:rsid w:val="00727F95"/>
    <w:rsid w:val="0073157D"/>
    <w:rsid w:val="0074040A"/>
    <w:rsid w:val="007502AB"/>
    <w:rsid w:val="0075450C"/>
    <w:rsid w:val="0075622A"/>
    <w:rsid w:val="007640A7"/>
    <w:rsid w:val="0076478C"/>
    <w:rsid w:val="0076519E"/>
    <w:rsid w:val="00765D07"/>
    <w:rsid w:val="00772A7C"/>
    <w:rsid w:val="007734AB"/>
    <w:rsid w:val="00773F42"/>
    <w:rsid w:val="0077495C"/>
    <w:rsid w:val="00774A68"/>
    <w:rsid w:val="007813CE"/>
    <w:rsid w:val="00784763"/>
    <w:rsid w:val="007934B5"/>
    <w:rsid w:val="00794BD2"/>
    <w:rsid w:val="007A0F76"/>
    <w:rsid w:val="007A0FC5"/>
    <w:rsid w:val="007A1187"/>
    <w:rsid w:val="007A3D5B"/>
    <w:rsid w:val="007B1735"/>
    <w:rsid w:val="007B295D"/>
    <w:rsid w:val="007B2F93"/>
    <w:rsid w:val="007C3268"/>
    <w:rsid w:val="007C56FC"/>
    <w:rsid w:val="007C5D03"/>
    <w:rsid w:val="007D374C"/>
    <w:rsid w:val="007D6598"/>
    <w:rsid w:val="007E0300"/>
    <w:rsid w:val="007E3400"/>
    <w:rsid w:val="007E7B39"/>
    <w:rsid w:val="007F2298"/>
    <w:rsid w:val="007F3C2C"/>
    <w:rsid w:val="0080055F"/>
    <w:rsid w:val="008072A6"/>
    <w:rsid w:val="0081213B"/>
    <w:rsid w:val="00823B56"/>
    <w:rsid w:val="0082791A"/>
    <w:rsid w:val="008321BF"/>
    <w:rsid w:val="00833449"/>
    <w:rsid w:val="008356BD"/>
    <w:rsid w:val="00847828"/>
    <w:rsid w:val="008479C6"/>
    <w:rsid w:val="008519C0"/>
    <w:rsid w:val="008569C8"/>
    <w:rsid w:val="00867B13"/>
    <w:rsid w:val="00871FDD"/>
    <w:rsid w:val="00876E54"/>
    <w:rsid w:val="00877134"/>
    <w:rsid w:val="008779E7"/>
    <w:rsid w:val="00893458"/>
    <w:rsid w:val="008953C6"/>
    <w:rsid w:val="008A0EB2"/>
    <w:rsid w:val="008A1172"/>
    <w:rsid w:val="008B32E7"/>
    <w:rsid w:val="008B613D"/>
    <w:rsid w:val="008D3A3E"/>
    <w:rsid w:val="008E0849"/>
    <w:rsid w:val="008E313D"/>
    <w:rsid w:val="008E7310"/>
    <w:rsid w:val="008F0E25"/>
    <w:rsid w:val="008F2776"/>
    <w:rsid w:val="00901894"/>
    <w:rsid w:val="00902304"/>
    <w:rsid w:val="00906BA8"/>
    <w:rsid w:val="00911957"/>
    <w:rsid w:val="00915823"/>
    <w:rsid w:val="00926E27"/>
    <w:rsid w:val="00931AB5"/>
    <w:rsid w:val="009329D4"/>
    <w:rsid w:val="00933C08"/>
    <w:rsid w:val="00936FA6"/>
    <w:rsid w:val="00940384"/>
    <w:rsid w:val="00943963"/>
    <w:rsid w:val="00967829"/>
    <w:rsid w:val="00972FB3"/>
    <w:rsid w:val="0097309C"/>
    <w:rsid w:val="009748F2"/>
    <w:rsid w:val="00977B30"/>
    <w:rsid w:val="00980BE8"/>
    <w:rsid w:val="00984AC6"/>
    <w:rsid w:val="00985282"/>
    <w:rsid w:val="0098549C"/>
    <w:rsid w:val="00986FFA"/>
    <w:rsid w:val="00990497"/>
    <w:rsid w:val="009938AC"/>
    <w:rsid w:val="00994CDA"/>
    <w:rsid w:val="00994F59"/>
    <w:rsid w:val="00996F64"/>
    <w:rsid w:val="009B5329"/>
    <w:rsid w:val="009C2BAB"/>
    <w:rsid w:val="009C6F7A"/>
    <w:rsid w:val="009D3EDD"/>
    <w:rsid w:val="009D3FFE"/>
    <w:rsid w:val="009D4419"/>
    <w:rsid w:val="009E1BB3"/>
    <w:rsid w:val="009E2F4E"/>
    <w:rsid w:val="009E31E2"/>
    <w:rsid w:val="009E44A1"/>
    <w:rsid w:val="009E7FA2"/>
    <w:rsid w:val="009F26BE"/>
    <w:rsid w:val="009F317A"/>
    <w:rsid w:val="009F34AC"/>
    <w:rsid w:val="00A02271"/>
    <w:rsid w:val="00A03866"/>
    <w:rsid w:val="00A04393"/>
    <w:rsid w:val="00A120C7"/>
    <w:rsid w:val="00A1247C"/>
    <w:rsid w:val="00A13808"/>
    <w:rsid w:val="00A14CA8"/>
    <w:rsid w:val="00A21414"/>
    <w:rsid w:val="00A241D3"/>
    <w:rsid w:val="00A27628"/>
    <w:rsid w:val="00A33FC9"/>
    <w:rsid w:val="00A37849"/>
    <w:rsid w:val="00A44CCC"/>
    <w:rsid w:val="00A51F50"/>
    <w:rsid w:val="00A540F5"/>
    <w:rsid w:val="00A60DB4"/>
    <w:rsid w:val="00A61C75"/>
    <w:rsid w:val="00A66E9F"/>
    <w:rsid w:val="00A70A8D"/>
    <w:rsid w:val="00A74200"/>
    <w:rsid w:val="00A97B6A"/>
    <w:rsid w:val="00AB2E38"/>
    <w:rsid w:val="00AB60A0"/>
    <w:rsid w:val="00AB70C3"/>
    <w:rsid w:val="00AB7F46"/>
    <w:rsid w:val="00AC6945"/>
    <w:rsid w:val="00AD0AE4"/>
    <w:rsid w:val="00AD4935"/>
    <w:rsid w:val="00AE08B0"/>
    <w:rsid w:val="00AE5D1F"/>
    <w:rsid w:val="00AF3E22"/>
    <w:rsid w:val="00B12B87"/>
    <w:rsid w:val="00B169F8"/>
    <w:rsid w:val="00B2034E"/>
    <w:rsid w:val="00B20D19"/>
    <w:rsid w:val="00B2384A"/>
    <w:rsid w:val="00B312A8"/>
    <w:rsid w:val="00B331C1"/>
    <w:rsid w:val="00B34085"/>
    <w:rsid w:val="00B35364"/>
    <w:rsid w:val="00B421F4"/>
    <w:rsid w:val="00B45B67"/>
    <w:rsid w:val="00B51E0E"/>
    <w:rsid w:val="00B569D5"/>
    <w:rsid w:val="00B70678"/>
    <w:rsid w:val="00B71072"/>
    <w:rsid w:val="00B7464D"/>
    <w:rsid w:val="00B80954"/>
    <w:rsid w:val="00B84189"/>
    <w:rsid w:val="00B86EED"/>
    <w:rsid w:val="00B91EFA"/>
    <w:rsid w:val="00B92365"/>
    <w:rsid w:val="00B93AFA"/>
    <w:rsid w:val="00B95716"/>
    <w:rsid w:val="00BA0C0D"/>
    <w:rsid w:val="00BA4E60"/>
    <w:rsid w:val="00BB2564"/>
    <w:rsid w:val="00BD60E9"/>
    <w:rsid w:val="00BD6928"/>
    <w:rsid w:val="00BE3A7C"/>
    <w:rsid w:val="00BE65EC"/>
    <w:rsid w:val="00BE6754"/>
    <w:rsid w:val="00BE7B6F"/>
    <w:rsid w:val="00BF2204"/>
    <w:rsid w:val="00BF51E5"/>
    <w:rsid w:val="00BF6D16"/>
    <w:rsid w:val="00C004CE"/>
    <w:rsid w:val="00C03C43"/>
    <w:rsid w:val="00C0433E"/>
    <w:rsid w:val="00C064F9"/>
    <w:rsid w:val="00C22C64"/>
    <w:rsid w:val="00C359A0"/>
    <w:rsid w:val="00C53905"/>
    <w:rsid w:val="00C57C25"/>
    <w:rsid w:val="00C60377"/>
    <w:rsid w:val="00C6294E"/>
    <w:rsid w:val="00C71E89"/>
    <w:rsid w:val="00C73458"/>
    <w:rsid w:val="00C73B7A"/>
    <w:rsid w:val="00C759AB"/>
    <w:rsid w:val="00C80FCA"/>
    <w:rsid w:val="00C83958"/>
    <w:rsid w:val="00C83A2F"/>
    <w:rsid w:val="00C93EF7"/>
    <w:rsid w:val="00CA2AF8"/>
    <w:rsid w:val="00CA3C15"/>
    <w:rsid w:val="00CA66B0"/>
    <w:rsid w:val="00CB1911"/>
    <w:rsid w:val="00CB1A99"/>
    <w:rsid w:val="00CB627B"/>
    <w:rsid w:val="00CB72D3"/>
    <w:rsid w:val="00CC2413"/>
    <w:rsid w:val="00CC2867"/>
    <w:rsid w:val="00CD1598"/>
    <w:rsid w:val="00CD2B53"/>
    <w:rsid w:val="00CD301C"/>
    <w:rsid w:val="00CD4F2F"/>
    <w:rsid w:val="00CE0AC5"/>
    <w:rsid w:val="00CF1A9C"/>
    <w:rsid w:val="00CF2B44"/>
    <w:rsid w:val="00CF3924"/>
    <w:rsid w:val="00CF6075"/>
    <w:rsid w:val="00CF78AA"/>
    <w:rsid w:val="00D05F31"/>
    <w:rsid w:val="00D06628"/>
    <w:rsid w:val="00D07DCB"/>
    <w:rsid w:val="00D12ED7"/>
    <w:rsid w:val="00D1572B"/>
    <w:rsid w:val="00D230B3"/>
    <w:rsid w:val="00D425DB"/>
    <w:rsid w:val="00D45DA6"/>
    <w:rsid w:val="00D57847"/>
    <w:rsid w:val="00D60099"/>
    <w:rsid w:val="00D77540"/>
    <w:rsid w:val="00D80872"/>
    <w:rsid w:val="00D81276"/>
    <w:rsid w:val="00D84BB4"/>
    <w:rsid w:val="00DA2BB5"/>
    <w:rsid w:val="00DA3D2B"/>
    <w:rsid w:val="00DA54C9"/>
    <w:rsid w:val="00DB41C8"/>
    <w:rsid w:val="00DB6139"/>
    <w:rsid w:val="00DC03C2"/>
    <w:rsid w:val="00DC74A3"/>
    <w:rsid w:val="00DD15B9"/>
    <w:rsid w:val="00DD5A9F"/>
    <w:rsid w:val="00DD68D4"/>
    <w:rsid w:val="00DE510A"/>
    <w:rsid w:val="00DF5953"/>
    <w:rsid w:val="00E00DAD"/>
    <w:rsid w:val="00E02EDB"/>
    <w:rsid w:val="00E0395C"/>
    <w:rsid w:val="00E070B4"/>
    <w:rsid w:val="00E10CBF"/>
    <w:rsid w:val="00E12926"/>
    <w:rsid w:val="00E13967"/>
    <w:rsid w:val="00E176D5"/>
    <w:rsid w:val="00E20B7D"/>
    <w:rsid w:val="00E20ED4"/>
    <w:rsid w:val="00E331BF"/>
    <w:rsid w:val="00E35F57"/>
    <w:rsid w:val="00E366C9"/>
    <w:rsid w:val="00E475F5"/>
    <w:rsid w:val="00E51DB7"/>
    <w:rsid w:val="00E60404"/>
    <w:rsid w:val="00E712F8"/>
    <w:rsid w:val="00E807BC"/>
    <w:rsid w:val="00E8480C"/>
    <w:rsid w:val="00E862A9"/>
    <w:rsid w:val="00E91D91"/>
    <w:rsid w:val="00E925EB"/>
    <w:rsid w:val="00E9280A"/>
    <w:rsid w:val="00EA2BC7"/>
    <w:rsid w:val="00EB2F87"/>
    <w:rsid w:val="00EB3298"/>
    <w:rsid w:val="00EB4F87"/>
    <w:rsid w:val="00EB5955"/>
    <w:rsid w:val="00EC3E0E"/>
    <w:rsid w:val="00EC4B68"/>
    <w:rsid w:val="00EC74DF"/>
    <w:rsid w:val="00ED5BDE"/>
    <w:rsid w:val="00EE1281"/>
    <w:rsid w:val="00EF2C8D"/>
    <w:rsid w:val="00EF3C8F"/>
    <w:rsid w:val="00EF5683"/>
    <w:rsid w:val="00EF7A31"/>
    <w:rsid w:val="00F030BD"/>
    <w:rsid w:val="00F07991"/>
    <w:rsid w:val="00F23687"/>
    <w:rsid w:val="00F24B1F"/>
    <w:rsid w:val="00F2668E"/>
    <w:rsid w:val="00F33674"/>
    <w:rsid w:val="00F33D15"/>
    <w:rsid w:val="00F33E39"/>
    <w:rsid w:val="00F357D1"/>
    <w:rsid w:val="00F40B2A"/>
    <w:rsid w:val="00F43101"/>
    <w:rsid w:val="00F50372"/>
    <w:rsid w:val="00F52D77"/>
    <w:rsid w:val="00F54287"/>
    <w:rsid w:val="00F54323"/>
    <w:rsid w:val="00F64A84"/>
    <w:rsid w:val="00F65259"/>
    <w:rsid w:val="00F66163"/>
    <w:rsid w:val="00F6780F"/>
    <w:rsid w:val="00F67BD6"/>
    <w:rsid w:val="00F711C7"/>
    <w:rsid w:val="00F85A15"/>
    <w:rsid w:val="00F92056"/>
    <w:rsid w:val="00F93F9E"/>
    <w:rsid w:val="00F979AF"/>
    <w:rsid w:val="00FA3D16"/>
    <w:rsid w:val="00FA4378"/>
    <w:rsid w:val="00FA757C"/>
    <w:rsid w:val="00FA77BE"/>
    <w:rsid w:val="00FB0840"/>
    <w:rsid w:val="00FB0A2E"/>
    <w:rsid w:val="00FB2C92"/>
    <w:rsid w:val="00FD2A21"/>
    <w:rsid w:val="00FE2B45"/>
    <w:rsid w:val="00FE4944"/>
    <w:rsid w:val="00FE5399"/>
    <w:rsid w:val="00FE76C6"/>
    <w:rsid w:val="00FF1DEB"/>
    <w:rsid w:val="00FF44CB"/>
    <w:rsid w:val="00FF4954"/>
    <w:rsid w:val="00FF53E3"/>
    <w:rsid w:val="00FF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3462C98"/>
  <w15:docId w15:val="{B50ACB5F-72FA-4E9F-808B-15AF8DDD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3E3"/>
    <w:pPr>
      <w:spacing w:after="0" w:line="240" w:lineRule="auto"/>
    </w:pPr>
    <w:rPr>
      <w:rFonts w:ascii=".VnTime" w:eastAsia="Times New Roman" w:hAnsi=".VnTime" w:cs="Times New Roman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640C"/>
    <w:pPr>
      <w:spacing w:after="0" w:line="240" w:lineRule="auto"/>
    </w:pPr>
    <w:rPr>
      <w:rFonts w:eastAsia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nbnnidung">
    <w:name w:val="Văn bản nội dung_"/>
    <w:basedOn w:val="DefaultParagraphFont"/>
    <w:link w:val="Vnbnnidung0"/>
    <w:rsid w:val="0066640C"/>
    <w:rPr>
      <w:sz w:val="26"/>
      <w:szCs w:val="26"/>
      <w:shd w:val="clear" w:color="auto" w:fill="FFFFFF"/>
    </w:rPr>
  </w:style>
  <w:style w:type="paragraph" w:customStyle="1" w:styleId="Vnbnnidung0">
    <w:name w:val="Văn bản nội dung"/>
    <w:basedOn w:val="Normal"/>
    <w:link w:val="Vnbnnidung"/>
    <w:rsid w:val="0066640C"/>
    <w:pPr>
      <w:widowControl w:val="0"/>
      <w:shd w:val="clear" w:color="auto" w:fill="FFFFFF"/>
      <w:spacing w:line="262" w:lineRule="auto"/>
      <w:ind w:firstLine="400"/>
      <w:jc w:val="both"/>
    </w:pPr>
    <w:rPr>
      <w:rFonts w:ascii="Times New Roman" w:eastAsiaTheme="minorHAnsi" w:hAnsi="Times New Roman" w:cstheme="minorBidi"/>
      <w:shd w:val="clear" w:color="auto" w:fill="FFFFFF"/>
      <w:lang w:val="vi-VN"/>
    </w:rPr>
  </w:style>
  <w:style w:type="paragraph" w:styleId="ListParagraph">
    <w:name w:val="List Paragraph"/>
    <w:basedOn w:val="Normal"/>
    <w:uiPriority w:val="34"/>
    <w:qFormat/>
    <w:rsid w:val="00A44C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31E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1E2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C56FC"/>
    <w:pPr>
      <w:tabs>
        <w:tab w:val="center" w:pos="4513"/>
        <w:tab w:val="right" w:pos="9026"/>
      </w:tabs>
    </w:pPr>
    <w:rPr>
      <w:rFonts w:ascii="Times New Roman" w:eastAsiaTheme="minorHAnsi" w:hAnsi="Times New Roman" w:cstheme="minorBidi"/>
      <w:sz w:val="28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C56F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C56FC"/>
    <w:pPr>
      <w:tabs>
        <w:tab w:val="center" w:pos="4513"/>
        <w:tab w:val="right" w:pos="9026"/>
      </w:tabs>
    </w:pPr>
    <w:rPr>
      <w:rFonts w:ascii="Times New Roman" w:eastAsiaTheme="minorHAnsi" w:hAnsi="Times New Roman" w:cstheme="minorBidi"/>
      <w:sz w:val="28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C56FC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C56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56FC"/>
    <w:rPr>
      <w:rFonts w:ascii="Times New Roman" w:eastAsiaTheme="minorHAnsi" w:hAnsi="Times New Roman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56FC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6FC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8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86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2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54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78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092802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9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ND\DBM_NND\DBM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5851E-D331-44B0-AD6C-51E868B85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DBM.dotm</Template>
  <TotalTime>369</TotalTime>
  <Pages>34</Pages>
  <Words>9570</Words>
  <Characters>26605</Characters>
  <Application>Microsoft Office Word</Application>
  <DocSecurity>0</DocSecurity>
  <Lines>13302</Lines>
  <Paragraphs>7234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bctt.bqp</Company>
  <LinksUpToDate>false</LinksUpToDate>
  <CharactersWithSpaces>28941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Đạt Phạm</cp:lastModifiedBy>
  <cp:revision>74</cp:revision>
  <cp:lastPrinted>2024-02-06T09:40:00Z</cp:lastPrinted>
  <dcterms:created xsi:type="dcterms:W3CDTF">2023-11-30T01:37:00Z</dcterms:created>
  <dcterms:modified xsi:type="dcterms:W3CDTF">2024-03-02T08:56:00Z</dcterms:modified>
</cp:coreProperties>
</file>