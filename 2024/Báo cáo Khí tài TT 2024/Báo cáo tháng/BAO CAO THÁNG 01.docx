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C863" w14:textId="6094DB5C" w:rsidR="00A33FC9" w:rsidRPr="007640A7" w:rsidRDefault="00A33FC9" w:rsidP="007640A7"/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9"/>
        <w:gridCol w:w="443"/>
        <w:gridCol w:w="8874"/>
      </w:tblGrid>
      <w:tr w:rsidR="00A33FC9" w:rsidRPr="007C56FC" w14:paraId="2496EC82" w14:textId="77777777" w:rsidTr="00A14CA8">
        <w:trPr>
          <w:jc w:val="center"/>
        </w:trPr>
        <w:tc>
          <w:tcPr>
            <w:tcW w:w="1739" w:type="pct"/>
            <w:shd w:val="clear" w:color="auto" w:fill="auto"/>
            <w:vAlign w:val="center"/>
          </w:tcPr>
          <w:p w14:paraId="5EE77314" w14:textId="1977DDF3" w:rsidR="00A33FC9" w:rsidRPr="00A33FC9" w:rsidRDefault="00A33FC9" w:rsidP="00B508FA">
            <w:pPr>
              <w:jc w:val="center"/>
              <w:rPr>
                <w:rFonts w:ascii="Times New Roman" w:hAnsi="Times New Roman"/>
                <w:bCs/>
              </w:rPr>
            </w:pPr>
            <w:r w:rsidRPr="00A33FC9">
              <w:rPr>
                <w:rFonts w:ascii="Times New Roman" w:hAnsi="Times New Roman"/>
                <w:bCs/>
                <w:lang w:val="vi-VN"/>
              </w:rPr>
              <w:t>T</w:t>
            </w:r>
            <w:r w:rsidRPr="00A33FC9">
              <w:rPr>
                <w:rFonts w:ascii="Times New Roman" w:hAnsi="Times New Roman"/>
                <w:bCs/>
              </w:rPr>
              <w:t>IỂU ĐOÀN 18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70369C6E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3106" w:type="pct"/>
            <w:shd w:val="clear" w:color="auto" w:fill="auto"/>
            <w:vAlign w:val="center"/>
          </w:tcPr>
          <w:p w14:paraId="7A1C23D0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 w:rsidRPr="007C56FC">
              <w:rPr>
                <w:rFonts w:ascii="Times New Roman" w:hAnsi="Times New Roman"/>
                <w:b/>
                <w:lang w:val="nl-NL"/>
              </w:rPr>
              <w:t>CỘNG HOÀ XÃ HỘI CHỦ NGHĨA VIỆT NAM</w:t>
            </w:r>
          </w:p>
        </w:tc>
      </w:tr>
      <w:tr w:rsidR="00A33FC9" w:rsidRPr="007C56FC" w14:paraId="3039FAF6" w14:textId="77777777" w:rsidTr="00A14CA8">
        <w:trPr>
          <w:jc w:val="center"/>
        </w:trPr>
        <w:tc>
          <w:tcPr>
            <w:tcW w:w="1739" w:type="pct"/>
            <w:shd w:val="clear" w:color="auto" w:fill="auto"/>
            <w:vAlign w:val="center"/>
          </w:tcPr>
          <w:p w14:paraId="4CFBFA23" w14:textId="57E7EA34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ĐẠI ĐỘI 1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79B7F26B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3106" w:type="pct"/>
            <w:shd w:val="clear" w:color="auto" w:fill="auto"/>
            <w:vAlign w:val="center"/>
          </w:tcPr>
          <w:p w14:paraId="20DBEDAE" w14:textId="7BC0C9D8" w:rsidR="00A33FC9" w:rsidRPr="007C56FC" w:rsidRDefault="00A14CA8" w:rsidP="00B508FA">
            <w:pPr>
              <w:spacing w:after="20"/>
              <w:jc w:val="center"/>
              <w:rPr>
                <w:rFonts w:ascii="Times New Roman" w:hAnsi="Times New Roman"/>
                <w:b/>
                <w:lang w:val="nl-NL"/>
              </w:rPr>
            </w:pPr>
            <w:r w:rsidRPr="007C56F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1312" behindDoc="0" locked="0" layoutInCell="1" allowOverlap="1" wp14:anchorId="56018599" wp14:editId="25848851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196850</wp:posOffset>
                      </wp:positionV>
                      <wp:extent cx="2009140" cy="0"/>
                      <wp:effectExtent l="0" t="0" r="29210" b="1905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48AA1" id="Straight Connector 19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39.1pt,15.5pt" to="297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"/>
                  </w:pict>
                </mc:Fallback>
              </mc:AlternateContent>
            </w:r>
            <w:r w:rsidR="00A33FC9" w:rsidRPr="007C56FC">
              <w:rPr>
                <w:rFonts w:ascii="Times New Roman" w:hAnsi="Times New Roman"/>
                <w:b/>
                <w:lang w:val="nl-NL"/>
              </w:rPr>
              <w:t>Độc lập - Tự do - Hạnh phúc</w:t>
            </w:r>
          </w:p>
        </w:tc>
      </w:tr>
      <w:tr w:rsidR="00A33FC9" w:rsidRPr="007C56FC" w14:paraId="0345F7B4" w14:textId="77777777" w:rsidTr="00A14CA8">
        <w:trPr>
          <w:jc w:val="center"/>
        </w:trPr>
        <w:tc>
          <w:tcPr>
            <w:tcW w:w="1739" w:type="pct"/>
            <w:shd w:val="clear" w:color="auto" w:fill="auto"/>
            <w:vAlign w:val="center"/>
          </w:tcPr>
          <w:p w14:paraId="3B5D8589" w14:textId="0518F850" w:rsidR="00A33FC9" w:rsidRPr="007C56FC" w:rsidRDefault="00A33FC9" w:rsidP="00B508FA">
            <w:pPr>
              <w:spacing w:before="120"/>
              <w:jc w:val="center"/>
              <w:rPr>
                <w:rFonts w:ascii="Times New Roman" w:hAnsi="Times New Roman"/>
                <w:lang w:val="nl-NL"/>
              </w:rPr>
            </w:pPr>
            <w:r w:rsidRPr="007C56F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02C85317" wp14:editId="6667A0F6">
                      <wp:simplePos x="0" y="0"/>
                      <wp:positionH relativeFrom="column">
                        <wp:posOffset>1256665</wp:posOffset>
                      </wp:positionH>
                      <wp:positionV relativeFrom="paragraph">
                        <wp:posOffset>3175</wp:posOffset>
                      </wp:positionV>
                      <wp:extent cx="548640" cy="0"/>
                      <wp:effectExtent l="0" t="0" r="22860" b="1905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8684D" id="Straight Connector 18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98.95pt,.25pt" to="142.1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"/>
                  </w:pict>
                </mc:Fallback>
              </mc:AlternateContent>
            </w:r>
            <w:r w:rsidRPr="007C56FC">
              <w:rPr>
                <w:rFonts w:ascii="Times New Roman" w:hAnsi="Times New Roman"/>
                <w:lang w:val="nl-NL"/>
              </w:rPr>
              <w:t>Số:    ....   /BC-</w:t>
            </w:r>
            <w:r w:rsidR="008A0EB2">
              <w:rPr>
                <w:rFonts w:ascii="Times New Roman" w:hAnsi="Times New Roman"/>
                <w:lang w:val="nl-NL"/>
              </w:rPr>
              <w:t>ĐĐ</w:t>
            </w:r>
          </w:p>
        </w:tc>
        <w:tc>
          <w:tcPr>
            <w:tcW w:w="155" w:type="pct"/>
            <w:shd w:val="clear" w:color="auto" w:fill="auto"/>
            <w:vAlign w:val="center"/>
          </w:tcPr>
          <w:p w14:paraId="0DD8AE44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i/>
                <w:lang w:val="nl-NL"/>
              </w:rPr>
            </w:pPr>
          </w:p>
        </w:tc>
        <w:tc>
          <w:tcPr>
            <w:tcW w:w="3106" w:type="pct"/>
            <w:shd w:val="clear" w:color="auto" w:fill="auto"/>
            <w:vAlign w:val="center"/>
          </w:tcPr>
          <w:p w14:paraId="4CA223D8" w14:textId="17E65E6A" w:rsidR="00A33FC9" w:rsidRPr="007C56FC" w:rsidRDefault="00A33FC9" w:rsidP="00B508FA">
            <w:pPr>
              <w:spacing w:before="120"/>
              <w:jc w:val="center"/>
              <w:rPr>
                <w:rFonts w:ascii="Times New Roman" w:hAnsi="Times New Roman"/>
                <w:i/>
                <w:lang w:val="nl-NL"/>
              </w:rPr>
            </w:pPr>
            <w:r w:rsidRPr="007C56FC">
              <w:rPr>
                <w:rFonts w:ascii="Times New Roman" w:hAnsi="Times New Roman"/>
                <w:i/>
                <w:lang w:val="nl-NL"/>
              </w:rPr>
              <w:t xml:space="preserve">Bắc Giang, </w:t>
            </w:r>
            <w:r w:rsidR="00433141">
              <w:rPr>
                <w:rFonts w:ascii="Times New Roman" w:hAnsi="Times New Roman"/>
                <w:i/>
                <w:lang w:val="nl-NL"/>
              </w:rPr>
              <w:t>ngày 01 tháng 01 năm 2024</w:t>
            </w:r>
          </w:p>
        </w:tc>
      </w:tr>
      <w:tr w:rsidR="00A33FC9" w:rsidRPr="007C56FC" w14:paraId="52E628D1" w14:textId="77777777" w:rsidTr="00A14CA8">
        <w:trPr>
          <w:jc w:val="center"/>
        </w:trPr>
        <w:tc>
          <w:tcPr>
            <w:tcW w:w="1739" w:type="pct"/>
            <w:shd w:val="clear" w:color="auto" w:fill="auto"/>
            <w:vAlign w:val="center"/>
          </w:tcPr>
          <w:p w14:paraId="2E3C6CE3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sz w:val="36"/>
                <w:szCs w:val="36"/>
                <w:lang w:val="nl-NL"/>
              </w:rPr>
            </w:pPr>
          </w:p>
        </w:tc>
        <w:tc>
          <w:tcPr>
            <w:tcW w:w="155" w:type="pct"/>
            <w:shd w:val="clear" w:color="auto" w:fill="auto"/>
            <w:vAlign w:val="center"/>
          </w:tcPr>
          <w:p w14:paraId="5F2A18A8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i/>
                <w:lang w:val="nl-NL"/>
              </w:rPr>
            </w:pPr>
          </w:p>
        </w:tc>
        <w:tc>
          <w:tcPr>
            <w:tcW w:w="3106" w:type="pct"/>
            <w:shd w:val="clear" w:color="auto" w:fill="auto"/>
            <w:vAlign w:val="center"/>
          </w:tcPr>
          <w:p w14:paraId="6D00CDDA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i/>
                <w:lang w:val="nl-NL"/>
              </w:rPr>
            </w:pPr>
          </w:p>
        </w:tc>
      </w:tr>
      <w:tr w:rsidR="00A33FC9" w:rsidRPr="007C56FC" w14:paraId="2850F157" w14:textId="77777777" w:rsidTr="00A14CA8">
        <w:trPr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62B8C73F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14:paraId="65C09640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7C56FC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BÁO CÁO</w:t>
            </w:r>
          </w:p>
        </w:tc>
      </w:tr>
      <w:tr w:rsidR="00A33FC9" w:rsidRPr="007C56FC" w14:paraId="7F4DA9A6" w14:textId="77777777" w:rsidTr="00A14CA8">
        <w:trPr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44475326" w14:textId="59695D8B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</w:pPr>
            <w:r w:rsidRPr="007C56FC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 xml:space="preserve">Chất lượng phụ tùng đồng bộ trang bị khí tài thông tin tháng </w:t>
            </w:r>
            <w:r w:rsidR="00433141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>01</w:t>
            </w:r>
            <w:r w:rsidR="00EC3E0E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 xml:space="preserve"> </w:t>
            </w:r>
            <w:r w:rsidRPr="007C56FC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>năm 202</w:t>
            </w:r>
            <w:r w:rsidR="00433141">
              <w:rPr>
                <w:rFonts w:ascii="Times New Roman" w:hAnsi="Times New Roman"/>
                <w:b/>
                <w:spacing w:val="-12"/>
                <w:sz w:val="28"/>
                <w:szCs w:val="28"/>
                <w:lang w:val="nl-NL"/>
              </w:rPr>
              <w:t>4</w:t>
            </w:r>
          </w:p>
        </w:tc>
      </w:tr>
    </w:tbl>
    <w:p w14:paraId="61724521" w14:textId="77777777" w:rsidR="00A33FC9" w:rsidRPr="007C56FC" w:rsidRDefault="00A33FC9" w:rsidP="00A33FC9">
      <w:pPr>
        <w:spacing w:line="288" w:lineRule="auto"/>
        <w:jc w:val="both"/>
        <w:rPr>
          <w:rFonts w:ascii="Times New Roman" w:hAnsi="Times New Roman"/>
          <w:sz w:val="14"/>
          <w:lang w:val="nl-NL"/>
        </w:rPr>
      </w:pPr>
      <w:r w:rsidRPr="007C56FC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8143864" wp14:editId="3E271DB1">
                <wp:simplePos x="0" y="0"/>
                <wp:positionH relativeFrom="column">
                  <wp:posOffset>3940810</wp:posOffset>
                </wp:positionH>
                <wp:positionV relativeFrom="paragraph">
                  <wp:posOffset>58420</wp:posOffset>
                </wp:positionV>
                <wp:extent cx="1295400" cy="0"/>
                <wp:effectExtent l="0" t="0" r="19050" b="19050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46480" id="Line 6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0.3pt,4.6pt" to="412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"/>
            </w:pict>
          </mc:Fallback>
        </mc:AlternateContent>
      </w:r>
    </w:p>
    <w:p w14:paraId="77D2FEB1" w14:textId="77777777" w:rsidR="00A33FC9" w:rsidRPr="007C56FC" w:rsidRDefault="00A33FC9" w:rsidP="00A33FC9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7481C83B" w14:textId="0509B3EC" w:rsidR="00A33FC9" w:rsidRPr="007C56FC" w:rsidRDefault="00A33FC9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>Kính gửi:</w:t>
      </w:r>
      <w:r w:rsidR="00047F79">
        <w:rPr>
          <w:rFonts w:ascii="Times New Roman" w:hAnsi="Times New Roman"/>
          <w:sz w:val="28"/>
          <w:szCs w:val="28"/>
        </w:rPr>
        <w:t xml:space="preserve"> Chỉ huy Tiểu đoàn 18.</w:t>
      </w:r>
    </w:p>
    <w:p w14:paraId="31EB6A0F" w14:textId="5608B5DD" w:rsidR="00A33FC9" w:rsidRPr="007C56FC" w:rsidRDefault="00A33FC9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>Căn cứ Kế hoạch công tác kỹ thuật năm 202</w:t>
      </w:r>
      <w:r w:rsidR="00433141">
        <w:rPr>
          <w:rFonts w:ascii="Times New Roman" w:hAnsi="Times New Roman"/>
          <w:sz w:val="28"/>
          <w:szCs w:val="28"/>
        </w:rPr>
        <w:t>4</w:t>
      </w:r>
      <w:r w:rsidRPr="007C56FC">
        <w:rPr>
          <w:rFonts w:ascii="Times New Roman" w:hAnsi="Times New Roman"/>
          <w:sz w:val="28"/>
          <w:szCs w:val="28"/>
        </w:rPr>
        <w:t>;</w:t>
      </w:r>
    </w:p>
    <w:p w14:paraId="2F508735" w14:textId="77777777" w:rsidR="00A33FC9" w:rsidRPr="007C56FC" w:rsidRDefault="00A33FC9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>Căn cứ biên chế của đơn vị;</w:t>
      </w:r>
    </w:p>
    <w:p w14:paraId="3F5FDA37" w14:textId="77777777" w:rsidR="00A33FC9" w:rsidRPr="007C56FC" w:rsidRDefault="00A33FC9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>Căn cứ thực tế TBKT Thông tin và qua kiểm tra số lượng, chất lượng phụ tùng của các trang bị khí tài hiện có của đơn vị.</w:t>
      </w:r>
    </w:p>
    <w:p w14:paraId="5B434147" w14:textId="556BB677" w:rsidR="00A33FC9" w:rsidRPr="007C56FC" w:rsidRDefault="008A0EB2" w:rsidP="00A14CA8">
      <w:pPr>
        <w:spacing w:before="120" w:after="12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Đại đội 1</w:t>
      </w:r>
      <w:r w:rsidR="00A33FC9" w:rsidRPr="007C56FC">
        <w:rPr>
          <w:rFonts w:ascii="Times New Roman" w:hAnsi="Times New Roman"/>
          <w:sz w:val="28"/>
          <w:szCs w:val="28"/>
        </w:rPr>
        <w:t xml:space="preserve"> báo cáo các nội dung cụ thể như sau:</w:t>
      </w:r>
    </w:p>
    <w:p w14:paraId="3E2C1DB4" w14:textId="317F91ED" w:rsidR="00A33FC9" w:rsidRPr="007C56FC" w:rsidRDefault="00A33FC9" w:rsidP="00A14CA8">
      <w:pPr>
        <w:spacing w:before="120" w:after="120"/>
        <w:ind w:firstLine="426"/>
        <w:jc w:val="both"/>
        <w:rPr>
          <w:rFonts w:ascii="Times New Roman" w:hAnsi="Times New Roman"/>
          <w:i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 xml:space="preserve">1. Tình hình số lượng, chất lượng và đồng bộ trang bị thông tin tháng </w:t>
      </w:r>
      <w:r w:rsidR="00433141">
        <w:rPr>
          <w:rFonts w:ascii="Times New Roman" w:hAnsi="Times New Roman"/>
          <w:sz w:val="28"/>
          <w:szCs w:val="28"/>
        </w:rPr>
        <w:t>0</w:t>
      </w:r>
      <w:r w:rsidR="00046E68">
        <w:rPr>
          <w:rFonts w:ascii="Times New Roman" w:hAnsi="Times New Roman"/>
          <w:sz w:val="28"/>
          <w:szCs w:val="28"/>
        </w:rPr>
        <w:t>1</w:t>
      </w:r>
      <w:r w:rsidRPr="007C56FC">
        <w:rPr>
          <w:rFonts w:ascii="Times New Roman" w:hAnsi="Times New Roman"/>
          <w:sz w:val="28"/>
          <w:szCs w:val="28"/>
        </w:rPr>
        <w:t xml:space="preserve"> năm 202</w:t>
      </w:r>
      <w:r w:rsidR="00433141">
        <w:rPr>
          <w:rFonts w:ascii="Times New Roman" w:hAnsi="Times New Roman"/>
          <w:sz w:val="28"/>
          <w:szCs w:val="28"/>
        </w:rPr>
        <w:t>4</w:t>
      </w:r>
      <w:r w:rsidRPr="007C56FC">
        <w:rPr>
          <w:rFonts w:ascii="Times New Roman" w:hAnsi="Times New Roman"/>
          <w:sz w:val="28"/>
          <w:szCs w:val="28"/>
        </w:rPr>
        <w:t xml:space="preserve">. </w:t>
      </w:r>
      <w:r w:rsidRPr="007C56FC">
        <w:rPr>
          <w:rFonts w:ascii="Times New Roman" w:hAnsi="Times New Roman"/>
          <w:i/>
          <w:sz w:val="28"/>
          <w:szCs w:val="28"/>
        </w:rPr>
        <w:t>(Phụ lục 1).</w:t>
      </w:r>
    </w:p>
    <w:p w14:paraId="3D7C6539" w14:textId="77777777" w:rsidR="00A33FC9" w:rsidRPr="007C56FC" w:rsidRDefault="00A33FC9" w:rsidP="00A14CA8">
      <w:pPr>
        <w:spacing w:before="120" w:after="120"/>
        <w:ind w:firstLine="426"/>
        <w:rPr>
          <w:rFonts w:ascii="Times New Roman" w:hAnsi="Times New Roman"/>
          <w:i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>2. Thuyết minh số lượng tăng, giảm.</w:t>
      </w:r>
      <w:r w:rsidRPr="007C56FC">
        <w:rPr>
          <w:rFonts w:ascii="Times New Roman" w:hAnsi="Times New Roman"/>
          <w:i/>
          <w:sz w:val="28"/>
          <w:szCs w:val="28"/>
        </w:rPr>
        <w:t xml:space="preserve"> (Phụ lục 2).</w:t>
      </w:r>
    </w:p>
    <w:p w14:paraId="68440596" w14:textId="77777777" w:rsidR="00A33FC9" w:rsidRDefault="00A33FC9" w:rsidP="00A14CA8">
      <w:pPr>
        <w:spacing w:before="120" w:after="120"/>
        <w:ind w:firstLine="426"/>
        <w:rPr>
          <w:rFonts w:ascii="Times New Roman" w:hAnsi="Times New Roman"/>
          <w:i/>
          <w:sz w:val="28"/>
          <w:szCs w:val="28"/>
        </w:rPr>
      </w:pPr>
      <w:r w:rsidRPr="007C56FC">
        <w:rPr>
          <w:rFonts w:ascii="Times New Roman" w:hAnsi="Times New Roman"/>
          <w:sz w:val="28"/>
          <w:szCs w:val="28"/>
        </w:rPr>
        <w:t xml:space="preserve">3. Theo dõi trang bị kỹ thuật sửa chữa </w:t>
      </w:r>
      <w:r w:rsidRPr="007C56FC">
        <w:rPr>
          <w:rFonts w:ascii="Times New Roman" w:hAnsi="Times New Roman"/>
          <w:i/>
          <w:sz w:val="28"/>
          <w:szCs w:val="28"/>
        </w:rPr>
        <w:t>(Phụ lục 3).</w:t>
      </w:r>
    </w:p>
    <w:p w14:paraId="14972915" w14:textId="4CD59730" w:rsidR="00A33FC9" w:rsidRPr="007C56FC" w:rsidRDefault="00A33FC9" w:rsidP="00A14CA8">
      <w:pPr>
        <w:spacing w:after="240"/>
        <w:ind w:firstLine="426"/>
        <w:rPr>
          <w:rFonts w:ascii="Times New Roman" w:hAnsi="Times New Roman"/>
          <w:bCs/>
          <w:i/>
          <w:color w:val="000000" w:themeColor="text1"/>
          <w:sz w:val="28"/>
          <w:szCs w:val="28"/>
        </w:rPr>
      </w:pPr>
      <w:r w:rsidRPr="007C56FC">
        <w:rPr>
          <w:rFonts w:ascii="Times New Roman" w:hAnsi="Times New Roman"/>
          <w:bCs/>
          <w:color w:val="000000" w:themeColor="text1"/>
          <w:sz w:val="28"/>
          <w:szCs w:val="28"/>
        </w:rPr>
        <w:t>4. Số lượng, chủng loại, số máy (</w:t>
      </w:r>
      <w:r w:rsidRPr="007C56FC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Serial Number</w:t>
      </w:r>
      <w:r w:rsidRPr="007C56FC">
        <w:rPr>
          <w:rFonts w:ascii="Times New Roman" w:hAnsi="Times New Roman"/>
          <w:bCs/>
          <w:color w:val="000000" w:themeColor="text1"/>
          <w:sz w:val="28"/>
          <w:szCs w:val="28"/>
        </w:rPr>
        <w:t>), năm nhận cấp phát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7C56FC">
        <w:rPr>
          <w:rFonts w:ascii="Times New Roman" w:hAnsi="Times New Roman"/>
          <w:bCs/>
          <w:i/>
          <w:color w:val="000000" w:themeColor="text1"/>
          <w:sz w:val="28"/>
          <w:szCs w:val="28"/>
        </w:rPr>
        <w:t>(</w:t>
      </w:r>
      <w:r w:rsidR="00A14CA8">
        <w:rPr>
          <w:rFonts w:ascii="Times New Roman" w:hAnsi="Times New Roman"/>
          <w:bCs/>
          <w:i/>
          <w:color w:val="000000" w:themeColor="text1"/>
          <w:sz w:val="28"/>
          <w:szCs w:val="28"/>
        </w:rPr>
        <w:t>P</w:t>
      </w:r>
      <w:r w:rsidRPr="007C56FC">
        <w:rPr>
          <w:rFonts w:ascii="Times New Roman" w:hAnsi="Times New Roman"/>
          <w:bCs/>
          <w:i/>
          <w:color w:val="000000" w:themeColor="text1"/>
          <w:sz w:val="28"/>
          <w:szCs w:val="28"/>
        </w:rPr>
        <w:t>hụ lục 4)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049"/>
        <w:gridCol w:w="1757"/>
        <w:gridCol w:w="7480"/>
      </w:tblGrid>
      <w:tr w:rsidR="00A33FC9" w:rsidRPr="007C56FC" w14:paraId="026AF6F4" w14:textId="77777777" w:rsidTr="009748F2">
        <w:trPr>
          <w:jc w:val="center"/>
        </w:trPr>
        <w:tc>
          <w:tcPr>
            <w:tcW w:w="1767" w:type="pct"/>
            <w:shd w:val="clear" w:color="auto" w:fill="auto"/>
            <w:vAlign w:val="center"/>
          </w:tcPr>
          <w:p w14:paraId="28214545" w14:textId="77777777" w:rsidR="00A33FC9" w:rsidRPr="007C56FC" w:rsidRDefault="00A33FC9" w:rsidP="00B508FA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</w:tc>
        <w:tc>
          <w:tcPr>
            <w:tcW w:w="615" w:type="pct"/>
            <w:shd w:val="clear" w:color="auto" w:fill="auto"/>
            <w:vAlign w:val="center"/>
          </w:tcPr>
          <w:p w14:paraId="1F6B3E89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2619" w:type="pct"/>
            <w:shd w:val="clear" w:color="auto" w:fill="auto"/>
            <w:vAlign w:val="center"/>
          </w:tcPr>
          <w:p w14:paraId="704AD8C5" w14:textId="1A2FD938" w:rsidR="00A33FC9" w:rsidRPr="007C56FC" w:rsidRDefault="00047F79" w:rsidP="00B508FA">
            <w:pPr>
              <w:spacing w:before="40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ĐẠI ĐỘI</w:t>
            </w:r>
            <w:r w:rsidR="00A33FC9" w:rsidRPr="007C56FC">
              <w:rPr>
                <w:rFonts w:ascii="Times New Roman" w:hAnsi="Times New Roman"/>
                <w:b/>
                <w:lang w:val="nl-NL"/>
              </w:rPr>
              <w:t xml:space="preserve"> TRƯỞNG</w:t>
            </w:r>
          </w:p>
        </w:tc>
      </w:tr>
      <w:tr w:rsidR="00A33FC9" w:rsidRPr="007C56FC" w14:paraId="1BFC8450" w14:textId="77777777" w:rsidTr="009748F2">
        <w:trPr>
          <w:jc w:val="center"/>
        </w:trPr>
        <w:tc>
          <w:tcPr>
            <w:tcW w:w="1767" w:type="pct"/>
            <w:shd w:val="clear" w:color="auto" w:fill="auto"/>
            <w:vAlign w:val="center"/>
          </w:tcPr>
          <w:p w14:paraId="5C90AC01" w14:textId="79367F1C" w:rsidR="00A33FC9" w:rsidRPr="007C56FC" w:rsidRDefault="00A33FC9" w:rsidP="00B508FA">
            <w:pPr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7C56FC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- </w:t>
            </w:r>
            <w:r w:rsidR="00047F79">
              <w:rPr>
                <w:rFonts w:ascii="Times New Roman" w:hAnsi="Times New Roman"/>
                <w:sz w:val="22"/>
                <w:szCs w:val="22"/>
                <w:lang w:val="nl-NL"/>
              </w:rPr>
              <w:t>TĐ18</w:t>
            </w:r>
            <w:r w:rsidRPr="007C56FC">
              <w:rPr>
                <w:rFonts w:ascii="Times New Roman" w:hAnsi="Times New Roman"/>
                <w:sz w:val="22"/>
                <w:szCs w:val="22"/>
                <w:lang w:val="nl-NL"/>
              </w:rPr>
              <w:t>;</w:t>
            </w:r>
          </w:p>
          <w:p w14:paraId="35239981" w14:textId="4E13D9C0" w:rsidR="00A33FC9" w:rsidRPr="007C56FC" w:rsidRDefault="00A33FC9" w:rsidP="00B508FA">
            <w:pPr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7C56FC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- Lưu: </w:t>
            </w:r>
            <w:r w:rsidR="00047F79">
              <w:rPr>
                <w:rFonts w:ascii="Times New Roman" w:hAnsi="Times New Roman"/>
                <w:sz w:val="22"/>
                <w:szCs w:val="22"/>
                <w:lang w:val="nl-NL"/>
              </w:rPr>
              <w:t>TĐ</w:t>
            </w:r>
            <w:r w:rsidRPr="007C56FC">
              <w:rPr>
                <w:rFonts w:ascii="Times New Roman" w:hAnsi="Times New Roman"/>
                <w:sz w:val="22"/>
                <w:szCs w:val="22"/>
                <w:lang w:val="nl-NL"/>
              </w:rPr>
              <w:t>.</w:t>
            </w:r>
            <w:r w:rsidR="00047F79">
              <w:rPr>
                <w:rFonts w:ascii="Times New Roman" w:hAnsi="Times New Roman"/>
                <w:sz w:val="22"/>
                <w:szCs w:val="22"/>
                <w:lang w:val="nl-NL"/>
              </w:rPr>
              <w:t>T</w:t>
            </w:r>
            <w:r w:rsidRPr="007C56FC">
              <w:rPr>
                <w:rFonts w:ascii="Times New Roman" w:hAnsi="Times New Roman"/>
                <w:sz w:val="22"/>
                <w:szCs w:val="22"/>
                <w:lang w:val="nl-NL"/>
              </w:rPr>
              <w:t>02.</w:t>
            </w:r>
          </w:p>
          <w:p w14:paraId="31C4AD00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2FC2C455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44D697D8" w14:textId="77777777" w:rsidR="00A33FC9" w:rsidRPr="007C56FC" w:rsidRDefault="00A33FC9" w:rsidP="00B508FA">
            <w:pPr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615" w:type="pct"/>
            <w:shd w:val="clear" w:color="auto" w:fill="auto"/>
            <w:vAlign w:val="center"/>
          </w:tcPr>
          <w:p w14:paraId="778C21FE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2619" w:type="pct"/>
            <w:shd w:val="clear" w:color="auto" w:fill="auto"/>
            <w:vAlign w:val="center"/>
          </w:tcPr>
          <w:p w14:paraId="3F8F7BA1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7E869372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0BD372F4" w14:textId="77777777" w:rsidR="00A33FC9" w:rsidRPr="007C56FC" w:rsidRDefault="00A33FC9" w:rsidP="00B508FA">
            <w:pPr>
              <w:jc w:val="center"/>
              <w:rPr>
                <w:rFonts w:ascii="Times New Roman" w:hAnsi="Times New Roman"/>
                <w:b/>
                <w:lang w:val="nl-NL"/>
              </w:rPr>
            </w:pPr>
          </w:p>
          <w:p w14:paraId="404E6EC6" w14:textId="36DF03DC" w:rsidR="00A33FC9" w:rsidRPr="007C56FC" w:rsidRDefault="00047F79" w:rsidP="00B508F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Đại úy Hồ Hồng Phong</w:t>
            </w:r>
          </w:p>
        </w:tc>
      </w:tr>
    </w:tbl>
    <w:p w14:paraId="416CB77F" w14:textId="77777777" w:rsidR="00A33FC9" w:rsidRPr="007C56FC" w:rsidRDefault="00A33FC9" w:rsidP="00A33FC9">
      <w:pPr>
        <w:jc w:val="center"/>
        <w:rPr>
          <w:rFonts w:ascii="Times New Roman" w:hAnsi="Times New Roman"/>
          <w:b/>
          <w:sz w:val="28"/>
          <w:lang w:val="nl-NL"/>
        </w:rPr>
        <w:sectPr w:rsidR="00A33FC9" w:rsidRPr="007C56FC" w:rsidSect="001E68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418" w:right="851" w:bottom="1134" w:left="1701" w:header="709" w:footer="709" w:gutter="0"/>
          <w:cols w:space="708"/>
          <w:docGrid w:linePitch="381"/>
        </w:sectPr>
      </w:pPr>
    </w:p>
    <w:p w14:paraId="1FC9D70B" w14:textId="77777777" w:rsidR="009748F2" w:rsidRDefault="009748F2">
      <w:pPr>
        <w:spacing w:after="200" w:line="276" w:lineRule="auto"/>
        <w:rPr>
          <w:rFonts w:ascii="Times New Roman" w:hAnsi="Times New Roman"/>
          <w:b/>
          <w:sz w:val="28"/>
          <w:lang w:val="nl-NL"/>
        </w:rPr>
      </w:pPr>
      <w:r>
        <w:rPr>
          <w:rFonts w:ascii="Times New Roman" w:hAnsi="Times New Roman"/>
          <w:b/>
          <w:sz w:val="28"/>
          <w:lang w:val="nl-NL"/>
        </w:rPr>
        <w:lastRenderedPageBreak/>
        <w:br w:type="page"/>
      </w:r>
    </w:p>
    <w:p w14:paraId="76C137A4" w14:textId="10A4DD48" w:rsidR="00A44CCC" w:rsidRPr="007C56FC" w:rsidRDefault="00A44CCC" w:rsidP="00A14CA8">
      <w:pPr>
        <w:spacing w:line="276" w:lineRule="auto"/>
        <w:jc w:val="center"/>
        <w:rPr>
          <w:rFonts w:ascii="Times New Roman" w:hAnsi="Times New Roman"/>
          <w:b/>
          <w:sz w:val="28"/>
          <w:lang w:val="nl-NL"/>
        </w:rPr>
      </w:pPr>
      <w:r w:rsidRPr="007C56FC">
        <w:rPr>
          <w:rFonts w:ascii="Times New Roman" w:hAnsi="Times New Roman"/>
          <w:b/>
          <w:sz w:val="28"/>
          <w:lang w:val="nl-NL"/>
        </w:rPr>
        <w:lastRenderedPageBreak/>
        <w:t>Phụ lục 1</w:t>
      </w:r>
    </w:p>
    <w:p w14:paraId="6D8075E7" w14:textId="77777777" w:rsidR="0066640C" w:rsidRPr="007C56FC" w:rsidRDefault="0066640C" w:rsidP="0066640C">
      <w:pPr>
        <w:jc w:val="center"/>
        <w:rPr>
          <w:rFonts w:ascii="Times New Roman" w:hAnsi="Times New Roman"/>
          <w:b/>
          <w:sz w:val="28"/>
          <w:lang w:val="nl-NL"/>
        </w:rPr>
      </w:pPr>
      <w:r w:rsidRPr="007C56FC">
        <w:rPr>
          <w:rFonts w:ascii="Times New Roman" w:hAnsi="Times New Roman"/>
          <w:b/>
          <w:sz w:val="28"/>
          <w:lang w:val="nl-NL"/>
        </w:rPr>
        <w:t>Báo cáo số lượng, chất lượng trang bị, phụ tùng đồng bộ</w:t>
      </w:r>
    </w:p>
    <w:p w14:paraId="74380B56" w14:textId="77777777" w:rsidR="004E4A14" w:rsidRPr="007C56FC" w:rsidRDefault="004E4A14" w:rsidP="0066640C">
      <w:pPr>
        <w:jc w:val="center"/>
        <w:rPr>
          <w:rFonts w:ascii="Times New Roman" w:hAnsi="Times New Roman"/>
          <w:b/>
          <w:sz w:val="28"/>
          <w:lang w:val="nl-NL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3024"/>
        <w:gridCol w:w="865"/>
        <w:gridCol w:w="865"/>
        <w:gridCol w:w="720"/>
        <w:gridCol w:w="722"/>
        <w:gridCol w:w="865"/>
        <w:gridCol w:w="577"/>
        <w:gridCol w:w="577"/>
        <w:gridCol w:w="582"/>
        <w:gridCol w:w="720"/>
        <w:gridCol w:w="722"/>
        <w:gridCol w:w="1154"/>
        <w:gridCol w:w="577"/>
        <w:gridCol w:w="1442"/>
      </w:tblGrid>
      <w:tr w:rsidR="00F357D1" w:rsidRPr="007C56FC" w14:paraId="53B07392" w14:textId="77777777" w:rsidTr="00FF7D35">
        <w:trPr>
          <w:tblHeader/>
        </w:trPr>
        <w:tc>
          <w:tcPr>
            <w:tcW w:w="303" w:type="pct"/>
            <w:vMerge w:val="restart"/>
            <w:vAlign w:val="center"/>
          </w:tcPr>
          <w:p w14:paraId="2517DC27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STT</w:t>
            </w:r>
          </w:p>
        </w:tc>
        <w:tc>
          <w:tcPr>
            <w:tcW w:w="1059" w:type="pct"/>
            <w:vMerge w:val="restart"/>
            <w:vAlign w:val="center"/>
          </w:tcPr>
          <w:p w14:paraId="15B9A371" w14:textId="1FC4AF69" w:rsidR="00F357D1" w:rsidRPr="004D1C9F" w:rsidRDefault="00F357D1" w:rsidP="00EB5955">
            <w:pPr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TÊN TRANG BỊ VẬT TƯ</w:t>
            </w:r>
          </w:p>
        </w:tc>
        <w:tc>
          <w:tcPr>
            <w:tcW w:w="303" w:type="pct"/>
            <w:vMerge w:val="restart"/>
            <w:vAlign w:val="center"/>
          </w:tcPr>
          <w:p w14:paraId="0DBFD0B0" w14:textId="77777777" w:rsidR="00F357D1" w:rsidRPr="009E44A1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ĐVT</w:t>
            </w:r>
          </w:p>
        </w:tc>
        <w:tc>
          <w:tcPr>
            <w:tcW w:w="303" w:type="pct"/>
            <w:vMerge w:val="restart"/>
            <w:vAlign w:val="center"/>
          </w:tcPr>
          <w:p w14:paraId="12B5B0FA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Số lượng</w:t>
            </w:r>
          </w:p>
          <w:p w14:paraId="5F5333C5" w14:textId="0C0C7ED0" w:rsidR="00F357D1" w:rsidRPr="007C56FC" w:rsidRDefault="005E3C8D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>
              <w:rPr>
                <w:rFonts w:ascii="Times New Roman" w:hAnsi="Times New Roman"/>
                <w:b/>
                <w:sz w:val="20"/>
                <w:szCs w:val="22"/>
              </w:rPr>
              <w:t>1/12/23</w:t>
            </w:r>
          </w:p>
        </w:tc>
        <w:tc>
          <w:tcPr>
            <w:tcW w:w="252" w:type="pct"/>
            <w:vMerge w:val="restart"/>
            <w:vAlign w:val="center"/>
          </w:tcPr>
          <w:p w14:paraId="15F5FB50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Tăng</w:t>
            </w:r>
          </w:p>
        </w:tc>
        <w:tc>
          <w:tcPr>
            <w:tcW w:w="253" w:type="pct"/>
            <w:vMerge w:val="restart"/>
            <w:vAlign w:val="center"/>
          </w:tcPr>
          <w:p w14:paraId="18B6F160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Giảm</w:t>
            </w:r>
          </w:p>
        </w:tc>
        <w:tc>
          <w:tcPr>
            <w:tcW w:w="303" w:type="pct"/>
            <w:vMerge w:val="restart"/>
            <w:vAlign w:val="center"/>
          </w:tcPr>
          <w:p w14:paraId="3D56A407" w14:textId="0E400C23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 xml:space="preserve">Số lượng đến </w:t>
            </w:r>
            <w:r w:rsidR="00C93EF7">
              <w:rPr>
                <w:rFonts w:ascii="Times New Roman" w:hAnsi="Times New Roman"/>
                <w:b/>
                <w:sz w:val="20"/>
                <w:szCs w:val="22"/>
              </w:rPr>
              <w:t>1/</w:t>
            </w:r>
            <w:r w:rsidR="005E3C8D">
              <w:rPr>
                <w:rFonts w:ascii="Times New Roman" w:hAnsi="Times New Roman"/>
                <w:b/>
                <w:sz w:val="20"/>
                <w:szCs w:val="22"/>
              </w:rPr>
              <w:t>1</w:t>
            </w: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/2</w:t>
            </w:r>
            <w:r w:rsidR="005E3C8D">
              <w:rPr>
                <w:rFonts w:ascii="Times New Roman" w:hAnsi="Times New Roman"/>
                <w:b/>
                <w:sz w:val="20"/>
                <w:szCs w:val="22"/>
              </w:rPr>
              <w:t>4</w:t>
            </w:r>
          </w:p>
        </w:tc>
        <w:tc>
          <w:tcPr>
            <w:tcW w:w="202" w:type="pct"/>
            <w:vMerge w:val="restart"/>
            <w:vAlign w:val="center"/>
          </w:tcPr>
          <w:p w14:paraId="3FDF6434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14"/>
                <w:szCs w:val="22"/>
              </w:rPr>
              <w:t>Phân cấp</w:t>
            </w:r>
          </w:p>
        </w:tc>
        <w:tc>
          <w:tcPr>
            <w:tcW w:w="1517" w:type="pct"/>
            <w:gridSpan w:val="6"/>
            <w:vAlign w:val="center"/>
          </w:tcPr>
          <w:p w14:paraId="7813F98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Thực lực tại các đơn vị</w:t>
            </w:r>
          </w:p>
        </w:tc>
        <w:tc>
          <w:tcPr>
            <w:tcW w:w="505" w:type="pct"/>
            <w:vAlign w:val="center"/>
          </w:tcPr>
          <w:p w14:paraId="31598E2F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57D1" w:rsidRPr="007C56FC" w14:paraId="39B01BA5" w14:textId="77777777" w:rsidTr="00FF7D35">
        <w:trPr>
          <w:trHeight w:val="774"/>
          <w:tblHeader/>
        </w:trPr>
        <w:tc>
          <w:tcPr>
            <w:tcW w:w="303" w:type="pct"/>
            <w:vMerge/>
          </w:tcPr>
          <w:p w14:paraId="334E815B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59" w:type="pct"/>
            <w:vMerge/>
          </w:tcPr>
          <w:p w14:paraId="65C54750" w14:textId="77777777" w:rsidR="00F357D1" w:rsidRPr="007C56FC" w:rsidRDefault="00F357D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Merge/>
          </w:tcPr>
          <w:p w14:paraId="5C4DBE4C" w14:textId="77777777" w:rsidR="00F357D1" w:rsidRPr="009E44A1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3" w:type="pct"/>
            <w:vMerge/>
          </w:tcPr>
          <w:p w14:paraId="2D8A5B94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Merge/>
          </w:tcPr>
          <w:p w14:paraId="2FE7FACF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Merge/>
          </w:tcPr>
          <w:p w14:paraId="718D99F5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Merge/>
          </w:tcPr>
          <w:p w14:paraId="60584623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Merge/>
          </w:tcPr>
          <w:p w14:paraId="3587898D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textDirection w:val="btLr"/>
            <w:vAlign w:val="center"/>
          </w:tcPr>
          <w:p w14:paraId="2BB4C216" w14:textId="578F37BD" w:rsidR="00F357D1" w:rsidRPr="007C56FC" w:rsidRDefault="00996F64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B1</w:t>
            </w:r>
          </w:p>
        </w:tc>
        <w:tc>
          <w:tcPr>
            <w:tcW w:w="204" w:type="pct"/>
            <w:textDirection w:val="btLr"/>
            <w:vAlign w:val="center"/>
          </w:tcPr>
          <w:p w14:paraId="508693FE" w14:textId="2F2A029D" w:rsidR="00F357D1" w:rsidRPr="007C56FC" w:rsidRDefault="00996F64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B2</w:t>
            </w:r>
          </w:p>
        </w:tc>
        <w:tc>
          <w:tcPr>
            <w:tcW w:w="252" w:type="pct"/>
            <w:textDirection w:val="btLr"/>
            <w:vAlign w:val="center"/>
          </w:tcPr>
          <w:p w14:paraId="55E8547C" w14:textId="1721DF76" w:rsidR="00F357D1" w:rsidRPr="007C56FC" w:rsidRDefault="00996F64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B3</w:t>
            </w:r>
          </w:p>
        </w:tc>
        <w:tc>
          <w:tcPr>
            <w:tcW w:w="253" w:type="pct"/>
            <w:textDirection w:val="btLr"/>
            <w:vAlign w:val="center"/>
          </w:tcPr>
          <w:p w14:paraId="4CFDF163" w14:textId="565526A3" w:rsidR="00F357D1" w:rsidRPr="007C56FC" w:rsidRDefault="00996F64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C1</w:t>
            </w:r>
          </w:p>
        </w:tc>
        <w:tc>
          <w:tcPr>
            <w:tcW w:w="404" w:type="pct"/>
            <w:textDirection w:val="btLr"/>
            <w:vAlign w:val="center"/>
          </w:tcPr>
          <w:p w14:paraId="452242B9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 xml:space="preserve">Kho </w:t>
            </w:r>
          </w:p>
        </w:tc>
        <w:tc>
          <w:tcPr>
            <w:tcW w:w="202" w:type="pct"/>
            <w:vAlign w:val="center"/>
          </w:tcPr>
          <w:p w14:paraId="4E66924A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505" w:type="pct"/>
            <w:vAlign w:val="center"/>
          </w:tcPr>
          <w:p w14:paraId="50070DFA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Ghi chú</w:t>
            </w:r>
          </w:p>
        </w:tc>
      </w:tr>
      <w:tr w:rsidR="00F357D1" w:rsidRPr="007C56FC" w14:paraId="6EDE2A96" w14:textId="77777777" w:rsidTr="00FF7D35">
        <w:tc>
          <w:tcPr>
            <w:tcW w:w="303" w:type="pct"/>
          </w:tcPr>
          <w:p w14:paraId="6E8510A0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A</w:t>
            </w:r>
          </w:p>
        </w:tc>
        <w:tc>
          <w:tcPr>
            <w:tcW w:w="1059" w:type="pct"/>
          </w:tcPr>
          <w:p w14:paraId="01DBCBE8" w14:textId="77777777" w:rsidR="00F357D1" w:rsidRPr="007C56FC" w:rsidRDefault="00F357D1" w:rsidP="00EB5955">
            <w:pPr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TRANG BỊ NHÓM 1</w:t>
            </w:r>
          </w:p>
        </w:tc>
        <w:tc>
          <w:tcPr>
            <w:tcW w:w="303" w:type="pct"/>
          </w:tcPr>
          <w:p w14:paraId="682A2778" w14:textId="77777777" w:rsidR="00F357D1" w:rsidRPr="009E44A1" w:rsidRDefault="00F357D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3" w:type="pct"/>
          </w:tcPr>
          <w:p w14:paraId="34391C89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0E087A81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76506C52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06586E3E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989FC18" w14:textId="77777777" w:rsidR="00F357D1" w:rsidRPr="007C56FC" w:rsidRDefault="00F357D1" w:rsidP="009E44A1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textDirection w:val="btLr"/>
            <w:vAlign w:val="center"/>
          </w:tcPr>
          <w:p w14:paraId="0D98E7B5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  <w:textDirection w:val="btLr"/>
            <w:vAlign w:val="center"/>
          </w:tcPr>
          <w:p w14:paraId="3DFDCD11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textDirection w:val="btLr"/>
            <w:vAlign w:val="center"/>
          </w:tcPr>
          <w:p w14:paraId="4CB0D580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textDirection w:val="btLr"/>
            <w:vAlign w:val="center"/>
          </w:tcPr>
          <w:p w14:paraId="36FB5E8D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textDirection w:val="btLr"/>
            <w:vAlign w:val="center"/>
          </w:tcPr>
          <w:p w14:paraId="646712E6" w14:textId="77777777" w:rsidR="00F357D1" w:rsidRPr="007C56FC" w:rsidRDefault="00F357D1" w:rsidP="009E44A1">
            <w:pPr>
              <w:ind w:left="113" w:right="113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614CECED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5F2A2519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57D1" w:rsidRPr="007C56FC" w14:paraId="313BF7E4" w14:textId="77777777" w:rsidTr="00FF7D35">
        <w:tc>
          <w:tcPr>
            <w:tcW w:w="303" w:type="pct"/>
            <w:vAlign w:val="center"/>
          </w:tcPr>
          <w:p w14:paraId="5C14BC05" w14:textId="77777777" w:rsidR="00F357D1" w:rsidRPr="007C56FC" w:rsidRDefault="00F357D1" w:rsidP="009E44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1059" w:type="pct"/>
            <w:vAlign w:val="center"/>
          </w:tcPr>
          <w:p w14:paraId="227DEBA7" w14:textId="77777777" w:rsidR="00F357D1" w:rsidRPr="007C56FC" w:rsidRDefault="00F357D1" w:rsidP="00EB5955">
            <w:pPr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VTĐ</w:t>
            </w: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 xml:space="preserve"> SÓNG NGẮN</w:t>
            </w:r>
          </w:p>
        </w:tc>
        <w:tc>
          <w:tcPr>
            <w:tcW w:w="303" w:type="pct"/>
            <w:vAlign w:val="center"/>
          </w:tcPr>
          <w:p w14:paraId="53C6255B" w14:textId="77777777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3" w:type="pct"/>
          </w:tcPr>
          <w:p w14:paraId="7393FD08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0F5F081B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4BC6B260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20B5DA0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B7B0201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908E609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256DC2E9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EDB1DB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710C53C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196B661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48384B49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32ACFB93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852" w:rsidRPr="007C56FC" w14:paraId="0AC54DFC" w14:textId="77777777" w:rsidTr="00FF7D35">
        <w:tc>
          <w:tcPr>
            <w:tcW w:w="303" w:type="pct"/>
            <w:vAlign w:val="center"/>
          </w:tcPr>
          <w:p w14:paraId="02A4F860" w14:textId="074CFE86" w:rsidR="002A0852" w:rsidRPr="007C56FC" w:rsidRDefault="002A0852" w:rsidP="009E44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0DD922D1" w14:textId="2FCD0923" w:rsidR="002A0852" w:rsidRPr="007C56FC" w:rsidRDefault="002A0852" w:rsidP="00EB5955">
            <w:pPr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 xml:space="preserve">Máy thu phát VRS631/S </w:t>
            </w:r>
          </w:p>
        </w:tc>
        <w:tc>
          <w:tcPr>
            <w:tcW w:w="303" w:type="pct"/>
            <w:vAlign w:val="center"/>
          </w:tcPr>
          <w:p w14:paraId="5E195849" w14:textId="77777777" w:rsidR="002A0852" w:rsidRPr="009E44A1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3" w:type="pct"/>
          </w:tcPr>
          <w:p w14:paraId="0D5CC762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3B59AC6E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7A38C9C8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6FA1E4FB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0DA5D9B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4445D6DB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6505757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3337EE6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997EC50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145179BB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4B7A50C" w14:textId="77777777" w:rsidR="002A0852" w:rsidRPr="007C56FC" w:rsidRDefault="002A085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644373FB" w14:textId="77777777" w:rsidR="002A0852" w:rsidRPr="007C56FC" w:rsidRDefault="002A085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852" w:rsidRPr="007C56FC" w14:paraId="15827DE8" w14:textId="77777777" w:rsidTr="00FF7D35">
        <w:tc>
          <w:tcPr>
            <w:tcW w:w="303" w:type="pct"/>
            <w:vAlign w:val="center"/>
          </w:tcPr>
          <w:p w14:paraId="52432FD0" w14:textId="1B6427D1" w:rsidR="002A0852" w:rsidRPr="007C56FC" w:rsidRDefault="002A0852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68E310D" w14:textId="6C582DED" w:rsidR="002A0852" w:rsidRPr="007C56FC" w:rsidRDefault="002A0852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0"/>
                <w:szCs w:val="22"/>
              </w:rPr>
              <w:t>Máy thu phát VRS631/S - cũ</w:t>
            </w:r>
          </w:p>
        </w:tc>
        <w:tc>
          <w:tcPr>
            <w:tcW w:w="303" w:type="pct"/>
            <w:vAlign w:val="center"/>
          </w:tcPr>
          <w:p w14:paraId="47FCAE8B" w14:textId="0DE6D55C" w:rsidR="002A0852" w:rsidRPr="009E44A1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43C0D6D9" w14:textId="3FAF4C4E" w:rsidR="002A0852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57FF2031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7182DE13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48E7CC8" w14:textId="24A3EC5C" w:rsidR="002A0852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955E47E" w14:textId="0BB7EA81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F2B7576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214618D8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33DC4E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5975AE6" w14:textId="29AC18A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A871D18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C73FF28" w14:textId="59FE4E81" w:rsidR="002A0852" w:rsidRPr="00C83958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83958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4910686A" w14:textId="77777777" w:rsidR="002A0852" w:rsidRPr="007C56FC" w:rsidRDefault="002A085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852" w:rsidRPr="007C56FC" w14:paraId="46A97E56" w14:textId="77777777" w:rsidTr="00FF7D35">
        <w:tc>
          <w:tcPr>
            <w:tcW w:w="303" w:type="pct"/>
            <w:vAlign w:val="center"/>
          </w:tcPr>
          <w:p w14:paraId="64A1B639" w14:textId="08762915" w:rsidR="002A0852" w:rsidRPr="002A0852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2A0852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2AD8A517" w14:textId="42A0BD25" w:rsidR="002A0852" w:rsidRPr="002A0852" w:rsidRDefault="002A0852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Máy  VRS-631/S</w:t>
            </w:r>
          </w:p>
        </w:tc>
        <w:tc>
          <w:tcPr>
            <w:tcW w:w="303" w:type="pct"/>
            <w:vAlign w:val="center"/>
          </w:tcPr>
          <w:p w14:paraId="54422AE9" w14:textId="44BFC1A3" w:rsidR="002A0852" w:rsidRPr="009E44A1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9751865" w14:textId="0C16871A" w:rsidR="002A0852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6C3595CF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EC10C1A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2EFA1C7C" w14:textId="5749BAEC" w:rsidR="002A0852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4C238F1F" w14:textId="4294DEB4" w:rsidR="002A0852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B367C72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450CF45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B2C6A32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1F30218" w14:textId="6D258768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6288F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2A40500" w14:textId="77777777" w:rsidR="002A0852" w:rsidRPr="007C56FC" w:rsidRDefault="002A085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69607FE7" w14:textId="6430799A" w:rsidR="002A0852" w:rsidRPr="00C83958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83958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617B5E2" w14:textId="77777777" w:rsidR="002A0852" w:rsidRPr="007C56FC" w:rsidRDefault="002A085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0AF46F2D" w14:textId="77777777" w:rsidTr="00FF7D35">
        <w:tc>
          <w:tcPr>
            <w:tcW w:w="303" w:type="pct"/>
            <w:vAlign w:val="center"/>
          </w:tcPr>
          <w:p w14:paraId="6F607DE9" w14:textId="0FC798D3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A085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63CB3739" w14:textId="371D5074" w:rsidR="00C83958" w:rsidRPr="002A0852" w:rsidRDefault="00C83958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2A0852">
              <w:rPr>
                <w:rFonts w:ascii="Times New Roman" w:hAnsi="Times New Roman"/>
                <w:color w:val="000000"/>
                <w:sz w:val="22"/>
                <w:szCs w:val="22"/>
              </w:rPr>
              <w:t>Giá máy</w:t>
            </w:r>
          </w:p>
        </w:tc>
        <w:tc>
          <w:tcPr>
            <w:tcW w:w="303" w:type="pct"/>
            <w:vAlign w:val="center"/>
          </w:tcPr>
          <w:p w14:paraId="06126EFC" w14:textId="0B747597" w:rsidR="00C83958" w:rsidRPr="009E44A1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C3874E5" w14:textId="451F008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6CE9234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46FB031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26B2F229" w14:textId="7686672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3A00D015" w14:textId="2D091582" w:rsidR="00C83958" w:rsidRPr="00C83958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8395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C3B9084" w14:textId="419E597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2423FE75" w14:textId="6903609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3E59491" w14:textId="1BE6317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69812BC8" w14:textId="1CC61B91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B797ED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F038FCA" w14:textId="0577837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66B00D20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1ADD1211" w14:textId="77777777" w:rsidTr="00FF7D35">
        <w:tc>
          <w:tcPr>
            <w:tcW w:w="303" w:type="pct"/>
            <w:vAlign w:val="center"/>
          </w:tcPr>
          <w:p w14:paraId="5E59D010" w14:textId="5B414E5B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368FD0ED" w14:textId="75A19EB8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Bu lông đai ốcM6X30 Inox (long đen bằng + long đen kênh)</w:t>
            </w:r>
          </w:p>
        </w:tc>
        <w:tc>
          <w:tcPr>
            <w:tcW w:w="303" w:type="pct"/>
            <w:vAlign w:val="center"/>
          </w:tcPr>
          <w:p w14:paraId="464EE924" w14:textId="0DCFE080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5C52EA23" w14:textId="5163AA0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73ED154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957544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64A4805" w14:textId="1D2F823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7AB9C22D" w14:textId="2DDD499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35B3ACC" w14:textId="133FE0F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DEB8718" w14:textId="7E0EA79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FAA552B" w14:textId="68B8367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4924E53" w14:textId="157EE382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BD3C22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5CC6A0B" w14:textId="54FA97E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E0D2F51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00C85A8C" w14:textId="77777777" w:rsidTr="00FF7D35">
        <w:tc>
          <w:tcPr>
            <w:tcW w:w="303" w:type="pct"/>
            <w:vAlign w:val="center"/>
          </w:tcPr>
          <w:p w14:paraId="60036B3B" w14:textId="7223A1D6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7E359298" w14:textId="360695F6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Bộ điều hưởng an ten</w:t>
            </w:r>
          </w:p>
        </w:tc>
        <w:tc>
          <w:tcPr>
            <w:tcW w:w="303" w:type="pct"/>
            <w:vAlign w:val="center"/>
          </w:tcPr>
          <w:p w14:paraId="6845BB17" w14:textId="7AE43C47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  <w:lang w:val="en-US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56275485" w14:textId="777EEC3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DE2532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E9BC02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828581D" w14:textId="42A2F2A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EC91B3D" w14:textId="1D5D3FFC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426D0A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020245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C1EC69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3B57669" w14:textId="2BC08F93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38C4EA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8B2DCA0" w14:textId="2CA39EC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20C6AC2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343AAEC2" w14:textId="77777777" w:rsidTr="00FF7D35">
        <w:tc>
          <w:tcPr>
            <w:tcW w:w="303" w:type="pct"/>
            <w:vAlign w:val="center"/>
          </w:tcPr>
          <w:p w14:paraId="42E64D08" w14:textId="0963EC08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825F184" w14:textId="3775415A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Giá máy bộ điều hưởng at</w:t>
            </w:r>
          </w:p>
        </w:tc>
        <w:tc>
          <w:tcPr>
            <w:tcW w:w="303" w:type="pct"/>
            <w:vAlign w:val="center"/>
          </w:tcPr>
          <w:p w14:paraId="02AF24FB" w14:textId="77BA3DFB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  <w:lang w:val="en-US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42A645D" w14:textId="5B37F43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958F99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56BCA0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3317263" w14:textId="00441B3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0AFE1AA2" w14:textId="1D6C726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150641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41C726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25E1ED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FD282F1" w14:textId="591EDDDE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9F600B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D852F11" w14:textId="1C0E911C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496B4B75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5BBC47D0" w14:textId="77777777" w:rsidTr="00FF7D35">
        <w:tc>
          <w:tcPr>
            <w:tcW w:w="303" w:type="pct"/>
            <w:vAlign w:val="center"/>
          </w:tcPr>
          <w:p w14:paraId="2E0ACF46" w14:textId="02C1F922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FBE73A3" w14:textId="3A42FE10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Bu lông M6X16 (đệm bằng + đệm kênh)</w:t>
            </w:r>
          </w:p>
        </w:tc>
        <w:tc>
          <w:tcPr>
            <w:tcW w:w="303" w:type="pct"/>
            <w:vAlign w:val="center"/>
          </w:tcPr>
          <w:p w14:paraId="786731CB" w14:textId="677FBC7A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29EE2312" w14:textId="0CA172F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2FC439C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5E9C27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3D61F07" w14:textId="4FD4839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08713A8B" w14:textId="646C9FD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7ADFA8A8" w14:textId="7D0C4DE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1561DC7" w14:textId="7D6093A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FC1591A" w14:textId="0F7B044C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783ED07" w14:textId="79097475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B28C9F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6D8A07C" w14:textId="75E192B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F917EDB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14804C65" w14:textId="77777777" w:rsidTr="00FF7D35">
        <w:tc>
          <w:tcPr>
            <w:tcW w:w="303" w:type="pct"/>
            <w:vAlign w:val="center"/>
          </w:tcPr>
          <w:p w14:paraId="611BCF80" w14:textId="6E9DF1DA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2F452A5" w14:textId="0186A689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Đai ốc M6</w:t>
            </w:r>
          </w:p>
        </w:tc>
        <w:tc>
          <w:tcPr>
            <w:tcW w:w="303" w:type="pct"/>
            <w:vAlign w:val="center"/>
          </w:tcPr>
          <w:p w14:paraId="7213420E" w14:textId="20E96F53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67DA032E" w14:textId="28C37CE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1B8E27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CD3BDA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21F76C7" w14:textId="26CA033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0C1C723C" w14:textId="363C180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A571548" w14:textId="457E7D9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9D83F71" w14:textId="58D6DA3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806A9DE" w14:textId="5C1626A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2AF7EFD" w14:textId="0C62AECC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1A7ABD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87841BB" w14:textId="69C69BD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287E689E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3D2106B4" w14:textId="77777777" w:rsidTr="00FF7D35">
        <w:tc>
          <w:tcPr>
            <w:tcW w:w="303" w:type="pct"/>
            <w:vAlign w:val="center"/>
          </w:tcPr>
          <w:p w14:paraId="18FF6DC0" w14:textId="34A49C57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1A2214ED" w14:textId="08F5B8DF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Nguồn chuyển đổi</w:t>
            </w:r>
          </w:p>
        </w:tc>
        <w:tc>
          <w:tcPr>
            <w:tcW w:w="303" w:type="pct"/>
            <w:vAlign w:val="center"/>
          </w:tcPr>
          <w:p w14:paraId="28898817" w14:textId="36607CA0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3F36927A" w14:textId="6E9AFB8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2B9E2E0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E58CF5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016D555" w14:textId="2EE938E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6702F59E" w14:textId="3A737F9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795A322" w14:textId="726338D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2A04F67" w14:textId="783A5F3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B130C98" w14:textId="20A5159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4D6E575" w14:textId="4D742ADE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32D82D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4020519" w14:textId="0355A92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C8A3506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3F54745C" w14:textId="77777777" w:rsidTr="00FF7D35">
        <w:tc>
          <w:tcPr>
            <w:tcW w:w="303" w:type="pct"/>
            <w:vAlign w:val="center"/>
          </w:tcPr>
          <w:p w14:paraId="370B08A6" w14:textId="209845D0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3D57994D" w14:textId="7DD35C0E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Ma nip</w:t>
            </w:r>
          </w:p>
        </w:tc>
        <w:tc>
          <w:tcPr>
            <w:tcW w:w="303" w:type="pct"/>
            <w:vAlign w:val="center"/>
          </w:tcPr>
          <w:p w14:paraId="64A1065F" w14:textId="2E99C5D1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07E5DD4" w14:textId="4AB0A64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5AE2566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8194C5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D93664D" w14:textId="4438E86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AC85BA2" w14:textId="7BF3A28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3703084" w14:textId="6A88D23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202098E" w14:textId="5C41FCB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33538A4" w14:textId="6387653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BCAE449" w14:textId="3F264F14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1A4B65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6F3D7B5" w14:textId="0847F8E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3A72C20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2B435ECB" w14:textId="77777777" w:rsidTr="00FF7D35">
        <w:tc>
          <w:tcPr>
            <w:tcW w:w="303" w:type="pct"/>
            <w:vAlign w:val="center"/>
          </w:tcPr>
          <w:p w14:paraId="2600B1C2" w14:textId="00D13536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03B02C22" w14:textId="2C9C5574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Bệ và  đầu 4 cạnh inoc</w:t>
            </w:r>
          </w:p>
        </w:tc>
        <w:tc>
          <w:tcPr>
            <w:tcW w:w="303" w:type="pct"/>
            <w:vAlign w:val="center"/>
          </w:tcPr>
          <w:p w14:paraId="1899C0DD" w14:textId="49F1CE96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D888DB7" w14:textId="75E73CF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5AB17E7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64E9FE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1588175" w14:textId="5638CC9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6B6B55F8" w14:textId="4CAEA52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FCDFDAA" w14:textId="7D7316F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C890BE4" w14:textId="156FCF5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09A1F50" w14:textId="1DF6859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3B03913" w14:textId="18D734D4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A8A4EC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6FD80C2" w14:textId="4C25137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6418976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1589EC79" w14:textId="77777777" w:rsidTr="00FF7D35">
        <w:tc>
          <w:tcPr>
            <w:tcW w:w="303" w:type="pct"/>
            <w:vAlign w:val="center"/>
          </w:tcPr>
          <w:p w14:paraId="2218FA62" w14:textId="5C8F28A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334A42CA" w14:textId="7B189365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Tổ hợp quàng đầu</w:t>
            </w:r>
          </w:p>
        </w:tc>
        <w:tc>
          <w:tcPr>
            <w:tcW w:w="303" w:type="pct"/>
            <w:vAlign w:val="center"/>
          </w:tcPr>
          <w:p w14:paraId="42F11A45" w14:textId="5C46A589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689AF92" w14:textId="431ACDC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5B213A1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4BEA48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0BB9C66" w14:textId="5C0DFC3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786BD376" w14:textId="6302A51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B9C50F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6DB4B1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5DC2A4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A50160F" w14:textId="13126124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D6AEC9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A02CD45" w14:textId="456933C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889B24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0672DB11" w14:textId="77777777" w:rsidTr="00FF7D35">
        <w:tc>
          <w:tcPr>
            <w:tcW w:w="303" w:type="pct"/>
            <w:vAlign w:val="center"/>
          </w:tcPr>
          <w:p w14:paraId="67418FC8" w14:textId="158B92E1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5935E3D7" w14:textId="268E6EEC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Túi vải zanzi</w:t>
            </w:r>
          </w:p>
        </w:tc>
        <w:tc>
          <w:tcPr>
            <w:tcW w:w="303" w:type="pct"/>
            <w:vAlign w:val="center"/>
          </w:tcPr>
          <w:p w14:paraId="03729670" w14:textId="41421B84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E01E64E" w14:textId="7654796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09ED313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B855CD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646E8AF" w14:textId="1F91ED1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19598048" w14:textId="7784D1C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99B03A1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AE6F72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9A5625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8B9D010" w14:textId="4325576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B6FBB5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8730E62" w14:textId="6FF4D1F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70FBC99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70455888" w14:textId="77777777" w:rsidTr="00FF7D35">
        <w:tc>
          <w:tcPr>
            <w:tcW w:w="303" w:type="pct"/>
            <w:vAlign w:val="center"/>
          </w:tcPr>
          <w:p w14:paraId="7F4AC9DA" w14:textId="2026713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732EB69D" w14:textId="7DD32CA3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Tổ hợp cầm tay</w:t>
            </w:r>
          </w:p>
        </w:tc>
        <w:tc>
          <w:tcPr>
            <w:tcW w:w="303" w:type="pct"/>
            <w:vAlign w:val="center"/>
          </w:tcPr>
          <w:p w14:paraId="6220A024" w14:textId="1D4964F8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8AC6FB4" w14:textId="21C2037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2A46121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D3039E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E29DB9D" w14:textId="3C41C27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46DACC35" w14:textId="3D70986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2D8F39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8065FC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795CA7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884D0EF" w14:textId="0A97D707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A501FE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EE52B99" w14:textId="1E285ED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78C67361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55450CDC" w14:textId="77777777" w:rsidTr="00FF7D35">
        <w:tc>
          <w:tcPr>
            <w:tcW w:w="303" w:type="pct"/>
            <w:vAlign w:val="center"/>
          </w:tcPr>
          <w:p w14:paraId="2F6242D5" w14:textId="0E26E8DC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9" w:type="pct"/>
            <w:vAlign w:val="center"/>
          </w:tcPr>
          <w:p w14:paraId="67AAAEBB" w14:textId="05BFFD84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Hướng dẫn sử dụng máy và phụ kiện</w:t>
            </w:r>
          </w:p>
        </w:tc>
        <w:tc>
          <w:tcPr>
            <w:tcW w:w="303" w:type="pct"/>
            <w:vAlign w:val="center"/>
          </w:tcPr>
          <w:p w14:paraId="19FE3578" w14:textId="316D7045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03" w:type="pct"/>
            <w:vAlign w:val="center"/>
          </w:tcPr>
          <w:p w14:paraId="485607E6" w14:textId="2B0AC15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2779CB1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670DE3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30A9C6F" w14:textId="41CEBFD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392012BC" w14:textId="2392C06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E7B89E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466CB2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68B3A6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64D6374" w14:textId="7E20E6A1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1ED3CB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53F480B" w14:textId="0DCBB4E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7BBA8B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5B9FE9FC" w14:textId="77777777" w:rsidTr="00FF7D35">
        <w:tc>
          <w:tcPr>
            <w:tcW w:w="303" w:type="pct"/>
            <w:vAlign w:val="center"/>
          </w:tcPr>
          <w:p w14:paraId="550B4896" w14:textId="4E78CD33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9" w:type="pct"/>
            <w:vAlign w:val="center"/>
          </w:tcPr>
          <w:p w14:paraId="2CEC7537" w14:textId="0B64F7F8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065986D7" w14:textId="3B89A1C9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396A100" w14:textId="56A7344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D0F21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4AB4E0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ADC170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86CA795" w14:textId="33A1E50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160D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B65EDDF" w14:textId="4FEB9F8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66D0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0636FA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1C0671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D3FA10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D10F11E" w14:textId="4F3CAC71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DFEDD7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584238F" w14:textId="5AE8B8D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F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4954F74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33DE7A14" w14:textId="77777777" w:rsidTr="00FF7D35">
        <w:tc>
          <w:tcPr>
            <w:tcW w:w="303" w:type="pct"/>
            <w:vAlign w:val="center"/>
          </w:tcPr>
          <w:p w14:paraId="20E05E69" w14:textId="2A107AC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9" w:type="pct"/>
            <w:vAlign w:val="center"/>
          </w:tcPr>
          <w:p w14:paraId="5A92B144" w14:textId="5544020F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 xml:space="preserve">Đĩa CD phần mềm  </w:t>
            </w:r>
          </w:p>
        </w:tc>
        <w:tc>
          <w:tcPr>
            <w:tcW w:w="303" w:type="pct"/>
            <w:vAlign w:val="center"/>
          </w:tcPr>
          <w:p w14:paraId="48A776B6" w14:textId="2D0FCF65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B820B5E" w14:textId="64C7ECB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26FAFA8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569DDA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969ADAE" w14:textId="3C4FE79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7638CDC4" w14:textId="1FCBE99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C3AC51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5A740E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C7166B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57D2B28" w14:textId="65B051E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DED605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696D0E4" w14:textId="715AF3A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2D86D1B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3862AC1E" w14:textId="77777777" w:rsidTr="00FF7D35">
        <w:tc>
          <w:tcPr>
            <w:tcW w:w="303" w:type="pct"/>
            <w:vAlign w:val="center"/>
          </w:tcPr>
          <w:p w14:paraId="78FE1FDD" w14:textId="52941647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9" w:type="pct"/>
            <w:vAlign w:val="center"/>
          </w:tcPr>
          <w:p w14:paraId="48194FE1" w14:textId="162791AA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Cáp truyền số liệu</w:t>
            </w:r>
          </w:p>
        </w:tc>
        <w:tc>
          <w:tcPr>
            <w:tcW w:w="303" w:type="pct"/>
            <w:vAlign w:val="center"/>
          </w:tcPr>
          <w:p w14:paraId="0E1A487A" w14:textId="070BE181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15B2CB7" w14:textId="64D17BB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41CF2B6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3C07D0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A8996B7" w14:textId="6074414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1B67B928" w14:textId="6CCC0B4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53702B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A70998C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CBF72F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AB39AA" w14:textId="3843DA00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ECFFBD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BFDFD3D" w14:textId="4943784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9E8F097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13FD26D8" w14:textId="77777777" w:rsidTr="00FF7D35">
        <w:tc>
          <w:tcPr>
            <w:tcW w:w="303" w:type="pct"/>
            <w:vAlign w:val="center"/>
          </w:tcPr>
          <w:p w14:paraId="3C71DDE1" w14:textId="6DD6D4EC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9" w:type="pct"/>
            <w:vAlign w:val="center"/>
          </w:tcPr>
          <w:p w14:paraId="7759D88D" w14:textId="65B35160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Bộ điều khiển xa VRS631S</w:t>
            </w:r>
          </w:p>
        </w:tc>
        <w:tc>
          <w:tcPr>
            <w:tcW w:w="303" w:type="pct"/>
            <w:vAlign w:val="center"/>
          </w:tcPr>
          <w:p w14:paraId="4CD594EE" w14:textId="2B45C298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38BF441B" w14:textId="538383F4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CA48AE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F71007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D2B41BF" w14:textId="66F92E3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F8633E5" w14:textId="6AD9BE6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A81CD8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0B69F1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030B0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4CAF02C" w14:textId="1E0EF0DE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86C9FA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A359114" w14:textId="3C6B52B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40B63B7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7B2C233B" w14:textId="77777777" w:rsidTr="00FF7D35">
        <w:tc>
          <w:tcPr>
            <w:tcW w:w="303" w:type="pct"/>
            <w:vAlign w:val="center"/>
          </w:tcPr>
          <w:p w14:paraId="71C7EB42" w14:textId="2E46F838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9" w:type="pct"/>
            <w:vAlign w:val="center"/>
          </w:tcPr>
          <w:p w14:paraId="1D99250F" w14:textId="73AD3C41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Bộ biến đổi trở kháng</w:t>
            </w:r>
          </w:p>
        </w:tc>
        <w:tc>
          <w:tcPr>
            <w:tcW w:w="303" w:type="pct"/>
            <w:vAlign w:val="center"/>
          </w:tcPr>
          <w:p w14:paraId="172F8173" w14:textId="57ED877E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1485D9D1" w14:textId="776A002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6E01F3E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BF5C71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EE4B5B7" w14:textId="006DC8C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71C3C4C" w14:textId="3E6AF30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141EB2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8E806B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855C35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D33BC64" w14:textId="3E3B3756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4CF35B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C4CDB8A" w14:textId="7C51963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B8F152D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4773E683" w14:textId="77777777" w:rsidTr="00FF7D35">
        <w:tc>
          <w:tcPr>
            <w:tcW w:w="303" w:type="pct"/>
            <w:vAlign w:val="center"/>
          </w:tcPr>
          <w:p w14:paraId="1D29F8D3" w14:textId="4E73CC9B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1059" w:type="pct"/>
            <w:vAlign w:val="center"/>
          </w:tcPr>
          <w:p w14:paraId="6E3B74FD" w14:textId="4B7D3C5C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Lục lăng tháo lắp máy, tô vít 2 cạnh, 4 cạnh</w:t>
            </w:r>
          </w:p>
        </w:tc>
        <w:tc>
          <w:tcPr>
            <w:tcW w:w="303" w:type="pct"/>
            <w:vAlign w:val="center"/>
          </w:tcPr>
          <w:p w14:paraId="7A0412E8" w14:textId="1E817E66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09563802" w14:textId="3893DFA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4BAF639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28C80E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33A1116" w14:textId="0EBC058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65AE336F" w14:textId="27FB0E0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66F81D3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7869DE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265751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94A1E6A" w14:textId="00C6AB0C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B7DBCA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1BAF49D" w14:textId="60FCA45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7C46E95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0878B904" w14:textId="77777777" w:rsidTr="00FF7D35">
        <w:tc>
          <w:tcPr>
            <w:tcW w:w="303" w:type="pct"/>
            <w:vAlign w:val="center"/>
          </w:tcPr>
          <w:p w14:paraId="445F09E1" w14:textId="68DAD4E3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59" w:type="pct"/>
            <w:vAlign w:val="center"/>
          </w:tcPr>
          <w:p w14:paraId="0D0AD1DC" w14:textId="2E25ED65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Tô vít 46-331</w:t>
            </w:r>
          </w:p>
        </w:tc>
        <w:tc>
          <w:tcPr>
            <w:tcW w:w="303" w:type="pct"/>
            <w:vAlign w:val="center"/>
          </w:tcPr>
          <w:p w14:paraId="7321A595" w14:textId="001108DF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CDA3BF6" w14:textId="1BF9136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0B3B4FD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D73C91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DF68891" w14:textId="5E2D15B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5E1FD6A" w14:textId="6555968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9C3A41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17A3B3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93E0C9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C76AAE5" w14:textId="609CA5C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F86CE1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19CF2FD" w14:textId="573A11F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D22BB51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221FED2A" w14:textId="77777777" w:rsidTr="00FF7D35">
        <w:tc>
          <w:tcPr>
            <w:tcW w:w="303" w:type="pct"/>
            <w:vAlign w:val="center"/>
          </w:tcPr>
          <w:p w14:paraId="1A5E96D6" w14:textId="288E09F0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9" w:type="pct"/>
            <w:vAlign w:val="center"/>
          </w:tcPr>
          <w:p w14:paraId="39CD550D" w14:textId="6C1FF522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Tô vít 46-020</w:t>
            </w:r>
          </w:p>
        </w:tc>
        <w:tc>
          <w:tcPr>
            <w:tcW w:w="303" w:type="pct"/>
            <w:vAlign w:val="center"/>
          </w:tcPr>
          <w:p w14:paraId="1544AE3D" w14:textId="210C02A1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6DD1DD3" w14:textId="3D6AB75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6BCDDBF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37BF13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4E283A8" w14:textId="02A5D9C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10E19D59" w14:textId="1F7D9D08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A5E269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8FB3EB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9A2578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405072D" w14:textId="74919D63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FF10C1C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D6A61F0" w14:textId="69CF576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753C373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708EC27A" w14:textId="77777777" w:rsidTr="00FF7D35">
        <w:tc>
          <w:tcPr>
            <w:tcW w:w="303" w:type="pct"/>
            <w:vAlign w:val="center"/>
          </w:tcPr>
          <w:p w14:paraId="3DDA1B2E" w14:textId="64CD95E8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59" w:type="pct"/>
            <w:vAlign w:val="center"/>
          </w:tcPr>
          <w:p w14:paraId="73519304" w14:textId="3DFCC0B2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Bộ lục giác đầu bi dài 9 chi tiết 66-399</w:t>
            </w:r>
          </w:p>
        </w:tc>
        <w:tc>
          <w:tcPr>
            <w:tcW w:w="303" w:type="pct"/>
            <w:vAlign w:val="center"/>
          </w:tcPr>
          <w:p w14:paraId="1B820275" w14:textId="24793738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65A4FBAC" w14:textId="4208DC7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0557E60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206DA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F1AF0EA" w14:textId="2FA007A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37990DA9" w14:textId="30FDEE69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05ADDF4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A5B097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188262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F2C77EB" w14:textId="114FC432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8012C5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00FDC41" w14:textId="525969E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B8175BE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10D42652" w14:textId="77777777" w:rsidTr="00FF7D35">
        <w:tc>
          <w:tcPr>
            <w:tcW w:w="303" w:type="pct"/>
            <w:vAlign w:val="center"/>
          </w:tcPr>
          <w:p w14:paraId="2FC7B4F6" w14:textId="59482EEB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59" w:type="pct"/>
            <w:vAlign w:val="center"/>
          </w:tcPr>
          <w:p w14:paraId="1B7617E9" w14:textId="413CC377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Cờ lê vòng miệng 10mm Stanley 72-807</w:t>
            </w:r>
          </w:p>
        </w:tc>
        <w:tc>
          <w:tcPr>
            <w:tcW w:w="303" w:type="pct"/>
            <w:vAlign w:val="center"/>
          </w:tcPr>
          <w:p w14:paraId="1C80179E" w14:textId="53237AC1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916D74B" w14:textId="68FEF38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7C4E62B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62DD3B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7209144" w14:textId="295338A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07719980" w14:textId="18AFF5F5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C487D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2C1A750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E0869DC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3D1C801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1F2B936" w14:textId="3C2674E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7B8275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ECAA6A0" w14:textId="4B41A2E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F67166C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73C92F69" w14:textId="77777777" w:rsidTr="00FF7D35">
        <w:tc>
          <w:tcPr>
            <w:tcW w:w="303" w:type="pct"/>
            <w:vAlign w:val="center"/>
          </w:tcPr>
          <w:p w14:paraId="35CEDFA5" w14:textId="132925B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C669E32" w14:textId="2C99A585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Cáp nối dài mặt máy</w:t>
            </w:r>
          </w:p>
        </w:tc>
        <w:tc>
          <w:tcPr>
            <w:tcW w:w="303" w:type="pct"/>
            <w:vAlign w:val="center"/>
          </w:tcPr>
          <w:p w14:paraId="67CFDB86" w14:textId="1D6F9B56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C258B15" w14:textId="17D29A7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755719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3F3298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28C4BE7" w14:textId="78B1A0C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B489111" w14:textId="4DEE8FA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9F2233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93D4D3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FC73FB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9E362EA" w14:textId="2A607BDE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35656E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25139C8" w14:textId="30146BA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122815B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049D0836" w14:textId="77777777" w:rsidTr="00FF7D35">
        <w:tc>
          <w:tcPr>
            <w:tcW w:w="303" w:type="pct"/>
            <w:vAlign w:val="center"/>
          </w:tcPr>
          <w:p w14:paraId="082CC78F" w14:textId="5DA6F8AC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8F06888" w14:textId="699ED4CB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 xml:space="preserve">Dây đất 3m +cọc đất </w:t>
            </w:r>
          </w:p>
        </w:tc>
        <w:tc>
          <w:tcPr>
            <w:tcW w:w="303" w:type="pct"/>
            <w:vAlign w:val="center"/>
          </w:tcPr>
          <w:p w14:paraId="79E6E9FE" w14:textId="0D5668AF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AABA525" w14:textId="057D18E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5EB374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B3CF5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C2734AC" w14:textId="5172F0E0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471C7723" w14:textId="5409B9E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A134C96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16DEC4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10E8589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525AA85" w14:textId="527CD055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10B6A4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DFA492C" w14:textId="1A722AA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5D5C2B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17B12643" w14:textId="77777777" w:rsidTr="00FF7D35">
        <w:tc>
          <w:tcPr>
            <w:tcW w:w="303" w:type="pct"/>
            <w:vAlign w:val="center"/>
          </w:tcPr>
          <w:p w14:paraId="1750A589" w14:textId="46FABB7E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BEB28CD" w14:textId="1BF7BA46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Dây điện tạo mặt phẳng đất (10m)</w:t>
            </w:r>
          </w:p>
        </w:tc>
        <w:tc>
          <w:tcPr>
            <w:tcW w:w="303" w:type="pct"/>
            <w:vAlign w:val="center"/>
          </w:tcPr>
          <w:p w14:paraId="57890482" w14:textId="09B1DFAE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3E7EC65E" w14:textId="2B30526C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208CE781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89A142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A0429A2" w14:textId="418FACE6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7CBE034A" w14:textId="142CE02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20912D1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C7C757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DB4594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AD31354" w14:textId="1951412C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E99390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72CE41B" w14:textId="28DA10D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2037CC9B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25414D0F" w14:textId="77777777" w:rsidTr="00FF7D35">
        <w:tc>
          <w:tcPr>
            <w:tcW w:w="303" w:type="pct"/>
            <w:vAlign w:val="center"/>
          </w:tcPr>
          <w:p w14:paraId="0215848D" w14:textId="07DEDE4C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E8ACF25" w14:textId="0C02B30C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Cốt M6</w:t>
            </w:r>
          </w:p>
        </w:tc>
        <w:tc>
          <w:tcPr>
            <w:tcW w:w="303" w:type="pct"/>
            <w:vAlign w:val="center"/>
          </w:tcPr>
          <w:p w14:paraId="7E398193" w14:textId="5E9B97FE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F2CF203" w14:textId="77D6B52D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7A4D68F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6C143D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F5392A6" w14:textId="3FE8C02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042DCF76" w14:textId="189F215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6C7C9D9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3B6546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4D146F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B9B5C9F" w14:textId="5D3DE4D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23D2E2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01F9742" w14:textId="50C5FF3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6FA8EB4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0531916E" w14:textId="77777777" w:rsidTr="00FF7D35">
        <w:tc>
          <w:tcPr>
            <w:tcW w:w="303" w:type="pct"/>
            <w:vAlign w:val="center"/>
          </w:tcPr>
          <w:p w14:paraId="747C6D58" w14:textId="1222D3CD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47BBE01" w14:textId="5D2421DC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Phụ kiện cáp cao tần và cáp điều khiển</w:t>
            </w:r>
          </w:p>
        </w:tc>
        <w:tc>
          <w:tcPr>
            <w:tcW w:w="303" w:type="pct"/>
            <w:vAlign w:val="center"/>
          </w:tcPr>
          <w:p w14:paraId="7A352213" w14:textId="4E33CC36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  <w:r w:rsidRPr="009E44A1">
              <w:rPr>
                <w:rFonts w:cs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63691A74" w14:textId="02F1652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5228AF2D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DD545C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9E31432" w14:textId="5F1FA44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178ABCD3" w14:textId="2BCEC7CB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07AAB77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D10D2A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96DB252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05EDE57" w14:textId="2A81CEC0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2846E53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D891AE7" w14:textId="56DC063E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FD9E4F7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48C165D9" w14:textId="77777777" w:rsidTr="00FF7D35">
        <w:tc>
          <w:tcPr>
            <w:tcW w:w="303" w:type="pct"/>
            <w:vAlign w:val="center"/>
          </w:tcPr>
          <w:p w14:paraId="59A4D731" w14:textId="342E24E9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3E04F6A" w14:textId="694ACAB2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Connector cáp cao tần UDF</w:t>
            </w:r>
          </w:p>
        </w:tc>
        <w:tc>
          <w:tcPr>
            <w:tcW w:w="303" w:type="pct"/>
            <w:vAlign w:val="center"/>
          </w:tcPr>
          <w:p w14:paraId="6F535C76" w14:textId="23B33CA9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6C0F1B97" w14:textId="01C3437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AA2727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50DBD0E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B1AB806" w14:textId="5BED2B8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B129446" w14:textId="36D391A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2CF0FF5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CA3EB4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7857191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627455" w14:textId="50E554C5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D15C49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7246585" w14:textId="51E853A3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A5778C8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83958" w:rsidRPr="007C56FC" w14:paraId="4A6817DD" w14:textId="77777777" w:rsidTr="00FF7D35">
        <w:tc>
          <w:tcPr>
            <w:tcW w:w="303" w:type="pct"/>
            <w:vAlign w:val="center"/>
          </w:tcPr>
          <w:p w14:paraId="3E6D23D4" w14:textId="7153F659" w:rsidR="00C83958" w:rsidRPr="002A0852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2"/>
                <w:szCs w:val="22"/>
                <w:lang w:val="en-US"/>
              </w:rPr>
            </w:pPr>
            <w:r w:rsidRPr="002A0852">
              <w:rPr>
                <w:rFonts w:cs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C04485D" w14:textId="3D1EB0CA" w:rsidR="00C83958" w:rsidRPr="002A0852" w:rsidRDefault="00C83958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2"/>
                <w:szCs w:val="22"/>
              </w:rPr>
            </w:pPr>
            <w:r w:rsidRPr="002A0852">
              <w:rPr>
                <w:rFonts w:cs="Times New Roman"/>
                <w:color w:val="000000"/>
                <w:sz w:val="22"/>
                <w:szCs w:val="22"/>
              </w:rPr>
              <w:t>Connector cáp điểu khiển</w:t>
            </w:r>
          </w:p>
        </w:tc>
        <w:tc>
          <w:tcPr>
            <w:tcW w:w="303" w:type="pct"/>
            <w:vAlign w:val="center"/>
          </w:tcPr>
          <w:p w14:paraId="4B591B82" w14:textId="2E2AEC92" w:rsidR="00C83958" w:rsidRPr="009E44A1" w:rsidRDefault="00C83958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348130A8" w14:textId="3B0111F1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21565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5B345C1F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2BEE8DB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0F7D9FF" w14:textId="34ABB2AF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50CB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6F72ED91" w14:textId="6D86DA5A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91DA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710D408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BA2F03A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4E6B930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25B314A" w14:textId="08F1EC2D" w:rsidR="00C83958" w:rsidRPr="002A0852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A0852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F7ECF54" w14:textId="77777777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EE4B57D" w14:textId="58DD6942" w:rsidR="00C83958" w:rsidRPr="007C56FC" w:rsidRDefault="00C8395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6913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47134C6F" w14:textId="77777777" w:rsidR="00C83958" w:rsidRPr="007C56FC" w:rsidRDefault="00C83958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69B266E3" w14:textId="77777777" w:rsidTr="00FF7D35">
        <w:tc>
          <w:tcPr>
            <w:tcW w:w="303" w:type="pct"/>
            <w:vAlign w:val="center"/>
          </w:tcPr>
          <w:p w14:paraId="02EF6F35" w14:textId="07C65268" w:rsidR="00B51E0E" w:rsidRPr="0077495C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-</w:t>
            </w:r>
          </w:p>
        </w:tc>
        <w:tc>
          <w:tcPr>
            <w:tcW w:w="1059" w:type="pct"/>
            <w:vAlign w:val="center"/>
          </w:tcPr>
          <w:p w14:paraId="3689F675" w14:textId="0D8F3D4C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b/>
                <w:sz w:val="22"/>
                <w:szCs w:val="22"/>
              </w:rPr>
              <w:t xml:space="preserve">Vali ĐKX VRS-631/S </w:t>
            </w:r>
          </w:p>
        </w:tc>
        <w:tc>
          <w:tcPr>
            <w:tcW w:w="303" w:type="pct"/>
            <w:vAlign w:val="center"/>
          </w:tcPr>
          <w:p w14:paraId="65C0B4CE" w14:textId="3FC27A53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2CE52C90" w14:textId="5E5407B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495C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6EEB4F1A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54467A87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2ED75E0B" w14:textId="58B8F090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495C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173F8D09" w14:textId="49F1B288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495C"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C125F38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67DBD616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7B0F5D0" w14:textId="77777777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5AD31503" w14:textId="585AECA9" w:rsidR="00B51E0E" w:rsidRPr="0077495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495C">
              <w:rPr>
                <w:rFonts w:ascii="Times New Roman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ED9F60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AC0072B" w14:textId="7DAD0B4B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73DFBF14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04A523BB" w14:textId="77777777" w:rsidTr="00FF7D35">
        <w:tc>
          <w:tcPr>
            <w:tcW w:w="303" w:type="pct"/>
            <w:vAlign w:val="center"/>
          </w:tcPr>
          <w:p w14:paraId="7C21FFC8" w14:textId="6FD6F0DC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3F5E9C62" w14:textId="23E30F53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Khối ĐKX</w:t>
            </w:r>
          </w:p>
        </w:tc>
        <w:tc>
          <w:tcPr>
            <w:tcW w:w="303" w:type="pct"/>
          </w:tcPr>
          <w:p w14:paraId="2BA237D7" w14:textId="58CFB01A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944FD96" w14:textId="27FB4A5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6C12C1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BC5954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5FD52C2" w14:textId="10D3057B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725CC79F" w14:textId="0FE503AA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C63153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0320C4A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B0E51F8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F6B5DD4" w14:textId="33A90E00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4FB537A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8BE3169" w14:textId="729732B4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37A4491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058A67DF" w14:textId="77777777" w:rsidTr="00FF7D35">
        <w:tc>
          <w:tcPr>
            <w:tcW w:w="303" w:type="pct"/>
            <w:vAlign w:val="center"/>
          </w:tcPr>
          <w:p w14:paraId="4E586120" w14:textId="32A3C431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2F92D833" w14:textId="4FAA511C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Cáp nguồn</w:t>
            </w:r>
          </w:p>
        </w:tc>
        <w:tc>
          <w:tcPr>
            <w:tcW w:w="303" w:type="pct"/>
          </w:tcPr>
          <w:p w14:paraId="2F7CF29F" w14:textId="77777777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</w:tcPr>
          <w:p w14:paraId="67748C49" w14:textId="380138B4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7D36B424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6A9D14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BCF3324" w14:textId="0A860871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46E9C073" w14:textId="587C61A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088C37D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9C03F5D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F4BD264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AD3069D" w14:textId="778AECC4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CB1AF6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7A28100" w14:textId="2D812A5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03B7F2C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35ACEEAF" w14:textId="77777777" w:rsidTr="00FF7D35">
        <w:tc>
          <w:tcPr>
            <w:tcW w:w="303" w:type="pct"/>
            <w:vAlign w:val="center"/>
          </w:tcPr>
          <w:p w14:paraId="29BF81EC" w14:textId="53F679AF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2E80D84" w14:textId="31A71899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Cáp nguồn AC cho bộ nạp ĐKX</w:t>
            </w:r>
          </w:p>
        </w:tc>
        <w:tc>
          <w:tcPr>
            <w:tcW w:w="303" w:type="pct"/>
            <w:vAlign w:val="center"/>
          </w:tcPr>
          <w:p w14:paraId="0B5B5F41" w14:textId="7267803E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4B61F7B9" w14:textId="21E9126E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086951C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B723DA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8B499D1" w14:textId="52FE98D6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437DD8D1" w14:textId="36BB3AE1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DF3A75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76861A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A77B08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CBB9828" w14:textId="27AA0215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3C93F6D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A930D0B" w14:textId="4F42045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6682DAC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0F4A9DE7" w14:textId="77777777" w:rsidTr="00FF7D35">
        <w:tc>
          <w:tcPr>
            <w:tcW w:w="303" w:type="pct"/>
            <w:vAlign w:val="center"/>
          </w:tcPr>
          <w:p w14:paraId="464D8930" w14:textId="07AFC27D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794D992" w14:textId="7CC4E18A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 xml:space="preserve">Cáp nguồn </w:t>
            </w:r>
            <w:r w:rsidRPr="007C56FC">
              <w:rPr>
                <w:sz w:val="22"/>
                <w:szCs w:val="22"/>
                <w:u w:val="double"/>
              </w:rPr>
              <w:t>D</w:t>
            </w:r>
            <w:r w:rsidRPr="007C56FC">
              <w:rPr>
                <w:sz w:val="22"/>
                <w:szCs w:val="22"/>
              </w:rPr>
              <w:t>C in cho bộ nạp ĐKX</w:t>
            </w:r>
          </w:p>
        </w:tc>
        <w:tc>
          <w:tcPr>
            <w:tcW w:w="303" w:type="pct"/>
            <w:vAlign w:val="center"/>
          </w:tcPr>
          <w:p w14:paraId="146B756E" w14:textId="280D6AD0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984CA0F" w14:textId="0574D2EB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76489E20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AE73B6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3DF5335" w14:textId="0C3A3604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9880234" w14:textId="47CEA334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1C958B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45E07F4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663E573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1661D09" w14:textId="401EA23E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57494D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47F139D" w14:textId="32ACD140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A202C28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56AD5FBD" w14:textId="77777777" w:rsidTr="00FF7D35">
        <w:trPr>
          <w:cantSplit/>
        </w:trPr>
        <w:tc>
          <w:tcPr>
            <w:tcW w:w="303" w:type="pct"/>
            <w:vAlign w:val="center"/>
          </w:tcPr>
          <w:p w14:paraId="3C985034" w14:textId="25C774D2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A49B7F4" w14:textId="6FD96C29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pacing w:val="-6"/>
                <w:sz w:val="22"/>
                <w:szCs w:val="22"/>
              </w:rPr>
              <w:t xml:space="preserve">Cáp nguồn </w:t>
            </w:r>
            <w:r w:rsidRPr="007C56FC">
              <w:rPr>
                <w:spacing w:val="-6"/>
                <w:sz w:val="22"/>
                <w:szCs w:val="22"/>
                <w:u w:val="double"/>
              </w:rPr>
              <w:t>D</w:t>
            </w:r>
            <w:r w:rsidRPr="007C56FC">
              <w:rPr>
                <w:spacing w:val="-6"/>
                <w:sz w:val="22"/>
                <w:szCs w:val="22"/>
              </w:rPr>
              <w:t>C out cho bộ nạp ĐKX</w:t>
            </w:r>
          </w:p>
        </w:tc>
        <w:tc>
          <w:tcPr>
            <w:tcW w:w="303" w:type="pct"/>
            <w:vAlign w:val="center"/>
          </w:tcPr>
          <w:p w14:paraId="3922D60C" w14:textId="031752DD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87A4C00" w14:textId="6DCC236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56C253F8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81C453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F98D71A" w14:textId="3036FCFD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580E539" w14:textId="5D57D715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CE6A16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6CA191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231AE8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701075F" w14:textId="7242EA5B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D84A64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4EC82D5" w14:textId="2AE449B6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4063FB52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6E432775" w14:textId="77777777" w:rsidTr="00FF7D35">
        <w:tc>
          <w:tcPr>
            <w:tcW w:w="303" w:type="pct"/>
            <w:vAlign w:val="center"/>
          </w:tcPr>
          <w:p w14:paraId="543EC587" w14:textId="30D2A667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072CAD27" w14:textId="1C468727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Ắc quy ĐKX</w:t>
            </w:r>
          </w:p>
        </w:tc>
        <w:tc>
          <w:tcPr>
            <w:tcW w:w="303" w:type="pct"/>
            <w:vAlign w:val="center"/>
          </w:tcPr>
          <w:p w14:paraId="57FB743A" w14:textId="58BBA375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4A6C4B6" w14:textId="04A15A09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6CD56CAE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2B744FF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BDED928" w14:textId="519302F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0F3DAA4D" w14:textId="0DE32EA1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BBB0C7C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1DAD9F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3E7FE25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60D9421" w14:textId="61EE382F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21F882C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5BE6030" w14:textId="41A8078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037D055B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1E51A45A" w14:textId="77777777" w:rsidTr="00FF7D35">
        <w:tc>
          <w:tcPr>
            <w:tcW w:w="303" w:type="pct"/>
            <w:vAlign w:val="center"/>
          </w:tcPr>
          <w:p w14:paraId="214DA493" w14:textId="317A9380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AAF52A0" w14:textId="467960BA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Đế nạp AQ ĐKX</w:t>
            </w:r>
          </w:p>
        </w:tc>
        <w:tc>
          <w:tcPr>
            <w:tcW w:w="303" w:type="pct"/>
            <w:vAlign w:val="center"/>
          </w:tcPr>
          <w:p w14:paraId="730198F1" w14:textId="3980A77F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F554712" w14:textId="1AFEDFCE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25943836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23D2BB6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FC2B285" w14:textId="7A406763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B476425" w14:textId="5F807C7A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CD9B26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69D5CB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DFB209E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61F072A" w14:textId="172B7C2A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F62D830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E0C5BB7" w14:textId="17F1E5AD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2B2750C0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7F769428" w14:textId="77777777" w:rsidTr="00FF7D35">
        <w:tc>
          <w:tcPr>
            <w:tcW w:w="303" w:type="pct"/>
            <w:vAlign w:val="center"/>
          </w:tcPr>
          <w:p w14:paraId="752E7BEF" w14:textId="17A68A82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1355795C" w14:textId="6B1C48C2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 xml:space="preserve">Túi áo máy cho ĐKX </w:t>
            </w:r>
          </w:p>
        </w:tc>
        <w:tc>
          <w:tcPr>
            <w:tcW w:w="303" w:type="pct"/>
            <w:vAlign w:val="center"/>
          </w:tcPr>
          <w:p w14:paraId="511D89E0" w14:textId="372028C6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53F2CD7" w14:textId="3EDCAC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3A8257A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4B2660E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B01EB6C" w14:textId="13CB431E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3B15AE3" w14:textId="5F3431AE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5F88956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AB97E09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924F848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A55DA45" w14:textId="7A471525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6AA34322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45366CA" w14:textId="3604D2E6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E9B1B63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51E0E" w:rsidRPr="007C56FC" w14:paraId="4FAD7D6D" w14:textId="77777777" w:rsidTr="00FF7D35">
        <w:tc>
          <w:tcPr>
            <w:tcW w:w="303" w:type="pct"/>
            <w:vAlign w:val="center"/>
          </w:tcPr>
          <w:p w14:paraId="031EB1A7" w14:textId="67C8F5CA" w:rsidR="00B51E0E" w:rsidRPr="002A0852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4B921588" w14:textId="238A39A0" w:rsidR="00B51E0E" w:rsidRPr="002A0852" w:rsidRDefault="00B51E0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 xml:space="preserve">Manip </w:t>
            </w:r>
          </w:p>
        </w:tc>
        <w:tc>
          <w:tcPr>
            <w:tcW w:w="303" w:type="pct"/>
            <w:vAlign w:val="center"/>
          </w:tcPr>
          <w:p w14:paraId="3E50CF49" w14:textId="08D1708B" w:rsidR="00B51E0E" w:rsidRPr="009E44A1" w:rsidRDefault="00B51E0E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D2CFBEF" w14:textId="32D127C6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A565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01C9E68E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9E8A30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2281A8D" w14:textId="77DA9D01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715B1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78F45CD" w14:textId="7062C67C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225CA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E759440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FC53FB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D2AB2AB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A14F368" w14:textId="14032DFF" w:rsidR="00B51E0E" w:rsidRPr="002A0852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83939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0CAB9D7" w14:textId="77777777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C485DE0" w14:textId="721B8C1B" w:rsidR="00B51E0E" w:rsidRPr="007C56FC" w:rsidRDefault="00B51E0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E0BA0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4F461C03" w14:textId="77777777" w:rsidR="00B51E0E" w:rsidRPr="007C56FC" w:rsidRDefault="00B51E0E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7495C" w:rsidRPr="007C56FC" w14:paraId="4D3C9945" w14:textId="77777777" w:rsidTr="00FF7D35">
        <w:tc>
          <w:tcPr>
            <w:tcW w:w="303" w:type="pct"/>
            <w:vAlign w:val="center"/>
          </w:tcPr>
          <w:p w14:paraId="4DB18C5F" w14:textId="65D72790" w:rsidR="0077495C" w:rsidRPr="002A0852" w:rsidRDefault="0077495C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2F63072F" w14:textId="0A159974" w:rsidR="0077495C" w:rsidRPr="002A0852" w:rsidRDefault="0077495C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C56FC">
              <w:rPr>
                <w:sz w:val="22"/>
                <w:szCs w:val="22"/>
              </w:rPr>
              <w:t>Tổ hợp cầm tay</w:t>
            </w:r>
          </w:p>
        </w:tc>
        <w:tc>
          <w:tcPr>
            <w:tcW w:w="303" w:type="pct"/>
            <w:vAlign w:val="center"/>
          </w:tcPr>
          <w:p w14:paraId="0517546B" w14:textId="79ACBE52" w:rsidR="0077495C" w:rsidRPr="009E44A1" w:rsidRDefault="0077495C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B0E4524" w14:textId="3A5BF2C4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D7F5FBB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A8840E8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82ED20F" w14:textId="747D206B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73D51C1" w14:textId="52A46BAA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6763DD1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12E598F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A2EAC99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A047C3" w14:textId="7EFEC3B9" w:rsidR="0077495C" w:rsidRPr="002A0852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0179D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EEE1068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DF83655" w14:textId="4305EE6D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6491878" w14:textId="77777777" w:rsidR="0077495C" w:rsidRPr="007C56FC" w:rsidRDefault="0077495C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7495C" w:rsidRPr="007C56FC" w14:paraId="43017B37" w14:textId="77777777" w:rsidTr="00FF7D35">
        <w:tc>
          <w:tcPr>
            <w:tcW w:w="303" w:type="pct"/>
            <w:vAlign w:val="center"/>
          </w:tcPr>
          <w:p w14:paraId="28D0D890" w14:textId="730E3F0E" w:rsidR="0077495C" w:rsidRPr="002A0852" w:rsidRDefault="0077495C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059" w:type="pct"/>
            <w:vAlign w:val="center"/>
          </w:tcPr>
          <w:p w14:paraId="6F10E6C0" w14:textId="0495F240" w:rsidR="0077495C" w:rsidRPr="002A0852" w:rsidRDefault="0077495C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szCs w:val="22"/>
              </w:rPr>
            </w:pPr>
            <w:r w:rsidRPr="00794BD2">
              <w:rPr>
                <w:sz w:val="22"/>
                <w:szCs w:val="22"/>
              </w:rPr>
              <w:t>Bộ vít 4 cạnh, ecu</w:t>
            </w:r>
          </w:p>
        </w:tc>
        <w:tc>
          <w:tcPr>
            <w:tcW w:w="303" w:type="pct"/>
            <w:vAlign w:val="center"/>
          </w:tcPr>
          <w:p w14:paraId="767136CD" w14:textId="22DBA177" w:rsidR="0077495C" w:rsidRPr="009E44A1" w:rsidRDefault="0077495C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0505BC4" w14:textId="28A418E6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252" w:type="pct"/>
          </w:tcPr>
          <w:p w14:paraId="55DD73CD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BB05438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69BAC88" w14:textId="7788B569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202" w:type="pct"/>
          </w:tcPr>
          <w:p w14:paraId="3D369C1F" w14:textId="08C32F9A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3102C5F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E8333EB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A6B9E82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DAC966D" w14:textId="24742332" w:rsidR="0077495C" w:rsidRPr="002A0852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20</w:t>
            </w:r>
          </w:p>
        </w:tc>
        <w:tc>
          <w:tcPr>
            <w:tcW w:w="404" w:type="pct"/>
            <w:vAlign w:val="center"/>
          </w:tcPr>
          <w:p w14:paraId="5113AC16" w14:textId="77777777" w:rsidR="0077495C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ABDB5AF" w14:textId="5DB3387A" w:rsidR="0077495C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505" w:type="pct"/>
          </w:tcPr>
          <w:p w14:paraId="5AEFF7C7" w14:textId="77777777" w:rsidR="0077495C" w:rsidRPr="007C56FC" w:rsidRDefault="0077495C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70A8D" w:rsidRPr="007C56FC" w14:paraId="59ECBDF5" w14:textId="77777777" w:rsidTr="00FF7D35">
        <w:tc>
          <w:tcPr>
            <w:tcW w:w="303" w:type="pct"/>
            <w:vAlign w:val="center"/>
          </w:tcPr>
          <w:p w14:paraId="401CF247" w14:textId="53774C0C" w:rsidR="00A70A8D" w:rsidRPr="00A70A8D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59" w:type="pct"/>
            <w:vAlign w:val="center"/>
          </w:tcPr>
          <w:p w14:paraId="31875EA4" w14:textId="556F9646" w:rsidR="00A70A8D" w:rsidRPr="00794BD2" w:rsidRDefault="00A70A8D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0040A5">
              <w:rPr>
                <w:b/>
                <w:sz w:val="22"/>
                <w:szCs w:val="22"/>
              </w:rPr>
              <w:t>An ten máy VRS-631/S</w:t>
            </w:r>
          </w:p>
        </w:tc>
        <w:tc>
          <w:tcPr>
            <w:tcW w:w="303" w:type="pct"/>
            <w:vAlign w:val="center"/>
          </w:tcPr>
          <w:p w14:paraId="3146930B" w14:textId="77777777" w:rsidR="00A70A8D" w:rsidRPr="009E44A1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pct"/>
          </w:tcPr>
          <w:p w14:paraId="7B83E230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0D893970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46D23AD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9FE8135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3AFB488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6AD9CEC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D69E992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33245BB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AA9D98C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510B95B1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47A8C3B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2C62809C" w14:textId="77777777" w:rsidR="00A70A8D" w:rsidRPr="007C56FC" w:rsidRDefault="00A70A8D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4050D740" w14:textId="77777777" w:rsidTr="00FF7D35">
        <w:trPr>
          <w:trHeight w:val="61"/>
        </w:trPr>
        <w:tc>
          <w:tcPr>
            <w:tcW w:w="303" w:type="pct"/>
            <w:vAlign w:val="center"/>
          </w:tcPr>
          <w:p w14:paraId="6A403F4F" w14:textId="434631FE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3DC9BBB3" w14:textId="76F8B443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cần loại 3m - cần anten</w:t>
            </w:r>
          </w:p>
        </w:tc>
        <w:tc>
          <w:tcPr>
            <w:tcW w:w="303" w:type="pct"/>
            <w:vAlign w:val="center"/>
          </w:tcPr>
          <w:p w14:paraId="7F32A17C" w14:textId="3E286A1F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469FB9F" w14:textId="75A663D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53D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00E6DA0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348160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F816381" w14:textId="568B66FC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E1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1D33F37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02D001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96852E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2417A1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4F61FE5" w14:textId="0A3F8B2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4186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13275F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7E4ACDF" w14:textId="2232C155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7760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AC8B191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4212A72A" w14:textId="77777777" w:rsidTr="00FF7D35">
        <w:tc>
          <w:tcPr>
            <w:tcW w:w="303" w:type="pct"/>
            <w:vAlign w:val="center"/>
          </w:tcPr>
          <w:p w14:paraId="02433174" w14:textId="2F7C03CD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66CCCFBB" w14:textId="43AA8F76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cần loại 7,5m</w:t>
            </w:r>
          </w:p>
        </w:tc>
        <w:tc>
          <w:tcPr>
            <w:tcW w:w="303" w:type="pct"/>
            <w:vAlign w:val="center"/>
          </w:tcPr>
          <w:p w14:paraId="5A4A39A9" w14:textId="014E805B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C92FB7B" w14:textId="0B524332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53D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5DC69DE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7A3DF3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4B6FAF9" w14:textId="3CFABB7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E1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0AC712EE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22DDA3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419AB8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7D6265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D88EE2F" w14:textId="42CA137C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4186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926451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C361A50" w14:textId="102FA7C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7760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29C526C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5CCFA0C1" w14:textId="77777777" w:rsidTr="00FF7D35">
        <w:tc>
          <w:tcPr>
            <w:tcW w:w="303" w:type="pct"/>
            <w:vAlign w:val="center"/>
          </w:tcPr>
          <w:p w14:paraId="60A3DD5C" w14:textId="3B9ED868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097000DF" w14:textId="57E0F435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2 cực dài rộng</w:t>
            </w:r>
          </w:p>
        </w:tc>
        <w:tc>
          <w:tcPr>
            <w:tcW w:w="303" w:type="pct"/>
            <w:vAlign w:val="center"/>
          </w:tcPr>
          <w:p w14:paraId="28DE1473" w14:textId="6C05862B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AC34469" w14:textId="6DE89F44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53D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602458AB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D6A80D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9DEC24E" w14:textId="79F7CAD4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E1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61D0F556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860DDA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72326DB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A967056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8603F60" w14:textId="5D5A5E5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4186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F6C1F3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1F5620E" w14:textId="0F45771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7760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DBFA953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6D91CA03" w14:textId="77777777" w:rsidTr="00FF7D35">
        <w:tc>
          <w:tcPr>
            <w:tcW w:w="303" w:type="pct"/>
            <w:vAlign w:val="center"/>
          </w:tcPr>
          <w:p w14:paraId="5BAD7349" w14:textId="2AF9158F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82C9D0D" w14:textId="30BCE531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</w:t>
            </w:r>
          </w:p>
        </w:tc>
        <w:tc>
          <w:tcPr>
            <w:tcW w:w="303" w:type="pct"/>
            <w:vAlign w:val="center"/>
          </w:tcPr>
          <w:p w14:paraId="5291B3EB" w14:textId="59B16543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AB0210D" w14:textId="1032E632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53D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1F0D20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EB63C5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036DC96" w14:textId="322D231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E1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3B91254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E00DDF6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24FD7B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C1488C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ACF7A88" w14:textId="6EE28885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4186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49C7725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19381B6" w14:textId="76F63405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7760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32E3F098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615B6B0D" w14:textId="77777777" w:rsidTr="00FF7D35">
        <w:tc>
          <w:tcPr>
            <w:tcW w:w="303" w:type="pct"/>
            <w:vAlign w:val="center"/>
          </w:tcPr>
          <w:p w14:paraId="0CFFCA48" w14:textId="05869ABA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BFFE2EE" w14:textId="17EA8DD1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03" w:type="pct"/>
            <w:vAlign w:val="center"/>
          </w:tcPr>
          <w:p w14:paraId="32B195D6" w14:textId="1C4F3FE7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1CDF042" w14:textId="72337A7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3486F2B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819143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52875DE" w14:textId="2B4AC7D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6C3E85DC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5A23C5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BF0986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813DBB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CE0168D" w14:textId="5111A2A3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7BCE05B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9BE76A1" w14:textId="09B8663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0AD9D209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784F70BE" w14:textId="77777777" w:rsidTr="00FF7D35">
        <w:tc>
          <w:tcPr>
            <w:tcW w:w="303" w:type="pct"/>
            <w:vAlign w:val="center"/>
          </w:tcPr>
          <w:p w14:paraId="0B26AC04" w14:textId="27534481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65A1C435" w14:textId="4077DC8F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cần loại 3m - đế anten</w:t>
            </w:r>
          </w:p>
        </w:tc>
        <w:tc>
          <w:tcPr>
            <w:tcW w:w="303" w:type="pct"/>
            <w:vAlign w:val="center"/>
          </w:tcPr>
          <w:p w14:paraId="09F10C49" w14:textId="51552FAB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F70F6A0" w14:textId="0235CD8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2BB25B7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46C1AD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24E2A1A" w14:textId="00C3B768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3BB227A6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CA7DD0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ED81C15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3BA1BB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5C6C76C" w14:textId="42FB1C5B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5DD690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A140A5C" w14:textId="367B9558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DDE682E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0B11E780" w14:textId="77777777" w:rsidTr="00FF7D35">
        <w:tc>
          <w:tcPr>
            <w:tcW w:w="303" w:type="pct"/>
            <w:vAlign w:val="center"/>
          </w:tcPr>
          <w:p w14:paraId="1AA52688" w14:textId="4C12852B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CC3EC79" w14:textId="7D8B987C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Chân đế anten</w:t>
            </w:r>
          </w:p>
        </w:tc>
        <w:tc>
          <w:tcPr>
            <w:tcW w:w="303" w:type="pct"/>
            <w:vAlign w:val="center"/>
          </w:tcPr>
          <w:p w14:paraId="1353B939" w14:textId="6F65D364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DF57C54" w14:textId="04A31E0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DAF53F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A35266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4106C42" w14:textId="6F5FC17B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515E416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3DBFE1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9B00AA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19689E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7346052" w14:textId="478E8E6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F5FECA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E0590DD" w14:textId="3E1D12FB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769346D9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70A8D" w:rsidRPr="007C56FC" w14:paraId="2AAE6D74" w14:textId="77777777" w:rsidTr="00FF7D35">
        <w:tc>
          <w:tcPr>
            <w:tcW w:w="303" w:type="pct"/>
            <w:vAlign w:val="center"/>
          </w:tcPr>
          <w:p w14:paraId="31B09EB5" w14:textId="306B9765" w:rsidR="00A70A8D" w:rsidRPr="00A70A8D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FC55733" w14:textId="2A9BBF1B" w:rsidR="00A70A8D" w:rsidRPr="00A70A8D" w:rsidRDefault="00A70A8D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Bộ bu lông</w:t>
            </w:r>
          </w:p>
        </w:tc>
        <w:tc>
          <w:tcPr>
            <w:tcW w:w="303" w:type="pct"/>
            <w:vAlign w:val="center"/>
          </w:tcPr>
          <w:p w14:paraId="30AF2A60" w14:textId="33FF383D" w:rsidR="00A70A8D" w:rsidRPr="009E44A1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4AF97F77" w14:textId="6DEF058E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252" w:type="pct"/>
          </w:tcPr>
          <w:p w14:paraId="609BC2DB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28F4877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DDBCF33" w14:textId="0E541CD7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202" w:type="pct"/>
          </w:tcPr>
          <w:p w14:paraId="54A8CCCA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AC5457C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D0799AA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79ECCBA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220B75D" w14:textId="653FBBF1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35</w:t>
            </w:r>
          </w:p>
        </w:tc>
        <w:tc>
          <w:tcPr>
            <w:tcW w:w="404" w:type="pct"/>
            <w:vAlign w:val="center"/>
          </w:tcPr>
          <w:p w14:paraId="7C2742AC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935C32A" w14:textId="53CD634C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505" w:type="pct"/>
          </w:tcPr>
          <w:p w14:paraId="6E8CCD57" w14:textId="77777777" w:rsidR="00A70A8D" w:rsidRPr="007C56FC" w:rsidRDefault="00A70A8D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727AECF6" w14:textId="77777777" w:rsidTr="00FF7D35">
        <w:tc>
          <w:tcPr>
            <w:tcW w:w="303" w:type="pct"/>
            <w:vAlign w:val="center"/>
          </w:tcPr>
          <w:p w14:paraId="00A9D5E2" w14:textId="611D564C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E7EF14F" w14:textId="3D848F28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Phụ kiện vòng đệm</w:t>
            </w:r>
          </w:p>
        </w:tc>
        <w:tc>
          <w:tcPr>
            <w:tcW w:w="303" w:type="pct"/>
            <w:vAlign w:val="center"/>
          </w:tcPr>
          <w:p w14:paraId="36FC0BA3" w14:textId="2174BA70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E574A6F" w14:textId="4BC2CF8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75CF812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49AA6A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BF9689C" w14:textId="0BA04D0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1A2EE4C4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40B009B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523062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BAF3FA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D2A1327" w14:textId="1FB8D1D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22DBA6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F55B9CB" w14:textId="105761C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6C5848D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41680311" w14:textId="77777777" w:rsidTr="00FF7D35">
        <w:tc>
          <w:tcPr>
            <w:tcW w:w="303" w:type="pct"/>
            <w:vAlign w:val="center"/>
          </w:tcPr>
          <w:p w14:paraId="70E18E1A" w14:textId="16212A6A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18157BA6" w14:textId="1164E22D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2 cực 44m</w:t>
            </w:r>
          </w:p>
        </w:tc>
        <w:tc>
          <w:tcPr>
            <w:tcW w:w="303" w:type="pct"/>
            <w:vAlign w:val="center"/>
          </w:tcPr>
          <w:p w14:paraId="0B35610E" w14:textId="66459EA1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9D91015" w14:textId="034ED102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74ABFB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9AA5B6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7822D0E" w14:textId="01B4F8AC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48073E5D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8F04C2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5A744C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D052A8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A3D6066" w14:textId="16B481C8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FA7FD5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AAF266E" w14:textId="25E38EF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C6247C4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70A8D" w:rsidRPr="007C56FC" w14:paraId="680CB4A1" w14:textId="77777777" w:rsidTr="00FF7D35">
        <w:tc>
          <w:tcPr>
            <w:tcW w:w="303" w:type="pct"/>
            <w:vAlign w:val="center"/>
          </w:tcPr>
          <w:p w14:paraId="4E4A8D59" w14:textId="17E36EDE" w:rsidR="00A70A8D" w:rsidRPr="00A70A8D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D1D77EF" w14:textId="0B20EF1A" w:rsidR="00A70A8D" w:rsidRPr="00A70A8D" w:rsidRDefault="00A70A8D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03" w:type="pct"/>
            <w:vAlign w:val="center"/>
          </w:tcPr>
          <w:p w14:paraId="0E8ED52F" w14:textId="0981719F" w:rsidR="00A70A8D" w:rsidRPr="009E44A1" w:rsidRDefault="00A70A8D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89518E2" w14:textId="5A08B248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2AE86168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FED9B50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96C1F4F" w14:textId="5FCB9AB6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53F9EBF8" w14:textId="77777777" w:rsidR="00A70A8D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5DE73DE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20FDF45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5F528D1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92BB018" w14:textId="5DDAF3EC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2C0F5E37" w14:textId="77777777" w:rsidR="00A70A8D" w:rsidRPr="007C56FC" w:rsidRDefault="00A70A8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49E211F" w14:textId="46D8C24F" w:rsidR="00A70A8D" w:rsidRDefault="002E1CDE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2169847F" w14:textId="77777777" w:rsidR="00A70A8D" w:rsidRPr="007C56FC" w:rsidRDefault="00A70A8D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2D25460F" w14:textId="77777777" w:rsidTr="00FF7D35">
        <w:tc>
          <w:tcPr>
            <w:tcW w:w="303" w:type="pct"/>
            <w:vAlign w:val="center"/>
          </w:tcPr>
          <w:p w14:paraId="297ED1A3" w14:textId="45F08494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013D1BEE" w14:textId="371AF4DD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chếch</w:t>
            </w:r>
          </w:p>
        </w:tc>
        <w:tc>
          <w:tcPr>
            <w:tcW w:w="303" w:type="pct"/>
            <w:vAlign w:val="center"/>
          </w:tcPr>
          <w:p w14:paraId="20653867" w14:textId="2030869F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6319112" w14:textId="33B469D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6975A16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67C76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35A545F" w14:textId="2B4CF443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6B63AE0E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A193E8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57FB89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FD9A856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C1BD485" w14:textId="424366B0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2B4ADB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879E0B7" w14:textId="2EC73831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46AE70AC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01841B7C" w14:textId="77777777" w:rsidTr="00FF7D35">
        <w:tc>
          <w:tcPr>
            <w:tcW w:w="303" w:type="pct"/>
            <w:vAlign w:val="center"/>
          </w:tcPr>
          <w:p w14:paraId="09FD838C" w14:textId="00A94E6B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DAC3A05" w14:textId="7A320B60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  <w:lang w:val="fr-FR"/>
              </w:rPr>
              <w:t>Dây níu D2 inox –2m</w:t>
            </w:r>
          </w:p>
        </w:tc>
        <w:tc>
          <w:tcPr>
            <w:tcW w:w="303" w:type="pct"/>
            <w:vAlign w:val="center"/>
          </w:tcPr>
          <w:p w14:paraId="333AB971" w14:textId="6CEB5E08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EE905E8" w14:textId="2BC389D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7C9477A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6BF7B4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AE8B6B2" w14:textId="078CC9D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CB5A015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ECB222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1EA8B9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DFABE2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75DE03F" w14:textId="3F28F050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77090F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4759FBC" w14:textId="2097FC6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2F7DA087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40D8069C" w14:textId="77777777" w:rsidTr="00FF7D35">
        <w:tc>
          <w:tcPr>
            <w:tcW w:w="303" w:type="pct"/>
            <w:vAlign w:val="center"/>
          </w:tcPr>
          <w:p w14:paraId="441F1F9D" w14:textId="1C833D8A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790CB362" w14:textId="71DC8882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Anten định vị</w:t>
            </w:r>
          </w:p>
        </w:tc>
        <w:tc>
          <w:tcPr>
            <w:tcW w:w="303" w:type="pct"/>
            <w:vAlign w:val="center"/>
          </w:tcPr>
          <w:p w14:paraId="774AAABD" w14:textId="346DD7F7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685037C" w14:textId="01BB2FB3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7E3520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6CF00A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E5806C3" w14:textId="05219A8E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420864B8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70CC6A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02EC0E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CAB208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C0BC73E" w14:textId="7532F9B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AE75417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791C388" w14:textId="3FA3319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E0715B2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408350E1" w14:textId="77777777" w:rsidTr="00FF7D35">
        <w:tc>
          <w:tcPr>
            <w:tcW w:w="303" w:type="pct"/>
            <w:vAlign w:val="center"/>
          </w:tcPr>
          <w:p w14:paraId="3A826A4F" w14:textId="7502F891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38353829" w14:textId="0E06CAB7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Phụ kiện anten cần loại 7,5m</w:t>
            </w:r>
          </w:p>
        </w:tc>
        <w:tc>
          <w:tcPr>
            <w:tcW w:w="303" w:type="pct"/>
            <w:vAlign w:val="center"/>
          </w:tcPr>
          <w:p w14:paraId="6CB8401A" w14:textId="359B81A8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3802306" w14:textId="72B38264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5CC8781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277301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17D909F" w14:textId="6B9E2A2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1921CD33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0C9E229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BF6276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D531C9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87DD70F" w14:textId="2DC48691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EAFFF0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0D70882" w14:textId="676B4583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746E24B6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7BC9CBD1" w14:textId="77777777" w:rsidTr="00FF7D35">
        <w:tc>
          <w:tcPr>
            <w:tcW w:w="303" w:type="pct"/>
            <w:vAlign w:val="center"/>
          </w:tcPr>
          <w:p w14:paraId="2CEC0B89" w14:textId="29C9E632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768363D4" w14:textId="4190CFAD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Túi vải anten 3m và chếch</w:t>
            </w:r>
          </w:p>
        </w:tc>
        <w:tc>
          <w:tcPr>
            <w:tcW w:w="303" w:type="pct"/>
            <w:vAlign w:val="center"/>
          </w:tcPr>
          <w:p w14:paraId="2999ACC9" w14:textId="04E2138B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7865CBC" w14:textId="19568E74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48A0573D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A3F88D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270829C" w14:textId="28A3C625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314F557E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B8F8CC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D1996F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9C29E8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A47D450" w14:textId="2DF5304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0A9014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EA25F73" w14:textId="324A5F3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6349F23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557A9461" w14:textId="77777777" w:rsidTr="00FF7D35">
        <w:tc>
          <w:tcPr>
            <w:tcW w:w="303" w:type="pct"/>
            <w:vAlign w:val="center"/>
          </w:tcPr>
          <w:p w14:paraId="079D036C" w14:textId="0C2F9D3F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2D98E854" w14:textId="19B02546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Cáp anten định vị</w:t>
            </w:r>
          </w:p>
        </w:tc>
        <w:tc>
          <w:tcPr>
            <w:tcW w:w="303" w:type="pct"/>
            <w:vAlign w:val="center"/>
          </w:tcPr>
          <w:p w14:paraId="5E15AACB" w14:textId="7014683A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0460425" w14:textId="6A33ED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9199D1E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6AD38AF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E643692" w14:textId="6529CD50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58E5663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094EDB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C70E9A3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2BFEFBA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85C806C" w14:textId="0FB66329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FB77E82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7D21CF" w14:textId="6306E15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486E135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1CDE" w:rsidRPr="007C56FC" w14:paraId="757D669D" w14:textId="77777777" w:rsidTr="00FF7D35">
        <w:tc>
          <w:tcPr>
            <w:tcW w:w="303" w:type="pct"/>
            <w:vAlign w:val="center"/>
          </w:tcPr>
          <w:p w14:paraId="5A9B3D2E" w14:textId="365427B4" w:rsidR="002E1CDE" w:rsidRPr="00A70A8D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11</w:t>
            </w:r>
          </w:p>
        </w:tc>
        <w:tc>
          <w:tcPr>
            <w:tcW w:w="1059" w:type="pct"/>
            <w:vAlign w:val="center"/>
          </w:tcPr>
          <w:p w14:paraId="1086F5CA" w14:textId="5583F084" w:rsidR="002E1CDE" w:rsidRPr="00A70A8D" w:rsidRDefault="002E1CDE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A70A8D">
              <w:rPr>
                <w:sz w:val="22"/>
                <w:szCs w:val="22"/>
              </w:rPr>
              <w:t>Cáp cao tần 30,48m, cáp cao tần 4m</w:t>
            </w:r>
          </w:p>
        </w:tc>
        <w:tc>
          <w:tcPr>
            <w:tcW w:w="303" w:type="pct"/>
            <w:vAlign w:val="center"/>
          </w:tcPr>
          <w:p w14:paraId="24900553" w14:textId="41AEE6C6" w:rsidR="002E1CDE" w:rsidRPr="009E44A1" w:rsidRDefault="002E1CDE" w:rsidP="002E1CDE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9E44A1">
              <w:rPr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44290ACF" w14:textId="1A002226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75906FE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120EBEC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70786D7" w14:textId="122AC73A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66CCB23B" w14:textId="77777777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5DE7040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18539E4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F0AB638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8FD6CBE" w14:textId="0E29B11F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D418C2B" w14:textId="77777777" w:rsidR="002E1CDE" w:rsidRPr="007C56FC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6AB0A9D" w14:textId="707CBCD0" w:rsidR="002E1CDE" w:rsidRDefault="002E1CDE" w:rsidP="002E1CD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AC2FD55" w14:textId="77777777" w:rsidR="002E1CDE" w:rsidRPr="007C56FC" w:rsidRDefault="002E1CDE" w:rsidP="002E1CDE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57D1" w:rsidRPr="007C56FC" w14:paraId="06556B60" w14:textId="77777777" w:rsidTr="00FF7D35">
        <w:tc>
          <w:tcPr>
            <w:tcW w:w="303" w:type="pct"/>
            <w:vAlign w:val="center"/>
          </w:tcPr>
          <w:p w14:paraId="33557062" w14:textId="6CEAD744" w:rsidR="00F357D1" w:rsidRPr="007C56FC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jc w:val="center"/>
              <w:rPr>
                <w:rFonts w:eastAsia="Arial" w:cs="Times New Roman"/>
                <w:b/>
                <w:sz w:val="22"/>
                <w:szCs w:val="22"/>
                <w:lang w:val="en-US"/>
              </w:rPr>
            </w:pPr>
            <w:r w:rsidRPr="007C56FC">
              <w:rPr>
                <w:rFonts w:eastAsia="Arial" w:cs="Times New Roman"/>
                <w:b/>
                <w:sz w:val="22"/>
                <w:szCs w:val="22"/>
                <w:lang w:val="en-US"/>
              </w:rPr>
              <w:t>-</w:t>
            </w:r>
          </w:p>
        </w:tc>
        <w:tc>
          <w:tcPr>
            <w:tcW w:w="1059" w:type="pct"/>
            <w:vAlign w:val="center"/>
          </w:tcPr>
          <w:p w14:paraId="6FC52B0D" w14:textId="77777777" w:rsidR="00F357D1" w:rsidRPr="007C56FC" w:rsidRDefault="00F357D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VRS631/S - mới</w:t>
            </w:r>
          </w:p>
        </w:tc>
        <w:tc>
          <w:tcPr>
            <w:tcW w:w="303" w:type="pct"/>
            <w:vAlign w:val="center"/>
          </w:tcPr>
          <w:p w14:paraId="7A118E8D" w14:textId="77777777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0E96A8BE" w14:textId="3F8A85D9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2" w:type="pct"/>
            <w:vAlign w:val="center"/>
          </w:tcPr>
          <w:p w14:paraId="44D43BB1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D02D7C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11BFAE1" w14:textId="403DB464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79745590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F036E9E" w14:textId="6184C6FA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1B7A699" w14:textId="40F3BC1F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D7F1785" w14:textId="3B6F8951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FB61E49" w14:textId="53FD6289" w:rsidR="00F357D1" w:rsidRPr="007C56FC" w:rsidRDefault="006F772A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8B4AF9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6C1CC63" w14:textId="1A3E4303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3CACE34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4D1C9F" w:rsidRPr="007C56FC" w14:paraId="3C833B11" w14:textId="77777777" w:rsidTr="00FF7D35">
        <w:trPr>
          <w:cantSplit/>
        </w:trPr>
        <w:tc>
          <w:tcPr>
            <w:tcW w:w="303" w:type="pct"/>
          </w:tcPr>
          <w:p w14:paraId="7FEFB635" w14:textId="77777777" w:rsidR="004D1C9F" w:rsidRPr="007C56FC" w:rsidRDefault="004D1C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jc w:val="center"/>
              <w:rPr>
                <w:rFonts w:eastAsia="Arial" w:cs="Times New Roman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2A2E045E" w14:textId="77777777" w:rsidR="004D1C9F" w:rsidRPr="007C56FC" w:rsidRDefault="004D1C9F" w:rsidP="00EB5955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03" w:type="pct"/>
            <w:vAlign w:val="center"/>
          </w:tcPr>
          <w:p w14:paraId="426A6064" w14:textId="77777777" w:rsidR="004D1C9F" w:rsidRPr="009E44A1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303" w:type="pct"/>
          </w:tcPr>
          <w:p w14:paraId="0600B8CB" w14:textId="77777777" w:rsidR="004D1C9F" w:rsidRPr="00047F79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64BDFCC4" w14:textId="77777777" w:rsidR="004D1C9F" w:rsidRPr="007C56FC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3" w:type="pct"/>
          </w:tcPr>
          <w:p w14:paraId="6796CDCF" w14:textId="77777777" w:rsidR="004D1C9F" w:rsidRPr="007C56FC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03" w:type="pct"/>
          </w:tcPr>
          <w:p w14:paraId="1F62598A" w14:textId="77777777" w:rsidR="004D1C9F" w:rsidRPr="00047F79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B11C6B9" w14:textId="77777777" w:rsidR="004D1C9F" w:rsidRPr="00047F79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401548B" w14:textId="77777777" w:rsidR="004D1C9F" w:rsidRPr="00047F79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121507DB" w14:textId="77777777" w:rsidR="004D1C9F" w:rsidRPr="007C56FC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2" w:type="pct"/>
            <w:vAlign w:val="center"/>
          </w:tcPr>
          <w:p w14:paraId="4BDB083E" w14:textId="77777777" w:rsidR="004D1C9F" w:rsidRPr="007C56FC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3" w:type="pct"/>
            <w:vAlign w:val="center"/>
          </w:tcPr>
          <w:p w14:paraId="2CD80865" w14:textId="77777777" w:rsidR="004D1C9F" w:rsidRPr="007C56FC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404" w:type="pct"/>
            <w:vAlign w:val="center"/>
          </w:tcPr>
          <w:p w14:paraId="76C6C44F" w14:textId="77777777" w:rsidR="004D1C9F" w:rsidRPr="007C56FC" w:rsidRDefault="004D1C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02" w:type="pct"/>
          </w:tcPr>
          <w:p w14:paraId="4265FEB0" w14:textId="77777777" w:rsidR="004D1C9F" w:rsidRPr="007C56FC" w:rsidRDefault="004D1C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505" w:type="pct"/>
          </w:tcPr>
          <w:p w14:paraId="5DE886AB" w14:textId="77777777" w:rsidR="004D1C9F" w:rsidRPr="007C56FC" w:rsidRDefault="004D1C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F357D1" w:rsidRPr="007C56FC" w14:paraId="0DF29E5E" w14:textId="77777777" w:rsidTr="00FF7D35">
        <w:trPr>
          <w:cantSplit/>
        </w:trPr>
        <w:tc>
          <w:tcPr>
            <w:tcW w:w="303" w:type="pct"/>
          </w:tcPr>
          <w:p w14:paraId="1604E41F" w14:textId="77777777" w:rsidR="00F357D1" w:rsidRPr="007C56FC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jc w:val="center"/>
              <w:rPr>
                <w:rFonts w:eastAsia="Arial" w:cs="Times New Roman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54B02D1C" w14:textId="77777777" w:rsidR="00F357D1" w:rsidRPr="007C56FC" w:rsidRDefault="00F357D1" w:rsidP="00EB5955">
            <w:pPr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HÒM SỐ 1</w:t>
            </w:r>
          </w:p>
          <w:p w14:paraId="05BF7FB0" w14:textId="77777777" w:rsidR="00F357D1" w:rsidRPr="007C56FC" w:rsidRDefault="00F357D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  <w:lang w:val="vi-VN"/>
              </w:rPr>
              <w:t>Vali máy + Vali ĐKX</w:t>
            </w:r>
          </w:p>
        </w:tc>
        <w:tc>
          <w:tcPr>
            <w:tcW w:w="303" w:type="pct"/>
            <w:vAlign w:val="center"/>
          </w:tcPr>
          <w:p w14:paraId="1E9247B9" w14:textId="77777777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303" w:type="pct"/>
          </w:tcPr>
          <w:p w14:paraId="6CD6544E" w14:textId="619D8608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756D14D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3" w:type="pct"/>
          </w:tcPr>
          <w:p w14:paraId="74C57A8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03" w:type="pct"/>
          </w:tcPr>
          <w:p w14:paraId="56F9B78C" w14:textId="732BC6BB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45036C79" w14:textId="7173EE5D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F65260A" w14:textId="19BC6D13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56711D6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2" w:type="pct"/>
            <w:vAlign w:val="center"/>
          </w:tcPr>
          <w:p w14:paraId="4C82EFF5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53" w:type="pct"/>
            <w:vAlign w:val="center"/>
          </w:tcPr>
          <w:p w14:paraId="563C728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404" w:type="pct"/>
            <w:vAlign w:val="center"/>
          </w:tcPr>
          <w:p w14:paraId="68028DCA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202" w:type="pct"/>
          </w:tcPr>
          <w:p w14:paraId="45067C0A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505" w:type="pct"/>
          </w:tcPr>
          <w:p w14:paraId="24D15690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F357D1" w:rsidRPr="007C56FC" w14:paraId="6450388D" w14:textId="77777777" w:rsidTr="00FF7D35">
        <w:tc>
          <w:tcPr>
            <w:tcW w:w="303" w:type="pct"/>
            <w:vAlign w:val="center"/>
          </w:tcPr>
          <w:p w14:paraId="2FB23DA3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A</w:t>
            </w:r>
          </w:p>
        </w:tc>
        <w:tc>
          <w:tcPr>
            <w:tcW w:w="1059" w:type="pct"/>
            <w:vAlign w:val="center"/>
          </w:tcPr>
          <w:p w14:paraId="63F3669C" w14:textId="77777777" w:rsidR="00F357D1" w:rsidRPr="007C56FC" w:rsidRDefault="00F357D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 xml:space="preserve">Vali máy VRS-631/S </w:t>
            </w:r>
          </w:p>
        </w:tc>
        <w:tc>
          <w:tcPr>
            <w:tcW w:w="303" w:type="pct"/>
            <w:vAlign w:val="center"/>
          </w:tcPr>
          <w:p w14:paraId="0BB46B0E" w14:textId="77777777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3" w:type="pct"/>
          </w:tcPr>
          <w:p w14:paraId="237BBFA5" w14:textId="72C0310A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D73E253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41BE6BA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1340BC1" w14:textId="4C4577BF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4B3C628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FC5943D" w14:textId="6297D00C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59D4F2B4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96FB7AF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DE69BA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02EF134B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8C3D6C0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7C12478F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57D1" w:rsidRPr="007C56FC" w14:paraId="0D1B9C63" w14:textId="77777777" w:rsidTr="00FF7D35">
        <w:tc>
          <w:tcPr>
            <w:tcW w:w="303" w:type="pct"/>
            <w:vAlign w:val="center"/>
          </w:tcPr>
          <w:p w14:paraId="74965FF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</w:tcPr>
          <w:p w14:paraId="47EBC83D" w14:textId="77777777" w:rsidR="00F357D1" w:rsidRPr="007C56FC" w:rsidRDefault="00F357D1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34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MáyVRS – 631/S</w:t>
            </w:r>
          </w:p>
        </w:tc>
        <w:tc>
          <w:tcPr>
            <w:tcW w:w="303" w:type="pct"/>
            <w:vAlign w:val="center"/>
          </w:tcPr>
          <w:p w14:paraId="3B6DB9C8" w14:textId="77777777" w:rsidR="00F357D1" w:rsidRPr="009E44A1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B7CFD87" w14:textId="1FAC9E88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05171603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1B42F34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883CDFB" w14:textId="200FC204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3820C32" w14:textId="5FA0EC52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F1AB73A" w14:textId="751546AE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7EF3F678" w14:textId="519BA692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04367F4" w14:textId="59273EA8" w:rsidR="00F357D1" w:rsidRPr="00047F79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4F80056" w14:textId="0B864664" w:rsidR="00F357D1" w:rsidRPr="00047F79" w:rsidRDefault="006F772A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47F79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931D775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82372C8" w14:textId="29948C8E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2F71CDF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57D1" w:rsidRPr="007C56FC" w14:paraId="6D9B20FA" w14:textId="77777777" w:rsidTr="00FF7D35">
        <w:tc>
          <w:tcPr>
            <w:tcW w:w="303" w:type="pct"/>
            <w:vAlign w:val="center"/>
          </w:tcPr>
          <w:p w14:paraId="774B41BA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</w:tcPr>
          <w:p w14:paraId="1D256C84" w14:textId="77777777" w:rsidR="00F357D1" w:rsidRPr="007C56FC" w:rsidRDefault="00F357D1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Manip</w:t>
            </w:r>
          </w:p>
        </w:tc>
        <w:tc>
          <w:tcPr>
            <w:tcW w:w="303" w:type="pct"/>
            <w:vAlign w:val="center"/>
          </w:tcPr>
          <w:p w14:paraId="3FC0C5D1" w14:textId="77777777" w:rsidR="00F357D1" w:rsidRPr="009E44A1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,,</w:t>
            </w:r>
          </w:p>
        </w:tc>
        <w:tc>
          <w:tcPr>
            <w:tcW w:w="303" w:type="pct"/>
          </w:tcPr>
          <w:p w14:paraId="6171AFCD" w14:textId="4822C16A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6172333F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24E7A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3D8D85A" w14:textId="7862D200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0F0BBF4" w14:textId="021F49AF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E674F84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1C62468F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13999F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9D5680A" w14:textId="7954CDBC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2B04F50B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83968D1" w14:textId="055A5F79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4D771CDD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57D1" w:rsidRPr="007C56FC" w14:paraId="0848921E" w14:textId="77777777" w:rsidTr="00FF7D35">
        <w:tc>
          <w:tcPr>
            <w:tcW w:w="303" w:type="pct"/>
            <w:vAlign w:val="center"/>
          </w:tcPr>
          <w:p w14:paraId="734CF6BA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6AA22A97" w14:textId="77777777" w:rsidR="00F357D1" w:rsidRPr="007C56FC" w:rsidRDefault="00F357D1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Manip máy</w:t>
            </w:r>
          </w:p>
        </w:tc>
        <w:tc>
          <w:tcPr>
            <w:tcW w:w="303" w:type="pct"/>
            <w:vAlign w:val="center"/>
          </w:tcPr>
          <w:p w14:paraId="6A48C7C8" w14:textId="77777777" w:rsidR="00F357D1" w:rsidRPr="009E44A1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,,</w:t>
            </w:r>
          </w:p>
        </w:tc>
        <w:tc>
          <w:tcPr>
            <w:tcW w:w="303" w:type="pct"/>
          </w:tcPr>
          <w:p w14:paraId="05253733" w14:textId="770D4E77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FC3567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3D8591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DDE7CA2" w14:textId="280ADDCA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7B600BF2" w14:textId="43EB568A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EB72C7D" w14:textId="2AE09966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4328EB4" w14:textId="6F51A980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2995A51" w14:textId="75AFAB75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02AC7D8" w14:textId="6A739D33" w:rsidR="00F357D1" w:rsidRPr="007C56FC" w:rsidRDefault="006F772A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4416AF4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CB10968" w14:textId="3663C2E7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EC28A82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7BF7FE17" w14:textId="77777777" w:rsidTr="00FF7D35">
        <w:tc>
          <w:tcPr>
            <w:tcW w:w="303" w:type="pct"/>
            <w:vAlign w:val="center"/>
          </w:tcPr>
          <w:p w14:paraId="631A4A2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029BE8C1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Bộ vít 4 cạnh, ecu</w:t>
            </w:r>
          </w:p>
        </w:tc>
        <w:tc>
          <w:tcPr>
            <w:tcW w:w="303" w:type="pct"/>
            <w:vAlign w:val="center"/>
          </w:tcPr>
          <w:p w14:paraId="323CF022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66D50EC9" w14:textId="01B3FB5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6A51BF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72EE8F6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DAC067A" w14:textId="70BEA05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B813962" w14:textId="5C1ABC2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7832DE1" w14:textId="363EF76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E84034D" w14:textId="416AB8C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97F96D6" w14:textId="0569A85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ECA5EF2" w14:textId="7E51600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4A91D2A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6D0B763" w14:textId="12DE06F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01836B8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70F92B75" w14:textId="77777777" w:rsidTr="00FF7D35">
        <w:tc>
          <w:tcPr>
            <w:tcW w:w="303" w:type="pct"/>
            <w:vAlign w:val="center"/>
          </w:tcPr>
          <w:p w14:paraId="73DBC2F8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059" w:type="pct"/>
          </w:tcPr>
          <w:p w14:paraId="50D3A5CB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Tổ hợp</w:t>
            </w:r>
          </w:p>
        </w:tc>
        <w:tc>
          <w:tcPr>
            <w:tcW w:w="303" w:type="pct"/>
            <w:vAlign w:val="center"/>
          </w:tcPr>
          <w:p w14:paraId="628C46C5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3A83CE3B" w14:textId="6ABE3FD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D8B7F0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B95285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438F0DD" w14:textId="1FA5177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77D19A9" w14:textId="1B81243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54E5E41" w14:textId="52D7037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A82D919" w14:textId="191196E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8CF8D17" w14:textId="28A690E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D64929A" w14:textId="39EEB67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65929B0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5A115A2" w14:textId="15DA4FD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FC7D9BE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56C95A1A" w14:textId="77777777" w:rsidTr="00FF7D35">
        <w:tc>
          <w:tcPr>
            <w:tcW w:w="303" w:type="pct"/>
            <w:vAlign w:val="center"/>
          </w:tcPr>
          <w:p w14:paraId="220514C0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37F9DD4C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Tổ hợp quàng đầu</w:t>
            </w:r>
          </w:p>
        </w:tc>
        <w:tc>
          <w:tcPr>
            <w:tcW w:w="303" w:type="pct"/>
            <w:vAlign w:val="center"/>
          </w:tcPr>
          <w:p w14:paraId="07AB7465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79CFA9E" w14:textId="7336B55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3C47548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78232FB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8EA97A7" w14:textId="14D6AAB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AC8E504" w14:textId="0A5FCA4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806B453" w14:textId="66D2ED7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440C73E" w14:textId="0E1F6E3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4286F5D" w14:textId="1DACED7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E451475" w14:textId="04CF21CB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B2EA5E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79F106B" w14:textId="19500D5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C45A4A0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44FC2D61" w14:textId="77777777" w:rsidTr="00FF7D35">
        <w:tc>
          <w:tcPr>
            <w:tcW w:w="303" w:type="pct"/>
            <w:vAlign w:val="center"/>
          </w:tcPr>
          <w:p w14:paraId="0592785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5F1F0308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Túi Tổ hợp q</w:t>
            </w:r>
            <w:r w:rsidRPr="007C56FC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7C56FC">
              <w:rPr>
                <w:rFonts w:cs="Times New Roman"/>
                <w:sz w:val="22"/>
                <w:szCs w:val="22"/>
              </w:rPr>
              <w:t>đầu</w:t>
            </w:r>
          </w:p>
        </w:tc>
        <w:tc>
          <w:tcPr>
            <w:tcW w:w="303" w:type="pct"/>
            <w:vAlign w:val="center"/>
          </w:tcPr>
          <w:p w14:paraId="43C445EA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BBAED16" w14:textId="2F1B821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D263EF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F4B02CB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BB6F6E4" w14:textId="4D5B7A6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52A7E2A" w14:textId="4972F85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A36FC7B" w14:textId="2C1E047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A80D1C1" w14:textId="77CDC57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AFB8F23" w14:textId="44EDF49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FAF0A20" w14:textId="017FEF66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9247AB6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7849986" w14:textId="240FBB1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5025178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19B20B45" w14:textId="77777777" w:rsidTr="00FF7D35">
        <w:tc>
          <w:tcPr>
            <w:tcW w:w="303" w:type="pct"/>
            <w:vAlign w:val="center"/>
          </w:tcPr>
          <w:p w14:paraId="1965B25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6D776DBF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Tổ hợp cầm tay</w:t>
            </w:r>
          </w:p>
        </w:tc>
        <w:tc>
          <w:tcPr>
            <w:tcW w:w="303" w:type="pct"/>
            <w:vAlign w:val="center"/>
          </w:tcPr>
          <w:p w14:paraId="19BA36CB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7D4CDB5" w14:textId="0A88A96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9E468E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A9A3393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8B96252" w14:textId="37D7060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7AFDCE69" w14:textId="4F0E3E0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5E47E43" w14:textId="77F4AF6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9CCD4BD" w14:textId="3F71486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20A2F01" w14:textId="169DD14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BB9F2C1" w14:textId="780D2382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7A2DB90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DCDEA1F" w14:textId="2B183A8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F9B73B0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40BF3E77" w14:textId="77777777" w:rsidTr="00FF7D35">
        <w:tc>
          <w:tcPr>
            <w:tcW w:w="303" w:type="pct"/>
            <w:vAlign w:val="center"/>
          </w:tcPr>
          <w:p w14:paraId="5E6711D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</w:tcPr>
          <w:p w14:paraId="3324FCD0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H</w:t>
            </w:r>
            <w:r w:rsidRPr="007C56FC">
              <w:rPr>
                <w:rFonts w:cs="Times New Roman"/>
                <w:sz w:val="22"/>
                <w:szCs w:val="22"/>
                <w:lang w:val="en-US"/>
              </w:rPr>
              <w:t>g</w:t>
            </w:r>
            <w:r w:rsidRPr="007C56FC">
              <w:rPr>
                <w:rFonts w:cs="Times New Roman"/>
                <w:sz w:val="22"/>
                <w:szCs w:val="22"/>
              </w:rPr>
              <w:t>dẫn sử dụng</w:t>
            </w:r>
          </w:p>
        </w:tc>
        <w:tc>
          <w:tcPr>
            <w:tcW w:w="303" w:type="pct"/>
            <w:vAlign w:val="center"/>
          </w:tcPr>
          <w:p w14:paraId="2D0393E0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7D4CC9D2" w14:textId="5B89E9B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05E7682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992E17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2DFF7B5" w14:textId="54D8E74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52EA90E" w14:textId="202E678A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A1850CE" w14:textId="038A3ED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1E0DD0F" w14:textId="0CB47F7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A8D436A" w14:textId="00F9DD8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6037D7" w14:textId="4E547E1B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E4AF02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BECA33F" w14:textId="1A76A89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03F8ADF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02A1F764" w14:textId="77777777" w:rsidTr="00FF7D35">
        <w:tc>
          <w:tcPr>
            <w:tcW w:w="303" w:type="pct"/>
            <w:vAlign w:val="center"/>
          </w:tcPr>
          <w:p w14:paraId="03CC309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</w:tcPr>
          <w:p w14:paraId="4B704CF8" w14:textId="77777777" w:rsidR="00DD5A9F" w:rsidRPr="007C56FC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07C56FC">
              <w:rPr>
                <w:rFonts w:cs="Times New Roman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2E45B091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,,</w:t>
            </w:r>
          </w:p>
        </w:tc>
        <w:tc>
          <w:tcPr>
            <w:tcW w:w="303" w:type="pct"/>
          </w:tcPr>
          <w:p w14:paraId="429388C9" w14:textId="552DF64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30F36641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4A6A04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75FCDBD" w14:textId="5F4DEAB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1648E80" w14:textId="4B316D8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9BB78E1" w14:textId="274C45B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81901F0" w14:textId="3F97380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26C5459" w14:textId="699977D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0ECE22D" w14:textId="3BBA0E85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AADBE53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66B5828" w14:textId="6BCBE51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F21E6D9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69CA2251" w14:textId="77777777" w:rsidTr="00FF7D35">
        <w:tc>
          <w:tcPr>
            <w:tcW w:w="303" w:type="pct"/>
            <w:vAlign w:val="center"/>
          </w:tcPr>
          <w:p w14:paraId="1A9C61D1" w14:textId="376C95D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</w:tcPr>
          <w:p w14:paraId="7C614207" w14:textId="43F67243" w:rsidR="00DD5A9F" w:rsidRPr="00794BD2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7C56FC">
              <w:rPr>
                <w:rFonts w:cs="Times New Roman"/>
                <w:sz w:val="22"/>
                <w:szCs w:val="22"/>
              </w:rPr>
              <w:t>Đĩa CD ph</w:t>
            </w:r>
            <w:r w:rsidRPr="007C56FC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7C56FC">
              <w:rPr>
                <w:rFonts w:cs="Times New Roman"/>
                <w:sz w:val="22"/>
                <w:szCs w:val="22"/>
              </w:rPr>
              <w:t>mềm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truyền số liệu</w:t>
            </w:r>
          </w:p>
        </w:tc>
        <w:tc>
          <w:tcPr>
            <w:tcW w:w="303" w:type="pct"/>
            <w:vAlign w:val="center"/>
          </w:tcPr>
          <w:p w14:paraId="3A2EF2BD" w14:textId="5ECE0781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6232197" w14:textId="0821CA2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CCC6B0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932EF31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20F0A2F" w14:textId="1355FA3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6068FAE" w14:textId="646BD51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4C2E18C" w14:textId="33CE328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353A1CF" w14:textId="7AC006B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A7355E5" w14:textId="341A948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5B307E9" w14:textId="57E09E89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04347B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022272B" w14:textId="5F2EDFE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9457C9B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4CA9DA24" w14:textId="77777777" w:rsidTr="00FF7D35">
        <w:tc>
          <w:tcPr>
            <w:tcW w:w="303" w:type="pct"/>
            <w:vAlign w:val="center"/>
          </w:tcPr>
          <w:p w14:paraId="6E4E3E4E" w14:textId="5BBC399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</w:tcPr>
          <w:p w14:paraId="4AB931AB" w14:textId="4BDD0A42" w:rsidR="00DD5A9F" w:rsidRPr="00794BD2" w:rsidRDefault="00DD5A9F" w:rsidP="00EB5955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2"/>
                <w:szCs w:val="22"/>
                <w:lang w:val="en-US"/>
              </w:rPr>
            </w:pPr>
            <w:r w:rsidRPr="007C56FC">
              <w:rPr>
                <w:rFonts w:cs="Times New Roman"/>
                <w:sz w:val="22"/>
                <w:szCs w:val="22"/>
              </w:rPr>
              <w:t>Đĩa CD ph</w:t>
            </w:r>
            <w:r w:rsidRPr="007C56FC">
              <w:rPr>
                <w:rFonts w:cs="Times New Roman"/>
                <w:sz w:val="22"/>
                <w:szCs w:val="22"/>
                <w:lang w:val="en-US"/>
              </w:rPr>
              <w:t>.</w:t>
            </w:r>
            <w:r w:rsidRPr="007C56FC">
              <w:rPr>
                <w:rFonts w:cs="Times New Roman"/>
                <w:sz w:val="22"/>
                <w:szCs w:val="22"/>
              </w:rPr>
              <w:t>mềm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nạp tham số</w:t>
            </w:r>
          </w:p>
        </w:tc>
        <w:tc>
          <w:tcPr>
            <w:tcW w:w="303" w:type="pct"/>
            <w:vAlign w:val="center"/>
          </w:tcPr>
          <w:p w14:paraId="3DB3465C" w14:textId="1951575A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19F1E13" w14:textId="244FD37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05192E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47D4CC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5F77C95" w14:textId="256F76E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2733780" w14:textId="4032835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924D508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50D8233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248C6C1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CFDA6FE" w14:textId="3FB5FE1D" w:rsidR="00DD5A9F" w:rsidRDefault="00DD5A9F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9FC1FB0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8586C5D" w14:textId="43E278A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3422C49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57D1" w:rsidRPr="007C56FC" w14:paraId="4634A33D" w14:textId="77777777" w:rsidTr="00FF7D35">
        <w:tc>
          <w:tcPr>
            <w:tcW w:w="303" w:type="pct"/>
            <w:vAlign w:val="center"/>
          </w:tcPr>
          <w:p w14:paraId="6BF63402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B</w:t>
            </w:r>
          </w:p>
        </w:tc>
        <w:tc>
          <w:tcPr>
            <w:tcW w:w="1059" w:type="pct"/>
            <w:vAlign w:val="center"/>
          </w:tcPr>
          <w:p w14:paraId="5F36210B" w14:textId="77777777" w:rsidR="00F357D1" w:rsidRPr="007C56FC" w:rsidRDefault="00F357D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 xml:space="preserve">Vali ĐKX VRS-631/S </w:t>
            </w:r>
          </w:p>
        </w:tc>
        <w:tc>
          <w:tcPr>
            <w:tcW w:w="303" w:type="pct"/>
            <w:vAlign w:val="center"/>
          </w:tcPr>
          <w:p w14:paraId="3A9E87A0" w14:textId="2102BF53" w:rsidR="00F357D1" w:rsidRPr="009E44A1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6EC5DCCA" w14:textId="1131334C" w:rsidR="00F357D1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37B41F2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141BF90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102E586B" w14:textId="33A66303" w:rsidR="00F357D1" w:rsidRPr="007C56FC" w:rsidRDefault="0077495C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D02BB8A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CE17F97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01E89143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2195CCE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20A1DC9" w14:textId="5DF0B60A" w:rsidR="00F357D1" w:rsidRPr="007C56FC" w:rsidRDefault="00047F79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925756C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D167C10" w14:textId="51BFCB7B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2A244C3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357D1" w:rsidRPr="007C56FC" w14:paraId="71B1FD39" w14:textId="77777777" w:rsidTr="00FF7D35">
        <w:tc>
          <w:tcPr>
            <w:tcW w:w="303" w:type="pct"/>
            <w:vAlign w:val="center"/>
          </w:tcPr>
          <w:p w14:paraId="6C67300D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4DAB5B35" w14:textId="77777777" w:rsidR="00F357D1" w:rsidRPr="007C56FC" w:rsidRDefault="00F357D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Khối ĐKX</w:t>
            </w:r>
          </w:p>
        </w:tc>
        <w:tc>
          <w:tcPr>
            <w:tcW w:w="303" w:type="pct"/>
          </w:tcPr>
          <w:p w14:paraId="41D6DD17" w14:textId="77777777" w:rsidR="00F357D1" w:rsidRPr="009E44A1" w:rsidRDefault="00F357D1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E44A1">
              <w:rPr>
                <w:rFonts w:cs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AEC9737" w14:textId="4FF624F0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1720D59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F76C641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AA08AEB" w14:textId="30F3D8BD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BFE5B60" w14:textId="15CEA46D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8042AF8" w14:textId="7A36E90F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2F155AB" w14:textId="1C801F21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F705856" w14:textId="08757116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3F9C591" w14:textId="10C68B95" w:rsidR="00F357D1" w:rsidRPr="007C56FC" w:rsidRDefault="006B2776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01D1BEC" w14:textId="77777777" w:rsidR="00F357D1" w:rsidRPr="007C56FC" w:rsidRDefault="00F357D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7C51B2D" w14:textId="3386B44D" w:rsidR="00F357D1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FB08383" w14:textId="77777777" w:rsidR="00F357D1" w:rsidRPr="007C56FC" w:rsidRDefault="00F357D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4EB3861A" w14:textId="77777777" w:rsidTr="00FF7D35">
        <w:tc>
          <w:tcPr>
            <w:tcW w:w="303" w:type="pct"/>
            <w:vAlign w:val="center"/>
          </w:tcPr>
          <w:p w14:paraId="544C5C3B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107B2C43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3" w:type="pct"/>
          </w:tcPr>
          <w:p w14:paraId="605DBE3C" w14:textId="77777777" w:rsidR="00DD5A9F" w:rsidRPr="009E44A1" w:rsidRDefault="00DD5A9F" w:rsidP="009E44A1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0757F0F9" w14:textId="1C49497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  <w:vAlign w:val="center"/>
          </w:tcPr>
          <w:p w14:paraId="53C4268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706A0A6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44DBC19" w14:textId="4293CA6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7535E2F8" w14:textId="3AC95E9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2F5146C5" w14:textId="6759FF4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C14C503" w14:textId="0A8D3C9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3D6EEF1" w14:textId="2797EDD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79947C8" w14:textId="0444920E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E6367E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6969F46" w14:textId="55A3D91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  <w:vAlign w:val="center"/>
          </w:tcPr>
          <w:p w14:paraId="3B6938C4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244DC28F" w14:textId="77777777" w:rsidTr="00FF7D35">
        <w:tc>
          <w:tcPr>
            <w:tcW w:w="303" w:type="pct"/>
            <w:vAlign w:val="center"/>
          </w:tcPr>
          <w:p w14:paraId="582C778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CF32979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nguồn AC cho bộ nạp ĐKX</w:t>
            </w:r>
          </w:p>
        </w:tc>
        <w:tc>
          <w:tcPr>
            <w:tcW w:w="303" w:type="pct"/>
            <w:vAlign w:val="center"/>
          </w:tcPr>
          <w:p w14:paraId="578AEB36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076E51CF" w14:textId="09CCDF9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  <w:vAlign w:val="center"/>
          </w:tcPr>
          <w:p w14:paraId="2E4527D9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E168BC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1FCD989" w14:textId="13AA643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4C3235DC" w14:textId="0AD3934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3D4911A3" w14:textId="37CB1BD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7367674" w14:textId="569546D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F6B0A9F" w14:textId="02A3879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8833E5F" w14:textId="7B103B22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DFC765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9559BEF" w14:textId="38B9818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  <w:vAlign w:val="center"/>
          </w:tcPr>
          <w:p w14:paraId="744C0AF8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70EE36A0" w14:textId="77777777" w:rsidTr="00FF7D35">
        <w:tc>
          <w:tcPr>
            <w:tcW w:w="303" w:type="pct"/>
            <w:vAlign w:val="center"/>
          </w:tcPr>
          <w:p w14:paraId="562DA22B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FB32AA2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Cáp nguồn </w:t>
            </w:r>
            <w:r w:rsidRPr="007C56FC">
              <w:rPr>
                <w:rFonts w:ascii="Times New Roman" w:hAnsi="Times New Roman"/>
                <w:sz w:val="22"/>
                <w:szCs w:val="22"/>
                <w:u w:val="double"/>
              </w:rPr>
              <w:t>D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C in cho bộ nạp ĐKX</w:t>
            </w:r>
          </w:p>
        </w:tc>
        <w:tc>
          <w:tcPr>
            <w:tcW w:w="303" w:type="pct"/>
            <w:vAlign w:val="center"/>
          </w:tcPr>
          <w:p w14:paraId="0777489F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06299EFB" w14:textId="3FAC2EA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  <w:vAlign w:val="center"/>
          </w:tcPr>
          <w:p w14:paraId="05C4C4E6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8C26A7E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57C53CC" w14:textId="4B8799F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0DA75B6E" w14:textId="2C2B2B0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86B45C7" w14:textId="3DC038D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660D3AF" w14:textId="1599864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BA5CC18" w14:textId="05F7FC5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293A7BC" w14:textId="37DAAA52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596AA3F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00DE949" w14:textId="5AC4DBA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  <w:vAlign w:val="center"/>
          </w:tcPr>
          <w:p w14:paraId="40BB6A6A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1CC39FE9" w14:textId="77777777" w:rsidTr="00FF7D35">
        <w:tc>
          <w:tcPr>
            <w:tcW w:w="303" w:type="pct"/>
            <w:vAlign w:val="center"/>
          </w:tcPr>
          <w:p w14:paraId="7DB29B5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7FD9B17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6"/>
                <w:sz w:val="22"/>
                <w:szCs w:val="22"/>
              </w:rPr>
              <w:t xml:space="preserve">Cáp nguồn </w:t>
            </w:r>
            <w:r w:rsidRPr="007C56FC">
              <w:rPr>
                <w:rFonts w:ascii="Times New Roman" w:hAnsi="Times New Roman"/>
                <w:spacing w:val="-6"/>
                <w:sz w:val="22"/>
                <w:szCs w:val="22"/>
                <w:u w:val="double"/>
              </w:rPr>
              <w:t>D</w:t>
            </w:r>
            <w:r w:rsidRPr="007C56FC">
              <w:rPr>
                <w:rFonts w:ascii="Times New Roman" w:hAnsi="Times New Roman"/>
                <w:spacing w:val="-6"/>
                <w:sz w:val="22"/>
                <w:szCs w:val="22"/>
              </w:rPr>
              <w:t>C out cho bộ nạp ĐKX</w:t>
            </w:r>
          </w:p>
        </w:tc>
        <w:tc>
          <w:tcPr>
            <w:tcW w:w="303" w:type="pct"/>
            <w:vAlign w:val="center"/>
          </w:tcPr>
          <w:p w14:paraId="67339666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411DA71D" w14:textId="4D2BD45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  <w:vAlign w:val="center"/>
          </w:tcPr>
          <w:p w14:paraId="29A0D82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A90469A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BF148E7" w14:textId="257EB1D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6286A048" w14:textId="0878D4C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1BFC63E" w14:textId="45B894C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5251B6F" w14:textId="7C683B5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B9A1BCF" w14:textId="12525A8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229ADA9" w14:textId="5594047F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3F827F4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2218359" w14:textId="2A7D706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  <w:vAlign w:val="center"/>
          </w:tcPr>
          <w:p w14:paraId="7AB8C0A6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B2776" w:rsidRPr="007C56FC" w14:paraId="1295F18E" w14:textId="77777777" w:rsidTr="00FF7D35">
        <w:tc>
          <w:tcPr>
            <w:tcW w:w="303" w:type="pct"/>
            <w:vAlign w:val="center"/>
          </w:tcPr>
          <w:p w14:paraId="17DA6E03" w14:textId="77777777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31BB1DB1" w14:textId="77777777" w:rsidR="006B2776" w:rsidRPr="007C56FC" w:rsidRDefault="006B2776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ĐKX</w:t>
            </w:r>
          </w:p>
        </w:tc>
        <w:tc>
          <w:tcPr>
            <w:tcW w:w="303" w:type="pct"/>
            <w:vAlign w:val="center"/>
          </w:tcPr>
          <w:p w14:paraId="726ED668" w14:textId="77777777" w:rsidR="006B2776" w:rsidRPr="009E44A1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1243C15" w14:textId="294EDBD8" w:rsidR="006B2776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621C57A" w14:textId="77777777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8A1969C" w14:textId="77777777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A1BCED7" w14:textId="5154A391" w:rsidR="006B2776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7DAE4B9" w14:textId="3713D10F" w:rsidR="006B2776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3856626" w14:textId="2BADF6A0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FAC8A94" w14:textId="6119891D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4D5A9C" w14:textId="55315869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99DC7A" w14:textId="04DFC398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4AC0AEF" w14:textId="77777777" w:rsidR="006B2776" w:rsidRPr="007C56FC" w:rsidRDefault="006B2776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72C7222" w14:textId="0E480F0F" w:rsidR="006B2776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F2326D7" w14:textId="77777777" w:rsidR="006B2776" w:rsidRPr="007C56FC" w:rsidRDefault="006B2776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119A6CEA" w14:textId="77777777" w:rsidTr="00FF7D35">
        <w:tc>
          <w:tcPr>
            <w:tcW w:w="303" w:type="pct"/>
            <w:vAlign w:val="center"/>
          </w:tcPr>
          <w:p w14:paraId="1D609A3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E084031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Đế nạp AQ ĐKX</w:t>
            </w:r>
          </w:p>
        </w:tc>
        <w:tc>
          <w:tcPr>
            <w:tcW w:w="303" w:type="pct"/>
            <w:vAlign w:val="center"/>
          </w:tcPr>
          <w:p w14:paraId="3D934AFA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6B034FB" w14:textId="7E3D875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0ED6B0F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F30EB2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2BAF730" w14:textId="197E37F4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9A9BE30" w14:textId="1A353E3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FF1F16F" w14:textId="5CFAEE7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FC7F96E" w14:textId="32ED845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B8BD16" w14:textId="4BDB30D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B3AE3D0" w14:textId="3B514ABE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D426ED8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8A3047F" w14:textId="38AD24C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0F06689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649940A1" w14:textId="77777777" w:rsidTr="00FF7D35">
        <w:tc>
          <w:tcPr>
            <w:tcW w:w="303" w:type="pct"/>
            <w:vAlign w:val="center"/>
          </w:tcPr>
          <w:p w14:paraId="6C5109FF" w14:textId="3C82DC01" w:rsidR="00DD5A9F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059" w:type="pct"/>
            <w:vAlign w:val="center"/>
          </w:tcPr>
          <w:p w14:paraId="7BF9764A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Túi áo máy cho ĐKX </w:t>
            </w:r>
          </w:p>
        </w:tc>
        <w:tc>
          <w:tcPr>
            <w:tcW w:w="303" w:type="pct"/>
            <w:vAlign w:val="center"/>
          </w:tcPr>
          <w:p w14:paraId="2C3C026D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535C7B9" w14:textId="6567CFC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B3BB98E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D4A6303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9C54F8B" w14:textId="5A9A48E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1895F16" w14:textId="6BEB9052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E11B5CB" w14:textId="7EDEAF1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8780EAE" w14:textId="3E55DBD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0D7EC45" w14:textId="219A7A6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69002B6" w14:textId="45DC00B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DC4CC7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1E4F4F5" w14:textId="2414609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7961B11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4F0D5AB9" w14:textId="77777777" w:rsidTr="00FF7D35">
        <w:tc>
          <w:tcPr>
            <w:tcW w:w="303" w:type="pct"/>
            <w:vAlign w:val="center"/>
          </w:tcPr>
          <w:p w14:paraId="66514F15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5853B65D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Manip </w:t>
            </w:r>
          </w:p>
        </w:tc>
        <w:tc>
          <w:tcPr>
            <w:tcW w:w="303" w:type="pct"/>
            <w:vAlign w:val="center"/>
          </w:tcPr>
          <w:p w14:paraId="1E87F08B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023C768" w14:textId="3CCB7C1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7A5C27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D2309D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43DE53C" w14:textId="65637CE1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58FFDFF" w14:textId="34BAA260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00FF941" w14:textId="6F80E189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FD9EF62" w14:textId="5BEB5DF8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6C141FF" w14:textId="3FEF570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F0D7A60" w14:textId="09B70315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31C8B32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914BA3A" w14:textId="4CFDFC8B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B3944B3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D5A9F" w:rsidRPr="007C56FC" w14:paraId="18A1F125" w14:textId="77777777" w:rsidTr="00FF7D35">
        <w:tc>
          <w:tcPr>
            <w:tcW w:w="303" w:type="pct"/>
            <w:vAlign w:val="center"/>
          </w:tcPr>
          <w:p w14:paraId="1ED3A648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389EE363" w14:textId="77777777" w:rsidR="00DD5A9F" w:rsidRPr="007C56FC" w:rsidRDefault="00DD5A9F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03" w:type="pct"/>
            <w:vAlign w:val="center"/>
          </w:tcPr>
          <w:p w14:paraId="42860E87" w14:textId="77777777" w:rsidR="00DD5A9F" w:rsidRPr="009E44A1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BE82869" w14:textId="46CE3803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0463160C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8516BED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6A64B53" w14:textId="7047AAEC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4A47C08" w14:textId="087505CA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5370052" w14:textId="4BC5FBE6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A141339" w14:textId="0036A78A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F32257C" w14:textId="3E593AEF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1D4CD3B" w14:textId="20763437" w:rsidR="00DD5A9F" w:rsidRPr="007C56FC" w:rsidRDefault="00DD5A9F" w:rsidP="009E44A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BD21957" w14:textId="77777777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622EE55" w14:textId="71BDD84D" w:rsidR="00DD5A9F" w:rsidRPr="007C56FC" w:rsidRDefault="00DD5A9F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51DF08B" w14:textId="77777777" w:rsidR="00DD5A9F" w:rsidRPr="007C56FC" w:rsidRDefault="00DD5A9F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94BD2" w:rsidRPr="007C56FC" w14:paraId="59FC67EA" w14:textId="77777777" w:rsidTr="00FF7D35">
        <w:tc>
          <w:tcPr>
            <w:tcW w:w="303" w:type="pct"/>
            <w:vAlign w:val="center"/>
          </w:tcPr>
          <w:p w14:paraId="31BA188F" w14:textId="432B64E8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4B4D0063" w14:textId="72CAFD82" w:rsidR="00794BD2" w:rsidRPr="00794BD2" w:rsidRDefault="00794BD2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94BD2">
              <w:rPr>
                <w:rFonts w:ascii="Times New Roman" w:hAnsi="Times New Roman"/>
                <w:sz w:val="22"/>
                <w:szCs w:val="22"/>
              </w:rPr>
              <w:t>Bộ vít 4 cạnh, ecu</w:t>
            </w:r>
          </w:p>
        </w:tc>
        <w:tc>
          <w:tcPr>
            <w:tcW w:w="303" w:type="pct"/>
            <w:vAlign w:val="center"/>
          </w:tcPr>
          <w:p w14:paraId="6414B905" w14:textId="0172965E" w:rsidR="00794BD2" w:rsidRPr="009E44A1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A0AD39B" w14:textId="5F357614" w:rsidR="00794BD2" w:rsidRPr="007C56FC" w:rsidRDefault="00906BA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2" w:type="pct"/>
          </w:tcPr>
          <w:p w14:paraId="5C648C2B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8622391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7FB3245" w14:textId="20FFD77A" w:rsidR="00794BD2" w:rsidRPr="007C56FC" w:rsidRDefault="00906BA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4AC42435" w14:textId="11FA209D" w:rsidR="00794BD2" w:rsidRPr="007C56FC" w:rsidRDefault="00906BA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1ADE65C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76B40D8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8A38E1D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58FBABC" w14:textId="43625814" w:rsidR="00794BD2" w:rsidRDefault="00794BD2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05FBB417" w14:textId="77777777" w:rsidR="00794BD2" w:rsidRPr="007C56FC" w:rsidRDefault="00794BD2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4387826" w14:textId="43C1F0D7" w:rsidR="00794BD2" w:rsidRPr="007C56FC" w:rsidRDefault="00906BA8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5" w:type="pct"/>
          </w:tcPr>
          <w:p w14:paraId="25662093" w14:textId="77777777" w:rsidR="00794BD2" w:rsidRPr="007C56FC" w:rsidRDefault="00794BD2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92365" w:rsidRPr="007C56FC" w14:paraId="7BBE6364" w14:textId="77777777" w:rsidTr="00FF7D35">
        <w:tc>
          <w:tcPr>
            <w:tcW w:w="303" w:type="pct"/>
            <w:vAlign w:val="center"/>
          </w:tcPr>
          <w:p w14:paraId="789C8A0D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0796D0C7" w14:textId="77777777" w:rsidR="00B92365" w:rsidRPr="000040A5" w:rsidRDefault="00B92365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HÒM SỐ 2</w:t>
            </w:r>
          </w:p>
          <w:p w14:paraId="2869196C" w14:textId="3FD40B47" w:rsidR="00B92365" w:rsidRPr="00794BD2" w:rsidRDefault="00B92365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Phụ kiện VRS-631/S</w:t>
            </w:r>
          </w:p>
        </w:tc>
        <w:tc>
          <w:tcPr>
            <w:tcW w:w="303" w:type="pct"/>
            <w:vAlign w:val="center"/>
          </w:tcPr>
          <w:p w14:paraId="63011D9F" w14:textId="77777777" w:rsidR="00B92365" w:rsidRPr="009E44A1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3CDA515A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1E6FB573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E90C8C1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37274FF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8FF2F27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0C0E72D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371746E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28C5396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C6F8119" w14:textId="77777777" w:rsidR="00B92365" w:rsidRDefault="00B92365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0CB89399" w14:textId="77777777" w:rsidR="00B92365" w:rsidRPr="007C56FC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002FD45" w14:textId="77777777" w:rsidR="00B92365" w:rsidRDefault="00B92365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2DBB0BBF" w14:textId="77777777" w:rsidR="00B92365" w:rsidRPr="007C56FC" w:rsidRDefault="00B92365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444A63E" w14:textId="77777777" w:rsidTr="00FF7D35">
        <w:tc>
          <w:tcPr>
            <w:tcW w:w="303" w:type="pct"/>
            <w:vAlign w:val="center"/>
          </w:tcPr>
          <w:p w14:paraId="2EF0418B" w14:textId="44C18A5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520F3C80" w14:textId="4FE52CDB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Giá máy VRS-631/S</w:t>
            </w:r>
          </w:p>
        </w:tc>
        <w:tc>
          <w:tcPr>
            <w:tcW w:w="303" w:type="pct"/>
            <w:vAlign w:val="center"/>
          </w:tcPr>
          <w:p w14:paraId="2D90CD86" w14:textId="45CA5965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7294B0C" w14:textId="6ED8802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630DC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B79D6D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C341C39" w14:textId="02B9F50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62B84EF" w14:textId="32FA97E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E97909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79249B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223DEE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52B3ECD" w14:textId="52A2BB95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715141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EB1A4FA" w14:textId="4803303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013021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E4117A4" w14:textId="77777777" w:rsidTr="00FF7D35">
        <w:tc>
          <w:tcPr>
            <w:tcW w:w="303" w:type="pct"/>
            <w:vAlign w:val="center"/>
          </w:tcPr>
          <w:p w14:paraId="02CD3195" w14:textId="25F6B41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4F3CD0A" w14:textId="04668FE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Bu lông, đai ốc + đệm bằng + đệm kênh</w:t>
            </w:r>
          </w:p>
        </w:tc>
        <w:tc>
          <w:tcPr>
            <w:tcW w:w="303" w:type="pct"/>
            <w:vAlign w:val="center"/>
          </w:tcPr>
          <w:p w14:paraId="680DBD0B" w14:textId="7ED46083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21A399E" w14:textId="3D5DE68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2" w:type="pct"/>
          </w:tcPr>
          <w:p w14:paraId="73214E7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FCB428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3C52505" w14:textId="10F5C0B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02" w:type="pct"/>
          </w:tcPr>
          <w:p w14:paraId="0D29E5B8" w14:textId="3EEE59F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B5E80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37306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ED43C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F31D8F0" w14:textId="58FEF2E9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404" w:type="pct"/>
            <w:vAlign w:val="center"/>
          </w:tcPr>
          <w:p w14:paraId="665C59A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FE88693" w14:textId="47B9B0B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05" w:type="pct"/>
          </w:tcPr>
          <w:p w14:paraId="167FC1F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D999ACE" w14:textId="77777777" w:rsidTr="00FF7D35">
        <w:tc>
          <w:tcPr>
            <w:tcW w:w="303" w:type="pct"/>
            <w:vAlign w:val="center"/>
          </w:tcPr>
          <w:p w14:paraId="54F9E59A" w14:textId="6DAA317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11EA1BCA" w14:textId="353922DC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Ng. chuyển đổi</w:t>
            </w:r>
          </w:p>
        </w:tc>
        <w:tc>
          <w:tcPr>
            <w:tcW w:w="303" w:type="pct"/>
            <w:vAlign w:val="center"/>
          </w:tcPr>
          <w:p w14:paraId="5D38DBDD" w14:textId="3487863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9579210" w14:textId="4D36AAC0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F8B556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F58A908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7599CD5" w14:textId="45416915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3E253D9" w14:textId="7969229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CB775B5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52BA4B4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65A624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4795CA4" w14:textId="5161047F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EE3DC6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68BAA5F" w14:textId="11F66FE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713CC8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AC864D5" w14:textId="77777777" w:rsidTr="00FF7D35">
        <w:tc>
          <w:tcPr>
            <w:tcW w:w="303" w:type="pct"/>
            <w:vAlign w:val="center"/>
          </w:tcPr>
          <w:p w14:paraId="27EE62A6" w14:textId="6BFB306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7F4B459B" w14:textId="1E7CE17F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điều hưởng AT</w:t>
            </w:r>
          </w:p>
        </w:tc>
        <w:tc>
          <w:tcPr>
            <w:tcW w:w="303" w:type="pct"/>
            <w:vAlign w:val="center"/>
          </w:tcPr>
          <w:p w14:paraId="05BA3A35" w14:textId="4E34B2F0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457B023" w14:textId="362FBCBF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30D00FC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4EBAE51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08B5369" w14:textId="6068BE55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3C0BB1E5" w14:textId="2D5A9FA4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7B4745C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0E0C2E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9A26E83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7679D2" w14:textId="08AB2B7A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72C4C26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97225FE" w14:textId="29AF9315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B28797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ECF6277" w14:textId="77777777" w:rsidTr="00FF7D35">
        <w:tc>
          <w:tcPr>
            <w:tcW w:w="303" w:type="pct"/>
            <w:vAlign w:val="center"/>
          </w:tcPr>
          <w:p w14:paraId="36CEDB7B" w14:textId="37E3853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38C6C2D8" w14:textId="2E79DAFB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biến đổi trở kháng</w:t>
            </w:r>
          </w:p>
        </w:tc>
        <w:tc>
          <w:tcPr>
            <w:tcW w:w="303" w:type="pct"/>
            <w:vAlign w:val="center"/>
          </w:tcPr>
          <w:p w14:paraId="3C2DA50C" w14:textId="56C17B8D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E218943" w14:textId="4FAA431A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79BA941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9B8FB42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88BC1E1" w14:textId="51DD184E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499C9B3" w14:textId="29FA5CB4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ADBC6A0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C5F9F7F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B76ADE5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2F9ED1A" w14:textId="04C31C3E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909E027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AE90C9C" w14:textId="4C1F2880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995B1B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A558D56" w14:textId="77777777" w:rsidTr="00FF7D35">
        <w:tc>
          <w:tcPr>
            <w:tcW w:w="303" w:type="pct"/>
            <w:vAlign w:val="center"/>
          </w:tcPr>
          <w:p w14:paraId="683EDEF6" w14:textId="13D2A6C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059" w:type="pct"/>
            <w:vAlign w:val="center"/>
          </w:tcPr>
          <w:p w14:paraId="4EFC6346" w14:textId="1354E0BC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03" w:type="pct"/>
            <w:vAlign w:val="center"/>
          </w:tcPr>
          <w:p w14:paraId="43796173" w14:textId="57ADAC4F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29C5DA2" w14:textId="62619642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3C0D60F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7E0DEDA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8D2567F" w14:textId="54CE410F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84CFF03" w14:textId="07A2C98C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CDFC466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F7E3A44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88E5244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6F6D570" w14:textId="0B1AC552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667289D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E8E03D9" w14:textId="1D109CE1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9367C9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290ED61" w14:textId="77777777" w:rsidTr="00FF7D35">
        <w:tc>
          <w:tcPr>
            <w:tcW w:w="303" w:type="pct"/>
            <w:vAlign w:val="center"/>
          </w:tcPr>
          <w:p w14:paraId="3B0DB529" w14:textId="3A3E47D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17EBB339" w14:textId="0257D2A3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Giá máy bộ điều hưởng AT</w:t>
            </w:r>
          </w:p>
        </w:tc>
        <w:tc>
          <w:tcPr>
            <w:tcW w:w="303" w:type="pct"/>
            <w:vAlign w:val="center"/>
          </w:tcPr>
          <w:p w14:paraId="48475691" w14:textId="3CB8359B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3D0CFBD" w14:textId="215F1F29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CBE8869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483FCA3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67FC08B" w14:textId="593B1CF1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E0A91B4" w14:textId="4BD23A78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6846DF3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17AC8A9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E70DCE1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AD6635B" w14:textId="5B19DD2B" w:rsidR="00400AF1" w:rsidRP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DAE55B4" w14:textId="77777777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41AA459" w14:textId="0A4690B8" w:rsidR="00400AF1" w:rsidRP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AF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D1FA88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FDDB41D" w14:textId="77777777" w:rsidTr="00FF7D35">
        <w:tc>
          <w:tcPr>
            <w:tcW w:w="303" w:type="pct"/>
            <w:vAlign w:val="center"/>
          </w:tcPr>
          <w:p w14:paraId="3B62C4CB" w14:textId="7E38798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7246953" w14:textId="579B005E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Bu lông, đai ốc + đệm bằng + đệm kênh</w:t>
            </w:r>
          </w:p>
        </w:tc>
        <w:tc>
          <w:tcPr>
            <w:tcW w:w="303" w:type="pct"/>
            <w:vAlign w:val="center"/>
          </w:tcPr>
          <w:p w14:paraId="2AE97D3B" w14:textId="01ED4C29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5A75FF5F" w14:textId="7CE3108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7BD2CF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1705D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EAFF653" w14:textId="433480F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2F89A61F" w14:textId="5043EA1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EB6B02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191A20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B021E7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589ED6" w14:textId="30A964FF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11D27A7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2B20C43" w14:textId="6EDA054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138D540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6821A7F" w14:textId="77777777" w:rsidTr="00FF7D35">
        <w:tc>
          <w:tcPr>
            <w:tcW w:w="303" w:type="pct"/>
            <w:vAlign w:val="center"/>
          </w:tcPr>
          <w:p w14:paraId="353C83E4" w14:textId="7069FC4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D9C985E" w14:textId="2CFFF96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Đai ốc M6</w:t>
            </w:r>
          </w:p>
        </w:tc>
        <w:tc>
          <w:tcPr>
            <w:tcW w:w="303" w:type="pct"/>
            <w:vAlign w:val="center"/>
          </w:tcPr>
          <w:p w14:paraId="2B8E467C" w14:textId="078F7400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C32D21A" w14:textId="2DFEF30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4B2D4C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B9901D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7E8C6D6" w14:textId="2B0E164E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820D3E3" w14:textId="567A8028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E6D84A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A85F4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FF5141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810F44D" w14:textId="392686C9" w:rsidR="00400AF1" w:rsidRDefault="007502AB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D78F30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4114C10" w14:textId="160D91F5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269FAB7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F1AF1A5" w14:textId="77777777" w:rsidTr="00FF7D35">
        <w:tc>
          <w:tcPr>
            <w:tcW w:w="303" w:type="pct"/>
            <w:vAlign w:val="center"/>
          </w:tcPr>
          <w:p w14:paraId="394DDF4C" w14:textId="730E99B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7B7C2984" w14:textId="122CB48A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Hộp phụ kiện</w:t>
            </w:r>
          </w:p>
        </w:tc>
        <w:tc>
          <w:tcPr>
            <w:tcW w:w="303" w:type="pct"/>
            <w:vAlign w:val="center"/>
          </w:tcPr>
          <w:p w14:paraId="6551B505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0A9A7BA1" w14:textId="6FF4FCF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38577C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251C2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5A61A19" w14:textId="249ABFF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30441437" w14:textId="5FC448C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EC8415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380A6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84AB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1AE7F21" w14:textId="08286AB6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4FC9E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600EC73" w14:textId="119283F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C7BA94D" w14:textId="0F545220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EB2BEE5" w14:textId="77777777" w:rsidTr="00FF7D35">
        <w:tc>
          <w:tcPr>
            <w:tcW w:w="303" w:type="pct"/>
            <w:vAlign w:val="center"/>
          </w:tcPr>
          <w:p w14:paraId="1F3C1B7E" w14:textId="5816D3B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FF76812" w14:textId="7EC42B07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Tua vít bake</w:t>
            </w:r>
          </w:p>
        </w:tc>
        <w:tc>
          <w:tcPr>
            <w:tcW w:w="303" w:type="pct"/>
            <w:vAlign w:val="center"/>
          </w:tcPr>
          <w:p w14:paraId="31605654" w14:textId="2561D2D6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7DC9B8C" w14:textId="3CDE396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5482B3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CADCEC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2E2187C" w14:textId="344D22F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6D21A73" w14:textId="0E437C4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54D799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83F024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446546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91FBBC5" w14:textId="4E03971E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17346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E6BAAC5" w14:textId="7AC9463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38349CC" w14:textId="30DF491A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FB30394" w14:textId="77777777" w:rsidTr="00FF7D35">
        <w:tc>
          <w:tcPr>
            <w:tcW w:w="303" w:type="pct"/>
            <w:vAlign w:val="center"/>
          </w:tcPr>
          <w:p w14:paraId="6D3B5802" w14:textId="46B3A3C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8AC4442" w14:textId="749FDDD7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Tua vít bake cao cấp</w:t>
            </w:r>
          </w:p>
        </w:tc>
        <w:tc>
          <w:tcPr>
            <w:tcW w:w="303" w:type="pct"/>
            <w:vAlign w:val="center"/>
          </w:tcPr>
          <w:p w14:paraId="23C35173" w14:textId="34E21401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7186878" w14:textId="1698AB6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E6C863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46565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0E3E1ED" w14:textId="79F3E05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15EE7E9" w14:textId="1BF2284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0F3B2E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0243F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9AB47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F0B1B7D" w14:textId="33FECD08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82A82D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1E98829" w14:textId="510C851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7194684" w14:textId="01043C1F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87C21FE" w14:textId="77777777" w:rsidTr="00FF7D35">
        <w:tc>
          <w:tcPr>
            <w:tcW w:w="303" w:type="pct"/>
            <w:vAlign w:val="center"/>
          </w:tcPr>
          <w:p w14:paraId="04470BF6" w14:textId="340E704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4A28BA6" w14:textId="28F702BB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lục giác đầu dài 9</w:t>
            </w:r>
          </w:p>
        </w:tc>
        <w:tc>
          <w:tcPr>
            <w:tcW w:w="303" w:type="pct"/>
            <w:vAlign w:val="center"/>
          </w:tcPr>
          <w:p w14:paraId="5AD43837" w14:textId="602644C3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1A7D7FB5" w14:textId="6859E33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B9901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7DD139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744E5B1" w14:textId="5B6ED9D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92C715F" w14:textId="46A73E8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9061A9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A36B4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FB75B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83794A2" w14:textId="1915C650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74DF31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4731324" w14:textId="7365B0A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DB233DB" w14:textId="1A83244A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8EAA6E7" w14:textId="77777777" w:rsidTr="00FF7D35">
        <w:tc>
          <w:tcPr>
            <w:tcW w:w="303" w:type="pct"/>
            <w:vAlign w:val="center"/>
          </w:tcPr>
          <w:p w14:paraId="72F724B6" w14:textId="273081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E484DF6" w14:textId="0AED5C1E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Cờ lê vòng miệng 10mm</w:t>
            </w:r>
          </w:p>
        </w:tc>
        <w:tc>
          <w:tcPr>
            <w:tcW w:w="303" w:type="pct"/>
            <w:vAlign w:val="center"/>
          </w:tcPr>
          <w:p w14:paraId="06E382F4" w14:textId="3728DF98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1238109" w14:textId="28BD118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2A1A31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9EADA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1C05A18" w14:textId="3D090E7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B4D2694" w14:textId="3A9FB18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9CDF0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C81FF3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2281FD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85B6769" w14:textId="5ECD14C1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59ADFD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18B0E62" w14:textId="7CA228A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EB38B0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56E7B62" w14:textId="77777777" w:rsidTr="00FF7D35">
        <w:tc>
          <w:tcPr>
            <w:tcW w:w="303" w:type="pct"/>
            <w:vAlign w:val="center"/>
          </w:tcPr>
          <w:p w14:paraId="6D6BFB46" w14:textId="4EF3B06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2938EA9" w14:textId="75C45B6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Cờ lê vòng miệng 19mm</w:t>
            </w:r>
          </w:p>
        </w:tc>
        <w:tc>
          <w:tcPr>
            <w:tcW w:w="303" w:type="pct"/>
            <w:vAlign w:val="center"/>
          </w:tcPr>
          <w:p w14:paraId="51D4C854" w14:textId="361697D8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B161DAC" w14:textId="7857442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4A7D438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29539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1D0EBA4" w14:textId="1F7DDD4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6ECF314" w14:textId="1B6A911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B3633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9715B6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CCCC42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68DF36C" w14:textId="3E08509B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EC0353F" w14:textId="5893ED6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EC7A8E0" w14:textId="73FF324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CA65DF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FB945C7" w14:textId="77777777" w:rsidTr="00FF7D35">
        <w:tc>
          <w:tcPr>
            <w:tcW w:w="303" w:type="pct"/>
            <w:vAlign w:val="center"/>
          </w:tcPr>
          <w:p w14:paraId="062E7672" w14:textId="08F275E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F8294C2" w14:textId="58A1D47E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nối dài mặt máy</w:t>
            </w:r>
          </w:p>
        </w:tc>
        <w:tc>
          <w:tcPr>
            <w:tcW w:w="303" w:type="pct"/>
            <w:vAlign w:val="center"/>
          </w:tcPr>
          <w:p w14:paraId="0F91A9CD" w14:textId="1BCC1A34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22BD059" w14:textId="3513B99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5E4CCF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98B3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E2CA6B8" w14:textId="50C405D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204EF23" w14:textId="0B21BC9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256C2C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57BBE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74C50D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C65711" w14:textId="284D97E5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50716E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C062271" w14:textId="43C9034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263F4F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3F0C5BE" w14:textId="77777777" w:rsidTr="00FF7D35">
        <w:tc>
          <w:tcPr>
            <w:tcW w:w="303" w:type="pct"/>
            <w:vAlign w:val="center"/>
          </w:tcPr>
          <w:p w14:paraId="065517FC" w14:textId="5361BAB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985C4EA" w14:textId="6745E41C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Dây điện tạo mặt phẳng đất</w:t>
            </w:r>
          </w:p>
        </w:tc>
        <w:tc>
          <w:tcPr>
            <w:tcW w:w="303" w:type="pct"/>
            <w:vAlign w:val="center"/>
          </w:tcPr>
          <w:p w14:paraId="6BDFF87B" w14:textId="0016037A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A4C7EB9" w14:textId="118ED75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33A6326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9E7B5C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934E3B7" w14:textId="2FE8E33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D10B036" w14:textId="1461024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444BB1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BCA59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CD42AB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277A326" w14:textId="68A05293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2BA95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AF9341E" w14:textId="698CBED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5511DC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1AA8A53" w14:textId="77777777" w:rsidTr="00FF7D35">
        <w:tc>
          <w:tcPr>
            <w:tcW w:w="303" w:type="pct"/>
            <w:vAlign w:val="center"/>
          </w:tcPr>
          <w:p w14:paraId="5B8EA3AA" w14:textId="7F4D053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A299816" w14:textId="48CF447D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Cốt M6</w:t>
            </w:r>
          </w:p>
        </w:tc>
        <w:tc>
          <w:tcPr>
            <w:tcW w:w="303" w:type="pct"/>
            <w:vAlign w:val="center"/>
          </w:tcPr>
          <w:p w14:paraId="78BC49F9" w14:textId="679016D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A6EC852" w14:textId="46DEAEF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2" w:type="pct"/>
          </w:tcPr>
          <w:p w14:paraId="3707DD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3BC52E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AC515B3" w14:textId="7FAB8029" w:rsidR="00400AF1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02" w:type="pct"/>
          </w:tcPr>
          <w:p w14:paraId="65DE4D31" w14:textId="7160967C" w:rsidR="00400AF1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C44307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F04DD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8A55F1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3EA0B1" w14:textId="2179FAFA" w:rsidR="00400AF1" w:rsidRDefault="00926E27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CA7995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4B18B5F" w14:textId="7C0A840B" w:rsidR="00400AF1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A3C984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26E27" w:rsidRPr="007C56FC" w14:paraId="6567321A" w14:textId="77777777" w:rsidTr="00FF7D35">
        <w:tc>
          <w:tcPr>
            <w:tcW w:w="303" w:type="pct"/>
            <w:vAlign w:val="center"/>
          </w:tcPr>
          <w:p w14:paraId="6262BA28" w14:textId="528339F7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008C8A85" w14:textId="0F53884F" w:rsidR="00926E27" w:rsidRPr="00794BD2" w:rsidRDefault="00926E27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điều khiển ATU</w:t>
            </w:r>
          </w:p>
        </w:tc>
        <w:tc>
          <w:tcPr>
            <w:tcW w:w="303" w:type="pct"/>
            <w:vAlign w:val="center"/>
          </w:tcPr>
          <w:p w14:paraId="2AAAB8B4" w14:textId="1DC926CD" w:rsidR="00926E27" w:rsidRPr="009E44A1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27CA78E" w14:textId="65CA80AB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3334F9F2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26584D2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BA51FD7" w14:textId="24B70E31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8C353BE" w14:textId="1DA84120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8709BA8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3104AA3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30BF116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C2C905E" w14:textId="5AD71B80" w:rsidR="00926E27" w:rsidRDefault="00926E27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4AB398A" w14:textId="77777777" w:rsidR="00926E27" w:rsidRPr="007C56FC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7CB69B4" w14:textId="0946E428" w:rsidR="00926E27" w:rsidRDefault="00926E27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1A300ED" w14:textId="77777777" w:rsidR="00926E27" w:rsidRPr="007C56FC" w:rsidRDefault="00926E27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F29DEAB" w14:textId="77777777" w:rsidTr="00FF7D35">
        <w:tc>
          <w:tcPr>
            <w:tcW w:w="303" w:type="pct"/>
            <w:vAlign w:val="center"/>
          </w:tcPr>
          <w:p w14:paraId="4A770DA9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12A0EE6E" w14:textId="77777777" w:rsidR="00400AF1" w:rsidRPr="000040A5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HÒM SỐ 3</w:t>
            </w:r>
          </w:p>
          <w:p w14:paraId="5453DB11" w14:textId="42E7C07C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An ten máy VRS-631/S</w:t>
            </w:r>
          </w:p>
        </w:tc>
        <w:tc>
          <w:tcPr>
            <w:tcW w:w="303" w:type="pct"/>
            <w:vAlign w:val="center"/>
          </w:tcPr>
          <w:p w14:paraId="300810BD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4076FC46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2FB8EC9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4580FB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15F397E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D2D6D17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2BEEEC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1DB70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A6F5D2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D54DF88" w14:textId="77777777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1C1039C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5845052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300A1DE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11CB565" w14:textId="77777777" w:rsidTr="00FF7D35">
        <w:tc>
          <w:tcPr>
            <w:tcW w:w="303" w:type="pct"/>
            <w:vAlign w:val="center"/>
          </w:tcPr>
          <w:p w14:paraId="20378AD1" w14:textId="4FD03CA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0DD525D5" w14:textId="02B47458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cần loại 3m - cần anten</w:t>
            </w:r>
          </w:p>
        </w:tc>
        <w:tc>
          <w:tcPr>
            <w:tcW w:w="303" w:type="pct"/>
            <w:vAlign w:val="center"/>
          </w:tcPr>
          <w:p w14:paraId="45190ECE" w14:textId="48E24EC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D59D80A" w14:textId="1D247EE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AC1E4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B62401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3427632" w14:textId="1C24C9C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7BD381B" w14:textId="4A5D555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11E126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9B5459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A3BD74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4BF5AD9" w14:textId="799FF572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C0D01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9F822AC" w14:textId="0898068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F56D45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DAC1023" w14:textId="77777777" w:rsidTr="00FF7D35">
        <w:tc>
          <w:tcPr>
            <w:tcW w:w="303" w:type="pct"/>
            <w:vAlign w:val="center"/>
          </w:tcPr>
          <w:p w14:paraId="599EF83F" w14:textId="5FE00FF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42A666EC" w14:textId="31D22359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cần loại 7,5m</w:t>
            </w:r>
          </w:p>
        </w:tc>
        <w:tc>
          <w:tcPr>
            <w:tcW w:w="303" w:type="pct"/>
            <w:vAlign w:val="center"/>
          </w:tcPr>
          <w:p w14:paraId="04C74401" w14:textId="2CF50D00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B888CCA" w14:textId="4B3E78E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08E049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352DB3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CB09608" w14:textId="36B0067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D78B4EE" w14:textId="19F3C11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AC1EA6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C4A200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2BB5F4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942B2DC" w14:textId="3743775B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ED45ED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4472B6F" w14:textId="3246BC6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95A062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9855782" w14:textId="77777777" w:rsidTr="00FF7D35">
        <w:tc>
          <w:tcPr>
            <w:tcW w:w="303" w:type="pct"/>
            <w:vAlign w:val="center"/>
          </w:tcPr>
          <w:p w14:paraId="7E4F6907" w14:textId="65A2CDE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477D20F6" w14:textId="31C2A03D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2 cực dài rộng</w:t>
            </w:r>
          </w:p>
        </w:tc>
        <w:tc>
          <w:tcPr>
            <w:tcW w:w="303" w:type="pct"/>
            <w:vAlign w:val="center"/>
          </w:tcPr>
          <w:p w14:paraId="26665B1B" w14:textId="50007145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FC1D733" w14:textId="5EB63C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0A69A8C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27DA22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8C39327" w14:textId="103A8FE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1F13436" w14:textId="31AF4F4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D6CA49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BF38F7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9D4ED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89602FA" w14:textId="2D80759D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DFD1E2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27A2584" w14:textId="342CCB5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2FE1C0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A4CCB1C" w14:textId="77777777" w:rsidTr="00FF7D35">
        <w:tc>
          <w:tcPr>
            <w:tcW w:w="303" w:type="pct"/>
            <w:vAlign w:val="center"/>
          </w:tcPr>
          <w:p w14:paraId="1E6AF754" w14:textId="128A254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89F17A7" w14:textId="58C48B2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</w:t>
            </w:r>
          </w:p>
        </w:tc>
        <w:tc>
          <w:tcPr>
            <w:tcW w:w="303" w:type="pct"/>
            <w:vAlign w:val="center"/>
          </w:tcPr>
          <w:p w14:paraId="5A5B15BE" w14:textId="33E9348F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35DFD13" w14:textId="3580E6F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7C2C7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65B0F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E5C0FCD" w14:textId="2D29C4A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CD71545" w14:textId="366A57F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257E43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0D9E36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1F591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4D6069B" w14:textId="28BC9C82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1C84B2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BF784F6" w14:textId="66CCE68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1B4A5E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F6F72CA" w14:textId="77777777" w:rsidTr="00FF7D35">
        <w:tc>
          <w:tcPr>
            <w:tcW w:w="303" w:type="pct"/>
            <w:vAlign w:val="center"/>
          </w:tcPr>
          <w:p w14:paraId="6C173646" w14:textId="071A3A4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18A1E2E" w14:textId="143A3545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03" w:type="pct"/>
            <w:vAlign w:val="center"/>
          </w:tcPr>
          <w:p w14:paraId="3AB4A334" w14:textId="331A57D4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EE5C939" w14:textId="67EBEE8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06566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D1BF6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4D43C2B" w14:textId="21A51BAE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D152339" w14:textId="5623941D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EF527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DEF07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FCF09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3A76F01" w14:textId="2DF5F554" w:rsidR="00400AF1" w:rsidRDefault="007502AB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95A6D8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D27B62C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4784745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BFE497C" w14:textId="77777777" w:rsidTr="00FF7D35">
        <w:tc>
          <w:tcPr>
            <w:tcW w:w="303" w:type="pct"/>
            <w:vAlign w:val="center"/>
          </w:tcPr>
          <w:p w14:paraId="5A3C44EA" w14:textId="181A677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552CB8C5" w14:textId="480114EE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cần loại 3m - đế anten</w:t>
            </w:r>
          </w:p>
        </w:tc>
        <w:tc>
          <w:tcPr>
            <w:tcW w:w="303" w:type="pct"/>
            <w:vAlign w:val="center"/>
          </w:tcPr>
          <w:p w14:paraId="2FB94FC2" w14:textId="2E90B6F6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335986B" w14:textId="0313E8D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A2543F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2AE62A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70C8D44" w14:textId="2DD93C3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79464A9" w14:textId="01E8640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2E6840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06307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22A9EF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8203947" w14:textId="4B521AB0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742155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D395518" w14:textId="27D6A9F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B822CD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2355C8A" w14:textId="77777777" w:rsidTr="00FF7D35">
        <w:tc>
          <w:tcPr>
            <w:tcW w:w="303" w:type="pct"/>
            <w:vAlign w:val="center"/>
          </w:tcPr>
          <w:p w14:paraId="615D0996" w14:textId="6C8CC53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945A2C6" w14:textId="6F7728F2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Chân đế anten</w:t>
            </w:r>
          </w:p>
        </w:tc>
        <w:tc>
          <w:tcPr>
            <w:tcW w:w="303" w:type="pct"/>
            <w:vAlign w:val="center"/>
          </w:tcPr>
          <w:p w14:paraId="0F825342" w14:textId="62FFAFD3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5C0CFD7" w14:textId="7143DD1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0F21BD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321B09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E8042E8" w14:textId="5384E20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993A502" w14:textId="2BE0860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02E2FB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6E87DB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02B4B8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7FCDABA" w14:textId="5F839A8E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A5FC7E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7846A1F" w14:textId="56CD20C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DE7D72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FD70E4E" w14:textId="77777777" w:rsidTr="00FF7D35">
        <w:tc>
          <w:tcPr>
            <w:tcW w:w="303" w:type="pct"/>
            <w:vAlign w:val="center"/>
          </w:tcPr>
          <w:p w14:paraId="195F9AC0" w14:textId="496AB4E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3C0708D" w14:textId="1DAA54BD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bu lông</w:t>
            </w:r>
          </w:p>
        </w:tc>
        <w:tc>
          <w:tcPr>
            <w:tcW w:w="303" w:type="pct"/>
            <w:vAlign w:val="center"/>
          </w:tcPr>
          <w:p w14:paraId="08AA7890" w14:textId="289F7DAF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EDFEDA7" w14:textId="6129DFD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2" w:type="pct"/>
          </w:tcPr>
          <w:p w14:paraId="3FACE2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66BEA3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506600E" w14:textId="4FD1545B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02" w:type="pct"/>
          </w:tcPr>
          <w:p w14:paraId="709FEBE0" w14:textId="3B774BE8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228D4B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374DF9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5B3B59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A4B6CF3" w14:textId="6AA7E330" w:rsidR="00400AF1" w:rsidRDefault="007502AB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A9F9E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88EFC32" w14:textId="45C39575" w:rsidR="00400AF1" w:rsidRDefault="007502AB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406DD02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80652D7" w14:textId="77777777" w:rsidTr="00FF7D35">
        <w:tc>
          <w:tcPr>
            <w:tcW w:w="303" w:type="pct"/>
            <w:vAlign w:val="center"/>
          </w:tcPr>
          <w:p w14:paraId="15AE6544" w14:textId="2A819C3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E6F8F68" w14:textId="4951F338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Phụ kiện vòng đệm</w:t>
            </w:r>
          </w:p>
        </w:tc>
        <w:tc>
          <w:tcPr>
            <w:tcW w:w="303" w:type="pct"/>
            <w:vAlign w:val="center"/>
          </w:tcPr>
          <w:p w14:paraId="78DD8156" w14:textId="27CEB7CB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4B7CA68" w14:textId="0BAB824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9DCF5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CD1D3D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8B8B8F3" w14:textId="4DB1196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319BED96" w14:textId="1E27A4A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5F66C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9BBE8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8CCAA4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EACE50B" w14:textId="71E4BBFC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9DBB7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2A0742" w14:textId="6F0CB58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065449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5E1FDA1" w14:textId="77777777" w:rsidTr="00FF7D35">
        <w:tc>
          <w:tcPr>
            <w:tcW w:w="303" w:type="pct"/>
            <w:vAlign w:val="center"/>
          </w:tcPr>
          <w:p w14:paraId="19EE2BD6" w14:textId="67EC890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6114668A" w14:textId="7850C726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2 cực 44m</w:t>
            </w:r>
          </w:p>
        </w:tc>
        <w:tc>
          <w:tcPr>
            <w:tcW w:w="303" w:type="pct"/>
            <w:vAlign w:val="center"/>
          </w:tcPr>
          <w:p w14:paraId="66AEA601" w14:textId="48CAC27B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5236774" w14:textId="559C9CA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A44A6F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C6BCD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147F6F3" w14:textId="7431F3A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0D99680" w14:textId="3B5D30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66F9E9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324DF6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89A46C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19954FF" w14:textId="01230825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25E904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0D1E53D" w14:textId="37FC2C3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F5408C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52A7AC5" w14:textId="77777777" w:rsidTr="00FF7D35">
        <w:tc>
          <w:tcPr>
            <w:tcW w:w="303" w:type="pct"/>
            <w:vAlign w:val="center"/>
          </w:tcPr>
          <w:p w14:paraId="733A8EAA" w14:textId="4DF4EA3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88011FC" w14:textId="47C987DC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–5m</w:t>
            </w:r>
          </w:p>
        </w:tc>
        <w:tc>
          <w:tcPr>
            <w:tcW w:w="303" w:type="pct"/>
            <w:vAlign w:val="center"/>
          </w:tcPr>
          <w:p w14:paraId="543EBEB2" w14:textId="3135995F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6269DD1" w14:textId="1E7C590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28104A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A9CA7E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6E220F5" w14:textId="00FE69DD" w:rsidR="00400AF1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C174155" w14:textId="3B2FF3FD" w:rsidR="00400AF1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33203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0C45E6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866DC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D260C17" w14:textId="39B00D4C" w:rsidR="00400AF1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7AAB6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B1FBF85" w14:textId="31FB007D" w:rsidR="00400AF1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C03499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C3A716F" w14:textId="77777777" w:rsidTr="00FF7D35">
        <w:tc>
          <w:tcPr>
            <w:tcW w:w="303" w:type="pct"/>
            <w:vAlign w:val="center"/>
          </w:tcPr>
          <w:p w14:paraId="3A820AFC" w14:textId="196DDAE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29EC429C" w14:textId="267319BF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chếch</w:t>
            </w:r>
          </w:p>
        </w:tc>
        <w:tc>
          <w:tcPr>
            <w:tcW w:w="303" w:type="pct"/>
            <w:vAlign w:val="center"/>
          </w:tcPr>
          <w:p w14:paraId="67C42513" w14:textId="5093A32B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ACF31E7" w14:textId="0A130E0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9BA494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A99107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D197482" w14:textId="180DA77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4975973" w14:textId="5EDF3FC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D4F496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5C09A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8EEAB5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30F6DC" w14:textId="359F69B3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C7B3B3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E9BE9B9" w14:textId="3FA6C3C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E624D4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9953A58" w14:textId="77777777" w:rsidTr="00FF7D35">
        <w:tc>
          <w:tcPr>
            <w:tcW w:w="303" w:type="pct"/>
            <w:vAlign w:val="center"/>
          </w:tcPr>
          <w:p w14:paraId="52B22302" w14:textId="28AF81B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6F5E5CF" w14:textId="70100E56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  <w:lang w:val="fr-FR"/>
              </w:rPr>
              <w:t>Dây níu D2 inox –2m</w:t>
            </w:r>
          </w:p>
        </w:tc>
        <w:tc>
          <w:tcPr>
            <w:tcW w:w="303" w:type="pct"/>
            <w:vAlign w:val="center"/>
          </w:tcPr>
          <w:p w14:paraId="727E071E" w14:textId="2CAD4FC0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7E410B1" w14:textId="7BB19BA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33614DD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6F2F3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175B9D8" w14:textId="67AC76B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3C675C99" w14:textId="5E53DEE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4583E3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857754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E3B38E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103B9E9" w14:textId="529AAD70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6FFE30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1B48285" w14:textId="12FC8F0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4FFEF8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7D347EC" w14:textId="77777777" w:rsidTr="00FF7D35">
        <w:tc>
          <w:tcPr>
            <w:tcW w:w="303" w:type="pct"/>
            <w:vAlign w:val="center"/>
          </w:tcPr>
          <w:p w14:paraId="41047A34" w14:textId="3302F6A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63D0F514" w14:textId="13BE0106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03" w:type="pct"/>
            <w:vAlign w:val="center"/>
          </w:tcPr>
          <w:p w14:paraId="6256F873" w14:textId="4A7966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D863B1B" w14:textId="7E071A1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19640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C40783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051F42F" w14:textId="7180C07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3118D1C" w14:textId="7363920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35F43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8AAF87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20B43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2A5866" w14:textId="4DE614CC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48E306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DE38FE6" w14:textId="0EB8B28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E14321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CB9F18A" w14:textId="77777777" w:rsidTr="00FF7D35">
        <w:tc>
          <w:tcPr>
            <w:tcW w:w="303" w:type="pct"/>
            <w:vAlign w:val="center"/>
          </w:tcPr>
          <w:p w14:paraId="3C0CAA8B" w14:textId="7B3A032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059" w:type="pct"/>
            <w:vAlign w:val="center"/>
          </w:tcPr>
          <w:p w14:paraId="4CF75BF4" w14:textId="7B98671A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Phụ kiện anten cần loại 7,5m</w:t>
            </w:r>
          </w:p>
        </w:tc>
        <w:tc>
          <w:tcPr>
            <w:tcW w:w="303" w:type="pct"/>
            <w:vAlign w:val="center"/>
          </w:tcPr>
          <w:p w14:paraId="488F8817" w14:textId="2E5CD1E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4564BC23" w14:textId="5EA48A8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49266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F64CA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8BB0613" w14:textId="696429F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9E4B6A1" w14:textId="42AA2A3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63F336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1A2D18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E4BFD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4436E70" w14:textId="152353A2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9F0AB7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0EF83FE" w14:textId="074C2FC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FA7A03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744F4EB" w14:textId="77777777" w:rsidTr="00FF7D35">
        <w:tc>
          <w:tcPr>
            <w:tcW w:w="303" w:type="pct"/>
            <w:vAlign w:val="center"/>
          </w:tcPr>
          <w:p w14:paraId="405A6FBA" w14:textId="20B8529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687D1878" w14:textId="5A457EB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Túi vải anten 3m và chếch</w:t>
            </w:r>
          </w:p>
        </w:tc>
        <w:tc>
          <w:tcPr>
            <w:tcW w:w="303" w:type="pct"/>
            <w:vAlign w:val="center"/>
          </w:tcPr>
          <w:p w14:paraId="2220B4FF" w14:textId="23FF4501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5BCC68B6" w14:textId="10D22C3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BD9F2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33121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EEBA227" w14:textId="69F790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0B86760" w14:textId="5977F96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D6270A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488283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67B5C6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94015A" w14:textId="6AA6AE7D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A04CD4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5453407" w14:textId="1780F0B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AE9D2B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BB38FC8" w14:textId="77777777" w:rsidTr="00FF7D35">
        <w:tc>
          <w:tcPr>
            <w:tcW w:w="303" w:type="pct"/>
            <w:vAlign w:val="center"/>
          </w:tcPr>
          <w:p w14:paraId="064BC382" w14:textId="371A0E3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239813CA" w14:textId="7DA10E00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anten định vị</w:t>
            </w:r>
          </w:p>
        </w:tc>
        <w:tc>
          <w:tcPr>
            <w:tcW w:w="303" w:type="pct"/>
            <w:vAlign w:val="center"/>
          </w:tcPr>
          <w:p w14:paraId="1C3C03C0" w14:textId="1306FB54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4568AEA6" w14:textId="489F674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C00DE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85A8C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4BA8F0F" w14:textId="2649337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740EF3DC" w14:textId="6147D93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CAE2EB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142FC9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1E2270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BFFBAB1" w14:textId="1C65A273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CA9E3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C98F952" w14:textId="0215CC7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3A1A7E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604B94E" w14:textId="77777777" w:rsidTr="00FF7D35">
        <w:tc>
          <w:tcPr>
            <w:tcW w:w="303" w:type="pct"/>
            <w:vAlign w:val="center"/>
          </w:tcPr>
          <w:p w14:paraId="0D42A287" w14:textId="26A3200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59" w:type="pct"/>
            <w:vAlign w:val="center"/>
          </w:tcPr>
          <w:p w14:paraId="5061CA77" w14:textId="5B1029C5" w:rsidR="00400AF1" w:rsidRPr="00794BD2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cao tần 30,48m, cáp cao tần 4m</w:t>
            </w:r>
          </w:p>
        </w:tc>
        <w:tc>
          <w:tcPr>
            <w:tcW w:w="303" w:type="pct"/>
            <w:vAlign w:val="center"/>
          </w:tcPr>
          <w:p w14:paraId="52A124A0" w14:textId="74681551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B06EF76" w14:textId="19522EB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41D337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F4C65E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0ED0FB5" w14:textId="00D7573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1803140" w14:textId="6039819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DEE3B5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7667A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16F36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27DC0B3" w14:textId="192D68EF" w:rsidR="00400AF1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D566BE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775F400" w14:textId="7E1F470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31E8C9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939DEB9" w14:textId="77777777" w:rsidTr="00FF7D35">
        <w:tc>
          <w:tcPr>
            <w:tcW w:w="303" w:type="pct"/>
            <w:vAlign w:val="center"/>
          </w:tcPr>
          <w:p w14:paraId="3A1C8B2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741295D4" w14:textId="77777777" w:rsidR="00400AF1" w:rsidRPr="007C56FC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VRP712/S</w:t>
            </w:r>
          </w:p>
        </w:tc>
        <w:tc>
          <w:tcPr>
            <w:tcW w:w="303" w:type="pct"/>
            <w:vAlign w:val="center"/>
          </w:tcPr>
          <w:p w14:paraId="080AD73C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22EFDDF5" w14:textId="294BF7E5" w:rsidR="00400AF1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6722CC94" w14:textId="5448658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3D0F3C0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0C7ED8D3" w14:textId="5E95D1C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7950C8ED" w14:textId="1948249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B3927BB" w14:textId="6227649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AB5FFAF" w14:textId="70B1702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31EB2BE" w14:textId="055D8B3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BBBF885" w14:textId="77777777" w:rsidR="00400AF1" w:rsidRPr="00EC74DF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C74DF">
              <w:rPr>
                <w:rFonts w:ascii="Times New Roman" w:hAnsi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539C3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40C41BC" w14:textId="4C890B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542A82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A13BB34" w14:textId="77777777" w:rsidTr="00FF7D35">
        <w:tc>
          <w:tcPr>
            <w:tcW w:w="303" w:type="pct"/>
            <w:vAlign w:val="center"/>
          </w:tcPr>
          <w:p w14:paraId="5C22311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59" w:type="pct"/>
          </w:tcPr>
          <w:p w14:paraId="26C2A0BE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HÒM SỐ 1</w:t>
            </w:r>
          </w:p>
          <w:p w14:paraId="139D5AE3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Vali máy + Vali ĐKX</w:t>
            </w:r>
          </w:p>
        </w:tc>
        <w:tc>
          <w:tcPr>
            <w:tcW w:w="303" w:type="pct"/>
          </w:tcPr>
          <w:p w14:paraId="16B48358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261F8862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22BFE109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628CA0C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5DBF58A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2679E66" w14:textId="77777777" w:rsidR="00400AF1" w:rsidRPr="007C56FC" w:rsidRDefault="00400AF1" w:rsidP="009E44A1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C34A52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AB03A1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5B20A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A47EC8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04495EC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DC564B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68B670D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2F2C91B9" w14:textId="77777777" w:rsidTr="00FF7D35">
        <w:tc>
          <w:tcPr>
            <w:tcW w:w="303" w:type="pct"/>
            <w:vAlign w:val="center"/>
          </w:tcPr>
          <w:p w14:paraId="22017E3A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1059" w:type="pct"/>
          </w:tcPr>
          <w:p w14:paraId="2E5443B9" w14:textId="77777777" w:rsidR="00D230B3" w:rsidRPr="007C56FC" w:rsidRDefault="00D230B3" w:rsidP="00EB5955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Vali máy VRP712/S</w:t>
            </w:r>
          </w:p>
        </w:tc>
        <w:tc>
          <w:tcPr>
            <w:tcW w:w="303" w:type="pct"/>
          </w:tcPr>
          <w:p w14:paraId="71B6E313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10324C10" w14:textId="1329488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749CB489" w14:textId="786C13A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AC6EAD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C2C6311" w14:textId="06D1CEB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4DE1740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D2CAC92" w14:textId="3EF2886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5E54531" w14:textId="1D82D35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79C2EB6" w14:textId="59D046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DB8C1A6" w14:textId="5B83104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3E9ECB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02B52DF" w14:textId="7E1CFE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6916EA6F" w14:textId="1A4FF38F" w:rsidR="00D230B3" w:rsidRPr="00594DCF" w:rsidRDefault="00594DCF" w:rsidP="009E44A1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 w:rsidRPr="00594DCF">
              <w:rPr>
                <w:rFonts w:ascii="Times New Roman" w:hAnsi="Times New Roman"/>
                <w:sz w:val="18"/>
                <w:szCs w:val="18"/>
              </w:rPr>
              <w:t>d463 mượn=12</w:t>
            </w:r>
          </w:p>
        </w:tc>
      </w:tr>
      <w:tr w:rsidR="00D230B3" w:rsidRPr="007C56FC" w14:paraId="42B4A72D" w14:textId="77777777" w:rsidTr="00FF7D35">
        <w:tc>
          <w:tcPr>
            <w:tcW w:w="303" w:type="pct"/>
            <w:vAlign w:val="center"/>
          </w:tcPr>
          <w:p w14:paraId="5BDF212D" w14:textId="157EDCB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</w:tcPr>
          <w:p w14:paraId="1A089351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VRP712/S</w:t>
            </w:r>
          </w:p>
        </w:tc>
        <w:tc>
          <w:tcPr>
            <w:tcW w:w="303" w:type="pct"/>
          </w:tcPr>
          <w:p w14:paraId="56084757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6A5C84C" w14:textId="7C1B339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7101D077" w14:textId="653AFA8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DA762A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980C9EE" w14:textId="68C9FB0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6CCF95E3" w14:textId="27AF624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2B60AEA" w14:textId="361A3F5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CCDB11D" w14:textId="79686C9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A1073FD" w14:textId="26345AC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43E6B35" w14:textId="579C1A2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9A38FD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2D319A7" w14:textId="1AA371E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78C0BFD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67EC7F39" w14:textId="77777777" w:rsidTr="00FF7D35">
        <w:tc>
          <w:tcPr>
            <w:tcW w:w="303" w:type="pct"/>
            <w:vAlign w:val="center"/>
          </w:tcPr>
          <w:p w14:paraId="277E4104" w14:textId="369D22A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</w:tcPr>
          <w:p w14:paraId="3190FDDC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03" w:type="pct"/>
          </w:tcPr>
          <w:p w14:paraId="2267BEBC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010CF5A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6939132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DA1D42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454DEE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6F8B5C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E62C6C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E6F6859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3030BC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E89FC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54642C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37C899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6BB7094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5E0DE323" w14:textId="77777777" w:rsidTr="00FF7D35">
        <w:tc>
          <w:tcPr>
            <w:tcW w:w="303" w:type="pct"/>
            <w:vAlign w:val="center"/>
          </w:tcPr>
          <w:p w14:paraId="76D9AD02" w14:textId="0E997B6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17CF16DF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Manip VRP712/S</w:t>
            </w:r>
          </w:p>
        </w:tc>
        <w:tc>
          <w:tcPr>
            <w:tcW w:w="303" w:type="pct"/>
          </w:tcPr>
          <w:p w14:paraId="7EAD2746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3C8A675" w14:textId="54CE8ED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53A6C46C" w14:textId="22AA1FD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FCA4EF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F44D4AA" w14:textId="1243718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1E9F63AA" w14:textId="40683B9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3BF256E" w14:textId="1E5A3C8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70BE166" w14:textId="27FC8A8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DD2EA3B" w14:textId="418A53E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F70D403" w14:textId="66A3463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6827D9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718BF20" w14:textId="20C96F7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0B693473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0947D15" w14:textId="77777777" w:rsidTr="00FF7D35">
        <w:tc>
          <w:tcPr>
            <w:tcW w:w="303" w:type="pct"/>
            <w:vAlign w:val="center"/>
          </w:tcPr>
          <w:p w14:paraId="55CF9ADE" w14:textId="29DC031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</w:tcPr>
          <w:p w14:paraId="187518BB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03" w:type="pct"/>
          </w:tcPr>
          <w:p w14:paraId="5F428ED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176F47FE" w14:textId="40E9360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2329AC59" w14:textId="7393DB7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0C59A5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7BEC471" w14:textId="6F71D21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3C82C572" w14:textId="7C96B8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FDD6833" w14:textId="1EE8373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BF358CC" w14:textId="61373B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1A27614" w14:textId="42841C1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098D3BB" w14:textId="5063352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1FF672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E25222E" w14:textId="08FB54A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319D09F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DCBE87E" w14:textId="77777777" w:rsidTr="00FF7D35">
        <w:tc>
          <w:tcPr>
            <w:tcW w:w="303" w:type="pct"/>
            <w:vAlign w:val="center"/>
          </w:tcPr>
          <w:p w14:paraId="0B8F707D" w14:textId="428EFBC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</w:tcPr>
          <w:p w14:paraId="18DB2795" w14:textId="77777777" w:rsidR="00D230B3" w:rsidRPr="007C56FC" w:rsidRDefault="00D230B3" w:rsidP="00EB5955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quàng đầu máy</w:t>
            </w:r>
          </w:p>
        </w:tc>
        <w:tc>
          <w:tcPr>
            <w:tcW w:w="303" w:type="pct"/>
          </w:tcPr>
          <w:p w14:paraId="2A8A2D23" w14:textId="7F5CFCD2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11F25F6D" w14:textId="4C7ECEC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A43858F" w14:textId="0A580B3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B6771D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A86924E" w14:textId="3CFFC2D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57A78E54" w14:textId="3AE2B32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520C1E1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5EBD9B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40CD8A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BE0C3A7" w14:textId="406E6CB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8BECBF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AA38498" w14:textId="674CE15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  <w:vAlign w:val="center"/>
          </w:tcPr>
          <w:p w14:paraId="2E22881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1BF52B3D" w14:textId="77777777" w:rsidTr="00FF7D35">
        <w:tc>
          <w:tcPr>
            <w:tcW w:w="303" w:type="pct"/>
            <w:vAlign w:val="center"/>
          </w:tcPr>
          <w:p w14:paraId="75611668" w14:textId="3BB03B4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</w:tcPr>
          <w:p w14:paraId="28A59CC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áo máy tổ hợp quàng đầu</w:t>
            </w:r>
          </w:p>
        </w:tc>
        <w:tc>
          <w:tcPr>
            <w:tcW w:w="303" w:type="pct"/>
          </w:tcPr>
          <w:p w14:paraId="747B4D16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39492EF1" w14:textId="2C2DE1A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479AA765" w14:textId="6EB3683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314B15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BE46D24" w14:textId="7DC5E3A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253BAE55" w14:textId="2BBB9D0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D9BCBD1" w14:textId="75E2BE5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CE70211" w14:textId="31C5372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5472ACE" w14:textId="68D440C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641F881" w14:textId="0EC7F65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BE7344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FCD18E1" w14:textId="2842A73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  <w:vAlign w:val="center"/>
          </w:tcPr>
          <w:p w14:paraId="4A40331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8497E24" w14:textId="77777777" w:rsidTr="00FF7D35">
        <w:tc>
          <w:tcPr>
            <w:tcW w:w="303" w:type="pct"/>
            <w:vAlign w:val="center"/>
          </w:tcPr>
          <w:p w14:paraId="27887EE1" w14:textId="61D756E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</w:tcPr>
          <w:p w14:paraId="3A784EA9" w14:textId="77777777" w:rsidR="00D230B3" w:rsidRPr="007C56FC" w:rsidRDefault="00D230B3" w:rsidP="00EB5955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0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03" w:type="pct"/>
          </w:tcPr>
          <w:p w14:paraId="346E89D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0FAA5B17" w14:textId="71A797D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575495D" w14:textId="73B0FB8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F8C3D9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2249F27" w14:textId="2A61062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61FA8351" w14:textId="673711D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28CA6B2" w14:textId="22E1D01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8E3E690" w14:textId="0AA2CE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A10EB5E" w14:textId="16AD1F9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62252D0" w14:textId="2FC55E2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DCFAAF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2DF72F0" w14:textId="41B9075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  <w:vAlign w:val="center"/>
          </w:tcPr>
          <w:p w14:paraId="014968E3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C9E4C5F" w14:textId="77777777" w:rsidTr="00FF7D35">
        <w:tc>
          <w:tcPr>
            <w:tcW w:w="303" w:type="pct"/>
            <w:vAlign w:val="center"/>
          </w:tcPr>
          <w:p w14:paraId="36791554" w14:textId="62765E1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</w:tcPr>
          <w:p w14:paraId="5E340C4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máy VRP712/S</w:t>
            </w:r>
          </w:p>
        </w:tc>
        <w:tc>
          <w:tcPr>
            <w:tcW w:w="303" w:type="pct"/>
          </w:tcPr>
          <w:p w14:paraId="0DC72A87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CB73BC2" w14:textId="4262C4F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2" w:type="pct"/>
          </w:tcPr>
          <w:p w14:paraId="0C7C5C98" w14:textId="67ADB7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9F8E1E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BFF149C" w14:textId="6AC6524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02" w:type="pct"/>
          </w:tcPr>
          <w:p w14:paraId="03C69FA2" w14:textId="554F4CB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5E6C02C" w14:textId="7A6C6FA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0674C46" w14:textId="0B84A2F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5E5EFAD" w14:textId="4BF8313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12875F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404" w:type="pct"/>
            <w:vAlign w:val="center"/>
          </w:tcPr>
          <w:p w14:paraId="6841A44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948DA37" w14:textId="3F8B658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505" w:type="pct"/>
          </w:tcPr>
          <w:p w14:paraId="3AE84B52" w14:textId="26E24C99" w:rsidR="00D230B3" w:rsidRPr="006C21CA" w:rsidRDefault="006C21CA" w:rsidP="009E44A1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 w:rsidRPr="006C21CA">
              <w:rPr>
                <w:rFonts w:ascii="Times New Roman" w:hAnsi="Times New Roman"/>
                <w:sz w:val="18"/>
                <w:szCs w:val="18"/>
              </w:rPr>
              <w:t>d463 mượn=24</w:t>
            </w:r>
          </w:p>
        </w:tc>
      </w:tr>
      <w:tr w:rsidR="00D230B3" w:rsidRPr="007C56FC" w14:paraId="69E57D18" w14:textId="77777777" w:rsidTr="00FF7D35">
        <w:tc>
          <w:tcPr>
            <w:tcW w:w="303" w:type="pct"/>
            <w:vAlign w:val="center"/>
          </w:tcPr>
          <w:p w14:paraId="5FE4D291" w14:textId="57912DB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</w:tcPr>
          <w:p w14:paraId="686F00D4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Anten chếch máy VRS712/S</w:t>
            </w:r>
          </w:p>
        </w:tc>
        <w:tc>
          <w:tcPr>
            <w:tcW w:w="303" w:type="pct"/>
          </w:tcPr>
          <w:p w14:paraId="057FC466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119E2871" w14:textId="4DEE79D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7B82310B" w14:textId="0E52F9F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CA0637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014986F" w14:textId="6691B4E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128A9BF" w14:textId="7ED5E32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4004F2E8" w14:textId="70E5DE8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8E78520" w14:textId="009861A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4EAE41C" w14:textId="2D03A9D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23DC496" w14:textId="33F5457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6AB941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F5D4240" w14:textId="6375FA6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07C34973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2658361" w14:textId="77777777" w:rsidTr="00FF7D35">
        <w:tc>
          <w:tcPr>
            <w:tcW w:w="303" w:type="pct"/>
            <w:vAlign w:val="center"/>
          </w:tcPr>
          <w:p w14:paraId="23FCE407" w14:textId="5753380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</w:tcPr>
          <w:p w14:paraId="37C4A00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Anten hai cực máy VRS712/S</w:t>
            </w:r>
          </w:p>
        </w:tc>
        <w:tc>
          <w:tcPr>
            <w:tcW w:w="303" w:type="pct"/>
          </w:tcPr>
          <w:p w14:paraId="0D3B40C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3531A44F" w14:textId="407A98E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4C792824" w14:textId="204CF0B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F05C4D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B5C7AA9" w14:textId="3800950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25DAA573" w14:textId="09630BF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5009F096" w14:textId="2DA03BE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85F9318" w14:textId="692AE50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59AC912" w14:textId="3D971C7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E20B112" w14:textId="3000528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735F15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B790687" w14:textId="176B91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CFC340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1B6C985C" w14:textId="77777777" w:rsidTr="00FF7D35">
        <w:tc>
          <w:tcPr>
            <w:tcW w:w="303" w:type="pct"/>
            <w:vAlign w:val="center"/>
          </w:tcPr>
          <w:p w14:paraId="19CB92E6" w14:textId="02E79CBC" w:rsidR="00D230B3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59" w:type="pct"/>
          </w:tcPr>
          <w:p w14:paraId="31CF4105" w14:textId="61836DDC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cao tần 15m đồng bộ cho anten 2 cực</w:t>
            </w:r>
          </w:p>
        </w:tc>
        <w:tc>
          <w:tcPr>
            <w:tcW w:w="303" w:type="pct"/>
          </w:tcPr>
          <w:p w14:paraId="76FE30E2" w14:textId="5B5361F3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10A646AA" w14:textId="6A66F9F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55F1A546" w14:textId="42BC8BB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25E4D2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6C22854" w14:textId="5639FA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41921EF1" w14:textId="0939590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DB9EA2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057C10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19485C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9DDF106" w14:textId="50401D0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2745C7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50BAFEC" w14:textId="46A5936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3C68CC26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EF6A506" w14:textId="77777777" w:rsidTr="00FF7D35">
        <w:tc>
          <w:tcPr>
            <w:tcW w:w="303" w:type="pct"/>
            <w:vAlign w:val="center"/>
          </w:tcPr>
          <w:p w14:paraId="0CD866DC" w14:textId="1FA259C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59" w:type="pct"/>
          </w:tcPr>
          <w:p w14:paraId="64EEBD84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03" w:type="pct"/>
          </w:tcPr>
          <w:p w14:paraId="35E9689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65F2BF2" w14:textId="4EA2178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2" w:type="pct"/>
          </w:tcPr>
          <w:p w14:paraId="1C25C5BF" w14:textId="56485A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01FFA4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5D0E04B" w14:textId="785802A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02" w:type="pct"/>
          </w:tcPr>
          <w:p w14:paraId="09394BC8" w14:textId="6369D3B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61CE369" w14:textId="090D6C6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D4D3658" w14:textId="554311C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262AA9E8" w14:textId="2840B3E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DC4FE40" w14:textId="12B42CF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404" w:type="pct"/>
            <w:vAlign w:val="center"/>
          </w:tcPr>
          <w:p w14:paraId="195AB65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8120052" w14:textId="458D330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505" w:type="pct"/>
          </w:tcPr>
          <w:p w14:paraId="75A32606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5494F20" w14:textId="77777777" w:rsidTr="00FF7D35">
        <w:tc>
          <w:tcPr>
            <w:tcW w:w="303" w:type="pct"/>
            <w:vAlign w:val="center"/>
          </w:tcPr>
          <w:p w14:paraId="27259FF0" w14:textId="284A9FF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</w:tcPr>
          <w:p w14:paraId="69757BF9" w14:textId="02472E03" w:rsidR="00D230B3" w:rsidRPr="007C56FC" w:rsidRDefault="00D230B3" w:rsidP="00EB5955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0"/>
                <w:sz w:val="22"/>
                <w:szCs w:val="22"/>
              </w:rPr>
              <w:t>Ănten cần loại 1,65m VTĐscn (dạng lá</w:t>
            </w:r>
            <w:r>
              <w:rPr>
                <w:rFonts w:ascii="Times New Roman" w:hAnsi="Times New Roman"/>
                <w:spacing w:val="-10"/>
                <w:sz w:val="22"/>
                <w:szCs w:val="22"/>
              </w:rPr>
              <w:t xml:space="preserve"> lúa)</w:t>
            </w:r>
          </w:p>
        </w:tc>
        <w:tc>
          <w:tcPr>
            <w:tcW w:w="303" w:type="pct"/>
          </w:tcPr>
          <w:p w14:paraId="5B21EBBA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3F5D2A78" w14:textId="0B120FC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743306A5" w14:textId="30CC44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492EBF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3733EAA" w14:textId="7658853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2737FB17" w14:textId="3CFC46E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29A87A99" w14:textId="3290730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F73FFDF" w14:textId="4C45F33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02BE201" w14:textId="6304DAA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E8A31F5" w14:textId="698FC78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6AB459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398A30B" w14:textId="4BE75A9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1B3AEE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2DC5CF1C" w14:textId="77777777" w:rsidTr="00FF7D35">
        <w:tc>
          <w:tcPr>
            <w:tcW w:w="303" w:type="pct"/>
            <w:vAlign w:val="center"/>
          </w:tcPr>
          <w:p w14:paraId="686D407C" w14:textId="5EEFED4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</w:tcPr>
          <w:p w14:paraId="424FC849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GPS loại 7cm</w:t>
            </w:r>
          </w:p>
        </w:tc>
        <w:tc>
          <w:tcPr>
            <w:tcW w:w="303" w:type="pct"/>
          </w:tcPr>
          <w:p w14:paraId="09C3804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2C1DAD0A" w14:textId="63AEBC6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098432C6" w14:textId="276C69D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F9C9D1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6442A71" w14:textId="074BF17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201D00C7" w14:textId="077B74D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3B38FF6" w14:textId="16A5BC7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AA696A6" w14:textId="4621B83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3EE46AF" w14:textId="6A9A8D0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71A5C06" w14:textId="60DB8A2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94931B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80503A9" w14:textId="614EF1A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536A3D7D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F707F17" w14:textId="77777777" w:rsidTr="00FF7D35">
        <w:tc>
          <w:tcPr>
            <w:tcW w:w="303" w:type="pct"/>
            <w:vAlign w:val="center"/>
          </w:tcPr>
          <w:p w14:paraId="18A731D4" w14:textId="5375F02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</w:tcPr>
          <w:p w14:paraId="612F3E85" w14:textId="62212BFB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GPS dây 1,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m</w:t>
            </w:r>
          </w:p>
        </w:tc>
        <w:tc>
          <w:tcPr>
            <w:tcW w:w="303" w:type="pct"/>
          </w:tcPr>
          <w:p w14:paraId="6C7E7078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49ADAAF9" w14:textId="11C2F52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2684E435" w14:textId="052555A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3337F3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9A5845A" w14:textId="04757B1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5DD3632F" w14:textId="29FFAC9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190F0E5" w14:textId="53F3947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0764D79" w14:textId="533C86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86CAFC" w14:textId="6F3B5BC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F260FF3" w14:textId="520AC9D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23E998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6945EA8" w14:textId="02ED8EE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5500169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7278BAC" w14:textId="77777777" w:rsidTr="00FF7D35">
        <w:tc>
          <w:tcPr>
            <w:tcW w:w="303" w:type="pct"/>
            <w:vAlign w:val="center"/>
          </w:tcPr>
          <w:p w14:paraId="19C89170" w14:textId="7E36604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</w:tcPr>
          <w:p w14:paraId="3E8047BC" w14:textId="77777777" w:rsidR="00D230B3" w:rsidRPr="007C56FC" w:rsidRDefault="00D230B3" w:rsidP="00EB5955">
            <w:pPr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0"/>
                <w:sz w:val="22"/>
                <w:szCs w:val="22"/>
              </w:rPr>
              <w:t>Ăng ten cần loại mền (0,7m hoặc 1m)</w:t>
            </w:r>
          </w:p>
        </w:tc>
        <w:tc>
          <w:tcPr>
            <w:tcW w:w="303" w:type="pct"/>
          </w:tcPr>
          <w:p w14:paraId="5A4CCD2A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4F67A43E" w14:textId="35CEB06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5614AC26" w14:textId="04543E9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21D0E8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FC38AB7" w14:textId="42DDE51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6BAD6C83" w14:textId="55AB1A8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728DC37" w14:textId="162824A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5952948" w14:textId="3CBF68E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65DA05F" w14:textId="12009E2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0DE480A" w14:textId="7309658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A7E4DE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A80299C" w14:textId="4A88A76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1C90090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AC61ADC" w14:textId="77777777" w:rsidTr="00FF7D35">
        <w:tc>
          <w:tcPr>
            <w:tcW w:w="303" w:type="pct"/>
            <w:vAlign w:val="center"/>
          </w:tcPr>
          <w:p w14:paraId="53262CF6" w14:textId="50C0B41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lastRenderedPageBreak/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</w:tcPr>
          <w:p w14:paraId="7A97AD49" w14:textId="77777777" w:rsidR="00D230B3" w:rsidRPr="007C56FC" w:rsidRDefault="00D230B3" w:rsidP="00EB5955">
            <w:pPr>
              <w:rPr>
                <w:rFonts w:ascii="Times New Roman" w:hAnsi="Times New Roman"/>
                <w:spacing w:val="-12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12"/>
                <w:sz w:val="22"/>
                <w:szCs w:val="22"/>
              </w:rPr>
              <w:t>Ăng ten cần loại 2m VTĐsn (dạng lá lúa)</w:t>
            </w:r>
          </w:p>
        </w:tc>
        <w:tc>
          <w:tcPr>
            <w:tcW w:w="303" w:type="pct"/>
          </w:tcPr>
          <w:p w14:paraId="27DFB425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4C0EB533" w14:textId="3F82166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6B4A437C" w14:textId="2EF0F20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B0BE3B6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22B73BE" w14:textId="186426A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48040375" w14:textId="552B22C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5D058BA0" w14:textId="31C2A0F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8CA5716" w14:textId="5EAD19C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57BB84A" w14:textId="1D1235F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659CBCB" w14:textId="52FB1CD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DEC0D9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3D1B0A5" w14:textId="068EE9F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E72878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2E3EE879" w14:textId="77777777" w:rsidTr="00FF7D35">
        <w:tc>
          <w:tcPr>
            <w:tcW w:w="303" w:type="pct"/>
            <w:vAlign w:val="center"/>
          </w:tcPr>
          <w:p w14:paraId="1D015B71" w14:textId="3E88510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</w:tcPr>
          <w:p w14:paraId="581DB8B8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truyền số liệu máy VRP712/S</w:t>
            </w:r>
          </w:p>
        </w:tc>
        <w:tc>
          <w:tcPr>
            <w:tcW w:w="303" w:type="pct"/>
          </w:tcPr>
          <w:p w14:paraId="07444D4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6256505F" w14:textId="6B09DC9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24563EB4" w14:textId="6C82D17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BB0525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6538A01" w14:textId="123ED2E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5DE21D41" w14:textId="0F2CD67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46893F19" w14:textId="36012A4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A467EEC" w14:textId="26B2D77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D7FD93C" w14:textId="12A6DE8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CBDA0CC" w14:textId="4AE1178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1CE8F5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C5D1522" w14:textId="384FD7B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6A0072BF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12D8773E" w14:textId="77777777" w:rsidTr="00FF7D35">
        <w:tc>
          <w:tcPr>
            <w:tcW w:w="303" w:type="pct"/>
            <w:vAlign w:val="center"/>
          </w:tcPr>
          <w:p w14:paraId="3E6930B1" w14:textId="2D06726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</w:tcPr>
          <w:p w14:paraId="647DBBC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kéo xa UI</w:t>
            </w:r>
          </w:p>
        </w:tc>
        <w:tc>
          <w:tcPr>
            <w:tcW w:w="303" w:type="pct"/>
          </w:tcPr>
          <w:p w14:paraId="4698E9E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73530AE0" w14:textId="56E85B6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53D53526" w14:textId="71AA758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564E3B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A80FFC7" w14:textId="6BFDAF3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41E171C0" w14:textId="7E36EDD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0D5A15B" w14:textId="71A7824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E9BC1EE" w14:textId="083B9A9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86B7ED5" w14:textId="65BFC0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EED9FA3" w14:textId="33A8657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D1201B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6D97B1C" w14:textId="5E48CC1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4054DE14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4C96E39" w14:textId="77777777" w:rsidTr="00FF7D35">
        <w:tc>
          <w:tcPr>
            <w:tcW w:w="303" w:type="pct"/>
            <w:vAlign w:val="center"/>
          </w:tcPr>
          <w:p w14:paraId="15632E10" w14:textId="67775EC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</w:tcPr>
          <w:p w14:paraId="18EAD98E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cao tần 15m máy VRP712/S</w:t>
            </w:r>
          </w:p>
        </w:tc>
        <w:tc>
          <w:tcPr>
            <w:tcW w:w="303" w:type="pct"/>
          </w:tcPr>
          <w:p w14:paraId="04A8E9D7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5F1F9AFF" w14:textId="79527D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5A8A03D3" w14:textId="336CB2C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BC191A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BFE02B2" w14:textId="15C16B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6ABA3BB5" w14:textId="384571A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5916ED1" w14:textId="3D860A3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754F628" w14:textId="7B9FD39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1743924" w14:textId="423EBB2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2C10765" w14:textId="334F98F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245AE6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6411B1B" w14:textId="0FAB89C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3AB9CBB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D634940" w14:textId="77777777" w:rsidTr="00FF7D35">
        <w:tc>
          <w:tcPr>
            <w:tcW w:w="303" w:type="pct"/>
            <w:vAlign w:val="center"/>
          </w:tcPr>
          <w:p w14:paraId="3E963768" w14:textId="456F10C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059" w:type="pct"/>
          </w:tcPr>
          <w:p w14:paraId="23D85B3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máy VRP712/S</w:t>
            </w:r>
          </w:p>
        </w:tc>
        <w:tc>
          <w:tcPr>
            <w:tcW w:w="303" w:type="pct"/>
          </w:tcPr>
          <w:p w14:paraId="3E2F0213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2C6F713D" w14:textId="4851EA3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4A57FEEF" w14:textId="6C12A52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CDC057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FCB977B" w14:textId="2A791D1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107F01F5" w14:textId="035DD25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37AD749" w14:textId="005CED0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AA21011" w14:textId="328DAE1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64F4274" w14:textId="5A420A3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9B533A8" w14:textId="6CC1234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78B93D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0B46B56" w14:textId="48738DD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5486AB3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6D446D1" w14:textId="77777777" w:rsidTr="00FF7D35">
        <w:tc>
          <w:tcPr>
            <w:tcW w:w="303" w:type="pct"/>
            <w:vAlign w:val="center"/>
          </w:tcPr>
          <w:p w14:paraId="74FE0825" w14:textId="3DB47AC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1059" w:type="pct"/>
          </w:tcPr>
          <w:p w14:paraId="508B62DC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áo đựng mặt máy VRP712/S</w:t>
            </w:r>
          </w:p>
        </w:tc>
        <w:tc>
          <w:tcPr>
            <w:tcW w:w="303" w:type="pct"/>
          </w:tcPr>
          <w:p w14:paraId="0E5C6FA9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0B3462CA" w14:textId="5B4F576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73BEA24A" w14:textId="225699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364F8F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3AF7D17" w14:textId="47B87C6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E5E83BD" w14:textId="0B8A017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AF0E632" w14:textId="23FFA61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6BBBB71" w14:textId="4C1D883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B12CF7D" w14:textId="07FE916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BAEEEC4" w14:textId="12EAC07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10A8E8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D0A82CC" w14:textId="52E567D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074896F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5455AC20" w14:textId="77777777" w:rsidTr="00FF7D35">
        <w:tc>
          <w:tcPr>
            <w:tcW w:w="303" w:type="pct"/>
            <w:vAlign w:val="center"/>
          </w:tcPr>
          <w:p w14:paraId="18AD8589" w14:textId="0A53DBC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</w:t>
            </w:r>
          </w:p>
        </w:tc>
        <w:tc>
          <w:tcPr>
            <w:tcW w:w="1059" w:type="pct"/>
          </w:tcPr>
          <w:p w14:paraId="53E8A8CB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dụng cụ cơ công cho máy</w:t>
            </w:r>
          </w:p>
        </w:tc>
        <w:tc>
          <w:tcPr>
            <w:tcW w:w="303" w:type="pct"/>
          </w:tcPr>
          <w:p w14:paraId="1FA04D4A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63C1C5AE" w14:textId="33380B8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BC98E16" w14:textId="6F4B45D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E5CAEB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4A7A2AE" w14:textId="1D10DEA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0E18E540" w14:textId="2B39CB1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C1F7B4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EC9210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04889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9F81505" w14:textId="6331E9D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2D4B1B5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56486C3" w14:textId="0CE4DE8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6C92BC7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3B10D2B5" w14:textId="77777777" w:rsidTr="00FF7D35">
        <w:tc>
          <w:tcPr>
            <w:tcW w:w="303" w:type="pct"/>
            <w:vAlign w:val="center"/>
          </w:tcPr>
          <w:p w14:paraId="75B921C3" w14:textId="2034524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5A51236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03" w:type="pct"/>
          </w:tcPr>
          <w:p w14:paraId="75C7560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7B3BDB79" w14:textId="569C63D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425FB342" w14:textId="35C27B5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C6CC005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30F5FE0" w14:textId="3EF03C8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1FDDE91F" w14:textId="214F7EA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F450E73" w14:textId="73ACF09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748107E" w14:textId="433F6FB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2AD8CE2" w14:textId="2193EED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702B582" w14:textId="1AAB160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DFA1C4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F1BF11C" w14:textId="3079FB0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6DFDC23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1295AE23" w14:textId="77777777" w:rsidTr="00FF7D35">
        <w:tc>
          <w:tcPr>
            <w:tcW w:w="303" w:type="pct"/>
            <w:vAlign w:val="center"/>
          </w:tcPr>
          <w:p w14:paraId="0F70470B" w14:textId="32B88A4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616229F1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C56FC">
              <w:rPr>
                <w:rFonts w:ascii="Times New Roman" w:hAnsi="Times New Roman"/>
                <w:sz w:val="22"/>
                <w:szCs w:val="22"/>
                <w:lang w:val="fr-FR"/>
              </w:rPr>
              <w:t>Tô vít đầu sao T10X75mm</w:t>
            </w:r>
          </w:p>
        </w:tc>
        <w:tc>
          <w:tcPr>
            <w:tcW w:w="303" w:type="pct"/>
          </w:tcPr>
          <w:p w14:paraId="0DEFDE31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462BB6E5" w14:textId="75A7DD4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61458C5" w14:textId="0102310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59E2E6C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067A932" w14:textId="37CE600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63D2B356" w14:textId="03471C6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2536D1B8" w14:textId="6BA3815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31853C3" w14:textId="3E15F6A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7524A77" w14:textId="4C9653B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FF7CEA" w14:textId="19BD844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667F40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D08796C" w14:textId="16896B4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6926DA6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F156679" w14:textId="77777777" w:rsidTr="00FF7D35">
        <w:tc>
          <w:tcPr>
            <w:tcW w:w="303" w:type="pct"/>
            <w:vAlign w:val="center"/>
          </w:tcPr>
          <w:p w14:paraId="13462CD7" w14:textId="49B039F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0632E975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Chìa lục giác 2,5mm, dài 112 mm</w:t>
            </w:r>
          </w:p>
        </w:tc>
        <w:tc>
          <w:tcPr>
            <w:tcW w:w="303" w:type="pct"/>
          </w:tcPr>
          <w:p w14:paraId="6A32ED91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3ED0B921" w14:textId="2F73A25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685AFE94" w14:textId="4C20193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5E55A92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AD04E9B" w14:textId="0D67E76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346479A9" w14:textId="66246B7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D9C0AB6" w14:textId="56ADD41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6539214" w14:textId="1C6B2D1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F17D851" w14:textId="7AA4B97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0D2671B" w14:textId="5871FFD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2CA3BD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365A5EE" w14:textId="28703FC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D9B6F9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336544E1" w14:textId="77777777" w:rsidTr="00FF7D35">
        <w:tc>
          <w:tcPr>
            <w:tcW w:w="303" w:type="pct"/>
            <w:vAlign w:val="center"/>
          </w:tcPr>
          <w:p w14:paraId="03090FCB" w14:textId="6AE8395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0DAF9E7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Chìa lục giác 2m m, dài 100 mm</w:t>
            </w:r>
          </w:p>
        </w:tc>
        <w:tc>
          <w:tcPr>
            <w:tcW w:w="303" w:type="pct"/>
          </w:tcPr>
          <w:p w14:paraId="255DF14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1FFEF3D0" w14:textId="5F21F82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2DC2810" w14:textId="0673F88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2F9BBD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1A6F7C6" w14:textId="02F9D74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5D7C3F45" w14:textId="45C4810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29419D4" w14:textId="5F209A9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6AF92BD" w14:textId="3DDCEA9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89D2366" w14:textId="2F8FE1F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F63B624" w14:textId="1C19C98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F4F799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6F7F389" w14:textId="24548F3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146C7A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1D48897D" w14:textId="77777777" w:rsidTr="00FF7D35">
        <w:tc>
          <w:tcPr>
            <w:tcW w:w="303" w:type="pct"/>
            <w:vAlign w:val="center"/>
          </w:tcPr>
          <w:p w14:paraId="7503F511" w14:textId="692A629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33DD8B0E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Chìa lục giác 1,5m m, dài 90 mm</w:t>
            </w:r>
          </w:p>
        </w:tc>
        <w:tc>
          <w:tcPr>
            <w:tcW w:w="303" w:type="pct"/>
          </w:tcPr>
          <w:p w14:paraId="552C77E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2601586D" w14:textId="1C5FAA8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CAA1036" w14:textId="2A11EB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33CAD7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9D6F9B6" w14:textId="1C8D65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173661EF" w14:textId="7783263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C57C4C0" w14:textId="39369C8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E23B2B1" w14:textId="161831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A8B324D" w14:textId="4FF571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9159381" w14:textId="788AD17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BC8AC6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C8AE506" w14:textId="00939A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7810FD1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1494AD1C" w14:textId="77777777" w:rsidTr="00FF7D35">
        <w:tc>
          <w:tcPr>
            <w:tcW w:w="303" w:type="pct"/>
            <w:vAlign w:val="center"/>
          </w:tcPr>
          <w:p w14:paraId="02CF3B9C" w14:textId="7E14E9E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23</w:t>
            </w:r>
          </w:p>
        </w:tc>
        <w:tc>
          <w:tcPr>
            <w:tcW w:w="1059" w:type="pct"/>
          </w:tcPr>
          <w:p w14:paraId="632E6FD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tài liệu máy</w:t>
            </w:r>
          </w:p>
        </w:tc>
        <w:tc>
          <w:tcPr>
            <w:tcW w:w="303" w:type="pct"/>
          </w:tcPr>
          <w:p w14:paraId="07847BD9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Túi</w:t>
            </w:r>
          </w:p>
        </w:tc>
        <w:tc>
          <w:tcPr>
            <w:tcW w:w="303" w:type="pct"/>
            <w:vAlign w:val="center"/>
          </w:tcPr>
          <w:p w14:paraId="008FF2ED" w14:textId="24F60FA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2D671F54" w14:textId="0C8BDC4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82999F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F041313" w14:textId="7F3B7D1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A5C9192" w14:textId="283AB79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4C498DC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CD1730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A37661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53FB7C" w14:textId="6FA20CC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2E3A54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2497255" w14:textId="36D0D78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16B40E4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514F977" w14:textId="77777777" w:rsidTr="00FF7D35">
        <w:tc>
          <w:tcPr>
            <w:tcW w:w="303" w:type="pct"/>
            <w:vAlign w:val="center"/>
          </w:tcPr>
          <w:p w14:paraId="26C1D38E" w14:textId="2F1CA2C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74DDB3E4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Tài liệu HDSD máy</w:t>
            </w:r>
          </w:p>
        </w:tc>
        <w:tc>
          <w:tcPr>
            <w:tcW w:w="303" w:type="pct"/>
          </w:tcPr>
          <w:p w14:paraId="784B32B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  <w:vAlign w:val="center"/>
          </w:tcPr>
          <w:p w14:paraId="77E50D69" w14:textId="4CED11A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2940763F" w14:textId="6C8EC77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905278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5CA3B50" w14:textId="02B8747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A523AA9" w14:textId="7958426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3FA153FD" w14:textId="16DC960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B1FEEA6" w14:textId="017C412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31312B3" w14:textId="7F1FC95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DC11FF1" w14:textId="37B3EC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4F31BE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D820BA4" w14:textId="0C76EB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41055830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C3FE611" w14:textId="77777777" w:rsidTr="00FF7D35">
        <w:tc>
          <w:tcPr>
            <w:tcW w:w="303" w:type="pct"/>
            <w:vAlign w:val="center"/>
          </w:tcPr>
          <w:p w14:paraId="10B2FD69" w14:textId="6D3B926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3DB05AF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Lí lịch máy</w:t>
            </w:r>
          </w:p>
        </w:tc>
        <w:tc>
          <w:tcPr>
            <w:tcW w:w="303" w:type="pct"/>
          </w:tcPr>
          <w:p w14:paraId="319DB96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  <w:vAlign w:val="center"/>
          </w:tcPr>
          <w:p w14:paraId="0ADF5754" w14:textId="0E34202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3525E4FE" w14:textId="3C861B9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9CEB5F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A26DE4D" w14:textId="3EB5210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202B2490" w14:textId="45C0EDA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32267411" w14:textId="552C930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83F7C28" w14:textId="48613B4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68AC50E" w14:textId="2774D6C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4B6583F" w14:textId="15F319D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3264182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4FFF4B3" w14:textId="2A33284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A5B510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1B68AC54" w14:textId="77777777" w:rsidTr="00FF7D35">
        <w:tc>
          <w:tcPr>
            <w:tcW w:w="303" w:type="pct"/>
            <w:vAlign w:val="center"/>
          </w:tcPr>
          <w:p w14:paraId="0A69C4F7" w14:textId="316F8D7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16B5E058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DVD phần mền truyền số liệu</w:t>
            </w:r>
          </w:p>
        </w:tc>
        <w:tc>
          <w:tcPr>
            <w:tcW w:w="303" w:type="pct"/>
          </w:tcPr>
          <w:p w14:paraId="5A6C54A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08F96058" w14:textId="0A464BF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61F1CE3B" w14:textId="7FDDF65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481AB7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D9BBBA3" w14:textId="4C6DB1F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6A7A3A06" w14:textId="27519CE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E10E1E7" w14:textId="16B7E01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8B74013" w14:textId="5BA2FC5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921D4C5" w14:textId="2A10A55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1EC686D" w14:textId="15A5F8A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56EF5C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CD81835" w14:textId="1B4135E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9256A3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2710980E" w14:textId="77777777" w:rsidTr="00FF7D35">
        <w:tc>
          <w:tcPr>
            <w:tcW w:w="303" w:type="pct"/>
            <w:vAlign w:val="center"/>
          </w:tcPr>
          <w:p w14:paraId="19A7DF05" w14:textId="64EBA90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582387C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DVD phần mền nạp tham số</w:t>
            </w:r>
          </w:p>
        </w:tc>
        <w:tc>
          <w:tcPr>
            <w:tcW w:w="303" w:type="pct"/>
          </w:tcPr>
          <w:p w14:paraId="661BAEC8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4F0D2D49" w14:textId="4D89F6A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478F224F" w14:textId="013FD96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92413E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81C71A3" w14:textId="381ABA6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5640698F" w14:textId="746E994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01E69A5" w14:textId="26D4599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9C7987D" w14:textId="6897E90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931BA11" w14:textId="271B97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3BC116B" w14:textId="24BC689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0F4F74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0BF74F3" w14:textId="6B0455D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BF6686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391A8148" w14:textId="77777777" w:rsidTr="00FF7D35">
        <w:tc>
          <w:tcPr>
            <w:tcW w:w="303" w:type="pct"/>
            <w:vAlign w:val="center"/>
          </w:tcPr>
          <w:p w14:paraId="42A619FE" w14:textId="59450B1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793FF4FE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CD phần mền ĐKX (IP)</w:t>
            </w:r>
          </w:p>
        </w:tc>
        <w:tc>
          <w:tcPr>
            <w:tcW w:w="303" w:type="pct"/>
          </w:tcPr>
          <w:p w14:paraId="25A6BEA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08ED6C7C" w14:textId="38BFD54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76773AB" w14:textId="0982D7D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6CD1772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50976B0" w14:textId="20D1280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471B0498" w14:textId="12F87C8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28C2012" w14:textId="4B57B28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4B73F1D" w14:textId="5CE4A9E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4FCF6A8" w14:textId="3B7D9C5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78F4A91" w14:textId="27695AC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F2C9E1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DB9336A" w14:textId="0FCBA4F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44F654A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58865AC4" w14:textId="77777777" w:rsidTr="00FF7D35">
        <w:tc>
          <w:tcPr>
            <w:tcW w:w="303" w:type="pct"/>
            <w:vAlign w:val="center"/>
          </w:tcPr>
          <w:p w14:paraId="48DE6F3D" w14:textId="4D207C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059" w:type="pct"/>
          </w:tcPr>
          <w:p w14:paraId="185E46F6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Vali máy</w:t>
            </w:r>
          </w:p>
        </w:tc>
        <w:tc>
          <w:tcPr>
            <w:tcW w:w="303" w:type="pct"/>
          </w:tcPr>
          <w:p w14:paraId="73D51000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4FD3B886" w14:textId="7AB8843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085AD582" w14:textId="7BA04EF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FBD9420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6E8566F" w14:textId="27217D3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5A48ACC0" w14:textId="4ACE05A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31182615" w14:textId="78B6EE0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679AF6D" w14:textId="137B354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54B9A21" w14:textId="7E68BF2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06499F0" w14:textId="3DA31BE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E725DA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47EFAB3" w14:textId="3572473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06647FC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2868B9E5" w14:textId="77777777" w:rsidTr="00FF7D35">
        <w:tc>
          <w:tcPr>
            <w:tcW w:w="303" w:type="pct"/>
            <w:vAlign w:val="center"/>
          </w:tcPr>
          <w:p w14:paraId="355505DE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59" w:type="pct"/>
          </w:tcPr>
          <w:p w14:paraId="19CEE85F" w14:textId="77777777" w:rsidR="00D230B3" w:rsidRPr="007C56FC" w:rsidRDefault="00D230B3" w:rsidP="00EB5955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i/>
                <w:sz w:val="22"/>
                <w:szCs w:val="22"/>
              </w:rPr>
              <w:t>Vali ĐKX máy VRP712/S</w:t>
            </w:r>
          </w:p>
        </w:tc>
        <w:tc>
          <w:tcPr>
            <w:tcW w:w="303" w:type="pct"/>
          </w:tcPr>
          <w:p w14:paraId="31B54C5F" w14:textId="0DE47AD5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133F9369" w14:textId="7EC1D1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0906CDC8" w14:textId="500348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51132B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FD2A39D" w14:textId="26600EA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2EDBACC8" w14:textId="4E200D2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3C8039F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E3C933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4E99B8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1012485" w14:textId="3EA5E9F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3E2FA4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5A84837" w14:textId="7E0C625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13E73854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39A91B0" w14:textId="77777777" w:rsidTr="00FF7D35">
        <w:tc>
          <w:tcPr>
            <w:tcW w:w="303" w:type="pct"/>
            <w:vAlign w:val="center"/>
          </w:tcPr>
          <w:p w14:paraId="54B055B0" w14:textId="116F01D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</w:tcPr>
          <w:p w14:paraId="0BD4366E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Điều khiển xa máy VRP712/S</w:t>
            </w:r>
          </w:p>
        </w:tc>
        <w:tc>
          <w:tcPr>
            <w:tcW w:w="303" w:type="pct"/>
          </w:tcPr>
          <w:p w14:paraId="6738C63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081A1FC7" w14:textId="01913DF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6D41D44E" w14:textId="28FFEBE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17AAB5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A0B53B7" w14:textId="41027C4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0F974EAD" w14:textId="1766A34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3AB2095B" w14:textId="4493C57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B1DBEF9" w14:textId="23C7D71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F344B46" w14:textId="61CA2A5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43876BA" w14:textId="14E2AD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52F7D2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9E25615" w14:textId="572DA11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3B0D2D9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5C731F7D" w14:textId="77777777" w:rsidTr="00FF7D35">
        <w:tc>
          <w:tcPr>
            <w:tcW w:w="303" w:type="pct"/>
            <w:vAlign w:val="center"/>
          </w:tcPr>
          <w:p w14:paraId="4B22B0E3" w14:textId="5D0D425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</w:tcPr>
          <w:p w14:paraId="0CE8CE4F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 nip VRS712/S</w:t>
            </w:r>
          </w:p>
        </w:tc>
        <w:tc>
          <w:tcPr>
            <w:tcW w:w="303" w:type="pct"/>
          </w:tcPr>
          <w:p w14:paraId="5A3F5802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4B201E1E" w14:textId="721ED7D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2A303320" w14:textId="7D09BB4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6261E6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F683B37" w14:textId="4B8CCDE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6CB48DDC" w14:textId="73C3796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5B32BCD" w14:textId="70E56EB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5A4537B" w14:textId="5F12D79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C2360C3" w14:textId="740AD8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443F2D4" w14:textId="1A00E37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DC78EA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BB76147" w14:textId="2F224C4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151B896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04EFEA2" w14:textId="77777777" w:rsidTr="00FF7D35">
        <w:tc>
          <w:tcPr>
            <w:tcW w:w="303" w:type="pct"/>
            <w:vAlign w:val="center"/>
          </w:tcPr>
          <w:p w14:paraId="478BEDE7" w14:textId="68E8E48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059" w:type="pct"/>
          </w:tcPr>
          <w:p w14:paraId="5E329B8C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vit M5X20 cho manip</w:t>
            </w:r>
          </w:p>
        </w:tc>
        <w:tc>
          <w:tcPr>
            <w:tcW w:w="303" w:type="pct"/>
          </w:tcPr>
          <w:p w14:paraId="56862186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72C0FF72" w14:textId="05EDD81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7114BC96" w14:textId="7961B19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393B03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3DC1336" w14:textId="7CDE4C8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CD9C14D" w14:textId="772A03B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48D99A23" w14:textId="6E550E6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EFB1198" w14:textId="246268A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0DEEF19" w14:textId="2CD5E29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3878E16" w14:textId="4FE85F1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262D36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4562351" w14:textId="20941B4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79593A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6A2B0227" w14:textId="77777777" w:rsidTr="00FF7D35">
        <w:tc>
          <w:tcPr>
            <w:tcW w:w="303" w:type="pct"/>
            <w:vAlign w:val="center"/>
          </w:tcPr>
          <w:p w14:paraId="0D87D905" w14:textId="79CD953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</w:tcPr>
          <w:p w14:paraId="2F9D5ABA" w14:textId="77777777" w:rsidR="00D230B3" w:rsidRPr="007C56FC" w:rsidRDefault="00D230B3" w:rsidP="00EB5955">
            <w:pPr>
              <w:rPr>
                <w:rFonts w:ascii="Times New Roman" w:hAnsi="Times New Roman"/>
                <w:b/>
                <w:spacing w:val="-8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pacing w:val="-8"/>
                <w:sz w:val="22"/>
                <w:szCs w:val="22"/>
              </w:rPr>
              <w:t>Tổ hợp ống nói tai nghe cầm tay máy</w:t>
            </w:r>
          </w:p>
        </w:tc>
        <w:tc>
          <w:tcPr>
            <w:tcW w:w="303" w:type="pct"/>
          </w:tcPr>
          <w:p w14:paraId="42AE571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35506FDD" w14:textId="3578455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69E04EF1" w14:textId="33E7976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D4175B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34D416C" w14:textId="6A6E20B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35D3AD91" w14:textId="1DEAA79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4B66BA5" w14:textId="3B88F69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54C55DC" w14:textId="3A61230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C86A63F" w14:textId="583312B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4A4AA1B" w14:textId="620FB14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C1ECB3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467BF8B" w14:textId="0F10C6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B2C364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6C6589DD" w14:textId="77777777" w:rsidTr="00FF7D35">
        <w:tc>
          <w:tcPr>
            <w:tcW w:w="303" w:type="pct"/>
            <w:vAlign w:val="center"/>
          </w:tcPr>
          <w:p w14:paraId="4F99AAC2" w14:textId="5C4F6AB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</w:tcPr>
          <w:p w14:paraId="5538B356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Đế nạp ắc quy điều khiển xa</w:t>
            </w:r>
          </w:p>
        </w:tc>
        <w:tc>
          <w:tcPr>
            <w:tcW w:w="303" w:type="pct"/>
          </w:tcPr>
          <w:p w14:paraId="7B44C26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7E3EE26" w14:textId="2FFDD35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1E33E8C5" w14:textId="56A7E2E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875938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1AA54B9" w14:textId="7032030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5E812881" w14:textId="49ABDC3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BFBBAE7" w14:textId="25067B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33DE1D3" w14:textId="23EBB83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80D0E15" w14:textId="1068EA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7E1F878" w14:textId="7649DF8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306005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846EC68" w14:textId="0B10E37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33E8287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7909B77" w14:textId="77777777" w:rsidTr="00FF7D35">
        <w:tc>
          <w:tcPr>
            <w:tcW w:w="303" w:type="pct"/>
            <w:vAlign w:val="center"/>
          </w:tcPr>
          <w:p w14:paraId="0E66D04F" w14:textId="4A55725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</w:tcPr>
          <w:p w14:paraId="19522544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AC vào</w:t>
            </w:r>
          </w:p>
        </w:tc>
        <w:tc>
          <w:tcPr>
            <w:tcW w:w="303" w:type="pct"/>
          </w:tcPr>
          <w:p w14:paraId="7F6C6EE0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DE68B05" w14:textId="3030E12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10704491" w14:textId="01B93A6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E032AFE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A953495" w14:textId="190C5EF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690EF797" w14:textId="0AA4261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E3D5649" w14:textId="6D9E2EF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2242715" w14:textId="5CC0DAF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FFC0E26" w14:textId="04AF865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3B78026" w14:textId="5FF8D41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1BC226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981634C" w14:textId="67EDCAE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3CB4130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E292435" w14:textId="77777777" w:rsidTr="00FF7D35">
        <w:tc>
          <w:tcPr>
            <w:tcW w:w="303" w:type="pct"/>
            <w:vAlign w:val="center"/>
          </w:tcPr>
          <w:p w14:paraId="11A8F395" w14:textId="58504C2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</w:tcPr>
          <w:p w14:paraId="19955C52" w14:textId="2EEEA0B0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Cáp DC </w:t>
            </w:r>
            <w:r>
              <w:rPr>
                <w:rFonts w:ascii="Times New Roman" w:hAnsi="Times New Roman"/>
                <w:sz w:val="22"/>
                <w:szCs w:val="22"/>
              </w:rPr>
              <w:t>vào</w:t>
            </w:r>
          </w:p>
        </w:tc>
        <w:tc>
          <w:tcPr>
            <w:tcW w:w="303" w:type="pct"/>
          </w:tcPr>
          <w:p w14:paraId="12036A51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8126591" w14:textId="7E24068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64CF31BB" w14:textId="3A030E0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B3CCC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BC36261" w14:textId="4FF608B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51A201B9" w14:textId="2CB8EBE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F28F1EB" w14:textId="4746230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0D5AACC" w14:textId="39AD453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0063990" w14:textId="687DB59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9DB210E" w14:textId="2BE7FA2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68FE47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93C5C8E" w14:textId="7D739F8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BB79DA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9637B4B" w14:textId="77777777" w:rsidTr="00FF7D35">
        <w:tc>
          <w:tcPr>
            <w:tcW w:w="303" w:type="pct"/>
            <w:vAlign w:val="center"/>
          </w:tcPr>
          <w:p w14:paraId="2E86B16B" w14:textId="61B8E33D" w:rsidR="00D230B3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</w:tcPr>
          <w:p w14:paraId="0051260C" w14:textId="7A07FFEB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DC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ra</w:t>
            </w:r>
          </w:p>
        </w:tc>
        <w:tc>
          <w:tcPr>
            <w:tcW w:w="303" w:type="pct"/>
          </w:tcPr>
          <w:p w14:paraId="442D5B79" w14:textId="3AA3F14E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B1B04E1" w14:textId="1F2C337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7696FE62" w14:textId="223E501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9A9DCD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48A7CBA" w14:textId="6E57054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6FDFA3C4" w14:textId="1B72382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19A78E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E1C587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07B538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6414582" w14:textId="60FEAC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114345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F27C1B8" w14:textId="2535C1D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433F95D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2779C4EB" w14:textId="77777777" w:rsidTr="00FF7D35">
        <w:tc>
          <w:tcPr>
            <w:tcW w:w="303" w:type="pct"/>
            <w:vAlign w:val="center"/>
          </w:tcPr>
          <w:p w14:paraId="1B5ED2CF" w14:textId="4F5F319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</w:tcPr>
          <w:p w14:paraId="1FCA029A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điều khiển xa</w:t>
            </w:r>
          </w:p>
        </w:tc>
        <w:tc>
          <w:tcPr>
            <w:tcW w:w="303" w:type="pct"/>
          </w:tcPr>
          <w:p w14:paraId="23D298A7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136F5D0" w14:textId="18B59B1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52" w:type="pct"/>
          </w:tcPr>
          <w:p w14:paraId="148120C7" w14:textId="4B92F3D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8D3419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B873843" w14:textId="4F6B04B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02" w:type="pct"/>
          </w:tcPr>
          <w:p w14:paraId="2D861AFD" w14:textId="57A1705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CC61BAD" w14:textId="43DB2CB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720856E" w14:textId="3959C4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5AB8EAD" w14:textId="68B9C2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18D41C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404" w:type="pct"/>
            <w:vAlign w:val="center"/>
          </w:tcPr>
          <w:p w14:paraId="6321AC09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DD1C451" w14:textId="3BDE19A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505" w:type="pct"/>
          </w:tcPr>
          <w:p w14:paraId="1365123F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F7BCCA2" w14:textId="77777777" w:rsidTr="00FF7D35">
        <w:tc>
          <w:tcPr>
            <w:tcW w:w="303" w:type="pct"/>
            <w:vAlign w:val="center"/>
          </w:tcPr>
          <w:p w14:paraId="05843089" w14:textId="0030322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59" w:type="pct"/>
          </w:tcPr>
          <w:p w14:paraId="3B469DFC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áo máy ĐKX máy VRP712/S</w:t>
            </w:r>
          </w:p>
        </w:tc>
        <w:tc>
          <w:tcPr>
            <w:tcW w:w="303" w:type="pct"/>
          </w:tcPr>
          <w:p w14:paraId="1F27987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4D104DB1" w14:textId="7B16D5C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058157F2" w14:textId="5FA08FF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E178DD2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8A87FE3" w14:textId="004FF14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33F160E" w14:textId="15E7B0C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563E1B2F" w14:textId="377EE87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7A5BCE8" w14:textId="00E3A00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C4CDA2A" w14:textId="4A502D3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B5A347B" w14:textId="75F29B8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E9C278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7A44B05" w14:textId="77458CF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  <w:vAlign w:val="center"/>
          </w:tcPr>
          <w:p w14:paraId="64DEB969" w14:textId="423CDFF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D230B3" w:rsidRPr="007C56FC" w14:paraId="3FC715B6" w14:textId="77777777" w:rsidTr="00FF7D35">
        <w:tc>
          <w:tcPr>
            <w:tcW w:w="303" w:type="pct"/>
            <w:vAlign w:val="center"/>
          </w:tcPr>
          <w:p w14:paraId="5B66345F" w14:textId="4B9BC11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59" w:type="pct"/>
          </w:tcPr>
          <w:p w14:paraId="7AF41253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dụng cụ cơ công cho ĐKX</w:t>
            </w:r>
          </w:p>
        </w:tc>
        <w:tc>
          <w:tcPr>
            <w:tcW w:w="303" w:type="pct"/>
          </w:tcPr>
          <w:p w14:paraId="006FF6F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6262ECB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081F6FF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17FD80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864E10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118C47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E36190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C6A9E1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13FFCC9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ED1893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789761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F84474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30AEDFA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13ECE12" w14:textId="77777777" w:rsidTr="00FF7D35">
        <w:tc>
          <w:tcPr>
            <w:tcW w:w="303" w:type="pct"/>
            <w:vAlign w:val="center"/>
          </w:tcPr>
          <w:p w14:paraId="5398AD40" w14:textId="4D955A6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233B4AB1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Tô vít 4 cạnh F5x100</w:t>
            </w:r>
          </w:p>
        </w:tc>
        <w:tc>
          <w:tcPr>
            <w:tcW w:w="303" w:type="pct"/>
          </w:tcPr>
          <w:p w14:paraId="34AD24F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171030E" w14:textId="42BA41D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178F27AD" w14:textId="2DC0A87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9F1C76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B7C878C" w14:textId="01879C0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7368F5B9" w14:textId="4A78510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CA7C1C1" w14:textId="6131B6D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AC0D337" w14:textId="7DA5EAE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273D77A" w14:textId="1AA9C2E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11E056A" w14:textId="27C4CC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7C27FC9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BAD2F6B" w14:textId="43DBBE1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E00D6D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36E0514C" w14:textId="77777777" w:rsidTr="00FF7D35">
        <w:tc>
          <w:tcPr>
            <w:tcW w:w="303" w:type="pct"/>
            <w:vAlign w:val="center"/>
          </w:tcPr>
          <w:p w14:paraId="11746BD2" w14:textId="6617946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3A5924B1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Tô vít 2 cạnh F5x100</w:t>
            </w:r>
          </w:p>
        </w:tc>
        <w:tc>
          <w:tcPr>
            <w:tcW w:w="303" w:type="pct"/>
          </w:tcPr>
          <w:p w14:paraId="08E16622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4A17D2EF" w14:textId="184C0FA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0F03F797" w14:textId="530AAE1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63E0A6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5214A16" w14:textId="3D0554C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59240AD4" w14:textId="1093470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6C042E0" w14:textId="32AA556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8D27FBE" w14:textId="60803CD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E7B52DF" w14:textId="4B3F8FE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C270D5A" w14:textId="2542FE9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138157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F9BE23A" w14:textId="162ECF0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0A4291C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23098D6B" w14:textId="77777777" w:rsidTr="00FF7D35">
        <w:tc>
          <w:tcPr>
            <w:tcW w:w="303" w:type="pct"/>
            <w:vAlign w:val="center"/>
          </w:tcPr>
          <w:p w14:paraId="569B92B2" w14:textId="49AA3F7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59" w:type="pct"/>
          </w:tcPr>
          <w:p w14:paraId="2957987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C56FC">
              <w:rPr>
                <w:rFonts w:ascii="Times New Roman" w:hAnsi="Times New Roman"/>
                <w:sz w:val="22"/>
                <w:szCs w:val="22"/>
                <w:lang w:val="fr-FR"/>
              </w:rPr>
              <w:t>Va li điều khiển xa</w:t>
            </w:r>
          </w:p>
        </w:tc>
        <w:tc>
          <w:tcPr>
            <w:tcW w:w="303" w:type="pct"/>
          </w:tcPr>
          <w:p w14:paraId="208028D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FAB1791" w14:textId="69B5565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11B40B9E" w14:textId="5BC6C88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32E5C4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496EC41" w14:textId="29DD6AA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0CF25900" w14:textId="2E51995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84D113E" w14:textId="1E3BCFE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F9B52DC" w14:textId="3C40D51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4C6ABE0" w14:textId="4B9C0A3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4BC5DB5" w14:textId="23C9A6E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963BE7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28EFA01" w14:textId="0A150C9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3219CE3B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518E032" w14:textId="77777777" w:rsidTr="00FF7D35">
        <w:tc>
          <w:tcPr>
            <w:tcW w:w="303" w:type="pct"/>
            <w:vAlign w:val="center"/>
          </w:tcPr>
          <w:p w14:paraId="4E6F3EEF" w14:textId="660BF9DE" w:rsidR="00D230B3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13 </w:t>
            </w:r>
          </w:p>
        </w:tc>
        <w:tc>
          <w:tcPr>
            <w:tcW w:w="1059" w:type="pct"/>
          </w:tcPr>
          <w:p w14:paraId="1CCE2ECB" w14:textId="08B2334C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Hòm gỗ</w:t>
            </w:r>
          </w:p>
        </w:tc>
        <w:tc>
          <w:tcPr>
            <w:tcW w:w="303" w:type="pct"/>
          </w:tcPr>
          <w:p w14:paraId="2CE5DEAA" w14:textId="1148E6C8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99BED16" w14:textId="790FC5B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3DE329DA" w14:textId="7406F69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EC96743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F8B51BB" w14:textId="06AEB80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3ECB24FC" w14:textId="77D5D3D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256BE4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4CE5E65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C080FC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C52ED68" w14:textId="2431B40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46AA8F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AE1D5A3" w14:textId="21D4E8D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4CDC55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4188CA8" w14:textId="77777777" w:rsidTr="00FF7D35">
        <w:tc>
          <w:tcPr>
            <w:tcW w:w="303" w:type="pct"/>
            <w:vAlign w:val="center"/>
          </w:tcPr>
          <w:p w14:paraId="40830F7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59" w:type="pct"/>
          </w:tcPr>
          <w:p w14:paraId="7EF65BDE" w14:textId="77777777" w:rsidR="00D230B3" w:rsidRPr="007C56FC" w:rsidRDefault="00D230B3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HÒM SỐ 2 – Phụ kiện</w:t>
            </w:r>
          </w:p>
        </w:tc>
        <w:tc>
          <w:tcPr>
            <w:tcW w:w="303" w:type="pct"/>
          </w:tcPr>
          <w:p w14:paraId="4C2F4098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4BCDE541" w14:textId="301C7C4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34E0C6E1" w14:textId="4A3011F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E3A7E8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514E440" w14:textId="339F884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5D85319B" w14:textId="18A5C82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9CCF6A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71F3B5D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435185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3F33B8A" w14:textId="4071F87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C74DF">
              <w:rPr>
                <w:rFonts w:ascii="Times New Roman" w:hAnsi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53FDBB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DC2F34" w14:textId="0F5D323D" w:rsidR="00D230B3" w:rsidRPr="00906BA8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906BA8">
              <w:rPr>
                <w:rFonts w:ascii="Times New Roman" w:hAnsi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130BBB2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77AB314" w14:textId="77777777" w:rsidTr="00FF7D35">
        <w:tc>
          <w:tcPr>
            <w:tcW w:w="303" w:type="pct"/>
            <w:vAlign w:val="center"/>
          </w:tcPr>
          <w:p w14:paraId="7CD8E4AA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</w:tcPr>
          <w:p w14:paraId="27C95395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Giá máy VRP712/S</w:t>
            </w:r>
          </w:p>
        </w:tc>
        <w:tc>
          <w:tcPr>
            <w:tcW w:w="303" w:type="pct"/>
          </w:tcPr>
          <w:p w14:paraId="71983E7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78A2268F" w14:textId="6C2BEDF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7FAE448A" w14:textId="312E39A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B88676E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AF4C633" w14:textId="0C64C79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3B6440D5" w14:textId="1149E95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0180EF6" w14:textId="00801CE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602B635" w14:textId="0F530F5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114C3A1" w14:textId="63E97C5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4A1D00F" w14:textId="6470139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EB7776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F6BE3AF" w14:textId="3AAC4898" w:rsidR="00D230B3" w:rsidRPr="00906BA8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  <w:vAlign w:val="center"/>
          </w:tcPr>
          <w:p w14:paraId="190A9ECC" w14:textId="7868339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A0AC750" w14:textId="77777777" w:rsidTr="00FF7D35">
        <w:tc>
          <w:tcPr>
            <w:tcW w:w="303" w:type="pct"/>
            <w:vAlign w:val="center"/>
          </w:tcPr>
          <w:p w14:paraId="4934DE3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</w:tcPr>
          <w:p w14:paraId="0C3E60B8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Ăng ten sóng chạy máy VRP712/S</w:t>
            </w:r>
          </w:p>
        </w:tc>
        <w:tc>
          <w:tcPr>
            <w:tcW w:w="303" w:type="pct"/>
          </w:tcPr>
          <w:p w14:paraId="501119C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3B17DF0F" w14:textId="77C504D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DD51985" w14:textId="556583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340B95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5131706" w14:textId="34B7404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3867018B" w14:textId="752A9A2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2B30C75" w14:textId="4F3D6B9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9F1D1FA" w14:textId="603AEA5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D1125C2" w14:textId="4DE1886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5E25752" w14:textId="05F45F5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73CC87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1E28739" w14:textId="0AFB647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  <w:vAlign w:val="center"/>
          </w:tcPr>
          <w:p w14:paraId="6A6A45F5" w14:textId="5090E9A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6E1E27E" w14:textId="77777777" w:rsidTr="00FF7D35">
        <w:tc>
          <w:tcPr>
            <w:tcW w:w="303" w:type="pct"/>
            <w:vAlign w:val="center"/>
          </w:tcPr>
          <w:p w14:paraId="5A8D037B" w14:textId="6495268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6ECB6118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Ăng ten sóng chạy</w:t>
            </w:r>
          </w:p>
        </w:tc>
        <w:tc>
          <w:tcPr>
            <w:tcW w:w="303" w:type="pct"/>
          </w:tcPr>
          <w:p w14:paraId="0B58C6A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67C92ADD" w14:textId="2505234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2B7E3D59" w14:textId="327266D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50449B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08D994C" w14:textId="219E5B3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433ED6F2" w14:textId="531DC4A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5CC8CFB0" w14:textId="7A2D91C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ED4819C" w14:textId="7C7045A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97CFC03" w14:textId="0254709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DCDDBA" w14:textId="1F8634F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632EBD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A8F0EBF" w14:textId="7AABA41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  <w:vAlign w:val="center"/>
          </w:tcPr>
          <w:p w14:paraId="7D35754C" w14:textId="62614B0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33F545E" w14:textId="77777777" w:rsidTr="00FF7D35">
        <w:tc>
          <w:tcPr>
            <w:tcW w:w="303" w:type="pct"/>
            <w:vAlign w:val="center"/>
          </w:tcPr>
          <w:p w14:paraId="22BAB53F" w14:textId="6CFB543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6FC7F193" w14:textId="4AE7ECCB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Cọc cao 1.5m (cọc đỡ dây)</w:t>
            </w:r>
          </w:p>
        </w:tc>
        <w:tc>
          <w:tcPr>
            <w:tcW w:w="303" w:type="pct"/>
          </w:tcPr>
          <w:p w14:paraId="648B7D60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655B825" w14:textId="0704787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2" w:type="pct"/>
          </w:tcPr>
          <w:p w14:paraId="31864F57" w14:textId="69E03FC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89E85AA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47A820E" w14:textId="6C87F20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02" w:type="pct"/>
          </w:tcPr>
          <w:p w14:paraId="2ADC2EE0" w14:textId="365BE61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BFF0E68" w14:textId="373DEB0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2D88D1C" w14:textId="1535425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8AA6981" w14:textId="413E7C5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C9E36C8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404" w:type="pct"/>
            <w:vAlign w:val="center"/>
          </w:tcPr>
          <w:p w14:paraId="4CA863FB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3107F67" w14:textId="6F9313B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505" w:type="pct"/>
          </w:tcPr>
          <w:p w14:paraId="5AF48FD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1F95DA27" w14:textId="77777777" w:rsidTr="00FF7D35">
        <w:tc>
          <w:tcPr>
            <w:tcW w:w="303" w:type="pct"/>
            <w:vAlign w:val="center"/>
          </w:tcPr>
          <w:p w14:paraId="5F948080" w14:textId="01991E4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5F128D22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Cọc níu dài 15cm (cọc níu dây)</w:t>
            </w:r>
          </w:p>
        </w:tc>
        <w:tc>
          <w:tcPr>
            <w:tcW w:w="303" w:type="pct"/>
          </w:tcPr>
          <w:p w14:paraId="65BD3B00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278D4D30" w14:textId="7E4050F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52" w:type="pct"/>
            <w:vAlign w:val="center"/>
          </w:tcPr>
          <w:p w14:paraId="72D6EA46" w14:textId="5AFC019F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9E6765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956CBA2" w14:textId="2579AB8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202" w:type="pct"/>
            <w:vAlign w:val="center"/>
          </w:tcPr>
          <w:p w14:paraId="71CEF27F" w14:textId="47B59DA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2B39DA83" w14:textId="37051EE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580AE7A" w14:textId="0DEF791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4B264D3" w14:textId="5D6F327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AD2B8B7" w14:textId="1A53CC8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404" w:type="pct"/>
            <w:vAlign w:val="center"/>
          </w:tcPr>
          <w:p w14:paraId="2104F19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5B4EEAB" w14:textId="1BDAA87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505" w:type="pct"/>
            <w:vAlign w:val="center"/>
          </w:tcPr>
          <w:p w14:paraId="1934F489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823DC2B" w14:textId="77777777" w:rsidTr="00FF7D35">
        <w:tc>
          <w:tcPr>
            <w:tcW w:w="303" w:type="pct"/>
            <w:vAlign w:val="center"/>
          </w:tcPr>
          <w:p w14:paraId="52DECE5A" w14:textId="6CB9627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489F37C6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Búa tạ</w:t>
            </w:r>
          </w:p>
        </w:tc>
        <w:tc>
          <w:tcPr>
            <w:tcW w:w="303" w:type="pct"/>
          </w:tcPr>
          <w:p w14:paraId="1F2B820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6328B50A" w14:textId="4520286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2BB620B1" w14:textId="10D7176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510FAE6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775FFCD" w14:textId="38A362B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04E348CC" w14:textId="6F0FD50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E6C6E30" w14:textId="31E514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0CBE421" w14:textId="3E6B353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8FBA4C5" w14:textId="5A7E681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ED1128" w14:textId="59A0262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59B7DB1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D5DA81F" w14:textId="6FE4E36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0D079D2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17942CAF" w14:textId="77777777" w:rsidTr="00FF7D35">
        <w:tc>
          <w:tcPr>
            <w:tcW w:w="303" w:type="pct"/>
            <w:vAlign w:val="center"/>
          </w:tcPr>
          <w:p w14:paraId="12C24E04" w14:textId="727AC76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4337B49D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đựng ăngten và phụ kiện</w:t>
            </w:r>
          </w:p>
        </w:tc>
        <w:tc>
          <w:tcPr>
            <w:tcW w:w="303" w:type="pct"/>
          </w:tcPr>
          <w:p w14:paraId="4B18B79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0E48CDF1" w14:textId="11F8160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A114A1B" w14:textId="26AA118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454A016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D8E4142" w14:textId="3BE1E89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356A75F1" w14:textId="64A46AE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503B66C8" w14:textId="54293F6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1E2E465" w14:textId="2422552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860B315" w14:textId="3C58578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0C315E7" w14:textId="61600CC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72C20A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2EC6E92" w14:textId="3CD6EB6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135AA5B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5A87A033" w14:textId="77777777" w:rsidTr="00FF7D35">
        <w:tc>
          <w:tcPr>
            <w:tcW w:w="303" w:type="pct"/>
            <w:vAlign w:val="center"/>
          </w:tcPr>
          <w:p w14:paraId="2A82E8D4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</w:tcPr>
          <w:p w14:paraId="7B2AC9C7" w14:textId="53376BDB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n</w:t>
            </w:r>
            <w:r>
              <w:rPr>
                <w:rFonts w:ascii="Times New Roman" w:hAnsi="Times New Roman"/>
                <w:sz w:val="22"/>
                <w:szCs w:val="22"/>
              </w:rPr>
              <w:t>ắn</w:t>
            </w:r>
            <w:r w:rsidRPr="007C56FC">
              <w:rPr>
                <w:rFonts w:ascii="Times New Roman" w:hAnsi="Times New Roman"/>
                <w:sz w:val="22"/>
                <w:szCs w:val="22"/>
              </w:rPr>
              <w:t>, nạp điện VRP712-NN</w:t>
            </w:r>
          </w:p>
        </w:tc>
        <w:tc>
          <w:tcPr>
            <w:tcW w:w="303" w:type="pct"/>
          </w:tcPr>
          <w:p w14:paraId="338BE369" w14:textId="4E6E62CD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18A00066" w14:textId="02AE007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4D3C06F2" w14:textId="656E4D1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2E34D1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511BA75" w14:textId="6194F69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042AF672" w14:textId="2AC56A2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F3D2204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74EF2E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AC98712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04FA0C0" w14:textId="010CF86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9D685B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5D5B95F" w14:textId="69A2A0C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335303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67C34371" w14:textId="77777777" w:rsidTr="00FF7D35">
        <w:tc>
          <w:tcPr>
            <w:tcW w:w="303" w:type="pct"/>
          </w:tcPr>
          <w:p w14:paraId="100DD251" w14:textId="3DAFADB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7D4A388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AC in</w:t>
            </w:r>
          </w:p>
        </w:tc>
        <w:tc>
          <w:tcPr>
            <w:tcW w:w="303" w:type="pct"/>
          </w:tcPr>
          <w:p w14:paraId="236686DB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2F5038E1" w14:textId="026B5F6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33A2E7DB" w14:textId="5390534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BA5876A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848B297" w14:textId="723C2A0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47F836D4" w14:textId="0925F5C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85C330B" w14:textId="14E85712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41EE02D" w14:textId="1F5EDA4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F8AD425" w14:textId="3C80418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BF97951" w14:textId="35DB622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CAFE527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2F6E303" w14:textId="3C50514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46F9567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AAF0DDA" w14:textId="77777777" w:rsidTr="00FF7D35">
        <w:tc>
          <w:tcPr>
            <w:tcW w:w="303" w:type="pct"/>
          </w:tcPr>
          <w:p w14:paraId="48FF3AA4" w14:textId="0D69252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02797156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DC in</w:t>
            </w:r>
          </w:p>
        </w:tc>
        <w:tc>
          <w:tcPr>
            <w:tcW w:w="303" w:type="pct"/>
          </w:tcPr>
          <w:p w14:paraId="07FD95DC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266AD372" w14:textId="3E6E355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6B3E8190" w14:textId="62D7C88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7FD550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CB2E7F3" w14:textId="295B014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66790DEC" w14:textId="234C198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4D17FCDC" w14:textId="281AEA1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C4C73DE" w14:textId="14F2224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C05CD5D" w14:textId="3061046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5A427B9" w14:textId="00A3DFD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594D43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99E7DC1" w14:textId="29CEB63D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04B0FEF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67BABCE" w14:textId="77777777" w:rsidTr="00FF7D35">
        <w:tc>
          <w:tcPr>
            <w:tcW w:w="303" w:type="pct"/>
          </w:tcPr>
          <w:p w14:paraId="28B34FB8" w14:textId="4C05488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0206128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03" w:type="pct"/>
          </w:tcPr>
          <w:p w14:paraId="3E006502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302FD386" w14:textId="6229540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35D28556" w14:textId="0B348E9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851FCEC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C60CAEB" w14:textId="43F8F04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18556367" w14:textId="402731F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ED32B94" w14:textId="529A987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63B9958" w14:textId="53B49A9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77690DF" w14:textId="2B9379C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AA094EC" w14:textId="31FFF5F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7D7E20B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ABAC800" w14:textId="438C75D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1A97A40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065D0D7" w14:textId="77777777" w:rsidTr="00FF7D35">
        <w:tc>
          <w:tcPr>
            <w:tcW w:w="303" w:type="pct"/>
          </w:tcPr>
          <w:p w14:paraId="25B833F2" w14:textId="4DA623E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</w:tcPr>
          <w:p w14:paraId="26AD959F" w14:textId="1AB4EE50" w:rsidR="00D230B3" w:rsidRPr="009F26BE" w:rsidRDefault="00D230B3" w:rsidP="00EB5955">
            <w:pPr>
              <w:rPr>
                <w:rFonts w:ascii="Times New Roman" w:hAnsi="Times New Roman"/>
                <w:sz w:val="18"/>
                <w:szCs w:val="18"/>
              </w:rPr>
            </w:pPr>
            <w:r w:rsidRPr="009F26BE">
              <w:rPr>
                <w:rFonts w:ascii="Times New Roman" w:hAnsi="Times New Roman"/>
                <w:sz w:val="18"/>
                <w:szCs w:val="18"/>
              </w:rPr>
              <w:t>Bộ máy phát điện quay tay R712</w:t>
            </w:r>
          </w:p>
        </w:tc>
        <w:tc>
          <w:tcPr>
            <w:tcW w:w="303" w:type="pct"/>
          </w:tcPr>
          <w:p w14:paraId="6C51ABE8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143CD77F" w14:textId="5A45DD7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7D23F27B" w14:textId="7A4E8BB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71A669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ADED69E" w14:textId="3AFD2DD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51DC5FD6" w14:textId="1DD44FE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E557913" w14:textId="3352C19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01289B3" w14:textId="460B1C8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239498E" w14:textId="45EA3BF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C7A8E6" w14:textId="17D3DC5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8A75EA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7E6804F" w14:textId="35B9492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60D54285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5738A20A" w14:textId="77777777" w:rsidTr="00FF7D35">
        <w:tc>
          <w:tcPr>
            <w:tcW w:w="303" w:type="pct"/>
          </w:tcPr>
          <w:p w14:paraId="0D09B0DC" w14:textId="3A2F571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47D29900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DC out</w:t>
            </w:r>
          </w:p>
        </w:tc>
        <w:tc>
          <w:tcPr>
            <w:tcW w:w="303" w:type="pct"/>
          </w:tcPr>
          <w:p w14:paraId="75446DDD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5D37A175" w14:textId="3E06AC33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3A39EE2E" w14:textId="325213E4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B732B08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C46C751" w14:textId="03ED222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2596077" w14:textId="3B42C805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9D6A0C0" w14:textId="4DE14C5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9E1D8C3" w14:textId="3A78F87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845AA14" w14:textId="08DA519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39A70B2" w14:textId="7D48E53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6E235A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F3225F4" w14:textId="708E5AE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41E7085D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E29C5C1" w14:textId="77777777" w:rsidTr="00FF7D35">
        <w:tc>
          <w:tcPr>
            <w:tcW w:w="303" w:type="pct"/>
          </w:tcPr>
          <w:p w14:paraId="32AD33B3" w14:textId="69E365A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</w:tcPr>
          <w:p w14:paraId="39A51A3E" w14:textId="77777777" w:rsidR="00D230B3" w:rsidRPr="009F26BE" w:rsidRDefault="00D230B3" w:rsidP="00EB5955">
            <w:pPr>
              <w:rPr>
                <w:rFonts w:ascii="Times New Roman" w:hAnsi="Times New Roman"/>
                <w:sz w:val="20"/>
                <w:szCs w:val="20"/>
              </w:rPr>
            </w:pPr>
            <w:r w:rsidRPr="009F26BE">
              <w:rPr>
                <w:rFonts w:ascii="Times New Roman" w:hAnsi="Times New Roman"/>
                <w:sz w:val="20"/>
                <w:szCs w:val="20"/>
              </w:rPr>
              <w:t>Ghế ngồi máy phát điện quay tay</w:t>
            </w:r>
          </w:p>
        </w:tc>
        <w:tc>
          <w:tcPr>
            <w:tcW w:w="303" w:type="pct"/>
          </w:tcPr>
          <w:p w14:paraId="0DEC898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4665B592" w14:textId="70E1352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46F38997" w14:textId="11D1DEC8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7F240BF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3AA9F86" w14:textId="29C9187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3B6C419" w14:textId="22BB69F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458DECF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0C99421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0449740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26B1D08" w14:textId="0ADCF2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4245B13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6AD90FC" w14:textId="594E688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4B9FD7E2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6A25B1D7" w14:textId="77777777" w:rsidTr="00FF7D35">
        <w:tc>
          <w:tcPr>
            <w:tcW w:w="303" w:type="pct"/>
          </w:tcPr>
          <w:p w14:paraId="33944FFC" w14:textId="0CF2293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-</w:t>
            </w:r>
          </w:p>
        </w:tc>
        <w:tc>
          <w:tcPr>
            <w:tcW w:w="1059" w:type="pct"/>
          </w:tcPr>
          <w:p w14:paraId="5BCD4C57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Cụm chân ghế</w:t>
            </w:r>
          </w:p>
        </w:tc>
        <w:tc>
          <w:tcPr>
            <w:tcW w:w="303" w:type="pct"/>
          </w:tcPr>
          <w:p w14:paraId="6DF67E9E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24646B83" w14:textId="3928D6D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3B7D3AA9" w14:textId="3B5C670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E40367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076619A" w14:textId="24F7459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288B19C7" w14:textId="3D345D49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B68B00C" w14:textId="4E3E87A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A36A482" w14:textId="2208FF8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D51FBA6" w14:textId="573B892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D2FE2D9" w14:textId="12B236E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11E8CFA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C132D42" w14:textId="59F193B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36BC2008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F79A648" w14:textId="77777777" w:rsidTr="00FF7D35">
        <w:tc>
          <w:tcPr>
            <w:tcW w:w="303" w:type="pct"/>
          </w:tcPr>
          <w:p w14:paraId="43246444" w14:textId="7A79D4A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66275267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Quay đeo trái</w:t>
            </w:r>
          </w:p>
        </w:tc>
        <w:tc>
          <w:tcPr>
            <w:tcW w:w="303" w:type="pct"/>
          </w:tcPr>
          <w:p w14:paraId="0D91211F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13B064BA" w14:textId="3114988D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7114EB77" w14:textId="62E9AFF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9A2167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60038EC" w14:textId="1FE2DD3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21947AAC" w14:textId="5D4E535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5832D028" w14:textId="7E126BC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06866CC" w14:textId="07846B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03C78E7" w14:textId="4FE7B7D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AF6F2C3" w14:textId="6F178BD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0ECBE933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FBE1282" w14:textId="755C500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9D8DBE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0D60B3CD" w14:textId="77777777" w:rsidTr="00FF7D35">
        <w:tc>
          <w:tcPr>
            <w:tcW w:w="303" w:type="pct"/>
          </w:tcPr>
          <w:p w14:paraId="48ECDED0" w14:textId="67D9F80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E2AF0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422CB66B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Quay đeo phải</w:t>
            </w:r>
          </w:p>
        </w:tc>
        <w:tc>
          <w:tcPr>
            <w:tcW w:w="303" w:type="pct"/>
          </w:tcPr>
          <w:p w14:paraId="485EED1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7CB9F9AB" w14:textId="26C7C19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05AC1A6C" w14:textId="3A0F8B1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67E5A1B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853927B" w14:textId="07D11A92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292735E7" w14:textId="7BF50EAE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604BA1C1" w14:textId="38C90A1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08943DA" w14:textId="413211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CFCDAC3" w14:textId="23BDBE16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B613924" w14:textId="737D34A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BD9ECCC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25E3C55" w14:textId="255A8228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143D43DA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563FD2CE" w14:textId="77777777" w:rsidTr="00FF7D35">
        <w:tc>
          <w:tcPr>
            <w:tcW w:w="303" w:type="pct"/>
          </w:tcPr>
          <w:p w14:paraId="51DE7C63" w14:textId="614A6C8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E2AF0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5F56D5A7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3" w:type="pct"/>
          </w:tcPr>
          <w:p w14:paraId="214F52E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7B2BCBE4" w14:textId="2401F5C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5A39EC94" w14:textId="0156CED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B35C241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86A254F" w14:textId="09CDF9AB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B261E8A" w14:textId="3DEFD436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06E81FB" w14:textId="2F614B3B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A7D38C0" w14:textId="54D5F69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0F6EAEE" w14:textId="1394F70A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B9F6EE3" w14:textId="69FB1F0E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E6DC20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3BA9577" w14:textId="61E33E04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2804ABCE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785F772D" w14:textId="77777777" w:rsidTr="00FF7D35">
        <w:tc>
          <w:tcPr>
            <w:tcW w:w="303" w:type="pct"/>
            <w:vAlign w:val="center"/>
          </w:tcPr>
          <w:p w14:paraId="698701EC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7B61B9CF" w14:textId="77777777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trung gian chuyển tiếp VRP712/s</w:t>
            </w:r>
          </w:p>
        </w:tc>
        <w:tc>
          <w:tcPr>
            <w:tcW w:w="303" w:type="pct"/>
            <w:vAlign w:val="center"/>
          </w:tcPr>
          <w:p w14:paraId="6F223CCC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0F834F08" w14:textId="609655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3B7B8F31" w14:textId="7A49C26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E3127D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ED313B1" w14:textId="34474721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52A72EF0" w14:textId="2D808C0A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2C08B85" w14:textId="5448084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FB56174" w14:textId="26242910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C688DF6" w14:textId="428FEA81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21AE2A4" w14:textId="23B5ED1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3C75AA56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9146948" w14:textId="1554B08C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  <w:vAlign w:val="center"/>
          </w:tcPr>
          <w:p w14:paraId="6F179FEF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230B3" w:rsidRPr="007C56FC" w14:paraId="43359840" w14:textId="77777777" w:rsidTr="00FF7D35">
        <w:tc>
          <w:tcPr>
            <w:tcW w:w="303" w:type="pct"/>
          </w:tcPr>
          <w:p w14:paraId="016BF429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</w:tcPr>
          <w:p w14:paraId="25827148" w14:textId="4938D58E" w:rsidR="00D230B3" w:rsidRPr="007C56FC" w:rsidRDefault="00D230B3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Hòm gỗ  máy VRP712/S</w:t>
            </w:r>
          </w:p>
        </w:tc>
        <w:tc>
          <w:tcPr>
            <w:tcW w:w="303" w:type="pct"/>
          </w:tcPr>
          <w:p w14:paraId="1840AD54" w14:textId="77777777" w:rsidR="00D230B3" w:rsidRPr="009E44A1" w:rsidRDefault="00D230B3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04462A27" w14:textId="45BB9D6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52" w:type="pct"/>
            <w:vAlign w:val="center"/>
          </w:tcPr>
          <w:p w14:paraId="12CBBF99" w14:textId="7AB3E160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D820CDD" w14:textId="77777777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13445EC" w14:textId="2865ECD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202" w:type="pct"/>
            <w:vAlign w:val="center"/>
          </w:tcPr>
          <w:p w14:paraId="7D6B69CD" w14:textId="693C739C" w:rsidR="00D230B3" w:rsidRPr="007C56FC" w:rsidRDefault="00D230B3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CC6D7D5" w14:textId="33DD9289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352D1AF" w14:textId="7975B63F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B42EF1A" w14:textId="6BB0D20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1DBB20F" w14:textId="68877623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644A956E" w14:textId="77777777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C538EB5" w14:textId="2FCC01A5" w:rsidR="00D230B3" w:rsidRPr="007C56FC" w:rsidRDefault="00D230B3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4C9675E4" w14:textId="77777777" w:rsidR="00D230B3" w:rsidRPr="007C56FC" w:rsidRDefault="00D230B3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3410638" w14:textId="77777777" w:rsidTr="00FF7D35">
        <w:tc>
          <w:tcPr>
            <w:tcW w:w="303" w:type="pct"/>
            <w:vAlign w:val="center"/>
          </w:tcPr>
          <w:p w14:paraId="7A1EA2B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04555406" w14:textId="77777777" w:rsidR="00400AF1" w:rsidRPr="007C56FC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VRU611</w:t>
            </w:r>
          </w:p>
        </w:tc>
        <w:tc>
          <w:tcPr>
            <w:tcW w:w="303" w:type="pct"/>
            <w:vAlign w:val="center"/>
          </w:tcPr>
          <w:p w14:paraId="5885224D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681BFB0" w14:textId="0748984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3AA3830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2DE57C7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57E445B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6B53FDBC" w14:textId="484FFAF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039F73B" w14:textId="44209B9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1ACE557F" w14:textId="614C38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8B2B26A" w14:textId="0C5984E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A737F12" w14:textId="20D6F16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BDECB6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6D2DFD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18677004" w14:textId="1D0FBD6E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6D00BC4" w14:textId="77777777" w:rsidTr="00FF7D35">
        <w:tc>
          <w:tcPr>
            <w:tcW w:w="303" w:type="pct"/>
            <w:vAlign w:val="center"/>
          </w:tcPr>
          <w:p w14:paraId="0098781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444242E" w14:textId="77777777" w:rsidR="00400AF1" w:rsidRPr="007C56FC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VRU611 - cũ</w:t>
            </w:r>
          </w:p>
        </w:tc>
        <w:tc>
          <w:tcPr>
            <w:tcW w:w="303" w:type="pct"/>
            <w:vAlign w:val="center"/>
          </w:tcPr>
          <w:p w14:paraId="752CF564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58CEEC4C" w14:textId="62FAC1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154BF9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1EBEC1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1718CA83" w14:textId="2A3199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2D1DD41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C5D46CC" w14:textId="2293E5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5171E9E8" w14:textId="09DA9BB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A275568" w14:textId="31FE74F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2042E6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57410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0AB34C1" w14:textId="689EE8D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7313B9E9" w14:textId="7FE2DAAE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759B06E" w14:textId="77777777" w:rsidTr="00FF7D35">
        <w:tc>
          <w:tcPr>
            <w:tcW w:w="303" w:type="pct"/>
            <w:vAlign w:val="center"/>
          </w:tcPr>
          <w:p w14:paraId="06603C3E" w14:textId="77777777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34F3C86D" w14:textId="77777777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03" w:type="pct"/>
            <w:vAlign w:val="center"/>
          </w:tcPr>
          <w:p w14:paraId="075CD664" w14:textId="7777777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F99772C" w14:textId="48D3FAC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0D7D995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6708DF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70279F8" w14:textId="4BC892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450DFF01" w14:textId="70F851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4FC9005" w14:textId="4F93DAE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82DF4AC" w14:textId="7C2FC48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61030B2" w14:textId="1EDF6B9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628D7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7E819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E2E5418" w14:textId="3356EF7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5D78CDCD" w14:textId="13C4DBE2" w:rsidR="00400AF1" w:rsidRDefault="00DA3D2B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Sọc màn = 1</w:t>
            </w:r>
          </w:p>
          <w:p w14:paraId="525D10C8" w14:textId="1CE98A16" w:rsidR="0002433B" w:rsidRPr="007C56FC" w:rsidRDefault="0002433B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Hỏng núm vặn = 1</w:t>
            </w:r>
          </w:p>
        </w:tc>
      </w:tr>
      <w:tr w:rsidR="00400AF1" w:rsidRPr="007C56FC" w14:paraId="02413A42" w14:textId="77777777" w:rsidTr="00FF7D35">
        <w:tc>
          <w:tcPr>
            <w:tcW w:w="303" w:type="pct"/>
            <w:vAlign w:val="center"/>
          </w:tcPr>
          <w:p w14:paraId="1F3D53AB" w14:textId="57F5A394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0EBF8EAE" w14:textId="05914EDE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3" w:type="pct"/>
            <w:vAlign w:val="center"/>
          </w:tcPr>
          <w:p w14:paraId="65D16E98" w14:textId="328B55EB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2E8C9EB4" w14:textId="75D5753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  <w:vAlign w:val="center"/>
          </w:tcPr>
          <w:p w14:paraId="63B11EE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CFC6B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AB4DB94" w14:textId="61F5B99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  <w:vAlign w:val="center"/>
          </w:tcPr>
          <w:p w14:paraId="27587A95" w14:textId="7777777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8637A5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B59887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4D518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E24FC62" w14:textId="0CFC154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4BF337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C9AC765" w14:textId="6A27430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5" w:type="pct"/>
            <w:vAlign w:val="center"/>
          </w:tcPr>
          <w:p w14:paraId="68E05C49" w14:textId="59D24E1D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 w:rsidRPr="0018113A">
              <w:rPr>
                <w:rFonts w:ascii="Times New Roman" w:hAnsi="Times New Roman"/>
                <w:sz w:val="20"/>
                <w:szCs w:val="20"/>
              </w:rPr>
              <w:t>ửi btt=2</w:t>
            </w:r>
          </w:p>
        </w:tc>
      </w:tr>
      <w:tr w:rsidR="00400AF1" w:rsidRPr="007C56FC" w14:paraId="39B93A25" w14:textId="77777777" w:rsidTr="00FF7D35">
        <w:tc>
          <w:tcPr>
            <w:tcW w:w="303" w:type="pct"/>
            <w:vAlign w:val="center"/>
          </w:tcPr>
          <w:p w14:paraId="26D25BC1" w14:textId="145D88A1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F16D540" w14:textId="77777777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3" w:type="pct"/>
            <w:vAlign w:val="center"/>
          </w:tcPr>
          <w:p w14:paraId="59FFE5CB" w14:textId="7777777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491F8C2A" w14:textId="6666A50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5A5104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136872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3EBF6ED" w14:textId="232387C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1E6CC36F" w14:textId="5D55CFB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D922AED" w14:textId="3B42D35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B85A960" w14:textId="65F9CD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1BFBB90" w14:textId="76423BB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38B6E89" w14:textId="3A25A14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71C54D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4EF7220" w14:textId="52C0666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  <w:vAlign w:val="center"/>
          </w:tcPr>
          <w:p w14:paraId="20FA3468" w14:textId="19886CAC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0AF1" w:rsidRPr="007C56FC" w14:paraId="7397B843" w14:textId="77777777" w:rsidTr="00FF7D35">
        <w:tc>
          <w:tcPr>
            <w:tcW w:w="303" w:type="pct"/>
            <w:vAlign w:val="center"/>
          </w:tcPr>
          <w:p w14:paraId="2DEA1FE3" w14:textId="1E84D4AF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9D6195D" w14:textId="76B2DD67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3" w:type="pct"/>
            <w:vAlign w:val="center"/>
          </w:tcPr>
          <w:p w14:paraId="7597CCB7" w14:textId="21D96785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5B9570B4" w14:textId="0DEB747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0F119C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1B5942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E00C807" w14:textId="1CDFD1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F0668B2" w14:textId="517D6D8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  <w:vAlign w:val="center"/>
          </w:tcPr>
          <w:p w14:paraId="53EB385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1DCA2D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85EFD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F30D01B" w14:textId="53E01DF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EAC5EC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5BD1E69" w14:textId="57EAC74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  <w:vAlign w:val="center"/>
          </w:tcPr>
          <w:p w14:paraId="03447060" w14:textId="3F66B0E4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 w:rsidRPr="0018113A">
              <w:rPr>
                <w:rFonts w:ascii="Times New Roman" w:hAnsi="Times New Roman"/>
                <w:sz w:val="20"/>
                <w:szCs w:val="20"/>
              </w:rPr>
              <w:t>ửi btt</w:t>
            </w:r>
            <w:r w:rsidR="00936FA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113A">
              <w:rPr>
                <w:rFonts w:ascii="Times New Roman" w:hAnsi="Times New Roman"/>
                <w:sz w:val="20"/>
                <w:szCs w:val="20"/>
              </w:rPr>
              <w:t>=</w:t>
            </w:r>
            <w:r w:rsidR="00936FA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113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00AF1" w:rsidRPr="007C56FC" w14:paraId="610EC013" w14:textId="77777777" w:rsidTr="00FF7D35">
        <w:tc>
          <w:tcPr>
            <w:tcW w:w="303" w:type="pct"/>
            <w:vAlign w:val="center"/>
          </w:tcPr>
          <w:p w14:paraId="7CD662A9" w14:textId="7E76D6BB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793E4E8" w14:textId="3018D2E6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3" w:type="pct"/>
            <w:vAlign w:val="center"/>
          </w:tcPr>
          <w:p w14:paraId="0FC16755" w14:textId="435F8AE9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09A5F38F" w14:textId="07E209E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  <w:vAlign w:val="center"/>
          </w:tcPr>
          <w:p w14:paraId="3E7D79F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EBC910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313CDDF" w14:textId="452A6E9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39CDBD41" w14:textId="6D53550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  <w:vAlign w:val="center"/>
          </w:tcPr>
          <w:p w14:paraId="24E226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2FB3FE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BCFBF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BE848B8" w14:textId="71D4CF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193AB89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CC7B172" w14:textId="46B3912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  <w:vAlign w:val="center"/>
          </w:tcPr>
          <w:p w14:paraId="13EF5EA6" w14:textId="7C64EBB6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8113A">
              <w:rPr>
                <w:rFonts w:ascii="Times New Roman" w:hAnsi="Times New Roman"/>
                <w:sz w:val="20"/>
                <w:szCs w:val="20"/>
              </w:rPr>
              <w:t>Nổ=5</w:t>
            </w:r>
          </w:p>
        </w:tc>
      </w:tr>
      <w:tr w:rsidR="00400AF1" w:rsidRPr="007C56FC" w14:paraId="628D6B78" w14:textId="77777777" w:rsidTr="00FF7D35">
        <w:tc>
          <w:tcPr>
            <w:tcW w:w="303" w:type="pct"/>
            <w:vAlign w:val="center"/>
          </w:tcPr>
          <w:p w14:paraId="01A1C2EE" w14:textId="6660C511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35BFD11F" w14:textId="4CB56479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cầm tay HE-611</w:t>
            </w:r>
          </w:p>
        </w:tc>
        <w:tc>
          <w:tcPr>
            <w:tcW w:w="303" w:type="pct"/>
            <w:vAlign w:val="center"/>
          </w:tcPr>
          <w:p w14:paraId="1AC64FA2" w14:textId="34CA34A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4E9AFBA" w14:textId="0992BC7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54073D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4BDE4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3ED44BA" w14:textId="42F222BD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70728815" w14:textId="5E2B7DCE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4DB78D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2B81A5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BD738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AA5F9BF" w14:textId="5818B5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C6AF75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EA0A8F7" w14:textId="45863D2C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147EE114" w14:textId="77777777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0AF1" w:rsidRPr="007C56FC" w14:paraId="609CC10C" w14:textId="77777777" w:rsidTr="00FF7D35">
        <w:tc>
          <w:tcPr>
            <w:tcW w:w="303" w:type="pct"/>
            <w:vAlign w:val="center"/>
          </w:tcPr>
          <w:p w14:paraId="7F0A9E5F" w14:textId="5330A369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556AA470" w14:textId="681C8546" w:rsidR="00400AF1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03" w:type="pct"/>
            <w:vAlign w:val="center"/>
          </w:tcPr>
          <w:p w14:paraId="77333553" w14:textId="4C51B58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291ACCA" w14:textId="3FF8613C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299E69C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D4C80B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AF398CB" w14:textId="36B71264" w:rsidR="00400AF1" w:rsidRPr="007C56FC" w:rsidRDefault="00A74200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2E397E30" w14:textId="378120C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EAAB42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5CD34C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C6E613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194CAFB" w14:textId="12785CB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43BE20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85A7D56" w14:textId="52C0BB68" w:rsidR="00400AF1" w:rsidRPr="007C56FC" w:rsidRDefault="008B613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2870378" w14:textId="578000DF" w:rsidR="00400AF1" w:rsidRPr="0018113A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  <w:r w:rsidR="00936FA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cái d thu lại</w:t>
            </w:r>
          </w:p>
        </w:tc>
      </w:tr>
      <w:tr w:rsidR="00400AF1" w:rsidRPr="007C56FC" w14:paraId="517468F3" w14:textId="77777777" w:rsidTr="00FF7D35">
        <w:tc>
          <w:tcPr>
            <w:tcW w:w="303" w:type="pct"/>
            <w:vAlign w:val="center"/>
          </w:tcPr>
          <w:p w14:paraId="387C26FC" w14:textId="79EB0B70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DF06E89" w14:textId="2049F63C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03" w:type="pct"/>
            <w:vAlign w:val="center"/>
          </w:tcPr>
          <w:p w14:paraId="5BCD4134" w14:textId="75ADE49A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C4B5403" w14:textId="1F1728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20E2D50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14252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4E2CD78" w14:textId="141906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BF14F2F" w14:textId="69F78FC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137788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BC437E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1A29DC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68C6A29" w14:textId="2E89E14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3D1729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55253669" w14:textId="46E26D62" w:rsidR="00400AF1" w:rsidRPr="007C56FC" w:rsidRDefault="008B613D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FA53F27" w14:textId="3707A35E" w:rsidR="00400AF1" w:rsidRPr="00A74200" w:rsidRDefault="00400AF1" w:rsidP="00936FA6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74200">
              <w:rPr>
                <w:rFonts w:ascii="Times New Roman" w:hAnsi="Times New Roman"/>
                <w:sz w:val="18"/>
                <w:szCs w:val="18"/>
              </w:rPr>
              <w:t>K phát được</w:t>
            </w:r>
            <w:r w:rsidR="00A74200" w:rsidRPr="00A74200">
              <w:rPr>
                <w:rFonts w:ascii="Times New Roman" w:hAnsi="Times New Roman"/>
                <w:sz w:val="18"/>
                <w:szCs w:val="18"/>
              </w:rPr>
              <w:t>=1</w:t>
            </w:r>
          </w:p>
        </w:tc>
      </w:tr>
      <w:tr w:rsidR="00400AF1" w:rsidRPr="007C56FC" w14:paraId="743BC96C" w14:textId="77777777" w:rsidTr="00FF7D35">
        <w:tc>
          <w:tcPr>
            <w:tcW w:w="303" w:type="pct"/>
            <w:vAlign w:val="center"/>
          </w:tcPr>
          <w:p w14:paraId="09A1E86E" w14:textId="03FDF488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235E7112" w14:textId="3AB9C66C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03" w:type="pct"/>
            <w:vAlign w:val="center"/>
          </w:tcPr>
          <w:p w14:paraId="79248059" w14:textId="2B27E753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85CDB1C" w14:textId="3E4222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D4E6F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1A5EC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FB290CC" w14:textId="0A2871C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5069A4DF" w14:textId="4CA19D2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FE6D2C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5311F5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88C40F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7A5474F" w14:textId="0FF2357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AAD53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66FF39C" w14:textId="6F17EF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2FE16065" w14:textId="77777777" w:rsidR="00400AF1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0AF1" w:rsidRPr="007C56FC" w14:paraId="3BB2F393" w14:textId="77777777" w:rsidTr="00FF7D35">
        <w:tc>
          <w:tcPr>
            <w:tcW w:w="303" w:type="pct"/>
            <w:vAlign w:val="center"/>
          </w:tcPr>
          <w:p w14:paraId="11F87868" w14:textId="26751DBD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</w:tcPr>
          <w:p w14:paraId="042FF4E4" w14:textId="29F01158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Ăngten cần 2,4m WA-611</w:t>
            </w:r>
          </w:p>
        </w:tc>
        <w:tc>
          <w:tcPr>
            <w:tcW w:w="303" w:type="pct"/>
            <w:vAlign w:val="center"/>
          </w:tcPr>
          <w:p w14:paraId="3ED290C4" w14:textId="34E22CE6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F08830D" w14:textId="71F17AE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498470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0E92E4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CA070AB" w14:textId="5805350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120F3008" w14:textId="5AD1300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BB26990" w14:textId="256A53C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6889E2B" w14:textId="2CF09AA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2289DFB" w14:textId="0DB3271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B416F2A" w14:textId="0FF1C8A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785274F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E5D6E30" w14:textId="49AB1CA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3158EE1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A97E556" w14:textId="77777777" w:rsidTr="00FF7D35">
        <w:tc>
          <w:tcPr>
            <w:tcW w:w="303" w:type="pct"/>
            <w:vAlign w:val="center"/>
          </w:tcPr>
          <w:p w14:paraId="6D693353" w14:textId="34510363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</w:tcPr>
          <w:p w14:paraId="77E2DFE6" w14:textId="22FBC6BB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chếch 15m SA-611</w:t>
            </w:r>
          </w:p>
        </w:tc>
        <w:tc>
          <w:tcPr>
            <w:tcW w:w="303" w:type="pct"/>
            <w:vAlign w:val="center"/>
          </w:tcPr>
          <w:p w14:paraId="55B4785C" w14:textId="63E153E9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77A3A5E" w14:textId="44784F0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71DCC9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D3D94C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E81F98D" w14:textId="567B7C4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6B4F6CD6" w14:textId="5A5BA25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10F4D0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30B903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DA8531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D8778CA" w14:textId="5CF2B6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13187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4168A8A" w14:textId="6662DEA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6FCD85E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3B9C9FF" w14:textId="77777777" w:rsidTr="00FF7D35">
        <w:tc>
          <w:tcPr>
            <w:tcW w:w="303" w:type="pct"/>
            <w:vAlign w:val="center"/>
          </w:tcPr>
          <w:p w14:paraId="21BE337D" w14:textId="53D9428B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</w:tcPr>
          <w:p w14:paraId="18CA0852" w14:textId="2467D9E2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2 cực 44m DA-611</w:t>
            </w:r>
          </w:p>
        </w:tc>
        <w:tc>
          <w:tcPr>
            <w:tcW w:w="303" w:type="pct"/>
            <w:vAlign w:val="center"/>
          </w:tcPr>
          <w:p w14:paraId="19ADF753" w14:textId="3F1E83BA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1F5F435" w14:textId="7A0579B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13A672E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39356C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6759723" w14:textId="3F1B971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1834216A" w14:textId="2080CC0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2F2913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EB8A25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C38135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E4B75A8" w14:textId="5CCF3C9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FED819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590D28B" w14:textId="15544DA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4FEA1F2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5FC478A" w14:textId="77777777" w:rsidTr="00FF7D35">
        <w:tc>
          <w:tcPr>
            <w:tcW w:w="303" w:type="pct"/>
            <w:vAlign w:val="center"/>
          </w:tcPr>
          <w:p w14:paraId="56B78A77" w14:textId="5EF7EAB4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</w:tcPr>
          <w:p w14:paraId="5A47EA3E" w14:textId="6ECC9DED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Dây dù 10m </w:t>
            </w:r>
          </w:p>
        </w:tc>
        <w:tc>
          <w:tcPr>
            <w:tcW w:w="303" w:type="pct"/>
            <w:vAlign w:val="center"/>
          </w:tcPr>
          <w:p w14:paraId="13F245C3" w14:textId="3AD3809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Cuộn</w:t>
            </w:r>
          </w:p>
        </w:tc>
        <w:tc>
          <w:tcPr>
            <w:tcW w:w="303" w:type="pct"/>
          </w:tcPr>
          <w:p w14:paraId="506AF945" w14:textId="1593F0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32E9A51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86EE86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1D58B3B" w14:textId="3A41E15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584B46E6" w14:textId="0C6E6E1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AEBD80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4CC0C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3147A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3A0F349" w14:textId="12C34D8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50A1FB8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13C4DBA" w14:textId="3B5CB9D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317EBBE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35D3A0C" w14:textId="77777777" w:rsidTr="00FF7D35">
        <w:tc>
          <w:tcPr>
            <w:tcW w:w="303" w:type="pct"/>
            <w:vAlign w:val="center"/>
          </w:tcPr>
          <w:p w14:paraId="5DCB0C29" w14:textId="66EEDC65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59" w:type="pct"/>
          </w:tcPr>
          <w:p w14:paraId="519E6599" w14:textId="450EA776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Áo máy quay đeo</w:t>
            </w:r>
          </w:p>
        </w:tc>
        <w:tc>
          <w:tcPr>
            <w:tcW w:w="303" w:type="pct"/>
            <w:vAlign w:val="center"/>
          </w:tcPr>
          <w:p w14:paraId="44AC7D37" w14:textId="565D021C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84C90A2" w14:textId="62A7025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1C554EA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FB802B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14BEA7D" w14:textId="3C10F42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786F7B00" w14:textId="7174743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7CE94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B2A9D6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CE5F3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CB2C9BB" w14:textId="4814A4E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41F1C3B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2EEAAA2" w14:textId="5B07FFF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4914F08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AD6B3B9" w14:textId="77777777" w:rsidTr="00FF7D35">
        <w:tc>
          <w:tcPr>
            <w:tcW w:w="303" w:type="pct"/>
            <w:vAlign w:val="center"/>
          </w:tcPr>
          <w:p w14:paraId="538E3BC3" w14:textId="345F8B2D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59" w:type="pct"/>
          </w:tcPr>
          <w:p w14:paraId="12978C19" w14:textId="371D2D4C" w:rsidR="00400AF1" w:rsidRPr="007C56FC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Nguồn kiêm nạp PSC 611</w:t>
            </w:r>
          </w:p>
        </w:tc>
        <w:tc>
          <w:tcPr>
            <w:tcW w:w="303" w:type="pct"/>
            <w:vAlign w:val="center"/>
          </w:tcPr>
          <w:p w14:paraId="5AE64FE8" w14:textId="2BD8BBDF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094534B" w14:textId="5CF2DDA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54C402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47200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8A51F15" w14:textId="6C2F0BD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71A667B4" w14:textId="63E70B3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7E566F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6ACE8D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26CDC9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55762F2" w14:textId="3D38EF9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47BD2C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D52EA18" w14:textId="4C4B6F7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70EBA2F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DEACB9D" w14:textId="77777777" w:rsidTr="00FF7D35">
        <w:tc>
          <w:tcPr>
            <w:tcW w:w="303" w:type="pct"/>
            <w:vAlign w:val="center"/>
          </w:tcPr>
          <w:p w14:paraId="385F50BE" w14:textId="7E469A94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3BA96795" w14:textId="083E06B9" w:rsidR="00400AF1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AC</w:t>
            </w:r>
          </w:p>
        </w:tc>
        <w:tc>
          <w:tcPr>
            <w:tcW w:w="303" w:type="pct"/>
          </w:tcPr>
          <w:p w14:paraId="6CF7A1CF" w14:textId="4926DEA9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3076481" w14:textId="04FFB6E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DA78EB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019F07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E2A1EA8" w14:textId="61191FE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50E6D352" w14:textId="1BEA96A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245C4C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99B1E4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EE43E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54A88EE" w14:textId="393F6E4B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773E4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40C655B" w14:textId="5176F48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6A9915E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11E01D0" w14:textId="77777777" w:rsidTr="00FF7D35">
        <w:tc>
          <w:tcPr>
            <w:tcW w:w="303" w:type="pct"/>
            <w:vAlign w:val="center"/>
          </w:tcPr>
          <w:p w14:paraId="304BA5C1" w14:textId="561AF089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6122A14C" w14:textId="150C486C" w:rsidR="00400AF1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DC</w:t>
            </w:r>
          </w:p>
        </w:tc>
        <w:tc>
          <w:tcPr>
            <w:tcW w:w="303" w:type="pct"/>
          </w:tcPr>
          <w:p w14:paraId="0892C5B1" w14:textId="7338E836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1B6CC0E" w14:textId="5B8F011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5CBEE3C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234B64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B4113EF" w14:textId="1829650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6AA6B1BB" w14:textId="0714EA8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7FD411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9B676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7EEFA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14B26B" w14:textId="6E1D810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30D835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5874A3F4" w14:textId="7CECFCB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DC2B17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F65C514" w14:textId="77777777" w:rsidTr="00FF7D35">
        <w:tc>
          <w:tcPr>
            <w:tcW w:w="303" w:type="pct"/>
            <w:vAlign w:val="center"/>
          </w:tcPr>
          <w:p w14:paraId="4B6C1F66" w14:textId="628AA9A9" w:rsidR="00400AF1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0DFD799A" w14:textId="66F813C2" w:rsidR="00400AF1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24 VC</w:t>
            </w:r>
          </w:p>
        </w:tc>
        <w:tc>
          <w:tcPr>
            <w:tcW w:w="303" w:type="pct"/>
          </w:tcPr>
          <w:p w14:paraId="502ED1DA" w14:textId="69315241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F3567EC" w14:textId="2AA87B8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2EE0866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690E3B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F7C3267" w14:textId="1C97018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4AA6744E" w14:textId="6822163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EC8BAD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5B4902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B0B6EC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0A69C9F" w14:textId="162DF10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2D333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6B72BC0E" w14:textId="7B84DD2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2BA54C1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8A40677" w14:textId="77777777" w:rsidTr="00FF7D35">
        <w:tc>
          <w:tcPr>
            <w:tcW w:w="303" w:type="pct"/>
            <w:vAlign w:val="center"/>
          </w:tcPr>
          <w:p w14:paraId="5BC9D69C" w14:textId="3CB84B80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1059" w:type="pct"/>
            <w:vAlign w:val="center"/>
          </w:tcPr>
          <w:p w14:paraId="693B0B9E" w14:textId="0CB55425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quay tay R-611</w:t>
            </w:r>
          </w:p>
        </w:tc>
        <w:tc>
          <w:tcPr>
            <w:tcW w:w="303" w:type="pct"/>
            <w:vAlign w:val="center"/>
          </w:tcPr>
          <w:p w14:paraId="19398A49" w14:textId="242D8485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F7ADCD9" w14:textId="332611A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377751D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78C6DB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15ADF6C" w14:textId="56808C9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763A247F" w14:textId="1C9E2A9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F971C6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329E72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995721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5461181" w14:textId="24F4670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C1A4A1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7995875" w14:textId="4F2175A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20E33CE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5A4DD86" w14:textId="77777777" w:rsidTr="00FF7D35">
        <w:tc>
          <w:tcPr>
            <w:tcW w:w="303" w:type="pct"/>
            <w:vAlign w:val="center"/>
          </w:tcPr>
          <w:p w14:paraId="707E2B4F" w14:textId="2C86F61D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350711B" w14:textId="509C7374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Tay quay</w:t>
            </w:r>
          </w:p>
        </w:tc>
        <w:tc>
          <w:tcPr>
            <w:tcW w:w="303" w:type="pct"/>
            <w:vAlign w:val="center"/>
          </w:tcPr>
          <w:p w14:paraId="300FF8F1" w14:textId="0141B44B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FCE111C" w14:textId="51AB2FA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4F735E0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7EAF9F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C83BD17" w14:textId="2F50FFE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54F9DEB7" w14:textId="517604A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0E1F7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7E5E3E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96618B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CD037D2" w14:textId="2AEAC37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AFA44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E1D6BCB" w14:textId="0B58E59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19BD139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26CDE86" w14:textId="77777777" w:rsidTr="00FF7D35">
        <w:tc>
          <w:tcPr>
            <w:tcW w:w="303" w:type="pct"/>
            <w:vAlign w:val="center"/>
          </w:tcPr>
          <w:p w14:paraId="516460E3" w14:textId="08CD1E75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2E5CB7F" w14:textId="40161F35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Ghế ngồi</w:t>
            </w:r>
          </w:p>
        </w:tc>
        <w:tc>
          <w:tcPr>
            <w:tcW w:w="303" w:type="pct"/>
            <w:vAlign w:val="center"/>
          </w:tcPr>
          <w:p w14:paraId="14BC7140" w14:textId="50AE49C8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C515AE0" w14:textId="6C6C073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81806C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CCA1F5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1206AD4" w14:textId="075E193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53AEF8EB" w14:textId="3FF9D7B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A9028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7619B9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699C81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49DFFF6" w14:textId="7690E3F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C713F8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6F9F22F7" w14:textId="2F86456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470D406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CCE3C04" w14:textId="77777777" w:rsidTr="00FF7D35">
        <w:tc>
          <w:tcPr>
            <w:tcW w:w="303" w:type="pct"/>
            <w:vAlign w:val="center"/>
          </w:tcPr>
          <w:p w14:paraId="13BA7499" w14:textId="4F633BFE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317CAC0" w14:textId="2D016600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03" w:type="pct"/>
            <w:vAlign w:val="center"/>
          </w:tcPr>
          <w:p w14:paraId="72CA184A" w14:textId="495161C3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E12C87E" w14:textId="4D2290E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41A25C1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CB4DCA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1814F15" w14:textId="421E0F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28C38164" w14:textId="1644136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F47ABF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B9D56B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E1443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A65FFB6" w14:textId="75FF846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60FF2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CC9F147" w14:textId="66888E3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A39F73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2F7E428" w14:textId="77777777" w:rsidTr="00FF7D35">
        <w:tc>
          <w:tcPr>
            <w:tcW w:w="303" w:type="pct"/>
            <w:vAlign w:val="center"/>
          </w:tcPr>
          <w:p w14:paraId="7473C9A4" w14:textId="4FA012D6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90B8C0C" w14:textId="4AFF840B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3" w:type="pct"/>
            <w:vAlign w:val="center"/>
          </w:tcPr>
          <w:p w14:paraId="6B085863" w14:textId="52204E8E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A33B85D" w14:textId="1FC4791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D349EE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6C1CD7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3F3AF96" w14:textId="4F657E0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56A3DC2A" w14:textId="039FDDB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7422C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0BE4D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FBF7A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FBA042F" w14:textId="4AC5715F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E3F798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4254294" w14:textId="139B1A4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2477CCC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380A1B2" w14:textId="77777777" w:rsidTr="00FF7D35">
        <w:tc>
          <w:tcPr>
            <w:tcW w:w="303" w:type="pct"/>
            <w:vAlign w:val="center"/>
          </w:tcPr>
          <w:p w14:paraId="1AF8A1A8" w14:textId="1877B4C3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F5E7CAD" w14:textId="435E66A5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3" w:type="pct"/>
            <w:vAlign w:val="center"/>
          </w:tcPr>
          <w:p w14:paraId="76E1E019" w14:textId="17949E9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Hộp</w:t>
            </w:r>
          </w:p>
        </w:tc>
        <w:tc>
          <w:tcPr>
            <w:tcW w:w="303" w:type="pct"/>
          </w:tcPr>
          <w:p w14:paraId="525F0476" w14:textId="404C350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223AF39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A9ECD3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9332153" w14:textId="469AB3C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49925A66" w14:textId="37EF53D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EA2CE7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6D6F1F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F0E331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ECA5AA2" w14:textId="1AC827A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403E6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4BEBF22" w14:textId="0BA5C96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24B7353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22971A2" w14:textId="77777777" w:rsidTr="00FF7D35">
        <w:tc>
          <w:tcPr>
            <w:tcW w:w="303" w:type="pct"/>
            <w:vAlign w:val="center"/>
          </w:tcPr>
          <w:p w14:paraId="18C7FE09" w14:textId="3B93ACE4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B6966FA" w14:textId="2B5C719C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Tài liệu</w:t>
            </w:r>
          </w:p>
        </w:tc>
        <w:tc>
          <w:tcPr>
            <w:tcW w:w="303" w:type="pct"/>
            <w:vAlign w:val="center"/>
          </w:tcPr>
          <w:p w14:paraId="25A05824" w14:textId="147F2BCA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13623652" w14:textId="722CFDF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39CAA81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E9EDB4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F4E6492" w14:textId="4317BC6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1D74F69B" w14:textId="00A2B26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B2549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07A53F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FF3CC4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F167D6" w14:textId="68D7FAC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62949B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68FCFA0B" w14:textId="40BC1B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4C1163A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03F70CD" w14:textId="77777777" w:rsidTr="00FF7D35">
        <w:tc>
          <w:tcPr>
            <w:tcW w:w="303" w:type="pct"/>
            <w:vAlign w:val="center"/>
          </w:tcPr>
          <w:p w14:paraId="1AF93DE1" w14:textId="6DBFAE1C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6C79509" w14:textId="6D875E2E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11AD723C" w14:textId="7D350E35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460413DB" w14:textId="0B78DA3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257A8AE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92FB1A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5BF6FE4" w14:textId="3658577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7C347350" w14:textId="761FF76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338BD1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2BA42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EA404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5529E5B" w14:textId="67E9C1AE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D91EB4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51FC54BE" w14:textId="0DB80E2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584BD53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9D74067" w14:textId="77777777" w:rsidTr="00FF7D35">
        <w:tc>
          <w:tcPr>
            <w:tcW w:w="303" w:type="pct"/>
            <w:vAlign w:val="center"/>
          </w:tcPr>
          <w:p w14:paraId="60B6A3CD" w14:textId="776EFF10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9B6D453" w14:textId="783BF3BB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3" w:type="pct"/>
            <w:vAlign w:val="center"/>
          </w:tcPr>
          <w:p w14:paraId="55FC60B9" w14:textId="2F0254EE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4E177A9D" w14:textId="69047F4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5C7B7F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9E9844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E837F76" w14:textId="6C93CA1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75BDC780" w14:textId="7CBBD10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C9B807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49B74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AD1193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2C1D841" w14:textId="67F00ED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41921E1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D982D99" w14:textId="7F7625C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7219FBA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87C1F16" w14:textId="77777777" w:rsidTr="00FF7D35">
        <w:tc>
          <w:tcPr>
            <w:tcW w:w="303" w:type="pct"/>
            <w:vAlign w:val="center"/>
          </w:tcPr>
          <w:p w14:paraId="01CEA56F" w14:textId="0780FC04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FAD4A05" w14:textId="7A50D8DA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Hướng dẫn sử dụng nguồn</w:t>
            </w:r>
          </w:p>
        </w:tc>
        <w:tc>
          <w:tcPr>
            <w:tcW w:w="303" w:type="pct"/>
            <w:vAlign w:val="center"/>
          </w:tcPr>
          <w:p w14:paraId="65FD9295" w14:textId="0A9C1444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4BED5D22" w14:textId="7293E45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C1AB69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7DCC05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ACC7817" w14:textId="2EAB952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2127EF10" w14:textId="0784DD6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40AF1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2CF9C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1AB2DF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F0FB606" w14:textId="798DCDD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8C6EB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2511FB1" w14:textId="501EF1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2D39ABA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8DD6D1D" w14:textId="77777777" w:rsidTr="00FF7D35">
        <w:tc>
          <w:tcPr>
            <w:tcW w:w="303" w:type="pct"/>
            <w:vAlign w:val="center"/>
          </w:tcPr>
          <w:p w14:paraId="6CC13F8B" w14:textId="20C22BED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CAFAC4F" w14:textId="541BF7EA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Hướng dẫn sử dụng Ragono</w:t>
            </w:r>
          </w:p>
        </w:tc>
        <w:tc>
          <w:tcPr>
            <w:tcW w:w="303" w:type="pct"/>
            <w:vAlign w:val="center"/>
          </w:tcPr>
          <w:p w14:paraId="0A72336F" w14:textId="5002BD86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5A2BEFE8" w14:textId="4E35A5E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29F752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A5EBCF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F83974F" w14:textId="7B2ACE4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36509428" w14:textId="34389CE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C508FE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9AE8FA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8C9CC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0BB7FCD" w14:textId="44AE3A0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4228A0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C151A7D" w14:textId="6AF43DF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40A5EF6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7D2AA76" w14:textId="77777777" w:rsidTr="00FF7D35">
        <w:tc>
          <w:tcPr>
            <w:tcW w:w="303" w:type="pct"/>
            <w:vAlign w:val="center"/>
          </w:tcPr>
          <w:p w14:paraId="21AFBFEA" w14:textId="142D9EA4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E622755" w14:textId="352BAEB4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Dụng cụ đồng bộ đi kèm</w:t>
            </w:r>
          </w:p>
        </w:tc>
        <w:tc>
          <w:tcPr>
            <w:tcW w:w="303" w:type="pct"/>
            <w:vAlign w:val="center"/>
          </w:tcPr>
          <w:p w14:paraId="468BD1FA" w14:textId="67DA00E9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D034573" w14:textId="36F9DB0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018C409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C97C05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4BACCBB" w14:textId="2A54CC0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6D4D025D" w14:textId="1222ECC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E60A13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C15CF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BD4280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5116199" w14:textId="61E840E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6DA137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572A3AE9" w14:textId="260F184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A22E5B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64C9F0B" w14:textId="77777777" w:rsidTr="00FF7D35">
        <w:tc>
          <w:tcPr>
            <w:tcW w:w="303" w:type="pct"/>
            <w:vAlign w:val="center"/>
          </w:tcPr>
          <w:p w14:paraId="59D54160" w14:textId="3161DC76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539D644" w14:textId="12537156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Túi phụ tùng</w:t>
            </w:r>
          </w:p>
        </w:tc>
        <w:tc>
          <w:tcPr>
            <w:tcW w:w="303" w:type="pct"/>
            <w:vAlign w:val="center"/>
          </w:tcPr>
          <w:p w14:paraId="76DDD919" w14:textId="262FBB3F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7DE9196" w14:textId="2C22B89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0840AE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4A3DB0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D154BC4" w14:textId="4B0FD15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650883F4" w14:textId="38DFE78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2BB1B4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F1170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B23CFD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7E920C1" w14:textId="524B2B1A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59A680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F968FB2" w14:textId="28C1612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1E13526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15ECF64" w14:textId="77777777" w:rsidTr="00FF7D35">
        <w:tc>
          <w:tcPr>
            <w:tcW w:w="303" w:type="pct"/>
            <w:vAlign w:val="center"/>
          </w:tcPr>
          <w:p w14:paraId="247E453C" w14:textId="102F32E9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B32D947" w14:textId="7DC0D202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Tô vít 2 cạnh ф 3</w:t>
            </w:r>
          </w:p>
        </w:tc>
        <w:tc>
          <w:tcPr>
            <w:tcW w:w="303" w:type="pct"/>
            <w:vAlign w:val="center"/>
          </w:tcPr>
          <w:p w14:paraId="08C64167" w14:textId="69458DDC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8C7C045" w14:textId="1DB82EB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227E53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F915A2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63B7415" w14:textId="3DE5FD4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61E15080" w14:textId="3B314C0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BDA16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89F966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D58F6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9012870" w14:textId="6D8A807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C78FD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8B01BCB" w14:textId="757010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727150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B1EA346" w14:textId="77777777" w:rsidTr="00FF7D35">
        <w:tc>
          <w:tcPr>
            <w:tcW w:w="303" w:type="pct"/>
            <w:vAlign w:val="center"/>
          </w:tcPr>
          <w:p w14:paraId="2D46EFFE" w14:textId="2C6029EF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571B3C0" w14:textId="003576B7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Tô vít 4 cạnh ф 3</w:t>
            </w:r>
          </w:p>
        </w:tc>
        <w:tc>
          <w:tcPr>
            <w:tcW w:w="303" w:type="pct"/>
            <w:vAlign w:val="center"/>
          </w:tcPr>
          <w:p w14:paraId="46098EE0" w14:textId="1E18097F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7BAF975" w14:textId="6722D30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5B00EA0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D1DDC7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D9E97BF" w14:textId="3E0767B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183032CF" w14:textId="3D23016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C1A006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C8F05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5C676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9B5317A" w14:textId="55317D60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737F68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58F87CE4" w14:textId="66A3AAF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4FDC225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9AEB8F5" w14:textId="77777777" w:rsidTr="00FF7D35">
        <w:tc>
          <w:tcPr>
            <w:tcW w:w="303" w:type="pct"/>
            <w:vAlign w:val="center"/>
          </w:tcPr>
          <w:p w14:paraId="716A8054" w14:textId="1B311DC3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DCA16CC" w14:textId="464F94C9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Tô vít 4 cạnh ф 1,5</w:t>
            </w:r>
          </w:p>
        </w:tc>
        <w:tc>
          <w:tcPr>
            <w:tcW w:w="303" w:type="pct"/>
            <w:vAlign w:val="center"/>
          </w:tcPr>
          <w:p w14:paraId="6CD94262" w14:textId="760BBFC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5D4A53B" w14:textId="2FE27D1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29D3BD8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B1B7A0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825340A" w14:textId="1EE6313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364A20C6" w14:textId="7FFA5AC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4D82E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46FB9C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D35F94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A9F729" w14:textId="68C9552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57BA0D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2D6DDE9" w14:textId="0ED4AE3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80BD9C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22DC05B" w14:textId="77777777" w:rsidTr="00FF7D35">
        <w:tc>
          <w:tcPr>
            <w:tcW w:w="303" w:type="pct"/>
            <w:vAlign w:val="center"/>
          </w:tcPr>
          <w:p w14:paraId="18D3D6B1" w14:textId="3BC9308D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1DFF814" w14:textId="3058636C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Cờ lê chuyên dùng</w:t>
            </w:r>
          </w:p>
        </w:tc>
        <w:tc>
          <w:tcPr>
            <w:tcW w:w="303" w:type="pct"/>
            <w:vAlign w:val="center"/>
          </w:tcPr>
          <w:p w14:paraId="583CDE72" w14:textId="49EAE3AD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22EAAAF" w14:textId="102BF67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4356CB4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3C206A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58587DC" w14:textId="019A99C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1EB9EB73" w14:textId="2309643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D8A5D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027CB6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1B3B50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635336C" w14:textId="4A7A706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2029A9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48F06878" w14:textId="5636B7B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49E49B7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B6E59E8" w14:textId="77777777" w:rsidTr="00FF7D35">
        <w:tc>
          <w:tcPr>
            <w:tcW w:w="303" w:type="pct"/>
            <w:vAlign w:val="center"/>
          </w:tcPr>
          <w:p w14:paraId="10395ADF" w14:textId="532D3B96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35FE180" w14:textId="0953DE3C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Cầu chì 5x20/1A</w:t>
            </w:r>
          </w:p>
        </w:tc>
        <w:tc>
          <w:tcPr>
            <w:tcW w:w="303" w:type="pct"/>
            <w:vAlign w:val="center"/>
          </w:tcPr>
          <w:p w14:paraId="105A9FBA" w14:textId="7181571F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FAE6D32" w14:textId="44A55FD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1A0141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52EC89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ED1F85B" w14:textId="175AA26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5831C167" w14:textId="0B16425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7D5807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4AED6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263566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7F771DC" w14:textId="7C6D98D2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AD7CBB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3AF915D" w14:textId="138CB4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51685AC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938FC61" w14:textId="77777777" w:rsidTr="00FF7D35">
        <w:tc>
          <w:tcPr>
            <w:tcW w:w="303" w:type="pct"/>
            <w:vAlign w:val="center"/>
          </w:tcPr>
          <w:p w14:paraId="437BF12C" w14:textId="09F82A5D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4E0014D" w14:textId="107DED0F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Cầu chì 5x20/6A</w:t>
            </w:r>
          </w:p>
        </w:tc>
        <w:tc>
          <w:tcPr>
            <w:tcW w:w="303" w:type="pct"/>
            <w:vAlign w:val="center"/>
          </w:tcPr>
          <w:p w14:paraId="209E920F" w14:textId="49FBFF9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E560DEE" w14:textId="17FC9C4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4661646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156013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B795220" w14:textId="51042F8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785089D6" w14:textId="28A1134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4C4CC7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CE465C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120F20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7F30BD5" w14:textId="18DB5BC9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219B0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EA3CB63" w14:textId="325CF01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3CBE3D0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9F1A0E5" w14:textId="77777777" w:rsidTr="00FF7D35">
        <w:tc>
          <w:tcPr>
            <w:tcW w:w="303" w:type="pct"/>
            <w:vAlign w:val="center"/>
          </w:tcPr>
          <w:p w14:paraId="4A36FB37" w14:textId="63880A1B" w:rsidR="00400AF1" w:rsidRPr="002B3C03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A504EFD" w14:textId="74F8A2FE" w:rsidR="00400AF1" w:rsidRPr="002B3C03" w:rsidRDefault="00400AF1" w:rsidP="00EB5955">
            <w:pPr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Hòm gỗ, bao gói</w:t>
            </w:r>
          </w:p>
        </w:tc>
        <w:tc>
          <w:tcPr>
            <w:tcW w:w="303" w:type="pct"/>
            <w:vAlign w:val="center"/>
          </w:tcPr>
          <w:p w14:paraId="35F309DE" w14:textId="0191EDC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7CE47D7" w14:textId="32741D9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4FA6D3C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E18515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5F63A39" w14:textId="2BA0054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22246397" w14:textId="34F6F29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90D6B4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2D856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079A90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65692A3" w14:textId="5C28F25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244654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4EE804E" w14:textId="29E59BC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6CBD018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D18AD45" w14:textId="77777777" w:rsidTr="00FF7D35">
        <w:tc>
          <w:tcPr>
            <w:tcW w:w="303" w:type="pct"/>
            <w:vAlign w:val="center"/>
          </w:tcPr>
          <w:p w14:paraId="1CD7F2DA" w14:textId="77777777" w:rsidR="00400AF1" w:rsidRPr="007C56FC" w:rsidRDefault="00400AF1" w:rsidP="009E44A1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238C599B" w14:textId="77777777" w:rsidR="00400AF1" w:rsidRPr="007C56FC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VRU611 - mới</w:t>
            </w:r>
          </w:p>
        </w:tc>
        <w:tc>
          <w:tcPr>
            <w:tcW w:w="303" w:type="pct"/>
            <w:vAlign w:val="center"/>
          </w:tcPr>
          <w:p w14:paraId="5A5662ED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3F1E1336" w14:textId="292DC25C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6294E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FD3D4C8" w14:textId="77777777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7C96F882" w14:textId="77777777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46C89D2B" w14:textId="5B860F3F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6294E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94263E6" w14:textId="77777777" w:rsidR="00400AF1" w:rsidRPr="00C6294E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C6294E"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2FF29E6" w14:textId="2F64B49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31F73100" w14:textId="04F468C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31F9BAC" w14:textId="4BB1F4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EA40B0D" w14:textId="180F5B0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648A50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BF0A774" w14:textId="74C0500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A55152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400AF1" w:rsidRPr="007C56FC" w14:paraId="59B4A8C7" w14:textId="77777777" w:rsidTr="00FF7D35">
        <w:tc>
          <w:tcPr>
            <w:tcW w:w="303" w:type="pct"/>
            <w:vAlign w:val="center"/>
          </w:tcPr>
          <w:p w14:paraId="06BBE379" w14:textId="257AE51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71123D4B" w14:textId="5F3B544F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VRU-611</w:t>
            </w:r>
          </w:p>
        </w:tc>
        <w:tc>
          <w:tcPr>
            <w:tcW w:w="303" w:type="pct"/>
            <w:vAlign w:val="center"/>
          </w:tcPr>
          <w:p w14:paraId="63C66A1E" w14:textId="021E3D6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DE1F51D" w14:textId="6895A14A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08528CF" w14:textId="77777777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F7B6DC8" w14:textId="77777777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D2F70BD" w14:textId="4F599416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004EFC2" w14:textId="3A92E1AA" w:rsidR="00400AF1" w:rsidRPr="00977B30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86EAAEF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8A07B4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FA60E5C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081C8C6" w14:textId="47F7A33F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E00163D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46218D8" w14:textId="2FE81026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2600BE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E8F71E1" w14:textId="77777777" w:rsidTr="00FF7D35">
        <w:tc>
          <w:tcPr>
            <w:tcW w:w="303" w:type="pct"/>
            <w:vAlign w:val="center"/>
          </w:tcPr>
          <w:p w14:paraId="02BBC5AB" w14:textId="05C07E5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789AEFC2" w14:textId="59F67733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Ắc quy khô BP-611</w:t>
            </w:r>
          </w:p>
        </w:tc>
        <w:tc>
          <w:tcPr>
            <w:tcW w:w="303" w:type="pct"/>
            <w:vAlign w:val="center"/>
          </w:tcPr>
          <w:p w14:paraId="6AECDFFC" w14:textId="5F3D0A3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C59B6B8" w14:textId="10CB0EA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8C3612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A73B4E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3EF7BDA" w14:textId="58FE357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56F18B0" w14:textId="2B553E4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212DE25" w14:textId="22417EA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8E112DA" w14:textId="795A8F8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D9CEDC4" w14:textId="45701EC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85A575D" w14:textId="3062EC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CD6587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60D74BF" w14:textId="0042871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D44AC3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A2DFBDB" w14:textId="77777777" w:rsidTr="00FF7D35">
        <w:tc>
          <w:tcPr>
            <w:tcW w:w="303" w:type="pct"/>
            <w:vAlign w:val="center"/>
          </w:tcPr>
          <w:p w14:paraId="50108B8B" w14:textId="46CC67A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25C6464A" w14:textId="544D3B8E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cầm tay HE-611</w:t>
            </w:r>
          </w:p>
        </w:tc>
        <w:tc>
          <w:tcPr>
            <w:tcW w:w="303" w:type="pct"/>
            <w:vAlign w:val="center"/>
          </w:tcPr>
          <w:p w14:paraId="428342D9" w14:textId="3C7279D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0A860FD" w14:textId="588B22F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69DA1C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85511C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2981D78" w14:textId="6CCA2E2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0AF4915" w14:textId="2359A41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F935EDB" w14:textId="525D84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3AAC230" w14:textId="4B49340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8E881FC" w14:textId="45A44DC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ACF4C27" w14:textId="34E94CA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DA969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73E8511" w14:textId="752D80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483AA6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4CF8181" w14:textId="77777777" w:rsidTr="00FF7D35">
        <w:tc>
          <w:tcPr>
            <w:tcW w:w="303" w:type="pct"/>
            <w:vAlign w:val="center"/>
          </w:tcPr>
          <w:p w14:paraId="2123B563" w14:textId="6160AC0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71F24C9C" w14:textId="300275A0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03" w:type="pct"/>
            <w:vAlign w:val="center"/>
          </w:tcPr>
          <w:p w14:paraId="7771FEF8" w14:textId="0EB85E2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B4F6B80" w14:textId="6D9A0C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0DBEDA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0383B7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84F09DF" w14:textId="49DD295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B3A735F" w14:textId="4487CF0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C68E8AB" w14:textId="1678222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FB2A3D6" w14:textId="541A77F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3444008" w14:textId="68AD1C1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C592CF9" w14:textId="12AF7EC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41F43E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E7C8747" w14:textId="719EC7A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A5E758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E0B44BD" w14:textId="77777777" w:rsidTr="00FF7D35">
        <w:tc>
          <w:tcPr>
            <w:tcW w:w="303" w:type="pct"/>
            <w:vAlign w:val="center"/>
          </w:tcPr>
          <w:p w14:paraId="77A7F406" w14:textId="4B306E3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14972EF" w14:textId="50396B01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 HE-611</w:t>
            </w:r>
          </w:p>
        </w:tc>
        <w:tc>
          <w:tcPr>
            <w:tcW w:w="303" w:type="pct"/>
            <w:vAlign w:val="center"/>
          </w:tcPr>
          <w:p w14:paraId="79CAEBE6" w14:textId="520006F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8C8D5C8" w14:textId="735EDA3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BBE4F5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EF7B0C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F457DC9" w14:textId="18E73E6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7F76A67" w14:textId="7A5128E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9B9B7DA" w14:textId="1AA05B8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4CEF625" w14:textId="4A542F1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2C5BC03" w14:textId="19C2341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6CA9F5F" w14:textId="67B3BC9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650E90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907E856" w14:textId="7556157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F6919A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29AFF05" w14:textId="77777777" w:rsidTr="00FF7D35">
        <w:tc>
          <w:tcPr>
            <w:tcW w:w="303" w:type="pct"/>
            <w:vAlign w:val="center"/>
          </w:tcPr>
          <w:p w14:paraId="0158CB60" w14:textId="6F205CE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467EC4A4" w14:textId="39D193C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Ma níp M-611</w:t>
            </w:r>
          </w:p>
        </w:tc>
        <w:tc>
          <w:tcPr>
            <w:tcW w:w="303" w:type="pct"/>
            <w:vAlign w:val="center"/>
          </w:tcPr>
          <w:p w14:paraId="084AAC36" w14:textId="6617BF3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3BD5063" w14:textId="02833E3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00C1A55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FF1612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A293837" w14:textId="7FF5B94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A5E5E8C" w14:textId="10D21D6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15E0AC5" w14:textId="5377F59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FD00AEC" w14:textId="718341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B3FD407" w14:textId="5FF267C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AB5F7A5" w14:textId="25A22E6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1EA4C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4812477" w14:textId="59DC20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960D36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9791C35" w14:textId="77777777" w:rsidTr="00FF7D35">
        <w:tc>
          <w:tcPr>
            <w:tcW w:w="303" w:type="pct"/>
            <w:vAlign w:val="center"/>
          </w:tcPr>
          <w:p w14:paraId="2F362C2C" w14:textId="73E3CCC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</w:tcPr>
          <w:p w14:paraId="4C496728" w14:textId="4A283445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Ăngten cần 2,4m WA-611</w:t>
            </w:r>
          </w:p>
        </w:tc>
        <w:tc>
          <w:tcPr>
            <w:tcW w:w="303" w:type="pct"/>
            <w:vAlign w:val="center"/>
          </w:tcPr>
          <w:p w14:paraId="370734D6" w14:textId="380F957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A82BE46" w14:textId="6CC5A63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4CA56A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16BFD1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6DA52D1" w14:textId="7586D84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30A823D9" w14:textId="5125356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D74027D" w14:textId="4D1C35D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6905A44" w14:textId="31455D6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AE3A8EA" w14:textId="3C15F42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AD3D40D" w14:textId="033748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B7AD5A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2636D32" w14:textId="7ADD23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B60BE8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B0FBD6E" w14:textId="77777777" w:rsidTr="00FF7D35">
        <w:tc>
          <w:tcPr>
            <w:tcW w:w="303" w:type="pct"/>
            <w:vAlign w:val="center"/>
          </w:tcPr>
          <w:p w14:paraId="063BD05C" w14:textId="3BD9599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059" w:type="pct"/>
          </w:tcPr>
          <w:p w14:paraId="3FB50841" w14:textId="2E64BE43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chếch 15m SA-611</w:t>
            </w:r>
          </w:p>
        </w:tc>
        <w:tc>
          <w:tcPr>
            <w:tcW w:w="303" w:type="pct"/>
            <w:vAlign w:val="center"/>
          </w:tcPr>
          <w:p w14:paraId="1F0A6D3F" w14:textId="48E6EDE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E0DD63C" w14:textId="1096F10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3E0BF8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02037B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F075979" w14:textId="09A9B71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80074EB" w14:textId="4EE2D35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49203E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0ACBF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E37063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FF6503C" w14:textId="3FE243D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770E8F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1A6E790" w14:textId="6650754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B0E34E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B4DBD38" w14:textId="77777777" w:rsidTr="00FF7D35">
        <w:tc>
          <w:tcPr>
            <w:tcW w:w="303" w:type="pct"/>
            <w:vAlign w:val="center"/>
          </w:tcPr>
          <w:p w14:paraId="25E3246A" w14:textId="03D9E6E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</w:tcPr>
          <w:p w14:paraId="15F8CF4D" w14:textId="59287928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Ănten 2 cực 44m DA-611</w:t>
            </w:r>
          </w:p>
        </w:tc>
        <w:tc>
          <w:tcPr>
            <w:tcW w:w="303" w:type="pct"/>
            <w:vAlign w:val="center"/>
          </w:tcPr>
          <w:p w14:paraId="053579D1" w14:textId="6994DF5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F8F0D48" w14:textId="37B0022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DFD728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F1E6F5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DA24A74" w14:textId="764F787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60F028E" w14:textId="61CC84E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8E1E730" w14:textId="4B66725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D6F01F8" w14:textId="742BB2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6AB3F4A" w14:textId="4E497C2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2A7DC91" w14:textId="733DE94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CC5629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B652D39" w14:textId="292BF1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384DE3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C596891" w14:textId="77777777" w:rsidTr="00FF7D35">
        <w:tc>
          <w:tcPr>
            <w:tcW w:w="303" w:type="pct"/>
            <w:vAlign w:val="center"/>
          </w:tcPr>
          <w:p w14:paraId="28A56146" w14:textId="4AFF983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59" w:type="pct"/>
          </w:tcPr>
          <w:p w14:paraId="6B917DB7" w14:textId="1059E625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Áo máy quay đeo</w:t>
            </w:r>
          </w:p>
        </w:tc>
        <w:tc>
          <w:tcPr>
            <w:tcW w:w="303" w:type="pct"/>
            <w:vAlign w:val="center"/>
          </w:tcPr>
          <w:p w14:paraId="4790B3AA" w14:textId="5E4246D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549670A" w14:textId="357DD5C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3C029BC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B1F4DD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AFA8A40" w14:textId="37803EB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8967BDC" w14:textId="4DF1D3A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01A931E" w14:textId="3D5216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68ACAD4" w14:textId="5D55BD7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593F431" w14:textId="4168677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80BD917" w14:textId="2296A8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994004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DC659C" w14:textId="08BD783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B32F12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EF772CD" w14:textId="77777777" w:rsidTr="00FF7D35">
        <w:tc>
          <w:tcPr>
            <w:tcW w:w="303" w:type="pct"/>
            <w:vAlign w:val="center"/>
          </w:tcPr>
          <w:p w14:paraId="5D0D3387" w14:textId="5236841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59" w:type="pct"/>
          </w:tcPr>
          <w:p w14:paraId="5E7EAC5D" w14:textId="79AA921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Nguồn kiêm nạp PSC 611</w:t>
            </w:r>
          </w:p>
        </w:tc>
        <w:tc>
          <w:tcPr>
            <w:tcW w:w="303" w:type="pct"/>
            <w:vAlign w:val="center"/>
          </w:tcPr>
          <w:p w14:paraId="3CA76252" w14:textId="413D487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C73CB43" w14:textId="67B9E1F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0149C3A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5E2956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089BCA6" w14:textId="611DE67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F170ECC" w14:textId="531E5B9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29F5E35" w14:textId="72CD015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6EDF6A3" w14:textId="559C935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21BADD2" w14:textId="11250E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AE82CA0" w14:textId="6A3D29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804E01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E150CC0" w14:textId="475ACAD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896DF0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1272F67" w14:textId="77777777" w:rsidTr="00FF7D35">
        <w:tc>
          <w:tcPr>
            <w:tcW w:w="303" w:type="pct"/>
            <w:vAlign w:val="center"/>
          </w:tcPr>
          <w:p w14:paraId="35FBF917" w14:textId="2C61852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1E8FC04C" w14:textId="6D1D0141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AC</w:t>
            </w:r>
          </w:p>
        </w:tc>
        <w:tc>
          <w:tcPr>
            <w:tcW w:w="303" w:type="pct"/>
          </w:tcPr>
          <w:p w14:paraId="0BD0EE64" w14:textId="2FA439E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9563071" w14:textId="0123FB1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A8D4F2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A220E1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783656A" w14:textId="5C644D3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6D68446" w14:textId="0EF20E3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E9D596E" w14:textId="1762B9A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57CAF4D" w14:textId="619475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B5DC463" w14:textId="3DB8474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743D245" w14:textId="1F4823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FE685C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9A6B533" w14:textId="2D7EBD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B824F4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969B920" w14:textId="77777777" w:rsidTr="00FF7D35">
        <w:tc>
          <w:tcPr>
            <w:tcW w:w="303" w:type="pct"/>
            <w:vAlign w:val="center"/>
          </w:tcPr>
          <w:p w14:paraId="07526481" w14:textId="7731C44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7EE6537E" w14:textId="6C8F9A01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DC</w:t>
            </w:r>
          </w:p>
        </w:tc>
        <w:tc>
          <w:tcPr>
            <w:tcW w:w="303" w:type="pct"/>
          </w:tcPr>
          <w:p w14:paraId="651E1689" w14:textId="4A4D918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E537915" w14:textId="723110A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359095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C96D2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F6E7EA9" w14:textId="5F57F2A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CFE0A63" w14:textId="4C0444A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8E14E8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68DA3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2BAAA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E28FBB4" w14:textId="5ACBD5E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54CF5A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4788FD6" w14:textId="58D8C6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032D6D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0E951A3" w14:textId="77777777" w:rsidTr="00FF7D35">
        <w:tc>
          <w:tcPr>
            <w:tcW w:w="303" w:type="pct"/>
            <w:vAlign w:val="center"/>
          </w:tcPr>
          <w:p w14:paraId="07EFB621" w14:textId="7A10066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122AB7A1" w14:textId="7F5863C5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nguồn 24 VC</w:t>
            </w:r>
          </w:p>
        </w:tc>
        <w:tc>
          <w:tcPr>
            <w:tcW w:w="303" w:type="pct"/>
          </w:tcPr>
          <w:p w14:paraId="0BD35257" w14:textId="1CD3EC1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50A8595" w14:textId="0F39360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3FB384E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4FDD78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94302F4" w14:textId="20D967C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AD53677" w14:textId="4F70207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0973565" w14:textId="01BB055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3E82614" w14:textId="744B244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C09A48F" w14:textId="4179AF6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8FAD857" w14:textId="78767F6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A4A6C0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41E3982" w14:textId="75029D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690ED3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2D6FDCD" w14:textId="77777777" w:rsidTr="00FF7D35">
        <w:tc>
          <w:tcPr>
            <w:tcW w:w="303" w:type="pct"/>
            <w:vAlign w:val="center"/>
          </w:tcPr>
          <w:p w14:paraId="1ED8E474" w14:textId="496AC04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9" w:type="pct"/>
            <w:vAlign w:val="center"/>
          </w:tcPr>
          <w:p w14:paraId="01C10951" w14:textId="233C87FE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quay tay R-611</w:t>
            </w:r>
          </w:p>
        </w:tc>
        <w:tc>
          <w:tcPr>
            <w:tcW w:w="303" w:type="pct"/>
            <w:vAlign w:val="center"/>
          </w:tcPr>
          <w:p w14:paraId="658F0D5D" w14:textId="0915DDBE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C0097AF" w14:textId="0057DD2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DC7D87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6C7F01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F51CE35" w14:textId="45CBAB2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3060C835" w14:textId="3171174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BED63F6" w14:textId="595FA92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D208B84" w14:textId="1B990B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49514CD" w14:textId="7EC9B7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64BF21B" w14:textId="504AA1A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A93FCC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A545732" w14:textId="5A28A4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0A2064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8A0F424" w14:textId="77777777" w:rsidTr="00FF7D35">
        <w:tc>
          <w:tcPr>
            <w:tcW w:w="303" w:type="pct"/>
            <w:vAlign w:val="center"/>
          </w:tcPr>
          <w:p w14:paraId="7CD3638E" w14:textId="3BEDEAA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49F46BB" w14:textId="6AB5738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Tay quay</w:t>
            </w:r>
          </w:p>
        </w:tc>
        <w:tc>
          <w:tcPr>
            <w:tcW w:w="303" w:type="pct"/>
            <w:vAlign w:val="center"/>
          </w:tcPr>
          <w:p w14:paraId="7D694F6B" w14:textId="26E8874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C18B3C2" w14:textId="644E5A8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AB4E4E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8BF54E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F29F977" w14:textId="2CF38DA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8541D41" w14:textId="168D809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DF303F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EEC84F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2B57D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79C70D0" w14:textId="56D7531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7A0C92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E52DFF2" w14:textId="1D9BDD4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C6638E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354AE04" w14:textId="77777777" w:rsidTr="00FF7D35">
        <w:tc>
          <w:tcPr>
            <w:tcW w:w="303" w:type="pct"/>
            <w:vAlign w:val="center"/>
          </w:tcPr>
          <w:p w14:paraId="31C2F234" w14:textId="605CF5F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ED288AA" w14:textId="0684309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Ghế ngồi</w:t>
            </w:r>
          </w:p>
        </w:tc>
        <w:tc>
          <w:tcPr>
            <w:tcW w:w="303" w:type="pct"/>
            <w:vAlign w:val="center"/>
          </w:tcPr>
          <w:p w14:paraId="0DD19816" w14:textId="4199C28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CC42B8E" w14:textId="7F855FB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CC7BCD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5A3ED7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CDA40B5" w14:textId="3AB59E5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7BF11BFE" w14:textId="64872AC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BCBE0F9" w14:textId="6D95002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7829A7C" w14:textId="5F0568D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86D3B6C" w14:textId="308E52A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18D76CD" w14:textId="50C2CFB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B1364C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20DD2A6" w14:textId="5CA7130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757188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A21F2EC" w14:textId="77777777" w:rsidTr="00FF7D35">
        <w:tc>
          <w:tcPr>
            <w:tcW w:w="303" w:type="pct"/>
            <w:vAlign w:val="center"/>
          </w:tcPr>
          <w:p w14:paraId="62A4810E" w14:textId="34E8FC8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BF7D95E" w14:textId="052F9D6C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03" w:type="pct"/>
            <w:vAlign w:val="center"/>
          </w:tcPr>
          <w:p w14:paraId="4E5ACF7A" w14:textId="42C8567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CD65D7B" w14:textId="109260F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6CCE93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E1B98E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3C6B3E9" w14:textId="5A9FBB8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8F0B621" w14:textId="3CE9056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587EA93" w14:textId="0E70B9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A3EFA65" w14:textId="7682AE9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D18CB3C" w14:textId="08350EB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B398EC4" w14:textId="5FF8BE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A26EA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1FDBB68" w14:textId="64B5EE6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E0B7F5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72AD1E4" w14:textId="77777777" w:rsidTr="00FF7D35">
        <w:tc>
          <w:tcPr>
            <w:tcW w:w="303" w:type="pct"/>
            <w:vAlign w:val="center"/>
          </w:tcPr>
          <w:p w14:paraId="5370FCEF" w14:textId="3A04A4E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0A43551" w14:textId="5BFEF7D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3" w:type="pct"/>
            <w:vAlign w:val="center"/>
          </w:tcPr>
          <w:p w14:paraId="269E2BC2" w14:textId="1AA9C72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D018852" w14:textId="3288671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ED7794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B5430D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7E2B413" w14:textId="35E7F6F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F22FC12" w14:textId="1EF9FCC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C2CF6BC" w14:textId="250266C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4026CF9" w14:textId="13BF17D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C1B9521" w14:textId="1587BF3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934D273" w14:textId="37B77C2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A7A803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89569D0" w14:textId="1521EB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709345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D6A5A55" w14:textId="77777777" w:rsidTr="00FF7D35">
        <w:tc>
          <w:tcPr>
            <w:tcW w:w="303" w:type="pct"/>
            <w:vAlign w:val="center"/>
          </w:tcPr>
          <w:p w14:paraId="06473E4B" w14:textId="66B95B0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62D6616" w14:textId="6FE67EA6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3" w:type="pct"/>
            <w:vAlign w:val="center"/>
          </w:tcPr>
          <w:p w14:paraId="46B24597" w14:textId="7895955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Hộp</w:t>
            </w:r>
          </w:p>
        </w:tc>
        <w:tc>
          <w:tcPr>
            <w:tcW w:w="303" w:type="pct"/>
          </w:tcPr>
          <w:p w14:paraId="40248567" w14:textId="51588F8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41E883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25BE6D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AB2B50C" w14:textId="4D87B97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4D84E07" w14:textId="6AE2C84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9360CA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9903FA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DE6D3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B4E4839" w14:textId="77BD73A4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5358C8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25DA888" w14:textId="3A0A649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E1742C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E8AC801" w14:textId="77777777" w:rsidTr="00FF7D35">
        <w:tc>
          <w:tcPr>
            <w:tcW w:w="303" w:type="pct"/>
            <w:vAlign w:val="center"/>
          </w:tcPr>
          <w:p w14:paraId="241860FF" w14:textId="1D8F58A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64DE2B0" w14:textId="1F4949CD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Tài liệu</w:t>
            </w:r>
          </w:p>
        </w:tc>
        <w:tc>
          <w:tcPr>
            <w:tcW w:w="303" w:type="pct"/>
            <w:vAlign w:val="center"/>
          </w:tcPr>
          <w:p w14:paraId="04FE61CB" w14:textId="59A1015B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2DFA52C8" w14:textId="3BC20B8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74698A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A5BEC6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389173D" w14:textId="1E416B5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D4D679D" w14:textId="4EBF1FD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D8CAD7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8E716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459102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7CD04A7" w14:textId="4922CBA4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F3850C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E7F175D" w14:textId="56EB3FD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CB0326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BC0BD8B" w14:textId="77777777" w:rsidTr="00FF7D35">
        <w:tc>
          <w:tcPr>
            <w:tcW w:w="303" w:type="pct"/>
            <w:vAlign w:val="center"/>
          </w:tcPr>
          <w:p w14:paraId="4D278A61" w14:textId="10BDEFA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0F4980A" w14:textId="619EB8B8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42796138" w14:textId="212164C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459373EA" w14:textId="19FC550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4D2C3C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4ACA49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E33411F" w14:textId="00578D9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F561D4D" w14:textId="39DED63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5AEE1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0FC6D8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F031B5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53D2BD4" w14:textId="24E26738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6C73F9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4DEE942" w14:textId="1C9E9DD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6A7504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FC1D409" w14:textId="77777777" w:rsidTr="00FF7D35">
        <w:tc>
          <w:tcPr>
            <w:tcW w:w="303" w:type="pct"/>
            <w:vAlign w:val="center"/>
          </w:tcPr>
          <w:p w14:paraId="6C3444FA" w14:textId="192307E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C470F9A" w14:textId="6FF2B67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3" w:type="pct"/>
            <w:vAlign w:val="center"/>
          </w:tcPr>
          <w:p w14:paraId="3D2E4643" w14:textId="4D4F61C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34A3E79" w14:textId="0C1B354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24B826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5D63FB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758612B" w14:textId="0AD7A04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494A635" w14:textId="0D2CF2E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5B9153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86F061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64A766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1AD2E9B" w14:textId="191DA2A6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BE193F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7F6A2FB" w14:textId="20F5668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BD75AC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F129AA9" w14:textId="77777777" w:rsidTr="00FF7D35">
        <w:tc>
          <w:tcPr>
            <w:tcW w:w="303" w:type="pct"/>
            <w:vAlign w:val="center"/>
          </w:tcPr>
          <w:p w14:paraId="79F05E5E" w14:textId="7967DC7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5613B28" w14:textId="2082EAF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Hướng dẫn sử dụng nguồn</w:t>
            </w:r>
          </w:p>
        </w:tc>
        <w:tc>
          <w:tcPr>
            <w:tcW w:w="303" w:type="pct"/>
            <w:vAlign w:val="center"/>
          </w:tcPr>
          <w:p w14:paraId="4E271C83" w14:textId="597D2F9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4D7DA328" w14:textId="016A8FE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7E9200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7DA47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01B9530" w14:textId="701E478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D374D8B" w14:textId="54AA3CD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DA6B81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FF2430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C01F4D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21B2789" w14:textId="161FA932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6C8928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7AA2420" w14:textId="57AA8E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538CCB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052DFDA" w14:textId="77777777" w:rsidTr="00FF7D35">
        <w:tc>
          <w:tcPr>
            <w:tcW w:w="303" w:type="pct"/>
            <w:vAlign w:val="center"/>
          </w:tcPr>
          <w:p w14:paraId="07C45436" w14:textId="3297AB9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1DF5730" w14:textId="7F9EA3BB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Hướng dẫn sử dụng Ragono</w:t>
            </w:r>
          </w:p>
        </w:tc>
        <w:tc>
          <w:tcPr>
            <w:tcW w:w="303" w:type="pct"/>
            <w:vAlign w:val="center"/>
          </w:tcPr>
          <w:p w14:paraId="40208F6C" w14:textId="03FC420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C2B0AE9" w14:textId="4536F0B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A4E5CF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B51652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CA2081E" w14:textId="67BCE30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7F1E5244" w14:textId="545DB7B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947061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4C0B4A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FE076B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1381058" w14:textId="6AD6AC90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D7D81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9898ED8" w14:textId="48A6EE3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D39DFF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BB45B96" w14:textId="77777777" w:rsidTr="00FF7D35">
        <w:tc>
          <w:tcPr>
            <w:tcW w:w="303" w:type="pct"/>
            <w:vAlign w:val="center"/>
          </w:tcPr>
          <w:p w14:paraId="56627A19" w14:textId="7F7D10F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AF2EB00" w14:textId="7C01473E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color w:val="000000"/>
                <w:sz w:val="22"/>
                <w:szCs w:val="22"/>
              </w:rPr>
              <w:t>Dụng cụ đồng bộ đi kèm</w:t>
            </w:r>
          </w:p>
        </w:tc>
        <w:tc>
          <w:tcPr>
            <w:tcW w:w="303" w:type="pct"/>
            <w:vAlign w:val="center"/>
          </w:tcPr>
          <w:p w14:paraId="742E1146" w14:textId="5817229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659A610" w14:textId="470CE4E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844829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751A47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21FD82D" w14:textId="54B7667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AB519DA" w14:textId="1AE29B3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0ADA2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03D0E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16076B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CB65C7C" w14:textId="0D8C536E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B06E86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30D7C79" w14:textId="5B6961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76D006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7D49CF7" w14:textId="77777777" w:rsidTr="00FF7D35">
        <w:tc>
          <w:tcPr>
            <w:tcW w:w="303" w:type="pct"/>
            <w:vAlign w:val="center"/>
          </w:tcPr>
          <w:p w14:paraId="412A54F2" w14:textId="0A97BC1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0099E62" w14:textId="7A16F2F9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2B3C03">
              <w:rPr>
                <w:rFonts w:ascii="Times New Roman" w:hAnsi="Times New Roman"/>
                <w:sz w:val="22"/>
                <w:szCs w:val="22"/>
              </w:rPr>
              <w:t>Túi phụ tùng</w:t>
            </w:r>
          </w:p>
        </w:tc>
        <w:tc>
          <w:tcPr>
            <w:tcW w:w="303" w:type="pct"/>
            <w:vAlign w:val="center"/>
          </w:tcPr>
          <w:p w14:paraId="5C0DE09A" w14:textId="5D7444F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B6E6D55" w14:textId="74C6BC9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665133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EA028A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144AE0B" w14:textId="073E8D4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2D59CE2" w14:textId="05BDD5B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7F06F7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DF19DC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93E717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B93FFCE" w14:textId="6C8FD04C" w:rsidR="00400AF1" w:rsidRPr="00B23779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7C95B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2C06E2B" w14:textId="6436DC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B4F2F4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B211D78" w14:textId="77777777" w:rsidTr="00FF7D35">
        <w:tc>
          <w:tcPr>
            <w:tcW w:w="303" w:type="pct"/>
            <w:vAlign w:val="center"/>
          </w:tcPr>
          <w:p w14:paraId="5470636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76A343E1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VRP 612</w:t>
            </w:r>
          </w:p>
        </w:tc>
        <w:tc>
          <w:tcPr>
            <w:tcW w:w="303" w:type="pct"/>
            <w:vAlign w:val="center"/>
          </w:tcPr>
          <w:p w14:paraId="70701588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16F6F9EB" w14:textId="4C49A3ED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252" w:type="pct"/>
          </w:tcPr>
          <w:p w14:paraId="1BDE7B6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4131A9E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29503B05" w14:textId="08FAD566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202" w:type="pct"/>
            <w:vAlign w:val="center"/>
          </w:tcPr>
          <w:p w14:paraId="05F4ED7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04675A7" w14:textId="46267F2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A1C3A78" w14:textId="60E4D75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7FBED47" w14:textId="0F5F950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6CA94E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404" w:type="pct"/>
            <w:vAlign w:val="center"/>
          </w:tcPr>
          <w:p w14:paraId="34BF79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0A4E896" w14:textId="517CA0E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505" w:type="pct"/>
          </w:tcPr>
          <w:p w14:paraId="417B881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9FDE2F2" w14:textId="77777777" w:rsidTr="00FF7D35">
        <w:tc>
          <w:tcPr>
            <w:tcW w:w="303" w:type="pct"/>
            <w:vAlign w:val="center"/>
          </w:tcPr>
          <w:p w14:paraId="00745E2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0B4C1A84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VRP612 - cũ</w:t>
            </w:r>
          </w:p>
        </w:tc>
        <w:tc>
          <w:tcPr>
            <w:tcW w:w="303" w:type="pct"/>
            <w:vAlign w:val="center"/>
          </w:tcPr>
          <w:p w14:paraId="01A1FD78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3" w:type="pct"/>
          </w:tcPr>
          <w:p w14:paraId="3E859675" w14:textId="00F1B0DC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25E9EEF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1A8263D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173DC3BE" w14:textId="70925EF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202" w:type="pct"/>
            <w:vAlign w:val="center"/>
          </w:tcPr>
          <w:p w14:paraId="378B1B2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E9E6E4D" w14:textId="42E88B6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EFA81D3" w14:textId="697B86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B534D3F" w14:textId="6A3E0C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5C762AC" w14:textId="77777777" w:rsidR="00400AF1" w:rsidRPr="00AB7F46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B7F46">
              <w:rPr>
                <w:rFonts w:ascii="Times New Roman" w:hAnsi="Times New Roman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0D2132D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A7E0C2" w14:textId="3A5222D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3C6641F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B307ABB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5BF8308F" w14:textId="555EF474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BC533" w14:textId="212B4024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Khối máy VRP-612</w:t>
            </w:r>
          </w:p>
        </w:tc>
        <w:tc>
          <w:tcPr>
            <w:tcW w:w="303" w:type="pct"/>
            <w:vAlign w:val="center"/>
          </w:tcPr>
          <w:p w14:paraId="50791AE8" w14:textId="7E4A1EA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10A06E7" w14:textId="27A50D6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08B7B6D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AEE37A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FDA3B43" w14:textId="01FF2B9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2220769F" w14:textId="3538022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2738036" w14:textId="1C65370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40A7847" w14:textId="1747110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0B4FB69" w14:textId="6E38E21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A1DA6C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2E945D5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CCD90CD" w14:textId="40B7FBF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4538B2C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22A9776" w14:textId="77777777" w:rsidTr="00FF7D35"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10F01" w14:textId="2B3F728F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9869C" w14:textId="66688C75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ắc quy khô BP- 612</w:t>
            </w:r>
          </w:p>
        </w:tc>
        <w:tc>
          <w:tcPr>
            <w:tcW w:w="303" w:type="pct"/>
            <w:vAlign w:val="center"/>
          </w:tcPr>
          <w:p w14:paraId="0E7DE238" w14:textId="08B6275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03" w:type="pct"/>
          </w:tcPr>
          <w:p w14:paraId="0E5C4621" w14:textId="7A389B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04FB13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F37CD2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AC52BA8" w14:textId="60F92AB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49287624" w14:textId="40183B3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0492011" w14:textId="0EF64D1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05FEF9E" w14:textId="2B8B02C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B781FCA" w14:textId="71FDAAB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688C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27EADB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7F12FCD" w14:textId="611CA56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7AC3BCB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1F63EE5" w14:textId="77777777" w:rsidTr="00FF7D35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77015684" w14:textId="5BF7E818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FF31" w14:textId="350330FA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03" w:type="pct"/>
            <w:vAlign w:val="center"/>
          </w:tcPr>
          <w:p w14:paraId="692AAA61" w14:textId="7C86AD5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4D73231" w14:textId="077640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6EAD4B4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92ED07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3FF6879" w14:textId="5E99E1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5857D999" w14:textId="5062B3F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D43B526" w14:textId="193D268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989423A" w14:textId="7C31B01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1BE9997" w14:textId="19F8E33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170CA0" w14:textId="5E8D7E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474C16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0D541D" w14:textId="752D6F9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1360C1C4" w14:textId="5840EC81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5B2D9FE" w14:textId="77777777" w:rsidTr="00FF7D35">
        <w:tc>
          <w:tcPr>
            <w:tcW w:w="303" w:type="pct"/>
            <w:vAlign w:val="center"/>
          </w:tcPr>
          <w:p w14:paraId="5ED77DA1" w14:textId="059DFDED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B6A4D" w14:textId="761AFCC0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Tổ hợp choàng  đầu HE - 611</w:t>
            </w:r>
          </w:p>
        </w:tc>
        <w:tc>
          <w:tcPr>
            <w:tcW w:w="303" w:type="pct"/>
            <w:vAlign w:val="center"/>
          </w:tcPr>
          <w:p w14:paraId="4729CA2A" w14:textId="55B4666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93D7DF5" w14:textId="6B1FC4E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3715EB8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EF99DD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9292E5A" w14:textId="3CD0ECD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2BE40618" w14:textId="361ACCB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5CA8090" w14:textId="4402C1C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4B2F6D8" w14:textId="422FEF7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0B490D8" w14:textId="59FC61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254FD0" w14:textId="18134BA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7473B1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57C0FD8" w14:textId="37494E1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5378A08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772C879" w14:textId="77777777" w:rsidTr="00FF7D35">
        <w:tc>
          <w:tcPr>
            <w:tcW w:w="303" w:type="pct"/>
            <w:vAlign w:val="center"/>
          </w:tcPr>
          <w:p w14:paraId="4961D0A5" w14:textId="55324D9B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E2EF2" w14:textId="4BC824A0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Ma níp M-611</w:t>
            </w:r>
          </w:p>
        </w:tc>
        <w:tc>
          <w:tcPr>
            <w:tcW w:w="303" w:type="pct"/>
            <w:vAlign w:val="center"/>
          </w:tcPr>
          <w:p w14:paraId="11ABCE10" w14:textId="04CA47A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70CEE9E" w14:textId="1245595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162ADCB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56256F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8AEE639" w14:textId="0982278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58C2DDCA" w14:textId="6133C26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6C37A5B" w14:textId="201022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439C515" w14:textId="210D8E1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74A902B" w14:textId="38D0104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2899DC9" w14:textId="73FE1CD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4476EB8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1368D23" w14:textId="76A5CC3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44D12B3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9ADC93E" w14:textId="77777777" w:rsidTr="00FF7D35">
        <w:tc>
          <w:tcPr>
            <w:tcW w:w="303" w:type="pct"/>
            <w:vAlign w:val="center"/>
          </w:tcPr>
          <w:p w14:paraId="7981A358" w14:textId="34B19214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45B8E" w14:textId="30DF4D3D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An ten cần 2,4m WA-611</w:t>
            </w:r>
          </w:p>
        </w:tc>
        <w:tc>
          <w:tcPr>
            <w:tcW w:w="303" w:type="pct"/>
            <w:vAlign w:val="center"/>
          </w:tcPr>
          <w:p w14:paraId="0E1948B5" w14:textId="5F2AB1C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B06ED71" w14:textId="5198E9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53CFEF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B3341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8635630" w14:textId="7235181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05EE2EE8" w14:textId="79E9260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D8A27FD" w14:textId="29AA1C4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82CE71B" w14:textId="6B6F58A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DAADA9D" w14:textId="5A54348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E9190C7" w14:textId="3976142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216BF0A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4FCA9CF" w14:textId="01EF2B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2C0B544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40676B9" w14:textId="77777777" w:rsidTr="00FF7D35">
        <w:tc>
          <w:tcPr>
            <w:tcW w:w="303" w:type="pct"/>
            <w:vAlign w:val="center"/>
          </w:tcPr>
          <w:p w14:paraId="2B0E1D00" w14:textId="1627B73A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B5BCB" w14:textId="631C4096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An ten chếch 15m SA-611</w:t>
            </w:r>
          </w:p>
        </w:tc>
        <w:tc>
          <w:tcPr>
            <w:tcW w:w="303" w:type="pct"/>
            <w:vAlign w:val="center"/>
          </w:tcPr>
          <w:p w14:paraId="327D6FEF" w14:textId="03F2BAF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13C00F7" w14:textId="4F52892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45FDAEB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0256C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6C1C8D8" w14:textId="2C638BD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7342D0B8" w14:textId="01F766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54E2345" w14:textId="45DAC27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1ABF4CC" w14:textId="18BDD6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CDAEAB6" w14:textId="7E0B761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56B0F3A" w14:textId="2D78AE9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6733FD0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07E26DE" w14:textId="09CEBF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12A5F72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FF2CD1B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0705407F" w14:textId="33BA98A7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FED5" w14:textId="5E54EAFA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An ten 2 cực 44m DA - 611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4F482225" w14:textId="11FA8A5E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tcBorders>
              <w:bottom w:val="single" w:sz="4" w:space="0" w:color="auto"/>
            </w:tcBorders>
          </w:tcPr>
          <w:p w14:paraId="1D52CD85" w14:textId="5B8D992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  <w:tcBorders>
              <w:bottom w:val="single" w:sz="4" w:space="0" w:color="auto"/>
            </w:tcBorders>
          </w:tcPr>
          <w:p w14:paraId="0CA3264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</w:tcPr>
          <w:p w14:paraId="69FF7BA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</w:tcPr>
          <w:p w14:paraId="0936BE89" w14:textId="6238EA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  <w:tcBorders>
              <w:bottom w:val="single" w:sz="4" w:space="0" w:color="auto"/>
            </w:tcBorders>
          </w:tcPr>
          <w:p w14:paraId="14384897" w14:textId="3C7819D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tcBorders>
              <w:bottom w:val="single" w:sz="4" w:space="0" w:color="auto"/>
            </w:tcBorders>
          </w:tcPr>
          <w:p w14:paraId="4E4592E2" w14:textId="009BC8D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</w:tcPr>
          <w:p w14:paraId="5E20D39F" w14:textId="7AA3FFD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center"/>
          </w:tcPr>
          <w:p w14:paraId="2C636DB4" w14:textId="746250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7D745E4A" w14:textId="1B43C00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tcBorders>
              <w:bottom w:val="single" w:sz="4" w:space="0" w:color="auto"/>
            </w:tcBorders>
            <w:vAlign w:val="center"/>
          </w:tcPr>
          <w:p w14:paraId="74523D2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</w:tcPr>
          <w:p w14:paraId="1201268A" w14:textId="112BA03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14:paraId="51302B1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5D94215" w14:textId="77777777" w:rsidTr="00FF7D35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48EB" w14:textId="409DB4A0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3D7B" w14:textId="6358DEE3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Dây dù máy 612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76EB" w14:textId="2EE1F47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Sợi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EA0A" w14:textId="4C7C1C1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653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B1D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79AA" w14:textId="506DB57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4754" w14:textId="4506098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973" w14:textId="0FE5D45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79DC" w14:textId="52332A2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DB24" w14:textId="73745D7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0D556" w14:textId="798189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515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AC8F" w14:textId="72B2DB5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DD4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EF73169" w14:textId="77777777" w:rsidTr="00FF7D35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90B4E" w14:textId="2281838F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3637C" w14:textId="7CDDDC17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7612" w14:textId="539AF15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6B33" w14:textId="19F26B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7B7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3C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89BA" w14:textId="040B24D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6FF2" w14:textId="3A912AF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8CC7" w14:textId="4C6F8EC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7D7E" w14:textId="23BE091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2463" w14:textId="7F0FFF3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6CD18" w14:textId="60CAB88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F77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AA35" w14:textId="5C1706E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978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CBA4E5B" w14:textId="77777777" w:rsidTr="00FF7D35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6C2F8B85" w14:textId="749A3E5B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6054" w14:textId="13D183F4" w:rsidR="00400AF1" w:rsidRPr="00C57C2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Nguồn nạp CP -612</w:t>
            </w:r>
          </w:p>
        </w:tc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17646FD4" w14:textId="47B2EF2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  <w:tcBorders>
              <w:top w:val="single" w:sz="4" w:space="0" w:color="auto"/>
            </w:tcBorders>
          </w:tcPr>
          <w:p w14:paraId="0322CE7E" w14:textId="7A7104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69586D4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0064E4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tcBorders>
              <w:top w:val="single" w:sz="4" w:space="0" w:color="auto"/>
            </w:tcBorders>
          </w:tcPr>
          <w:p w14:paraId="399C442D" w14:textId="5CD950C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  <w:tcBorders>
              <w:top w:val="single" w:sz="4" w:space="0" w:color="auto"/>
            </w:tcBorders>
          </w:tcPr>
          <w:p w14:paraId="3AF041A0" w14:textId="17FCA7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tcBorders>
              <w:top w:val="single" w:sz="4" w:space="0" w:color="auto"/>
            </w:tcBorders>
          </w:tcPr>
          <w:p w14:paraId="2E125FBB" w14:textId="18761B2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tcBorders>
              <w:top w:val="single" w:sz="4" w:space="0" w:color="auto"/>
            </w:tcBorders>
          </w:tcPr>
          <w:p w14:paraId="11EF6327" w14:textId="3D203AA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center"/>
          </w:tcPr>
          <w:p w14:paraId="27BB76F5" w14:textId="6EC600F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  <w:vAlign w:val="center"/>
          </w:tcPr>
          <w:p w14:paraId="5DCF59C9" w14:textId="09105F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tcBorders>
              <w:top w:val="single" w:sz="4" w:space="0" w:color="auto"/>
            </w:tcBorders>
            <w:vAlign w:val="center"/>
          </w:tcPr>
          <w:p w14:paraId="76B46A7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tcBorders>
              <w:top w:val="single" w:sz="4" w:space="0" w:color="auto"/>
            </w:tcBorders>
          </w:tcPr>
          <w:p w14:paraId="0265D132" w14:textId="543E5FE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  <w:tcBorders>
              <w:top w:val="single" w:sz="4" w:space="0" w:color="auto"/>
            </w:tcBorders>
          </w:tcPr>
          <w:p w14:paraId="17171CD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39B60F0" w14:textId="77777777" w:rsidTr="00FF7D35">
        <w:tc>
          <w:tcPr>
            <w:tcW w:w="303" w:type="pct"/>
            <w:vAlign w:val="center"/>
          </w:tcPr>
          <w:p w14:paraId="61EA6335" w14:textId="64B1BCEF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CCBE8" w14:textId="58D14E60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quay  R-61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3" w:type="pct"/>
            <w:vAlign w:val="center"/>
          </w:tcPr>
          <w:p w14:paraId="52577373" w14:textId="7A28A0F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FF4D977" w14:textId="77F1B3D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6F47B0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C4B0B8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605D23E" w14:textId="0E8E707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385F8810" w14:textId="097E5CA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3F3AB19" w14:textId="030F1B0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5F7BD63" w14:textId="67E2CE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C2980F7" w14:textId="4C90BE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F456344" w14:textId="53AA3A0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43FDF1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0353E34" w14:textId="4480551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159FEED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9F4C6B1" w14:textId="77777777" w:rsidTr="00FF7D35">
        <w:tc>
          <w:tcPr>
            <w:tcW w:w="303" w:type="pct"/>
            <w:vAlign w:val="center"/>
          </w:tcPr>
          <w:p w14:paraId="24AF18CD" w14:textId="7418E2B0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7492F" w14:textId="79BD7292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Tay quay</w:t>
            </w:r>
          </w:p>
        </w:tc>
        <w:tc>
          <w:tcPr>
            <w:tcW w:w="303" w:type="pct"/>
            <w:vAlign w:val="center"/>
          </w:tcPr>
          <w:p w14:paraId="6B9F92AC" w14:textId="03B41D3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3CAC166" w14:textId="0A4E131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746A5C1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F5AD5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AB34FB7" w14:textId="703E9C1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5C05EF0E" w14:textId="2CF5FBB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AB0C2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A162D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FD23E6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FB19718" w14:textId="755D42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7AFE2FB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47A2C19" w14:textId="15CBC3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5DFA64A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19C4C1C" w14:textId="77777777" w:rsidTr="00FF7D35">
        <w:tc>
          <w:tcPr>
            <w:tcW w:w="303" w:type="pct"/>
            <w:vAlign w:val="center"/>
          </w:tcPr>
          <w:p w14:paraId="6E775495" w14:textId="21E00000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4C1A0" w14:textId="296CCD8D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Ghế ngồi</w:t>
            </w:r>
          </w:p>
        </w:tc>
        <w:tc>
          <w:tcPr>
            <w:tcW w:w="303" w:type="pct"/>
            <w:vAlign w:val="center"/>
          </w:tcPr>
          <w:p w14:paraId="32B50DBD" w14:textId="2FD0A53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6DCD3D0" w14:textId="450A3C4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40B6CFB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04AA0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9EFC740" w14:textId="34B767D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4EBBA11D" w14:textId="7B17096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F20BE9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63C4D4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26E170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47741A3" w14:textId="08F07D7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7E1DE3F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BBFF5E4" w14:textId="0D0AA3A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6E49004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1F039FC" w14:textId="77777777" w:rsidTr="00FF7D35">
        <w:tc>
          <w:tcPr>
            <w:tcW w:w="303" w:type="pct"/>
            <w:vAlign w:val="center"/>
          </w:tcPr>
          <w:p w14:paraId="64207728" w14:textId="4E6C7B9D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2115" w14:textId="32CF138C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03" w:type="pct"/>
            <w:vAlign w:val="center"/>
          </w:tcPr>
          <w:p w14:paraId="1D6A08FC" w14:textId="725EDC3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7E763AC" w14:textId="6C356B4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52E772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42D3B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65C334A" w14:textId="5861575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3A28757A" w14:textId="295F6DB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D2F89C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3C4B96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D09B42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8503EAA" w14:textId="27CE5C5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4980D01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DBB84AD" w14:textId="32BA61C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4DDDD2E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8D9825D" w14:textId="77777777" w:rsidTr="00FF7D35">
        <w:tc>
          <w:tcPr>
            <w:tcW w:w="303" w:type="pct"/>
            <w:vAlign w:val="center"/>
          </w:tcPr>
          <w:p w14:paraId="07ED6B7E" w14:textId="6CBAA864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6650" w14:textId="4FDAE4E9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3" w:type="pct"/>
            <w:vAlign w:val="center"/>
          </w:tcPr>
          <w:p w14:paraId="79FEE4F9" w14:textId="3C33DEE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2A32376" w14:textId="334520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07943B3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CB05C2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4CD618B" w14:textId="7E01691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062415F9" w14:textId="1729CF2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16BAA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A722D3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93C47A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895BADD" w14:textId="392BE9E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232EB16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157FB9B" w14:textId="64B8C9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375C3E9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242D785" w14:textId="77777777" w:rsidTr="00FF7D35">
        <w:tc>
          <w:tcPr>
            <w:tcW w:w="303" w:type="pct"/>
            <w:vAlign w:val="center"/>
          </w:tcPr>
          <w:p w14:paraId="7B6B1860" w14:textId="7C8BD5AA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1EF9" w14:textId="1B90C695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3" w:type="pct"/>
            <w:vAlign w:val="center"/>
          </w:tcPr>
          <w:p w14:paraId="65181949" w14:textId="1C1F044B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Hộp</w:t>
            </w:r>
          </w:p>
        </w:tc>
        <w:tc>
          <w:tcPr>
            <w:tcW w:w="303" w:type="pct"/>
          </w:tcPr>
          <w:p w14:paraId="688EF5C3" w14:textId="20201F7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4F77176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6CA856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26D2506" w14:textId="0B630C5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70323822" w14:textId="71DD3AB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1A072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34A067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E7BB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A1DACB9" w14:textId="011C785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0F7826F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F7B07C8" w14:textId="3C41ABE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7DE62C6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CB04A37" w14:textId="77777777" w:rsidTr="00FF7D35">
        <w:tc>
          <w:tcPr>
            <w:tcW w:w="303" w:type="pct"/>
            <w:vAlign w:val="center"/>
          </w:tcPr>
          <w:p w14:paraId="5952CA47" w14:textId="6CF473A1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F224" w14:textId="7904E524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Tài liệu</w:t>
            </w:r>
          </w:p>
        </w:tc>
        <w:tc>
          <w:tcPr>
            <w:tcW w:w="303" w:type="pct"/>
            <w:vAlign w:val="center"/>
          </w:tcPr>
          <w:p w14:paraId="69243295" w14:textId="2CFB66E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2CB5605D" w14:textId="3E6D626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453E88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AFF0A5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53CCA27" w14:textId="05654E1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3824217F" w14:textId="1A72343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D25CB3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DF110A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417FE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77930F4" w14:textId="092DFD0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5F57D56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7A1FB26" w14:textId="445111C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2C2CC5E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EE2BCD6" w14:textId="77777777" w:rsidTr="00FF7D35">
        <w:tc>
          <w:tcPr>
            <w:tcW w:w="303" w:type="pct"/>
            <w:vAlign w:val="center"/>
          </w:tcPr>
          <w:p w14:paraId="221BF507" w14:textId="2673F383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C73D" w14:textId="4951ACED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314F43C1" w14:textId="5D63CCB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48E71FB9" w14:textId="752381B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65B8E9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1E3BA6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87303DF" w14:textId="6E3335F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0F683E8F" w14:textId="3DA96C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D34B5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A215A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C89D40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E973EA5" w14:textId="4B48C39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6B4B2BB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DD7E06B" w14:textId="4184ABC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1DC94ED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F754206" w14:textId="77777777" w:rsidTr="00FF7D35">
        <w:tc>
          <w:tcPr>
            <w:tcW w:w="303" w:type="pct"/>
            <w:vAlign w:val="center"/>
          </w:tcPr>
          <w:p w14:paraId="6B734E0F" w14:textId="58B2B49F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7A01" w14:textId="5AC80D8E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3" w:type="pct"/>
            <w:vAlign w:val="center"/>
          </w:tcPr>
          <w:p w14:paraId="5F034936" w14:textId="47BCD99A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1C1C7616" w14:textId="19BE0FE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0AEAD8D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E8CDE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D3862DF" w14:textId="2B744C3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6735E272" w14:textId="279C77C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93D1CA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88152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451EF9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6615664" w14:textId="59FC74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5F3BE86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84FD2D2" w14:textId="4507DC4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4957917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64A00F2" w14:textId="77777777" w:rsidTr="00FF7D35">
        <w:tc>
          <w:tcPr>
            <w:tcW w:w="303" w:type="pct"/>
            <w:vAlign w:val="center"/>
          </w:tcPr>
          <w:p w14:paraId="1072C350" w14:textId="32F4BAB1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9374" w14:textId="71AAF8A8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Hướng dẫn sử dụng nguồn</w:t>
            </w:r>
          </w:p>
        </w:tc>
        <w:tc>
          <w:tcPr>
            <w:tcW w:w="303" w:type="pct"/>
            <w:vAlign w:val="center"/>
          </w:tcPr>
          <w:p w14:paraId="4014963E" w14:textId="47123580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70D49ED7" w14:textId="599ABC9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27DE81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E1C401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CD435C2" w14:textId="20414E5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341F272C" w14:textId="0467FC0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A2E98B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8A5037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D81B58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41EE893" w14:textId="46A8076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30CCF6A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21FB87E" w14:textId="3732096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55F5805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15C40A5" w14:textId="77777777" w:rsidTr="00FF7D35">
        <w:tc>
          <w:tcPr>
            <w:tcW w:w="303" w:type="pct"/>
            <w:vAlign w:val="center"/>
          </w:tcPr>
          <w:p w14:paraId="20130E3F" w14:textId="209B3BB4" w:rsidR="00400AF1" w:rsidRPr="00C57C2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6418F" w14:textId="7E4E37D0" w:rsidR="00400AF1" w:rsidRPr="00C57C25" w:rsidRDefault="00400AF1" w:rsidP="00EB5955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Hướng dẫn sử dụng Ragono</w:t>
            </w:r>
          </w:p>
        </w:tc>
        <w:tc>
          <w:tcPr>
            <w:tcW w:w="303" w:type="pct"/>
            <w:vAlign w:val="center"/>
          </w:tcPr>
          <w:p w14:paraId="6EDDC70A" w14:textId="19C0151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4D29BE66" w14:textId="159FE40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52" w:type="pct"/>
          </w:tcPr>
          <w:p w14:paraId="557A1AF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86902E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FA1CA02" w14:textId="31FC979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02" w:type="pct"/>
          </w:tcPr>
          <w:p w14:paraId="7CCFAA5B" w14:textId="424F95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5C75A2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BDB203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0702D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A8F99CB" w14:textId="3877461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404" w:type="pct"/>
            <w:vAlign w:val="center"/>
          </w:tcPr>
          <w:p w14:paraId="120BBD1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760F11E" w14:textId="52C85FF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5" w:type="pct"/>
          </w:tcPr>
          <w:p w14:paraId="0D0EF1B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D028683" w14:textId="77777777" w:rsidTr="00FF7D35">
        <w:tc>
          <w:tcPr>
            <w:tcW w:w="303" w:type="pct"/>
            <w:vAlign w:val="center"/>
          </w:tcPr>
          <w:p w14:paraId="6AE2B86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59" w:type="pct"/>
          </w:tcPr>
          <w:p w14:paraId="16CA0677" w14:textId="7777777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Máy thu phát VRP612 - mới</w:t>
            </w:r>
          </w:p>
        </w:tc>
        <w:tc>
          <w:tcPr>
            <w:tcW w:w="303" w:type="pct"/>
          </w:tcPr>
          <w:p w14:paraId="5F66C730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04F472FA" w14:textId="3536022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0EBA1E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AB021B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20B60A6" w14:textId="73FD87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98785F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F2C11E6" w14:textId="108C349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38B7A069" w14:textId="524DDFB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791BFA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D72258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F16D7B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A5DF38C" w14:textId="60444AE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15535E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27CBA40" w14:textId="77777777" w:rsidTr="00FF7D35">
        <w:tc>
          <w:tcPr>
            <w:tcW w:w="303" w:type="pct"/>
            <w:vAlign w:val="center"/>
          </w:tcPr>
          <w:p w14:paraId="24EF1906" w14:textId="418ACD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039FBA6C" w14:textId="0F5BD588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Khối máy VRP-612</w:t>
            </w:r>
          </w:p>
        </w:tc>
        <w:tc>
          <w:tcPr>
            <w:tcW w:w="303" w:type="pct"/>
            <w:vAlign w:val="center"/>
          </w:tcPr>
          <w:p w14:paraId="21BF8067" w14:textId="43A6EEE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AADA79D" w14:textId="3A670BB8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30414B8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E9B92C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15B0EDA" w14:textId="1E395A14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D5585E7" w14:textId="194168A4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4FEDE6A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0A746C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C52F19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50B41FD" w14:textId="285E54BD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BEF64B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9F7D090" w14:textId="7D5817F8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3092FD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8982148" w14:textId="77777777" w:rsidTr="00FF7D35">
        <w:tc>
          <w:tcPr>
            <w:tcW w:w="303" w:type="pct"/>
            <w:vAlign w:val="center"/>
          </w:tcPr>
          <w:p w14:paraId="0601E1C0" w14:textId="62AD29A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113E3495" w14:textId="57132DEB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ắc quy khô BP- 612</w:t>
            </w:r>
          </w:p>
        </w:tc>
        <w:tc>
          <w:tcPr>
            <w:tcW w:w="303" w:type="pct"/>
            <w:vAlign w:val="center"/>
          </w:tcPr>
          <w:p w14:paraId="1A73FA95" w14:textId="39BF8F9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03" w:type="pct"/>
          </w:tcPr>
          <w:p w14:paraId="6E60F523" w14:textId="592C801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2" w:type="pct"/>
          </w:tcPr>
          <w:p w14:paraId="18A941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040D9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2E22614" w14:textId="1B3AEF9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78DBB44A" w14:textId="3F052EC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FA071B9" w14:textId="6219148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9377CFA" w14:textId="6DC9644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0C27A8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FE47D78" w14:textId="5EC6F63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4BAE1CF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19913CD" w14:textId="44E1068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5" w:type="pct"/>
          </w:tcPr>
          <w:p w14:paraId="18999FE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5057314" w14:textId="77777777" w:rsidTr="00FF7D35">
        <w:tc>
          <w:tcPr>
            <w:tcW w:w="303" w:type="pct"/>
            <w:vAlign w:val="center"/>
          </w:tcPr>
          <w:p w14:paraId="5F41A21E" w14:textId="529F8A0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73F5465E" w14:textId="3A1EDEFA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03" w:type="pct"/>
            <w:vAlign w:val="center"/>
          </w:tcPr>
          <w:p w14:paraId="23996C73" w14:textId="7628D97A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FE24B9F" w14:textId="52AF051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77BF66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9A930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ABD3377" w14:textId="1F64320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76C352C" w14:textId="61E11AF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D40A3C2" w14:textId="6B931F6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3D75452" w14:textId="7735F2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6CA979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52678D7" w14:textId="649B7AC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FF682A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F003E5B" w14:textId="3BC2CEF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764E72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E3D0CB5" w14:textId="77777777" w:rsidTr="00FF7D35">
        <w:tc>
          <w:tcPr>
            <w:tcW w:w="303" w:type="pct"/>
            <w:vAlign w:val="center"/>
          </w:tcPr>
          <w:p w14:paraId="5D1C95EA" w14:textId="46F22EC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2CB00F12" w14:textId="287C7846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Tổ hợp choàng  đầu HE - 611</w:t>
            </w:r>
          </w:p>
        </w:tc>
        <w:tc>
          <w:tcPr>
            <w:tcW w:w="303" w:type="pct"/>
            <w:vAlign w:val="center"/>
          </w:tcPr>
          <w:p w14:paraId="793EEFF1" w14:textId="182C264B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E87D88C" w14:textId="3B8A679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C8B778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D7676C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4B865BF" w14:textId="47B4FC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12430F8" w14:textId="0554E76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477791B" w14:textId="0744A64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66DC093" w14:textId="0629A8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B8190F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4A3D543" w14:textId="34FB96B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C392A4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817D5CF" w14:textId="32D2680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2572553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EF59616" w14:textId="77777777" w:rsidTr="00FF7D35">
        <w:tc>
          <w:tcPr>
            <w:tcW w:w="303" w:type="pct"/>
            <w:vAlign w:val="center"/>
          </w:tcPr>
          <w:p w14:paraId="771D45C8" w14:textId="46D0C6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390AF52E" w14:textId="615CB32C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Ma níp M-611</w:t>
            </w:r>
          </w:p>
        </w:tc>
        <w:tc>
          <w:tcPr>
            <w:tcW w:w="303" w:type="pct"/>
            <w:vAlign w:val="center"/>
          </w:tcPr>
          <w:p w14:paraId="746CB25C" w14:textId="70C5C03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9036CA9" w14:textId="4CEE14E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36C3EF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AB8BD6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C472EA7" w14:textId="64A4065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1D57769" w14:textId="0394AC4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552E092" w14:textId="37FE75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77E0A52" w14:textId="6FAC171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95EB7F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1C55AB2" w14:textId="2847FB7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B354D3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6DEDAD7" w14:textId="6C87E5D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E7E50F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9298E04" w14:textId="77777777" w:rsidTr="00FF7D35">
        <w:tc>
          <w:tcPr>
            <w:tcW w:w="303" w:type="pct"/>
            <w:vAlign w:val="center"/>
          </w:tcPr>
          <w:p w14:paraId="4E8B88DB" w14:textId="79BDAFC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5A0E229B" w14:textId="7F89951D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An ten cần 2,4m WA-611</w:t>
            </w:r>
          </w:p>
        </w:tc>
        <w:tc>
          <w:tcPr>
            <w:tcW w:w="303" w:type="pct"/>
            <w:vAlign w:val="center"/>
          </w:tcPr>
          <w:p w14:paraId="6B528779" w14:textId="6D6C0E4A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8240DC3" w14:textId="348862F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7A30E5C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0EAF6E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10DE098" w14:textId="6F4A324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C6DEC4D" w14:textId="0C782B6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00F31F3" w14:textId="235721D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1FBE0F0" w14:textId="37E6910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6F130B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DE7395F" w14:textId="683F1A7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A90B74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CD3B007" w14:textId="57E7FA5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014CDD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795DBEF" w14:textId="77777777" w:rsidTr="00FF7D35">
        <w:tc>
          <w:tcPr>
            <w:tcW w:w="303" w:type="pct"/>
            <w:vAlign w:val="center"/>
          </w:tcPr>
          <w:p w14:paraId="7A3A1248" w14:textId="5787BCB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20DC4467" w14:textId="51D1D264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An ten chếch 15m SA-611</w:t>
            </w:r>
          </w:p>
        </w:tc>
        <w:tc>
          <w:tcPr>
            <w:tcW w:w="303" w:type="pct"/>
            <w:vAlign w:val="center"/>
          </w:tcPr>
          <w:p w14:paraId="3D38DACA" w14:textId="656D271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92E5A23" w14:textId="797C8A2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244D9F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66BA0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9FDA1D8" w14:textId="39CD58E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236AA38" w14:textId="15D97D0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62CFC82" w14:textId="409BF0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6E00315" w14:textId="60B9526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AE3203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6577A75" w14:textId="1B8F213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5018EE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7D3264F" w14:textId="5CFAF32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A714CA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667CF78" w14:textId="77777777" w:rsidTr="00FF7D35">
        <w:tc>
          <w:tcPr>
            <w:tcW w:w="303" w:type="pct"/>
            <w:vAlign w:val="center"/>
          </w:tcPr>
          <w:p w14:paraId="4B234E0B" w14:textId="118C12D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475DD54" w14:textId="2ACCE47C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An ten 2 cực 44m DA - 611</w:t>
            </w:r>
          </w:p>
        </w:tc>
        <w:tc>
          <w:tcPr>
            <w:tcW w:w="303" w:type="pct"/>
            <w:vAlign w:val="center"/>
          </w:tcPr>
          <w:p w14:paraId="58B8B77B" w14:textId="27818116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163CCF7" w14:textId="224E2E4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2CBAED0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A251D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CE236C5" w14:textId="2C51315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D5BD997" w14:textId="41DF3D4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7B74E46" w14:textId="54EE582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E4293CC" w14:textId="39783DF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B2CADB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C10E639" w14:textId="2A18E2D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F5D010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DFC7D93" w14:textId="17C2BB0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2A6A2DB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3949039" w14:textId="77777777" w:rsidTr="00FF7D35">
        <w:tc>
          <w:tcPr>
            <w:tcW w:w="303" w:type="pct"/>
            <w:vAlign w:val="center"/>
          </w:tcPr>
          <w:p w14:paraId="178F0537" w14:textId="1C1FE79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4C7C18E" w14:textId="60D6AA7E" w:rsidR="00400AF1" w:rsidRPr="007C56FC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Dây dù máy 612</w:t>
            </w:r>
          </w:p>
        </w:tc>
        <w:tc>
          <w:tcPr>
            <w:tcW w:w="303" w:type="pct"/>
            <w:vAlign w:val="center"/>
          </w:tcPr>
          <w:p w14:paraId="5E5955BA" w14:textId="06FED040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Sợi</w:t>
            </w:r>
          </w:p>
        </w:tc>
        <w:tc>
          <w:tcPr>
            <w:tcW w:w="303" w:type="pct"/>
          </w:tcPr>
          <w:p w14:paraId="243AA50D" w14:textId="248DD77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78DAAD7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83D0AC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8D3C484" w14:textId="70905EA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F26F3C3" w14:textId="6D8C05C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4626AB1" w14:textId="1A07F27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EA3BC86" w14:textId="56B933E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A8451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13E0A06" w14:textId="4FD45FF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413808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B3616DB" w14:textId="217313E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5178D4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0AED094" w14:textId="77777777" w:rsidTr="00FF7D35">
        <w:tc>
          <w:tcPr>
            <w:tcW w:w="303" w:type="pct"/>
            <w:vAlign w:val="center"/>
          </w:tcPr>
          <w:p w14:paraId="047CB2EF" w14:textId="11AAA30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4B2F9DA" w14:textId="0840B399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03" w:type="pct"/>
            <w:vAlign w:val="center"/>
          </w:tcPr>
          <w:p w14:paraId="3127DC37" w14:textId="2E41F9C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137F069" w14:textId="56CE3D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A0EE2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812751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7223A30" w14:textId="410FFDD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71F0692" w14:textId="1D8AE3A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C4C05A7" w14:textId="6A4442D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B819FBF" w14:textId="19DDBA6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6DA58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183DDEE" w14:textId="4C4DFF4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AE5E2F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0408F46" w14:textId="6747483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7C521C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1D183D5" w14:textId="77777777" w:rsidTr="00FF7D35">
        <w:tc>
          <w:tcPr>
            <w:tcW w:w="303" w:type="pct"/>
            <w:vAlign w:val="center"/>
          </w:tcPr>
          <w:p w14:paraId="4D847117" w14:textId="1B39F96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CF36974" w14:textId="39AFE08A" w:rsidR="00400AF1" w:rsidRPr="007C56FC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Nguồn nạp CP -612</w:t>
            </w:r>
          </w:p>
        </w:tc>
        <w:tc>
          <w:tcPr>
            <w:tcW w:w="303" w:type="pct"/>
            <w:vAlign w:val="center"/>
          </w:tcPr>
          <w:p w14:paraId="5121743C" w14:textId="31F8631E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B750D9F" w14:textId="34A974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24984ED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215BC9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6F1AE73" w14:textId="63DD2C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0BE3C55" w14:textId="36FAD9D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D1D6F75" w14:textId="508D181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D49A887" w14:textId="57C58BB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DD338C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B352BAA" w14:textId="593221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D8F3C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B0DA730" w14:textId="733F299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5D39A4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49A5CF6" w14:textId="77777777" w:rsidTr="00FF7D35">
        <w:tc>
          <w:tcPr>
            <w:tcW w:w="303" w:type="pct"/>
            <w:vAlign w:val="center"/>
          </w:tcPr>
          <w:p w14:paraId="6DBB6282" w14:textId="795308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48BF1727" w14:textId="13C42482" w:rsidR="00400AF1" w:rsidRPr="007C56FC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quay  R-61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3" w:type="pct"/>
            <w:vAlign w:val="center"/>
          </w:tcPr>
          <w:p w14:paraId="65E80BCE" w14:textId="3417A6B3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219D979" w14:textId="2EFA05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4B89F3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C0096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735456E" w14:textId="48C3C7E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1B5495A" w14:textId="19D87D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2CBEAF8" w14:textId="2613B10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4020DDF" w14:textId="4FE1D77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DDB25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B4580F0" w14:textId="377998F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47046C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2577CF0" w14:textId="4EEEEC9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160AB5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2818F39" w14:textId="77777777" w:rsidTr="00FF7D35">
        <w:tc>
          <w:tcPr>
            <w:tcW w:w="303" w:type="pct"/>
            <w:vAlign w:val="center"/>
          </w:tcPr>
          <w:p w14:paraId="50ED1BDD" w14:textId="44A1B2C8" w:rsidR="00400AF1" w:rsidRPr="007C56FC" w:rsidRDefault="00400AF1" w:rsidP="009E44A1">
            <w:pPr>
              <w:tabs>
                <w:tab w:val="left" w:pos="116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352C69A" w14:textId="6410FEA3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Tay quay</w:t>
            </w:r>
          </w:p>
        </w:tc>
        <w:tc>
          <w:tcPr>
            <w:tcW w:w="303" w:type="pct"/>
            <w:vAlign w:val="center"/>
          </w:tcPr>
          <w:p w14:paraId="0999C935" w14:textId="0A62FA5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BC89FC3" w14:textId="3EF8208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2" w:type="pct"/>
          </w:tcPr>
          <w:p w14:paraId="0AA5ED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AA0DC5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830D928" w14:textId="500568B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7507A32D" w14:textId="7A8EDD6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10BF8C6" w14:textId="151D57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3538E7D" w14:textId="5C7BD16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78DFA9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CD47BDB" w14:textId="69F0492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5EA0661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A79388D" w14:textId="55D025E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5" w:type="pct"/>
          </w:tcPr>
          <w:p w14:paraId="277B5BE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41F2CCD" w14:textId="77777777" w:rsidTr="00FF7D35">
        <w:tc>
          <w:tcPr>
            <w:tcW w:w="303" w:type="pct"/>
            <w:vAlign w:val="center"/>
          </w:tcPr>
          <w:p w14:paraId="7F606388" w14:textId="09A04C8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FD752D7" w14:textId="1007E397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Ghế ngồi</w:t>
            </w:r>
          </w:p>
        </w:tc>
        <w:tc>
          <w:tcPr>
            <w:tcW w:w="303" w:type="pct"/>
            <w:vAlign w:val="center"/>
          </w:tcPr>
          <w:p w14:paraId="7291D473" w14:textId="122AC93B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F903184" w14:textId="3AAD2F3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9C88AF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D8802C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5DFF026" w14:textId="20F9107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B0CC9CE" w14:textId="0DF8B97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4A6C22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C73DFC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45C04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91DA3E4" w14:textId="3EA6DA5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2511D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62AE8F5" w14:textId="2212A0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737D625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CA5B426" w14:textId="77777777" w:rsidTr="00FF7D35">
        <w:tc>
          <w:tcPr>
            <w:tcW w:w="303" w:type="pct"/>
            <w:vAlign w:val="center"/>
          </w:tcPr>
          <w:p w14:paraId="0B066268" w14:textId="195C26C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EF9F086" w14:textId="6E1C7B60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Quai đeo Ragono</w:t>
            </w:r>
          </w:p>
        </w:tc>
        <w:tc>
          <w:tcPr>
            <w:tcW w:w="303" w:type="pct"/>
            <w:vAlign w:val="center"/>
          </w:tcPr>
          <w:p w14:paraId="258CF5C2" w14:textId="0E7685F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BBCEC58" w14:textId="3F9AD25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9C3AFC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33B4DE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528138D" w14:textId="3184A06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D82B507" w14:textId="4809B9B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A67BF35" w14:textId="0230882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91F433A" w14:textId="21B39A3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F62BBE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9D01AE2" w14:textId="2181C5D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FA43B4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A81D658" w14:textId="0A90CED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208F4D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C85C044" w14:textId="77777777" w:rsidTr="00FF7D35">
        <w:tc>
          <w:tcPr>
            <w:tcW w:w="303" w:type="pct"/>
            <w:vAlign w:val="center"/>
          </w:tcPr>
          <w:p w14:paraId="4BFCD9B0" w14:textId="451304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1059" w:type="pct"/>
            <w:vAlign w:val="center"/>
          </w:tcPr>
          <w:p w14:paraId="3E382482" w14:textId="5A16AD9D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Cáp nguồn</w:t>
            </w:r>
          </w:p>
        </w:tc>
        <w:tc>
          <w:tcPr>
            <w:tcW w:w="303" w:type="pct"/>
            <w:vAlign w:val="center"/>
          </w:tcPr>
          <w:p w14:paraId="0ADD5477" w14:textId="73FD608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7FE0669" w14:textId="705AAA0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748D84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09E692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835921B" w14:textId="6139855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A32D678" w14:textId="76BC45D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B5AB06F" w14:textId="3637B06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12F4919" w14:textId="1AE3F4E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E14157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387E705" w14:textId="0F63E0A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FB6899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8C9AA2B" w14:textId="05AE8BF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B92098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827BEA4" w14:textId="77777777" w:rsidTr="00FF7D35">
        <w:tc>
          <w:tcPr>
            <w:tcW w:w="303" w:type="pct"/>
            <w:vAlign w:val="center"/>
          </w:tcPr>
          <w:p w14:paraId="222DBA5C" w14:textId="78354D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F53241A" w14:textId="6067D23F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Hộp mỡ</w:t>
            </w:r>
          </w:p>
        </w:tc>
        <w:tc>
          <w:tcPr>
            <w:tcW w:w="303" w:type="pct"/>
            <w:vAlign w:val="center"/>
          </w:tcPr>
          <w:p w14:paraId="439CDAA1" w14:textId="4AC7E75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Hộp</w:t>
            </w:r>
          </w:p>
        </w:tc>
        <w:tc>
          <w:tcPr>
            <w:tcW w:w="303" w:type="pct"/>
          </w:tcPr>
          <w:p w14:paraId="737C1C84" w14:textId="143C2AA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7B5EDF7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1B017F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B947E67" w14:textId="633DB4D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AC2122E" w14:textId="514F8A5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2405A9C" w14:textId="3B7CB19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9E0DBBA" w14:textId="1177C99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25A4C3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D2B4F39" w14:textId="3BAA54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18B04D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D4487DC" w14:textId="106AD08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291CFD2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E35C193" w14:textId="77777777" w:rsidTr="00FF7D35">
        <w:tc>
          <w:tcPr>
            <w:tcW w:w="303" w:type="pct"/>
            <w:vAlign w:val="center"/>
          </w:tcPr>
          <w:p w14:paraId="07C989C0" w14:textId="645FAB3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9B63B01" w14:textId="18E0E4DC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color w:val="000000"/>
                <w:sz w:val="22"/>
                <w:szCs w:val="22"/>
              </w:rPr>
              <w:t>Tài liệu</w:t>
            </w:r>
          </w:p>
        </w:tc>
        <w:tc>
          <w:tcPr>
            <w:tcW w:w="303" w:type="pct"/>
            <w:vAlign w:val="center"/>
          </w:tcPr>
          <w:p w14:paraId="3F026E4E" w14:textId="695DCF2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5B4E711D" w14:textId="6CCFAB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B564A0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862452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D04EBBA" w14:textId="75F35E7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0D3F544" w14:textId="147CA72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E75227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EB83D9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D1FCE8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843EB5C" w14:textId="050DD74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0A917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1ED71E0" w14:textId="7F09576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D367BB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D6BD15C" w14:textId="77777777" w:rsidTr="00FF7D35">
        <w:tc>
          <w:tcPr>
            <w:tcW w:w="303" w:type="pct"/>
            <w:vAlign w:val="center"/>
          </w:tcPr>
          <w:p w14:paraId="7F4FFBEA" w14:textId="539BBF0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3A804634" w14:textId="77E9E654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66121F04" w14:textId="2DAA49E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603CCC65" w14:textId="246AC74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77A26C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42E128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688CEE2" w14:textId="2F6B1BB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9757CC8" w14:textId="3B126B0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B40E5D6" w14:textId="6BC6506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3BE3323" w14:textId="39B4E51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2BC8AE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6287FF4" w14:textId="3189A2C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AC17F8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C46D168" w14:textId="0836995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3DC81C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1D78B72" w14:textId="77777777" w:rsidTr="00FF7D35">
        <w:tc>
          <w:tcPr>
            <w:tcW w:w="303" w:type="pct"/>
            <w:vAlign w:val="center"/>
          </w:tcPr>
          <w:p w14:paraId="2C4BB25B" w14:textId="2AE821E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6F061151" w14:textId="479FC520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3" w:type="pct"/>
            <w:vAlign w:val="center"/>
          </w:tcPr>
          <w:p w14:paraId="56D33C79" w14:textId="75356C74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00C3C51A" w14:textId="31A476E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716D336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55B23F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48046E7" w14:textId="0D72DB9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82CC2EB" w14:textId="0A5E9E2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83E714A" w14:textId="74FFCCF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E8CD509" w14:textId="3207EC4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BD59A1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C85BD80" w14:textId="35B6028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C39A1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7FC105E" w14:textId="228BE9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C0CCB1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8169496" w14:textId="77777777" w:rsidTr="00FF7D35">
        <w:tc>
          <w:tcPr>
            <w:tcW w:w="303" w:type="pct"/>
            <w:vAlign w:val="center"/>
          </w:tcPr>
          <w:p w14:paraId="650D4B56" w14:textId="76F9A38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9" w:type="pct"/>
            <w:vAlign w:val="center"/>
          </w:tcPr>
          <w:p w14:paraId="4A10018D" w14:textId="26F53F70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Hướng dẫn sử dụng nguồn</w:t>
            </w:r>
          </w:p>
        </w:tc>
        <w:tc>
          <w:tcPr>
            <w:tcW w:w="303" w:type="pct"/>
            <w:vAlign w:val="center"/>
          </w:tcPr>
          <w:p w14:paraId="631859DC" w14:textId="7DCC6E35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83C2C62" w14:textId="6C80584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777F6EC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ECAF8C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BB6D49D" w14:textId="12C66FD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00781A6" w14:textId="61BD1D7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B058576" w14:textId="263AA14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DDDD6A3" w14:textId="15BA46C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27FEBB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0832778" w14:textId="7F36DD2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28E0BD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E686057" w14:textId="76D062E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544B66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5DE3B47" w14:textId="77777777" w:rsidTr="00FF7D35">
        <w:tc>
          <w:tcPr>
            <w:tcW w:w="303" w:type="pct"/>
            <w:vAlign w:val="center"/>
          </w:tcPr>
          <w:p w14:paraId="454F3268" w14:textId="53C7D35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9" w:type="pct"/>
            <w:vAlign w:val="center"/>
          </w:tcPr>
          <w:p w14:paraId="0A4D998D" w14:textId="14CC88DB" w:rsidR="00400AF1" w:rsidRPr="007C56FC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57C25">
              <w:rPr>
                <w:rFonts w:ascii="Times New Roman" w:hAnsi="Times New Roman"/>
                <w:sz w:val="22"/>
                <w:szCs w:val="22"/>
              </w:rPr>
              <w:t>Hướng dẫn sử dụng Ragono</w:t>
            </w:r>
          </w:p>
        </w:tc>
        <w:tc>
          <w:tcPr>
            <w:tcW w:w="303" w:type="pct"/>
            <w:vAlign w:val="center"/>
          </w:tcPr>
          <w:p w14:paraId="5E085A90" w14:textId="08B62B0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018723D4" w14:textId="336E80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876238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73CDB2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4AFB9C2" w14:textId="31408C1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47644D5" w14:textId="144C242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83B74CD" w14:textId="004E5E5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BFC92A5" w14:textId="324AF2B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392AA4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C9BDDE2" w14:textId="5FD3146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29BEA6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27BB626" w14:textId="3FC3AE7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77B30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F07B60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B6A4A4A" w14:textId="77777777" w:rsidTr="00FF7D35">
        <w:tc>
          <w:tcPr>
            <w:tcW w:w="303" w:type="pct"/>
            <w:vAlign w:val="center"/>
          </w:tcPr>
          <w:p w14:paraId="229395E2" w14:textId="2CEED776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12E9C563" w14:textId="76B474B2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thu VRS-651</w:t>
            </w:r>
          </w:p>
        </w:tc>
        <w:tc>
          <w:tcPr>
            <w:tcW w:w="303" w:type="pct"/>
            <w:vAlign w:val="center"/>
          </w:tcPr>
          <w:p w14:paraId="2D4628FA" w14:textId="03EDCF5F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79ED9A1" w14:textId="7DFB7C1D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240FFB6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42BCF3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6FB97168" w14:textId="33D554C7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3840895C" w14:textId="7DF906CE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EE25B8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CDDF9F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ACC8F1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4995A84" w14:textId="11E0F3E3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A323D8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46FAAD3" w14:textId="2D32D34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7AF95CC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4AFB4122" w14:textId="77777777" w:rsidTr="00FF7D35">
        <w:tc>
          <w:tcPr>
            <w:tcW w:w="303" w:type="pct"/>
            <w:vAlign w:val="center"/>
          </w:tcPr>
          <w:p w14:paraId="47B0D1AC" w14:textId="553928FB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</w:tcPr>
          <w:p w14:paraId="656896B0" w14:textId="0CE60B3D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thu VRS 651</w:t>
            </w:r>
          </w:p>
        </w:tc>
        <w:tc>
          <w:tcPr>
            <w:tcW w:w="303" w:type="pct"/>
          </w:tcPr>
          <w:p w14:paraId="7869CAA8" w14:textId="5A6C8C5B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D907E61" w14:textId="558707A4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7B4CFFB7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53FAFD53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3" w:type="pct"/>
          </w:tcPr>
          <w:p w14:paraId="5ED53E14" w14:textId="383D13B1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35BB78CE" w14:textId="1A294379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416541E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17A60893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7A3A4AD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BF1604F" w14:textId="3C0E2816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60879E9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7E39B6DC" w14:textId="0624B780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0729004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191037A0" w14:textId="77777777" w:rsidTr="00FF7D35">
        <w:tc>
          <w:tcPr>
            <w:tcW w:w="303" w:type="pct"/>
            <w:vAlign w:val="center"/>
          </w:tcPr>
          <w:p w14:paraId="23FEA3CC" w14:textId="5E00A2C3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</w:tcPr>
          <w:p w14:paraId="7ADE98E8" w14:textId="5970F7C4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Ác quy BP-611</w:t>
            </w:r>
          </w:p>
        </w:tc>
        <w:tc>
          <w:tcPr>
            <w:tcW w:w="303" w:type="pct"/>
          </w:tcPr>
          <w:p w14:paraId="489CE747" w14:textId="11516830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6617751" w14:textId="295DA602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242B472D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2B5660A4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3" w:type="pct"/>
          </w:tcPr>
          <w:p w14:paraId="2BC63E82" w14:textId="5A637331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6F58CD47" w14:textId="34470621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CC804A5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6066FE7D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A3DE55D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3950676" w14:textId="06FD4DF6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6725C95C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2FAACF3A" w14:textId="3EA49B4D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46DCA0C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11669D02" w14:textId="77777777" w:rsidTr="00FF7D35">
        <w:tc>
          <w:tcPr>
            <w:tcW w:w="303" w:type="pct"/>
            <w:vAlign w:val="center"/>
          </w:tcPr>
          <w:p w14:paraId="1E32C65A" w14:textId="2AC20F50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</w:tcPr>
          <w:p w14:paraId="1CF01A47" w14:textId="71D22901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Nguồn PSC-611</w:t>
            </w:r>
          </w:p>
        </w:tc>
        <w:tc>
          <w:tcPr>
            <w:tcW w:w="303" w:type="pct"/>
          </w:tcPr>
          <w:p w14:paraId="422CD662" w14:textId="267C0D5E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4D29371B" w14:textId="1C89D76A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4133E7EA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7F54E56E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3" w:type="pct"/>
          </w:tcPr>
          <w:p w14:paraId="76F29C9A" w14:textId="6F19B38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46EB2A9" w14:textId="480940D2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5C8DAD5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757FE442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664B1BC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0035995" w14:textId="26089F05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3B906C44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2E963CF4" w14:textId="33C9376B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4AD24B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68A717CF" w14:textId="77777777" w:rsidTr="00FF7D35">
        <w:tc>
          <w:tcPr>
            <w:tcW w:w="303" w:type="pct"/>
            <w:vAlign w:val="center"/>
          </w:tcPr>
          <w:p w14:paraId="28A21A5D" w14:textId="00198853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</w:tcPr>
          <w:p w14:paraId="6DDA23F2" w14:textId="6E8F7BF7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Tai nghe quàng đầu  HE-651</w:t>
            </w:r>
          </w:p>
        </w:tc>
        <w:tc>
          <w:tcPr>
            <w:tcW w:w="303" w:type="pct"/>
          </w:tcPr>
          <w:p w14:paraId="64A1E3A9" w14:textId="7B16A6D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1A7C833" w14:textId="00F91E80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0CB82565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0F7F5781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3" w:type="pct"/>
          </w:tcPr>
          <w:p w14:paraId="234CB21A" w14:textId="7013BA43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05958CD" w14:textId="3FDD8B29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EB083A5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24B71C3F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FC3656B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6168D1E" w14:textId="31307BC9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A308A2B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43317E65" w14:textId="2C09AA55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CCABC4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072D8733" w14:textId="77777777" w:rsidTr="00FF7D35">
        <w:tc>
          <w:tcPr>
            <w:tcW w:w="303" w:type="pct"/>
            <w:vAlign w:val="center"/>
          </w:tcPr>
          <w:p w14:paraId="6D495CBA" w14:textId="6941A5D8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</w:tcPr>
          <w:p w14:paraId="3277476E" w14:textId="16844BB4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Anten 2 cực DA-651</w:t>
            </w:r>
          </w:p>
        </w:tc>
        <w:tc>
          <w:tcPr>
            <w:tcW w:w="303" w:type="pct"/>
          </w:tcPr>
          <w:p w14:paraId="24FC042E" w14:textId="2F0B8928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3391B8B" w14:textId="09D85054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70E2A49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1D15A3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77F120E" w14:textId="4A8E6B00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00E4524C" w14:textId="54ABB996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235CB5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74C7402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AF59C5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B7AC270" w14:textId="5AFBA07C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F823BE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241A288" w14:textId="02488B98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7B04EE0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2C85C7C4" w14:textId="77777777" w:rsidTr="00FF7D35">
        <w:tc>
          <w:tcPr>
            <w:tcW w:w="303" w:type="pct"/>
            <w:vAlign w:val="center"/>
          </w:tcPr>
          <w:p w14:paraId="78A86998" w14:textId="2B492AB8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</w:tcPr>
          <w:p w14:paraId="6FE7E3A7" w14:textId="30F88F37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dụng cụ cơ động</w:t>
            </w:r>
          </w:p>
        </w:tc>
        <w:tc>
          <w:tcPr>
            <w:tcW w:w="303" w:type="pct"/>
          </w:tcPr>
          <w:p w14:paraId="2E156C30" w14:textId="4A9AF790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6E44448" w14:textId="341FF1D4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7E1C45A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DA862F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5FEA8FF3" w14:textId="488D20EB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44A149C6" w14:textId="6934AC1D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A980B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5F8F8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B56C1D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A569AD0" w14:textId="24BBBF16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277DEB4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4B7510B" w14:textId="519E6DB5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27ACD57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00FBBD8D" w14:textId="77777777" w:rsidTr="00FF7D35">
        <w:tc>
          <w:tcPr>
            <w:tcW w:w="303" w:type="pct"/>
            <w:vAlign w:val="center"/>
          </w:tcPr>
          <w:p w14:paraId="234D7103" w14:textId="36182D33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</w:tcPr>
          <w:p w14:paraId="6CF54C84" w14:textId="588AC7DB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Dây níu 10m</w:t>
            </w:r>
          </w:p>
        </w:tc>
        <w:tc>
          <w:tcPr>
            <w:tcW w:w="303" w:type="pct"/>
          </w:tcPr>
          <w:p w14:paraId="19854849" w14:textId="5F21FD9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Sợi</w:t>
            </w:r>
          </w:p>
        </w:tc>
        <w:tc>
          <w:tcPr>
            <w:tcW w:w="303" w:type="pct"/>
          </w:tcPr>
          <w:p w14:paraId="2932D464" w14:textId="61B4B43A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1E0AB8D4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1C614ED8" w14:textId="77777777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03" w:type="pct"/>
          </w:tcPr>
          <w:p w14:paraId="5C1A864A" w14:textId="124F5AC8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009EAC37" w14:textId="095A6EEB" w:rsidR="00400AF1" w:rsidRPr="00CF2B44" w:rsidRDefault="00400AF1" w:rsidP="009E44A1">
            <w:pPr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2415999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00173574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56A4D2E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1F8D5E" w14:textId="48423714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177F245D" w14:textId="77777777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03A2C38E" w14:textId="70FA28FB" w:rsidR="00400AF1" w:rsidRPr="00CF2B44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1634C1CE" w14:textId="77777777" w:rsidR="00400AF1" w:rsidRPr="00CF2B44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Cs/>
                <w:color w:val="FF0000"/>
                <w:sz w:val="22"/>
                <w:szCs w:val="22"/>
              </w:rPr>
            </w:pPr>
          </w:p>
        </w:tc>
      </w:tr>
      <w:tr w:rsidR="00400AF1" w:rsidRPr="007C56FC" w14:paraId="4DE6B4B2" w14:textId="77777777" w:rsidTr="00FF7D35">
        <w:tc>
          <w:tcPr>
            <w:tcW w:w="303" w:type="pct"/>
            <w:vAlign w:val="center"/>
          </w:tcPr>
          <w:p w14:paraId="54A38929" w14:textId="360A6C50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</w:tcPr>
          <w:p w14:paraId="20D1D9EA" w14:textId="48EA0677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03" w:type="pct"/>
            <w:vAlign w:val="center"/>
          </w:tcPr>
          <w:p w14:paraId="2DA1BA27" w14:textId="5506CF0F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06F4355" w14:textId="0EC87211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776F39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96AB36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3D724DD1" w14:textId="3ACCBD22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65201002" w14:textId="5B809BB7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A1308B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7418B0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8804B43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CD42580" w14:textId="6FE29791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1AF896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635F49A" w14:textId="62DD789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EF591C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6A34C8BD" w14:textId="77777777" w:rsidTr="00FF7D35">
        <w:tc>
          <w:tcPr>
            <w:tcW w:w="303" w:type="pct"/>
            <w:vAlign w:val="center"/>
          </w:tcPr>
          <w:p w14:paraId="26AEE0FD" w14:textId="01424566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</w:tcPr>
          <w:p w14:paraId="1DFA18F6" w14:textId="666D1073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Lýlịch máy VRU-651</w:t>
            </w:r>
          </w:p>
        </w:tc>
        <w:tc>
          <w:tcPr>
            <w:tcW w:w="303" w:type="pct"/>
            <w:vAlign w:val="center"/>
          </w:tcPr>
          <w:p w14:paraId="1E9C610C" w14:textId="011D070A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7043CE5E" w14:textId="6567BCF9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7450D12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5B749950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232A6B4E" w14:textId="57C99C49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D634FA0" w14:textId="6C7D71B6" w:rsidR="00400AF1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5F2811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53504D7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AB99C5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DAF669C" w14:textId="2380411D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5D00409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DB9E8F8" w14:textId="0A4EC1E4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CF2B4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102B5A5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2EBEE414" w14:textId="77777777" w:rsidTr="00FF7D35">
        <w:tc>
          <w:tcPr>
            <w:tcW w:w="303" w:type="pct"/>
            <w:vAlign w:val="center"/>
          </w:tcPr>
          <w:p w14:paraId="102F0125" w14:textId="4A17973B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764BA61B" w14:textId="0669B4F7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 xml:space="preserve">Máy phát </w:t>
            </w:r>
            <w:r w:rsidR="004D1C9F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VRS-642</w:t>
            </w:r>
          </w:p>
        </w:tc>
        <w:tc>
          <w:tcPr>
            <w:tcW w:w="303" w:type="pct"/>
            <w:vAlign w:val="center"/>
          </w:tcPr>
          <w:p w14:paraId="4F304674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A0BB8AB" w14:textId="68C974A4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EB83A8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CA9648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09820D53" w14:textId="138CA5CD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5D45D5E2" w14:textId="00274CB5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B2B29CC" w14:textId="4903848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1EF6A20" w14:textId="785AA89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8C7207E" w14:textId="0D4DAFB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A367DEF" w14:textId="4F4AE8D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789EC8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144B5F0" w14:textId="15C1645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3404946D" w14:textId="51AE7CA4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</w:tr>
      <w:tr w:rsidR="00400AF1" w:rsidRPr="007C56FC" w14:paraId="09F09BCF" w14:textId="77777777" w:rsidTr="00FF7D35">
        <w:tc>
          <w:tcPr>
            <w:tcW w:w="303" w:type="pct"/>
            <w:vAlign w:val="center"/>
          </w:tcPr>
          <w:p w14:paraId="6C409BD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05A8943B" w14:textId="3978F139" w:rsidR="00400AF1" w:rsidRPr="007C56FC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Máy phát </w:t>
            </w:r>
            <w:r w:rsidR="004D1C9F">
              <w:rPr>
                <w:rFonts w:ascii="Times New Roman" w:hAnsi="Times New Roman"/>
                <w:color w:val="000000"/>
                <w:sz w:val="22"/>
                <w:szCs w:val="22"/>
              </w:rPr>
              <w:t>VRS-642</w:t>
            </w:r>
          </w:p>
        </w:tc>
        <w:tc>
          <w:tcPr>
            <w:tcW w:w="303" w:type="pct"/>
            <w:vAlign w:val="center"/>
          </w:tcPr>
          <w:p w14:paraId="2F4B4339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55EA67D" w14:textId="37343B2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4B25FFDF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BD5EE9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92F1C3B" w14:textId="69CDE1D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0F5AC333" w14:textId="1A5DE86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7FF451C" w14:textId="1ECCE2C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70B04E3" w14:textId="408DE66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CC73767" w14:textId="26FFDB5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1A55A70" w14:textId="5E25716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0F8B435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CA44E5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765DDCE8" w14:textId="2F26586F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6184127" w14:textId="77777777" w:rsidTr="00FF7D35">
        <w:tc>
          <w:tcPr>
            <w:tcW w:w="303" w:type="pct"/>
            <w:vAlign w:val="center"/>
          </w:tcPr>
          <w:p w14:paraId="77440FE7" w14:textId="66669E9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923012A" w14:textId="578A5A91" w:rsidR="00400AF1" w:rsidRPr="007C56FC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Máy phát </w:t>
            </w:r>
            <w:r w:rsidR="004D1C9F">
              <w:rPr>
                <w:rFonts w:ascii="Times New Roman" w:hAnsi="Times New Roman"/>
                <w:color w:val="000000"/>
                <w:sz w:val="22"/>
                <w:szCs w:val="22"/>
              </w:rPr>
              <w:t>VRS-642</w:t>
            </w:r>
          </w:p>
        </w:tc>
        <w:tc>
          <w:tcPr>
            <w:tcW w:w="303" w:type="pct"/>
            <w:vAlign w:val="center"/>
          </w:tcPr>
          <w:p w14:paraId="1EF05FA2" w14:textId="78A17DDE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691863F" w14:textId="3FCB4DA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7D7E1C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FFE30D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5A3965E" w14:textId="487B5DD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4FCC8930" w14:textId="09DDF05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74B7C5A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925D7D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BD5C32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2AC4831" w14:textId="5096E927" w:rsidR="00400AF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65A734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704CE05" w14:textId="6E7FDB4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E60793E" w14:textId="6D1B70DD" w:rsidR="00400AF1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Gửi btt=1</w:t>
            </w:r>
          </w:p>
        </w:tc>
      </w:tr>
      <w:tr w:rsidR="00400AF1" w:rsidRPr="007C56FC" w14:paraId="799A43AB" w14:textId="77777777" w:rsidTr="00FF7D35">
        <w:tc>
          <w:tcPr>
            <w:tcW w:w="303" w:type="pct"/>
            <w:vAlign w:val="center"/>
          </w:tcPr>
          <w:p w14:paraId="0E44C7CE" w14:textId="02E7C670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7FB1EC38" w14:textId="74A73B70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Khối cơ sở máy VRS-642</w:t>
            </w:r>
          </w:p>
        </w:tc>
        <w:tc>
          <w:tcPr>
            <w:tcW w:w="303" w:type="pct"/>
            <w:vAlign w:val="center"/>
          </w:tcPr>
          <w:p w14:paraId="67C01DFF" w14:textId="71C10C4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04BB101" w14:textId="0A70FED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02D2466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7E3015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AB6EAA8" w14:textId="2BECCAE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1654F22B" w14:textId="3631E3F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3DB2BDE" w14:textId="710EF92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A2ED218" w14:textId="6D79B48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13EB285" w14:textId="662D288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D535CF4" w14:textId="1FB34B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7221BEC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3A1A73A" w14:textId="3303CDA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3B990D2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CE94BFA" w14:textId="77777777" w:rsidTr="00FF7D35">
        <w:tc>
          <w:tcPr>
            <w:tcW w:w="303" w:type="pct"/>
            <w:vAlign w:val="center"/>
          </w:tcPr>
          <w:p w14:paraId="2E22E14C" w14:textId="2A78BCA7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0B29E2ED" w14:textId="54F6FD34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Khối PA máy VRS-642</w:t>
            </w:r>
          </w:p>
        </w:tc>
        <w:tc>
          <w:tcPr>
            <w:tcW w:w="303" w:type="pct"/>
            <w:vAlign w:val="center"/>
          </w:tcPr>
          <w:p w14:paraId="60F3480E" w14:textId="52E15A2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020367F" w14:textId="7541C68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1ED7982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FF5E1D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6E6F497" w14:textId="7769285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054210C3" w14:textId="183C832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289BC64" w14:textId="417EB1F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90D20F9" w14:textId="2EE5D08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7B69F5C" w14:textId="6678446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40C8163" w14:textId="3DC7AE3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ECC7B3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59F0AE6" w14:textId="30729A2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171FC50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1285D19" w14:textId="77777777" w:rsidTr="00FF7D35">
        <w:tc>
          <w:tcPr>
            <w:tcW w:w="303" w:type="pct"/>
            <w:vAlign w:val="center"/>
          </w:tcPr>
          <w:p w14:paraId="6D14712A" w14:textId="71C7E93F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44463834" w14:textId="07AB2821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Khối quạt máy VRS-642</w:t>
            </w:r>
          </w:p>
        </w:tc>
        <w:tc>
          <w:tcPr>
            <w:tcW w:w="303" w:type="pct"/>
            <w:vAlign w:val="center"/>
          </w:tcPr>
          <w:p w14:paraId="54E70053" w14:textId="4782F05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D045D66" w14:textId="37903916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B7FE57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4924CF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BA04215" w14:textId="32EACAF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6E13CDA2" w14:textId="74788A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8C4ADED" w14:textId="08310C2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C510A20" w14:textId="508B39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BFE7432" w14:textId="347D935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BC84B1" w14:textId="6E167E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A3B750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605A221" w14:textId="700D2F3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412986E2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2A3E342" w14:textId="77777777" w:rsidTr="00FF7D35">
        <w:tc>
          <w:tcPr>
            <w:tcW w:w="303" w:type="pct"/>
            <w:vAlign w:val="center"/>
          </w:tcPr>
          <w:p w14:paraId="34886F7C" w14:textId="18D74D2D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7129B4FF" w14:textId="3D933F0E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Khối giá  máy VRS-642</w:t>
            </w:r>
          </w:p>
        </w:tc>
        <w:tc>
          <w:tcPr>
            <w:tcW w:w="303" w:type="pct"/>
            <w:vAlign w:val="center"/>
          </w:tcPr>
          <w:p w14:paraId="68118961" w14:textId="368FD7EF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3D03A10" w14:textId="44D9F9E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65039E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ECA0E5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894D4A8" w14:textId="7955A69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20AEFB96" w14:textId="65E45F6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3F67910" w14:textId="688D2C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18F5745" w14:textId="49D417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313C0AC" w14:textId="5CABE74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7D3285B" w14:textId="3D0221F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ABFE26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E5E8FB8" w14:textId="15DEDDF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6CBC660D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B170895" w14:textId="77777777" w:rsidTr="00FF7D35">
        <w:tc>
          <w:tcPr>
            <w:tcW w:w="303" w:type="pct"/>
            <w:vAlign w:val="center"/>
          </w:tcPr>
          <w:p w14:paraId="3452090F" w14:textId="2678BF68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A325320" w14:textId="04A7B343" w:rsidR="00400AF1" w:rsidRPr="00B34085" w:rsidRDefault="00400AF1" w:rsidP="00EB5955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4085">
              <w:rPr>
                <w:rFonts w:ascii="Times New Roman" w:hAnsi="Times New Roman"/>
                <w:sz w:val="16"/>
                <w:szCs w:val="16"/>
              </w:rPr>
              <w:t>Cáp cao tần nối khối cơ sở với khối PA</w:t>
            </w:r>
          </w:p>
        </w:tc>
        <w:tc>
          <w:tcPr>
            <w:tcW w:w="303" w:type="pct"/>
            <w:vAlign w:val="center"/>
          </w:tcPr>
          <w:p w14:paraId="07ABC1D4" w14:textId="54D6D40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3379544" w14:textId="21F664F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66634D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A05B52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802A674" w14:textId="048CF4F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28B88689" w14:textId="2E9F2E6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A0DF9CE" w14:textId="53C5463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5352AFB" w14:textId="10DB9A9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3BE9C2D" w14:textId="0B0318D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27A3EA5" w14:textId="406B544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6C200A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BA0EAA7" w14:textId="708C973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5756E18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263A342" w14:textId="77777777" w:rsidTr="00FF7D35">
        <w:tc>
          <w:tcPr>
            <w:tcW w:w="303" w:type="pct"/>
            <w:vAlign w:val="center"/>
          </w:tcPr>
          <w:p w14:paraId="7DB0FE5D" w14:textId="6F61DEB4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A1B2582" w14:textId="3B9EFB86" w:rsidR="00400AF1" w:rsidRPr="00B34085" w:rsidRDefault="00400AF1" w:rsidP="00EB5955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34085">
              <w:rPr>
                <w:rFonts w:ascii="Times New Roman" w:hAnsi="Times New Roman"/>
                <w:sz w:val="16"/>
                <w:szCs w:val="16"/>
              </w:rPr>
              <w:t>Cáp điều khiển nối khối cơ sở với khối PA</w:t>
            </w:r>
          </w:p>
        </w:tc>
        <w:tc>
          <w:tcPr>
            <w:tcW w:w="303" w:type="pct"/>
            <w:vAlign w:val="center"/>
          </w:tcPr>
          <w:p w14:paraId="4E7A991C" w14:textId="49FE11F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0509971" w14:textId="5C92AD2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3F1B6ED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A77684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1E8142D" w14:textId="020A127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6F5AFEE0" w14:textId="5773B39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0F0D362" w14:textId="4B272E3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1EA21C2" w14:textId="48B7B85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E1DCA13" w14:textId="5223F69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7DDF008" w14:textId="4A93083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84E251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8F0E5ED" w14:textId="05B01CC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CB18C6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B21AC7B" w14:textId="77777777" w:rsidTr="00FF7D35">
        <w:tc>
          <w:tcPr>
            <w:tcW w:w="303" w:type="pct"/>
            <w:vAlign w:val="center"/>
          </w:tcPr>
          <w:p w14:paraId="137AE708" w14:textId="5A1166EB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CFDDF64" w14:textId="4C3E1BCB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Anten hai cực DA-642(44m)</w:t>
            </w:r>
          </w:p>
        </w:tc>
        <w:tc>
          <w:tcPr>
            <w:tcW w:w="303" w:type="pct"/>
            <w:vAlign w:val="center"/>
          </w:tcPr>
          <w:p w14:paraId="626FF616" w14:textId="401983B1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C40A672" w14:textId="504CA12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573E584D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DCE699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2B5F470" w14:textId="26CE80F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596F4F11" w14:textId="5B35BDD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E392BF9" w14:textId="667066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258BF69" w14:textId="44FE2F7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1B3CB59" w14:textId="392469D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98D1BFB" w14:textId="5E1CEF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5772F6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8620CE8" w14:textId="17212F2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44960A9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CB22EF1" w14:textId="77777777" w:rsidTr="00FF7D35">
        <w:tc>
          <w:tcPr>
            <w:tcW w:w="303" w:type="pct"/>
            <w:vAlign w:val="center"/>
          </w:tcPr>
          <w:p w14:paraId="65E2D228" w14:textId="389283EA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49A542D0" w14:textId="6828B4FF" w:rsidR="00400AF1" w:rsidRPr="005E75B7" w:rsidRDefault="00400AF1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Dây níu</w:t>
            </w:r>
          </w:p>
        </w:tc>
        <w:tc>
          <w:tcPr>
            <w:tcW w:w="303" w:type="pct"/>
            <w:vAlign w:val="center"/>
          </w:tcPr>
          <w:p w14:paraId="6401102F" w14:textId="368E2853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7D6C720" w14:textId="6F1AD23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25A1C74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A65DE0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103B571" w14:textId="72FE98A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46549667" w14:textId="2C32825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61ACBE7" w14:textId="3D70133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D0D38A1" w14:textId="5F4D8EE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F425EEA" w14:textId="011D623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0401C75" w14:textId="56D6B7E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690B27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81B1961" w14:textId="065AD9B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22A9872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E4C88BA" w14:textId="77777777" w:rsidTr="00FF7D35">
        <w:tc>
          <w:tcPr>
            <w:tcW w:w="303" w:type="pct"/>
            <w:vAlign w:val="center"/>
          </w:tcPr>
          <w:p w14:paraId="6287E7FF" w14:textId="51F9B600" w:rsidR="00400AF1" w:rsidRPr="005E75B7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2DC0991" w14:textId="5BF42853" w:rsidR="00400AF1" w:rsidRPr="005E75B7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Ống nói MC-641</w:t>
            </w:r>
          </w:p>
        </w:tc>
        <w:tc>
          <w:tcPr>
            <w:tcW w:w="303" w:type="pct"/>
            <w:vAlign w:val="center"/>
          </w:tcPr>
          <w:p w14:paraId="1E67B0AE" w14:textId="0284B72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AF1D51C" w14:textId="665DFF9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A895B1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278DCA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71B67F6F" w14:textId="3F2234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0143B413" w14:textId="1E3A1A5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D5FF2EE" w14:textId="1A08E22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4F74685" w14:textId="326CFBE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D5901D2" w14:textId="623F53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AA79889" w14:textId="2DE5A84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A93ADA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5E79B4DC" w14:textId="5E74B93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7E1C49EA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8A1E60C" w14:textId="77777777" w:rsidTr="00FF7D35">
        <w:tc>
          <w:tcPr>
            <w:tcW w:w="303" w:type="pct"/>
            <w:vAlign w:val="center"/>
          </w:tcPr>
          <w:p w14:paraId="7925FEA4" w14:textId="311A6AE0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1A6C6D3" w14:textId="7F0A743B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Ma nip M-611</w:t>
            </w:r>
          </w:p>
        </w:tc>
        <w:tc>
          <w:tcPr>
            <w:tcW w:w="303" w:type="pct"/>
            <w:vAlign w:val="center"/>
          </w:tcPr>
          <w:p w14:paraId="36266033" w14:textId="33EE415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9454C4E" w14:textId="3EF2CA5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28D4CFC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1CF5B1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AE6E283" w14:textId="0348AD5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068CB547" w14:textId="162EBE9F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F1317AB" w14:textId="5BEA7E2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A7FE1C5" w14:textId="7698B87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7053CED" w14:textId="61D9AB9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EFF1B67" w14:textId="12AEC2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BCB06F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6D66B87" w14:textId="555D880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3AE7C5F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631DCB7" w14:textId="77777777" w:rsidTr="00FF7D35">
        <w:tc>
          <w:tcPr>
            <w:tcW w:w="303" w:type="pct"/>
            <w:vAlign w:val="center"/>
          </w:tcPr>
          <w:p w14:paraId="26035458" w14:textId="7989E173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059" w:type="pct"/>
            <w:vAlign w:val="center"/>
          </w:tcPr>
          <w:p w14:paraId="68C782B7" w14:textId="07BEF8D6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Nguồn PS-500</w:t>
            </w:r>
          </w:p>
        </w:tc>
        <w:tc>
          <w:tcPr>
            <w:tcW w:w="303" w:type="pct"/>
            <w:vAlign w:val="center"/>
          </w:tcPr>
          <w:p w14:paraId="48EEA303" w14:textId="3929A45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5F07F96" w14:textId="003767E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65B5AA1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9B0DB16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0D19391" w14:textId="6899E51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0316DA7A" w14:textId="72F61A2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EC821A9" w14:textId="2A80959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EC01D3A" w14:textId="3078EF4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B2E40E8" w14:textId="4DF7A4C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87CC5B2" w14:textId="00A1D6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5B9071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651FDDC" w14:textId="5BBBFC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284A81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99BAB6E" w14:textId="77777777" w:rsidTr="00FF7D35">
        <w:tc>
          <w:tcPr>
            <w:tcW w:w="303" w:type="pct"/>
            <w:vAlign w:val="center"/>
          </w:tcPr>
          <w:p w14:paraId="31ED2835" w14:textId="26C07562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22C4DEC" w14:textId="55792AAF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Cáp nguồn AC</w:t>
            </w:r>
          </w:p>
        </w:tc>
        <w:tc>
          <w:tcPr>
            <w:tcW w:w="303" w:type="pct"/>
            <w:vAlign w:val="center"/>
          </w:tcPr>
          <w:p w14:paraId="28B63A51" w14:textId="2C4FE92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1E7F856" w14:textId="55D39BA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B2EDCF2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FDF2AB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F76C9F5" w14:textId="3206A44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7B2E923E" w14:textId="43D9903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4AD5759" w14:textId="1699D33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8FCD0DE" w14:textId="0644C08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5E59ED4" w14:textId="47C5B1D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0AFE1C" w14:textId="3DB6A06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41C362D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FB4D1A9" w14:textId="22344A3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56DC39A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C3D1886" w14:textId="77777777" w:rsidTr="00FF7D35">
        <w:tc>
          <w:tcPr>
            <w:tcW w:w="303" w:type="pct"/>
            <w:vAlign w:val="center"/>
          </w:tcPr>
          <w:p w14:paraId="440C81EA" w14:textId="5803D987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EE0B784" w14:textId="38F22E70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Cáp nguồn DC</w:t>
            </w:r>
          </w:p>
        </w:tc>
        <w:tc>
          <w:tcPr>
            <w:tcW w:w="303" w:type="pct"/>
            <w:vAlign w:val="center"/>
          </w:tcPr>
          <w:p w14:paraId="7DECFDB2" w14:textId="2D77B6F4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7CD7F18" w14:textId="4B10D03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1915EB5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0EB3F49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BE7C557" w14:textId="5F0FACF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558A4AC9" w14:textId="776B25F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563D2FE" w14:textId="7DA08AB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1A2292C" w14:textId="3F460E5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126116" w14:textId="2648508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D237C9B" w14:textId="3CA9ABE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5702A9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B1DB181" w14:textId="54350F9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D2F578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EB5B565" w14:textId="77777777" w:rsidTr="00FF7D35">
        <w:tc>
          <w:tcPr>
            <w:tcW w:w="303" w:type="pct"/>
            <w:vAlign w:val="center"/>
          </w:tcPr>
          <w:p w14:paraId="7EE2C802" w14:textId="2B3141A6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D1FF454" w14:textId="549C342D" w:rsidR="00400AF1" w:rsidRPr="00B34085" w:rsidRDefault="00400AF1" w:rsidP="00EB5955">
            <w:pPr>
              <w:rPr>
                <w:rFonts w:ascii="Times New Roman" w:hAnsi="Times New Roman"/>
                <w:sz w:val="20"/>
                <w:szCs w:val="20"/>
              </w:rPr>
            </w:pPr>
            <w:r w:rsidRPr="00B34085">
              <w:rPr>
                <w:rFonts w:ascii="Times New Roman" w:hAnsi="Times New Roman"/>
                <w:sz w:val="20"/>
                <w:szCs w:val="20"/>
              </w:rPr>
              <w:t>Khối điều hưởng anten AT-642</w:t>
            </w:r>
          </w:p>
        </w:tc>
        <w:tc>
          <w:tcPr>
            <w:tcW w:w="303" w:type="pct"/>
            <w:vAlign w:val="center"/>
          </w:tcPr>
          <w:p w14:paraId="2DED213E" w14:textId="6882DB5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D21227C" w14:textId="12A4F18D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B34DC8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5FC9C54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7061D68" w14:textId="5CD356D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00A2DEED" w14:textId="32B7147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34EC9CC" w14:textId="73921F2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0A04439" w14:textId="7CE836FA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F65E4A8" w14:textId="12F5DB3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301D719" w14:textId="56F18EB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8A595B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36C5A97" w14:textId="0BFC1A5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EDC264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7C88146" w14:textId="77777777" w:rsidTr="00FF7D35">
        <w:tc>
          <w:tcPr>
            <w:tcW w:w="303" w:type="pct"/>
            <w:vAlign w:val="center"/>
          </w:tcPr>
          <w:p w14:paraId="0BFCB0FC" w14:textId="41131790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781E61BD" w14:textId="698509FF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Cáp điều khiển AT</w:t>
            </w:r>
          </w:p>
        </w:tc>
        <w:tc>
          <w:tcPr>
            <w:tcW w:w="303" w:type="pct"/>
            <w:vAlign w:val="center"/>
          </w:tcPr>
          <w:p w14:paraId="40987BF8" w14:textId="5C49D6C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4D8B555" w14:textId="618AF64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78B1485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431BA07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2BA78D5" w14:textId="2B172C55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06BA5880" w14:textId="330C7C3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5E1E72A" w14:textId="6E3453BE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66E06BB" w14:textId="61AE13A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60510EC" w14:textId="47C1678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66F12B" w14:textId="07C9802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73EEAB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3C05910" w14:textId="5845DC5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5256CB8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F5282F9" w14:textId="77777777" w:rsidTr="00FF7D35">
        <w:tc>
          <w:tcPr>
            <w:tcW w:w="303" w:type="pct"/>
            <w:vAlign w:val="center"/>
          </w:tcPr>
          <w:p w14:paraId="32141746" w14:textId="774CEFC1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47CD9ECA" w14:textId="7ACEDCD3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Cáp đồng trục nối máy với AT</w:t>
            </w:r>
          </w:p>
        </w:tc>
        <w:tc>
          <w:tcPr>
            <w:tcW w:w="303" w:type="pct"/>
            <w:vAlign w:val="center"/>
          </w:tcPr>
          <w:p w14:paraId="3651745D" w14:textId="62E462E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DE9EA7A" w14:textId="0B23C7B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41D52A3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9C1E018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DBEB736" w14:textId="76B1BD9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688758D3" w14:textId="1BC39C0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B677810" w14:textId="59AB87B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B75B662" w14:textId="31991AF2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DE2ACC3" w14:textId="687D7FB4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C0A828A" w14:textId="1CF329E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A3ECF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6B80735" w14:textId="379B8D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5CF93426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494EAF9" w14:textId="77777777" w:rsidTr="00FF7D35">
        <w:tc>
          <w:tcPr>
            <w:tcW w:w="303" w:type="pct"/>
            <w:vAlign w:val="center"/>
          </w:tcPr>
          <w:p w14:paraId="7B777D3E" w14:textId="0547B163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320CBE38" w14:textId="2B4C0BA8" w:rsidR="00400AF1" w:rsidRPr="005E75B7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Tài liệu</w:t>
            </w:r>
          </w:p>
        </w:tc>
        <w:tc>
          <w:tcPr>
            <w:tcW w:w="303" w:type="pct"/>
            <w:vAlign w:val="center"/>
          </w:tcPr>
          <w:p w14:paraId="2DEA2636" w14:textId="73295F87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AC8C47B" w14:textId="65947BD3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53265483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084F76A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8145E79" w14:textId="0C5F4BE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10790DF2" w14:textId="3EEFDF98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F18AE8F" w14:textId="46034CAC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0ED512B" w14:textId="553AA61B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B4FBD11" w14:textId="24831EA0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D15209F" w14:textId="229DB39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E915FE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A183F24" w14:textId="17001BE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5F3AF9FB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56D3817A" w14:textId="77777777" w:rsidTr="00FF7D35">
        <w:tc>
          <w:tcPr>
            <w:tcW w:w="303" w:type="pct"/>
            <w:vAlign w:val="center"/>
          </w:tcPr>
          <w:p w14:paraId="100735AA" w14:textId="3B75550D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9" w:type="pct"/>
            <w:vAlign w:val="center"/>
          </w:tcPr>
          <w:p w14:paraId="7FA2811D" w14:textId="58B18141" w:rsidR="00400AF1" w:rsidRPr="005E75B7" w:rsidRDefault="00400AF1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184024E2" w14:textId="3DF619AE" w:rsidR="00400AF1" w:rsidRPr="009E44A1" w:rsidRDefault="00400AF1" w:rsidP="009E44A1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FD3A294" w14:textId="7A3B112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2510F59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6AB469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3C04F1F" w14:textId="470F0E9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43A8358C" w14:textId="27B0957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71B1B2C" w14:textId="5BF9919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5EE1C42" w14:textId="5231CFB1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ABEEF70" w14:textId="07A14DC9" w:rsidR="00400AF1" w:rsidRPr="007C56FC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9F45EE5" w14:textId="187E062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EE974C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3193E4" w14:textId="35BE60B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0203620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1AE9471" w14:textId="77777777" w:rsidTr="00FF7D35">
        <w:tc>
          <w:tcPr>
            <w:tcW w:w="303" w:type="pct"/>
            <w:vAlign w:val="center"/>
          </w:tcPr>
          <w:p w14:paraId="0B1AF93F" w14:textId="3CD3211C" w:rsidR="00400AF1" w:rsidRPr="005E75B7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9" w:type="pct"/>
            <w:vAlign w:val="center"/>
          </w:tcPr>
          <w:p w14:paraId="24D89ACA" w14:textId="398FD999" w:rsidR="00400AF1" w:rsidRPr="005E75B7" w:rsidRDefault="00400AF1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 xml:space="preserve">Hướng dẫn sử dụng máy </w:t>
            </w:r>
          </w:p>
        </w:tc>
        <w:tc>
          <w:tcPr>
            <w:tcW w:w="303" w:type="pct"/>
            <w:vAlign w:val="center"/>
          </w:tcPr>
          <w:p w14:paraId="24B6F400" w14:textId="1045EA02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9BB7BD2" w14:textId="6390BA1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4889D64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AEDEAA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444F3353" w14:textId="4241243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2D70D557" w14:textId="5816E32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CB52A71" w14:textId="3E7FF87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D2A27F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54BEC52" w14:textId="1052407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CB5EB78" w14:textId="1040C4D1" w:rsidR="00400AF1" w:rsidRPr="00B3408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A1720B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44F5A03" w14:textId="1FCB420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133CE1C9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67A36BA8" w14:textId="77777777" w:rsidTr="00FF7D35">
        <w:tc>
          <w:tcPr>
            <w:tcW w:w="303" w:type="pct"/>
            <w:vAlign w:val="center"/>
          </w:tcPr>
          <w:p w14:paraId="41818446" w14:textId="585D2C16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9" w:type="pct"/>
            <w:vAlign w:val="center"/>
          </w:tcPr>
          <w:p w14:paraId="20BC4760" w14:textId="55D2470A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Hướng dẫn sử dụng PS-500</w:t>
            </w:r>
          </w:p>
        </w:tc>
        <w:tc>
          <w:tcPr>
            <w:tcW w:w="303" w:type="pct"/>
            <w:vAlign w:val="center"/>
          </w:tcPr>
          <w:p w14:paraId="720AEE76" w14:textId="2B325A92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86B14BD" w14:textId="7DE7B9D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2F07517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CDA5B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A5B22A3" w14:textId="3DD27AF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754CBA27" w14:textId="4EC4901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B8E5C70" w14:textId="6C97405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F7CE85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5E924AC" w14:textId="4E6AA70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C30ABA2" w14:textId="2F2F73A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23534D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E386DB9" w14:textId="4A75BE9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65D641B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11F2B7A" w14:textId="77777777" w:rsidTr="00FF7D35">
        <w:tc>
          <w:tcPr>
            <w:tcW w:w="303" w:type="pct"/>
            <w:vAlign w:val="center"/>
          </w:tcPr>
          <w:p w14:paraId="03660100" w14:textId="5671FE50" w:rsidR="00400AF1" w:rsidRPr="005E75B7" w:rsidRDefault="00400AF1" w:rsidP="009E44A1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9" w:type="pct"/>
            <w:vAlign w:val="center"/>
          </w:tcPr>
          <w:p w14:paraId="7B40FEDD" w14:textId="2E754AC7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Hướng dẫn sử dụng AT-642</w:t>
            </w:r>
          </w:p>
        </w:tc>
        <w:tc>
          <w:tcPr>
            <w:tcW w:w="303" w:type="pct"/>
            <w:vAlign w:val="center"/>
          </w:tcPr>
          <w:p w14:paraId="077E6863" w14:textId="16F5FE79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7775A6F" w14:textId="221E762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58D51E34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2F48E7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B0AB323" w14:textId="05A7D6A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6487373B" w14:textId="12E3147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25ECA65" w14:textId="67730FF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987571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825C5E1" w14:textId="44379EC4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C253A8E" w14:textId="4AB60AD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7B44300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1F45418" w14:textId="44CB03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154AC97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061ABE1" w14:textId="77777777" w:rsidTr="00FF7D35">
        <w:tc>
          <w:tcPr>
            <w:tcW w:w="303" w:type="pct"/>
            <w:vAlign w:val="center"/>
          </w:tcPr>
          <w:p w14:paraId="042D5928" w14:textId="329E54B3" w:rsidR="00400AF1" w:rsidRPr="005E75B7" w:rsidRDefault="00400AF1" w:rsidP="009E44A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9" w:type="pct"/>
            <w:vAlign w:val="center"/>
          </w:tcPr>
          <w:p w14:paraId="5AC1F4B9" w14:textId="27C1A55C" w:rsidR="00400AF1" w:rsidRPr="005E75B7" w:rsidRDefault="00400AF1" w:rsidP="00EB5955">
            <w:pPr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Cầu chì 35A</w:t>
            </w:r>
          </w:p>
        </w:tc>
        <w:tc>
          <w:tcPr>
            <w:tcW w:w="303" w:type="pct"/>
            <w:vAlign w:val="center"/>
          </w:tcPr>
          <w:p w14:paraId="5DD648F4" w14:textId="2F842F04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0B99A20" w14:textId="3B4A33A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B5A7D2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09808F4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2406304D" w14:textId="28AB8A1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1C77BDB6" w14:textId="57DD960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8B5AA63" w14:textId="40B73A2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2C566571" w14:textId="3390451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97E72DA" w14:textId="79A1142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308BDA8" w14:textId="28AD09F7" w:rsidR="00400AF1" w:rsidRPr="00B34085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1160B32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45C649FE" w14:textId="11641E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63117927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400AF1" w:rsidRPr="007C56FC" w14:paraId="1E9A7D22" w14:textId="77777777" w:rsidTr="00FF7D35">
        <w:tc>
          <w:tcPr>
            <w:tcW w:w="303" w:type="pct"/>
            <w:vAlign w:val="center"/>
          </w:tcPr>
          <w:p w14:paraId="2E0BA0FE" w14:textId="615E2163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2C0A57" w14:textId="221719E3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Cầu chì 10A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56BD2" w14:textId="65ED6890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A562451" w14:textId="48F3D3B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45BC06C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95CC17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56776692" w14:textId="4D0D256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3DA6D58B" w14:textId="0C610D8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45AFB8E" w14:textId="6EDDF93F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1714A0E" w14:textId="2786866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232E244" w14:textId="28718EF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51F02D4" w14:textId="4C1D113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61BC345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C31BA37" w14:textId="122A802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6AC18F1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7A32129B" w14:textId="77777777" w:rsidTr="00FF7D35">
        <w:tc>
          <w:tcPr>
            <w:tcW w:w="303" w:type="pct"/>
            <w:tcBorders>
              <w:right w:val="single" w:sz="4" w:space="0" w:color="auto"/>
            </w:tcBorders>
            <w:vAlign w:val="center"/>
          </w:tcPr>
          <w:p w14:paraId="27BF41CB" w14:textId="79423A63" w:rsidR="00400AF1" w:rsidRPr="005E75B7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BC450" w14:textId="74B75786" w:rsidR="00400AF1" w:rsidRPr="005E75B7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5E75B7">
              <w:rPr>
                <w:rFonts w:ascii="Times New Roman" w:hAnsi="Times New Roman"/>
                <w:sz w:val="22"/>
                <w:szCs w:val="22"/>
              </w:rPr>
              <w:t>Hòm gỗ, bao gói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71A69" w14:textId="43263337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tcBorders>
              <w:left w:val="single" w:sz="4" w:space="0" w:color="auto"/>
            </w:tcBorders>
          </w:tcPr>
          <w:p w14:paraId="337D16F8" w14:textId="0383AE8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0E7065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19EB97D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7E2DEC12" w14:textId="6DCBB175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42C6793B" w14:textId="3A63C0BA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325AEAA" w14:textId="2AD1C811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7AA8E9D" w14:textId="54D92E4B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52E1B98" w14:textId="3EB585C2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4E541AE" w14:textId="41080779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433C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A15712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3A39154" w14:textId="6C13814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650B3661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4D70710" w14:textId="77777777" w:rsidTr="00FF7D35">
        <w:tc>
          <w:tcPr>
            <w:tcW w:w="303" w:type="pct"/>
            <w:vAlign w:val="center"/>
          </w:tcPr>
          <w:p w14:paraId="14CAFAFE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A0BB12C" w14:textId="696DCC83" w:rsidR="00400AF1" w:rsidRPr="007C56FC" w:rsidRDefault="00400AF1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Máy thu AR</w:t>
            </w:r>
            <w:r w:rsidR="006568D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-</w:t>
            </w:r>
            <w:r w:rsidRPr="007C56F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3000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D98C917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2967449C" w14:textId="756DFB7E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79BFD28F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4EFDB98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76C23F95" w14:textId="17560118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50E406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EC959E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6D8ACC6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0CFA0C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85879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5461A40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5D69C797" w14:textId="5974B3FC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E1ACA7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0FD38C9D" w14:textId="77777777" w:rsidTr="00FF7D35">
        <w:tc>
          <w:tcPr>
            <w:tcW w:w="303" w:type="pct"/>
            <w:vAlign w:val="center"/>
          </w:tcPr>
          <w:p w14:paraId="6836A8A2" w14:textId="6D604482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F0350F" w14:textId="7343AB54" w:rsidR="00400AF1" w:rsidRPr="00CE0AC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sz w:val="22"/>
                <w:szCs w:val="22"/>
              </w:rPr>
              <w:t xml:space="preserve">Máy thu 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02AA3" w14:textId="68999188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FE06CCF" w14:textId="3A8715B1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FBB0084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540F999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7583F88A" w14:textId="6B57EBDC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2E2B94C" w14:textId="2700387B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EEB797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1AA0AB4C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0D831E4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0FEC2E9" w14:textId="27D22776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8881845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4817EEAD" w14:textId="4440A013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92C33F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75ADAB5" w14:textId="77777777" w:rsidTr="00FF7D35">
        <w:tc>
          <w:tcPr>
            <w:tcW w:w="303" w:type="pct"/>
            <w:vAlign w:val="center"/>
          </w:tcPr>
          <w:p w14:paraId="41C627BF" w14:textId="3FE02C24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EF9384" w14:textId="21E4D6A6" w:rsidR="00400AF1" w:rsidRPr="00CE0AC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sz w:val="22"/>
                <w:szCs w:val="22"/>
              </w:rPr>
              <w:t xml:space="preserve">Hộp nguồn nắn 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1395" w14:textId="6670EB9D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92B12CC" w14:textId="7E49DA4E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47CE384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56311CC3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35294E91" w14:textId="7248E7A1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CB7CF78" w14:textId="71EB1115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29EEA51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258FCFFD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2AD6FC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B864343" w14:textId="00E20FED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8CF204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0D1633D0" w14:textId="7B89966A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7CE7B3F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43BE0A77" w14:textId="77777777" w:rsidTr="00FF7D35">
        <w:tc>
          <w:tcPr>
            <w:tcW w:w="303" w:type="pct"/>
            <w:vAlign w:val="center"/>
          </w:tcPr>
          <w:p w14:paraId="33851BC9" w14:textId="1C67F762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7B32E" w14:textId="618A7F11" w:rsidR="00400AF1" w:rsidRPr="00CE0AC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sz w:val="22"/>
                <w:szCs w:val="22"/>
              </w:rPr>
              <w:t>An ten râu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B84A" w14:textId="150BE4BE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837BAC9" w14:textId="685C5DDD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D058AEF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68AFCB7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3B1D6980" w14:textId="3A89C851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72652219" w14:textId="52D6ADE1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CDA07AD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43655595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19117E3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64E2260" w14:textId="03BD14B2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E899E9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50958E93" w14:textId="07CF9D40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48B6C14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3F0E1EB1" w14:textId="77777777" w:rsidTr="00FF7D35">
        <w:tc>
          <w:tcPr>
            <w:tcW w:w="303" w:type="pct"/>
            <w:vAlign w:val="center"/>
          </w:tcPr>
          <w:p w14:paraId="29E01495" w14:textId="4A1C586F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25E57" w14:textId="3C79651A" w:rsidR="00400AF1" w:rsidRPr="00CE0AC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sz w:val="22"/>
                <w:szCs w:val="22"/>
              </w:rPr>
              <w:t>An ten nón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EAA6" w14:textId="0453066C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25BC13D" w14:textId="42D056A6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5112051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0D11B77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7BB91E1C" w14:textId="4D98F333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7C50100" w14:textId="7FB6BDA5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BC414F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1C65623C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8766019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051AA25" w14:textId="44D94F04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7F95271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02DC7C6A" w14:textId="5FB9216C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F9DAD4C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2B5FD062" w14:textId="77777777" w:rsidTr="00FF7D35">
        <w:tc>
          <w:tcPr>
            <w:tcW w:w="303" w:type="pct"/>
            <w:vAlign w:val="center"/>
          </w:tcPr>
          <w:p w14:paraId="1BBC543B" w14:textId="64009FD3" w:rsidR="00400AF1" w:rsidRPr="00CE0AC5" w:rsidRDefault="00400AF1" w:rsidP="009E44A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F80C70" w14:textId="070057AB" w:rsidR="00400AF1" w:rsidRPr="00CE0AC5" w:rsidRDefault="00400AF1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CE0AC5">
              <w:rPr>
                <w:rFonts w:ascii="Times New Roman" w:hAnsi="Times New Roman"/>
                <w:sz w:val="22"/>
                <w:szCs w:val="22"/>
              </w:rPr>
              <w:t>Dây an ten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1F696" w14:textId="002A15F6" w:rsidR="00400AF1" w:rsidRPr="009E44A1" w:rsidRDefault="00400AF1" w:rsidP="009E44A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35DA06C" w14:textId="5C440553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9E03776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49BC76B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5E243ECC" w14:textId="388D19DE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F8A07E7" w14:textId="182635E3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D5E030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7AA81DA1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E8598C2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6421A47" w14:textId="23E67F86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0F6DA6E" w14:textId="7777777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09267020" w14:textId="5CB6EB87" w:rsidR="00400AF1" w:rsidRPr="00977B30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77B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2A83E03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1A070E2" w14:textId="77777777" w:rsidTr="00FF7D35">
        <w:tc>
          <w:tcPr>
            <w:tcW w:w="303" w:type="pct"/>
            <w:vAlign w:val="center"/>
          </w:tcPr>
          <w:p w14:paraId="7352C96B" w14:textId="77777777" w:rsidR="00400AF1" w:rsidRPr="007C56FC" w:rsidRDefault="00400AF1" w:rsidP="009E44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1059" w:type="pct"/>
            <w:vAlign w:val="center"/>
          </w:tcPr>
          <w:p w14:paraId="4A05F951" w14:textId="77777777" w:rsidR="00400AF1" w:rsidRPr="007C56FC" w:rsidRDefault="00400AF1" w:rsidP="00EB595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C56FC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VTĐ</w:t>
            </w:r>
            <w:r w:rsidRPr="007C56FC">
              <w:rPr>
                <w:rFonts w:ascii="Times New Roman" w:hAnsi="Times New Roman"/>
                <w:b/>
                <w:sz w:val="24"/>
                <w:szCs w:val="24"/>
              </w:rPr>
              <w:t xml:space="preserve"> SÓNG CỰC NGẮN</w:t>
            </w:r>
          </w:p>
        </w:tc>
        <w:tc>
          <w:tcPr>
            <w:tcW w:w="303" w:type="pct"/>
            <w:vAlign w:val="center"/>
          </w:tcPr>
          <w:p w14:paraId="623A848C" w14:textId="77777777" w:rsidR="00400AF1" w:rsidRPr="009E44A1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3" w:type="pct"/>
          </w:tcPr>
          <w:p w14:paraId="79FBCCD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4BED659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6D5F087A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71D51A1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757DD06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0C6E6DB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09931177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A11B4A8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44C743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44140E85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507DCD4C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0539B34E" w14:textId="77777777" w:rsidR="00400AF1" w:rsidRPr="007C56FC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00AF1" w:rsidRPr="007C56FC" w14:paraId="19FFC407" w14:textId="77777777" w:rsidTr="00FF7D35">
        <w:tc>
          <w:tcPr>
            <w:tcW w:w="303" w:type="pct"/>
            <w:vAlign w:val="center"/>
          </w:tcPr>
          <w:p w14:paraId="531754C2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411B7B55" w14:textId="77777777" w:rsidR="00400AF1" w:rsidRPr="007C56FC" w:rsidRDefault="00400AF1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VRH-911</w:t>
            </w:r>
          </w:p>
        </w:tc>
        <w:tc>
          <w:tcPr>
            <w:tcW w:w="303" w:type="pct"/>
            <w:vAlign w:val="center"/>
          </w:tcPr>
          <w:p w14:paraId="56573216" w14:textId="77777777" w:rsidR="00400AF1" w:rsidRPr="009E44A1" w:rsidRDefault="00400AF1" w:rsidP="009E44A1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6A295766" w14:textId="1F52D4B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4F0AC2FD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AE74311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4504D73D" w14:textId="556D1C63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5C226EF" w14:textId="67FC5C96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45C8E9E" w14:textId="113A5B8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4DD81D89" w14:textId="635A109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6F1FE50" w14:textId="3ED097BD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CB63255" w14:textId="1399CA60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4B5B6AE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A2DF5D9" w14:textId="77777777" w:rsidR="00400AF1" w:rsidRPr="007C56FC" w:rsidRDefault="00400AF1" w:rsidP="009E44A1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505" w:type="pct"/>
          </w:tcPr>
          <w:p w14:paraId="103D47FF" w14:textId="31924E0B" w:rsidR="00400AF1" w:rsidRPr="00594DCF" w:rsidRDefault="00400AF1" w:rsidP="009E44A1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7265B25E" w14:textId="77777777" w:rsidTr="00FF7D35">
        <w:tc>
          <w:tcPr>
            <w:tcW w:w="303" w:type="pct"/>
          </w:tcPr>
          <w:p w14:paraId="14F3B9F1" w14:textId="0B4F8991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</w:tcPr>
          <w:p w14:paraId="6531099F" w14:textId="45D88053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TP VTĐ VRH911</w:t>
            </w:r>
          </w:p>
        </w:tc>
        <w:tc>
          <w:tcPr>
            <w:tcW w:w="303" w:type="pct"/>
          </w:tcPr>
          <w:p w14:paraId="254B0602" w14:textId="69991EBC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4A324E1F" w14:textId="1D28259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  <w:vAlign w:val="center"/>
          </w:tcPr>
          <w:p w14:paraId="06EBDB79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14F6D20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F1A38FE" w14:textId="3087908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  <w:vAlign w:val="center"/>
          </w:tcPr>
          <w:p w14:paraId="2C095658" w14:textId="2836F8E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D42415C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1D26CF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0AC2EC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88C6947" w14:textId="1894E05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1DAFBDD5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A126393" w14:textId="2B25A65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2E82FE62" w14:textId="71C140D1" w:rsidR="00594DCF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69E13995" w14:textId="77777777" w:rsidTr="00FF7D35">
        <w:tc>
          <w:tcPr>
            <w:tcW w:w="303" w:type="pct"/>
            <w:vAlign w:val="center"/>
          </w:tcPr>
          <w:p w14:paraId="040FF17A" w14:textId="1DBFC93F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2AF79E2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TP VTĐ VRH911</w:t>
            </w:r>
          </w:p>
        </w:tc>
        <w:tc>
          <w:tcPr>
            <w:tcW w:w="303" w:type="pct"/>
            <w:vAlign w:val="center"/>
          </w:tcPr>
          <w:p w14:paraId="50E3C584" w14:textId="323CFE1F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4D1D40E1" w14:textId="3EE95AD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  <w:vAlign w:val="center"/>
          </w:tcPr>
          <w:p w14:paraId="764ECF1A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86C10B4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4C9B7C2" w14:textId="69225A0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  <w:vAlign w:val="center"/>
          </w:tcPr>
          <w:p w14:paraId="799B7CAB" w14:textId="192CD26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5D0A9B3D" w14:textId="47DEB9D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AF25B62" w14:textId="5A5D49A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EA8B1D7" w14:textId="06D5FD26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8BB6D07" w14:textId="1A45E1E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952A345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24E8653" w14:textId="0FA114F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505" w:type="pct"/>
            <w:vAlign w:val="center"/>
          </w:tcPr>
          <w:p w14:paraId="49840C85" w14:textId="600E5B17" w:rsidR="00594DCF" w:rsidRPr="00CE0AC5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594DCF" w:rsidRPr="007C56FC" w14:paraId="0236B469" w14:textId="77777777" w:rsidTr="00FF7D35">
        <w:tc>
          <w:tcPr>
            <w:tcW w:w="303" w:type="pct"/>
            <w:vAlign w:val="center"/>
          </w:tcPr>
          <w:p w14:paraId="03C3BDC4" w14:textId="226EC7D1" w:rsidR="00594DCF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753BF94" w14:textId="3D57E929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Máy TP VTĐ VRH911</w:t>
            </w:r>
          </w:p>
        </w:tc>
        <w:tc>
          <w:tcPr>
            <w:tcW w:w="303" w:type="pct"/>
            <w:vAlign w:val="center"/>
          </w:tcPr>
          <w:p w14:paraId="32E94D29" w14:textId="68EDBBBC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3B41E0CE" w14:textId="05F8BF8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  <w:vAlign w:val="center"/>
          </w:tcPr>
          <w:p w14:paraId="695A208A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19F48F1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6BE143A" w14:textId="32D858A3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151AC446" w14:textId="679009C3" w:rsidR="00594DCF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  <w:vAlign w:val="center"/>
          </w:tcPr>
          <w:p w14:paraId="3EE864A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46B4A57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30FD15B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0DF83AD" w14:textId="30CD40B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9CB41BD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5A5CAD9" w14:textId="0DBE1FC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5" w:type="pct"/>
            <w:vAlign w:val="center"/>
          </w:tcPr>
          <w:p w14:paraId="0463C2D9" w14:textId="4015255B" w:rsidR="00594DCF" w:rsidRPr="00000DB4" w:rsidRDefault="00936FA6" w:rsidP="00594DCF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Không lên nguồn</w:t>
            </w:r>
          </w:p>
        </w:tc>
      </w:tr>
      <w:tr w:rsidR="00594DCF" w:rsidRPr="007C56FC" w14:paraId="5D354645" w14:textId="77777777" w:rsidTr="00FF7D35">
        <w:tc>
          <w:tcPr>
            <w:tcW w:w="303" w:type="pct"/>
          </w:tcPr>
          <w:p w14:paraId="006AFF38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</w:tcPr>
          <w:p w14:paraId="23CDC503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Anten cần</w:t>
            </w:r>
          </w:p>
        </w:tc>
        <w:tc>
          <w:tcPr>
            <w:tcW w:w="303" w:type="pct"/>
          </w:tcPr>
          <w:p w14:paraId="280BCA60" w14:textId="0347F849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75F9263" w14:textId="37036B6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587FC96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5F3A82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55453E3" w14:textId="16C0CD1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5F22E9F4" w14:textId="7D89EA4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9762236" w14:textId="030C069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240B5307" w14:textId="18049670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17CEC1D" w14:textId="468C862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107AF3B3" w14:textId="28788CB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57E3C15D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577DF47C" w14:textId="1E1D6F8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161921E0" w14:textId="1DE09175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594DCF" w:rsidRPr="007C56FC" w14:paraId="47BF327F" w14:textId="77777777" w:rsidTr="00FF7D35">
        <w:tc>
          <w:tcPr>
            <w:tcW w:w="303" w:type="pct"/>
          </w:tcPr>
          <w:p w14:paraId="5FD5B23C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</w:tcPr>
          <w:p w14:paraId="24239A97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Tổ hợp quàng đầu</w:t>
            </w:r>
          </w:p>
        </w:tc>
        <w:tc>
          <w:tcPr>
            <w:tcW w:w="303" w:type="pct"/>
          </w:tcPr>
          <w:p w14:paraId="04EE50D3" w14:textId="7B0CCBF4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59F6A72" w14:textId="5DF722F9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0FC36F4F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791DFA5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23DB4C1" w14:textId="6D059394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644C1499" w14:textId="09FB8EE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5BF0C2B" w14:textId="0CF40716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1D42BE9E" w14:textId="0AEBA3B5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4976394" w14:textId="7F661975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5ED3F6BC" w14:textId="021DDA3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04AD7F90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0F03750F" w14:textId="4E4857CD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12AE6757" w14:textId="643E7695" w:rsidR="00594DCF" w:rsidRPr="007C56FC" w:rsidRDefault="00DA3D2B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Đứt dây tổ hợp = 2</w:t>
            </w:r>
          </w:p>
        </w:tc>
      </w:tr>
      <w:tr w:rsidR="00594DCF" w:rsidRPr="007C56FC" w14:paraId="54DE7AF3" w14:textId="77777777" w:rsidTr="00FF7D35">
        <w:tc>
          <w:tcPr>
            <w:tcW w:w="303" w:type="pct"/>
          </w:tcPr>
          <w:p w14:paraId="0D010D54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</w:tcPr>
          <w:p w14:paraId="7C690529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Bộ ĐK phát từ xa</w:t>
            </w:r>
          </w:p>
        </w:tc>
        <w:tc>
          <w:tcPr>
            <w:tcW w:w="303" w:type="pct"/>
          </w:tcPr>
          <w:p w14:paraId="63F7F831" w14:textId="34F93BC4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AF96B35" w14:textId="485D30B0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0D92B051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F82C1A8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64C26A4" w14:textId="3A2198EB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12734EE7" w14:textId="35F44610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CA6A7EA" w14:textId="670B5E3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5084BE75" w14:textId="5E75C4C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F8B717D" w14:textId="08C0908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738D79DC" w14:textId="226B86D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1588E8A2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40513E22" w14:textId="1221B13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07C9696F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594DCF" w:rsidRPr="007C56FC" w14:paraId="6B13AA42" w14:textId="77777777" w:rsidTr="00FF7D35">
        <w:tc>
          <w:tcPr>
            <w:tcW w:w="303" w:type="pct"/>
          </w:tcPr>
          <w:p w14:paraId="761F9BE2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</w:tcPr>
          <w:p w14:paraId="35AC249D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03" w:type="pct"/>
          </w:tcPr>
          <w:p w14:paraId="28056A16" w14:textId="58769CCD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2C399AB" w14:textId="3198582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54EB207E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B4A66DA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058944F" w14:textId="3C7AD3D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713E6FBD" w14:textId="4F1CD83C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351AC16" w14:textId="5B377185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6F43765F" w14:textId="211FC78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A210511" w14:textId="3A2B105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2FCC0C9B" w14:textId="4160EEC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20C6F53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721794E5" w14:textId="3EB5583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0DB81BEA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594DCF" w:rsidRPr="007C56FC" w14:paraId="27DD2EBA" w14:textId="77777777" w:rsidTr="00FF7D35">
        <w:tc>
          <w:tcPr>
            <w:tcW w:w="303" w:type="pct"/>
          </w:tcPr>
          <w:p w14:paraId="6C77A667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059" w:type="pct"/>
          </w:tcPr>
          <w:p w14:paraId="4537A425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03" w:type="pct"/>
          </w:tcPr>
          <w:p w14:paraId="02A0FA7C" w14:textId="596A5311" w:rsidR="00594DCF" w:rsidRPr="009E44A1" w:rsidRDefault="00594DCF" w:rsidP="00594DCF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4B60EC2" w14:textId="4E06A6A6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07610CA9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12F7441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48BB8AF" w14:textId="703418A0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7F38C798" w14:textId="19A1A8AA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04E10FF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DEEED5E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214E3C0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67203DC" w14:textId="75A7F8A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2F0AD0DC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CFB5BC4" w14:textId="47FBC0DD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61FC51DB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66ADB461" w14:textId="77777777" w:rsidTr="00FF7D35">
        <w:tc>
          <w:tcPr>
            <w:tcW w:w="303" w:type="pct"/>
          </w:tcPr>
          <w:p w14:paraId="6B566C2F" w14:textId="0C5E40DF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6D814660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Nguồn nạp</w:t>
            </w:r>
          </w:p>
        </w:tc>
        <w:tc>
          <w:tcPr>
            <w:tcW w:w="303" w:type="pct"/>
            <w:vAlign w:val="center"/>
          </w:tcPr>
          <w:p w14:paraId="1375C218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7A3D7E1" w14:textId="2022CB29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539D9F50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0F5B254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CC71A6E" w14:textId="71D8947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0D4DC69B" w14:textId="1CC3CE3B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BC8D736" w14:textId="4513CF9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62F52794" w14:textId="306C4806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1FC476F" w14:textId="790ADA7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764D5206" w14:textId="7C5A106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0F50B52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26436913" w14:textId="2634B6C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0322BCB2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594DCF" w:rsidRPr="007C56FC" w14:paraId="3B0C79E4" w14:textId="77777777" w:rsidTr="00FF7D35">
        <w:tc>
          <w:tcPr>
            <w:tcW w:w="303" w:type="pct"/>
          </w:tcPr>
          <w:p w14:paraId="30EDE487" w14:textId="60F057EC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3164E01E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Nguồn chuyển đổi</w:t>
            </w:r>
          </w:p>
        </w:tc>
        <w:tc>
          <w:tcPr>
            <w:tcW w:w="303" w:type="pct"/>
            <w:vAlign w:val="center"/>
          </w:tcPr>
          <w:p w14:paraId="05F6A6E9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26DDB1C" w14:textId="4F53FAE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2B7BB04B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326EF09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7ACF22D" w14:textId="63CC71BD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50D3943E" w14:textId="35343DF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FEAFDF1" w14:textId="01C5899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551CE436" w14:textId="0BD1917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06BC767" w14:textId="240FC3A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51CDA7D0" w14:textId="694A03D0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59ABB7E5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2BBAA429" w14:textId="5781274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323875D0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594DCF" w:rsidRPr="007C56FC" w14:paraId="638C3F9A" w14:textId="77777777" w:rsidTr="00FF7D35">
        <w:tc>
          <w:tcPr>
            <w:tcW w:w="303" w:type="pct"/>
          </w:tcPr>
          <w:p w14:paraId="68ACE4AF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</w:tcPr>
          <w:p w14:paraId="4BCE0B01" w14:textId="5C5EF15C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Pin </w:t>
            </w:r>
            <w:r>
              <w:rPr>
                <w:rFonts w:ascii="Times New Roman" w:hAnsi="Times New Roman"/>
                <w:sz w:val="22"/>
                <w:szCs w:val="22"/>
              </w:rPr>
              <w:t>khô</w:t>
            </w:r>
          </w:p>
        </w:tc>
        <w:tc>
          <w:tcPr>
            <w:tcW w:w="303" w:type="pct"/>
            <w:vAlign w:val="center"/>
          </w:tcPr>
          <w:p w14:paraId="3A8901C0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3514FB2B" w14:textId="2B6FC06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252" w:type="pct"/>
            <w:vAlign w:val="center"/>
          </w:tcPr>
          <w:p w14:paraId="00F460F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A397E83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AB72EB3" w14:textId="07C7201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202" w:type="pct"/>
            <w:vAlign w:val="center"/>
          </w:tcPr>
          <w:p w14:paraId="7087566D" w14:textId="0D7DEFC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30B85CB" w14:textId="6175256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C186954" w14:textId="355A3A23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F8D9848" w14:textId="123C7B7E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17B0B0" w14:textId="002F7E25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15E22210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F41764A" w14:textId="2FB640D0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505" w:type="pct"/>
          </w:tcPr>
          <w:p w14:paraId="2D63AA62" w14:textId="6234AC82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44696283" w14:textId="77777777" w:rsidTr="00FF7D35">
        <w:tc>
          <w:tcPr>
            <w:tcW w:w="303" w:type="pct"/>
          </w:tcPr>
          <w:p w14:paraId="1670D429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</w:tcPr>
          <w:p w14:paraId="0187DAE0" w14:textId="759465DA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Bộ dụng cụ cơ </w:t>
            </w:r>
            <w:r>
              <w:rPr>
                <w:rFonts w:ascii="Times New Roman" w:hAnsi="Times New Roman"/>
                <w:sz w:val="22"/>
                <w:szCs w:val="22"/>
              </w:rPr>
              <w:t>công</w:t>
            </w:r>
          </w:p>
        </w:tc>
        <w:tc>
          <w:tcPr>
            <w:tcW w:w="303" w:type="pct"/>
            <w:vAlign w:val="center"/>
          </w:tcPr>
          <w:p w14:paraId="53E47CC5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F9370A6" w14:textId="27ACC9CC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565588D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A706A2B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5A5ABF8" w14:textId="2AC654B4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2FC31359" w14:textId="15AC3CB5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9CA1765" w14:textId="1E2E6263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08F06446" w14:textId="283541E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9437819" w14:textId="6628042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7C630010" w14:textId="55322BE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7D0673B9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7B92819B" w14:textId="7AAB623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3E830BD3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3AC36DD9" w14:textId="77777777" w:rsidTr="00FF7D35">
        <w:tc>
          <w:tcPr>
            <w:tcW w:w="303" w:type="pct"/>
          </w:tcPr>
          <w:p w14:paraId="5313354E" w14:textId="33D4F6EA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22F0C6D5" w14:textId="05EB065C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Chìa vặn hoa thị vít M2</w:t>
            </w:r>
          </w:p>
        </w:tc>
        <w:tc>
          <w:tcPr>
            <w:tcW w:w="303" w:type="pct"/>
            <w:vAlign w:val="center"/>
          </w:tcPr>
          <w:p w14:paraId="0A089686" w14:textId="5F0190E9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6834E8D" w14:textId="00CB1FFA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76692FB7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C587E09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9E7F12B" w14:textId="0B96723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421BC68D" w14:textId="25A985C0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E9CF773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26CDC3A8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ED7C572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76BE6FD7" w14:textId="168AA79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02D58B9D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5559A6ED" w14:textId="1BE47DB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6B65C856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595AB78A" w14:textId="77777777" w:rsidTr="00FF7D35">
        <w:tc>
          <w:tcPr>
            <w:tcW w:w="303" w:type="pct"/>
          </w:tcPr>
          <w:p w14:paraId="6271835F" w14:textId="0A5D7A99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029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37C9B871" w14:textId="01BBD038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ống vặn ecu</w:t>
            </w:r>
          </w:p>
        </w:tc>
        <w:tc>
          <w:tcPr>
            <w:tcW w:w="303" w:type="pct"/>
          </w:tcPr>
          <w:p w14:paraId="50B5943A" w14:textId="2911AA36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104525B" w14:textId="604D225A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7DD84C5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DF68DC9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6AA378E" w14:textId="0A2BBB4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6B220CD6" w14:textId="4ABB56F3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4536E2C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5FB64E59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FE8874B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9B35B7" w14:textId="6F7E8345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B6895DB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0649CD60" w14:textId="27B71711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5858950B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29F860E1" w14:textId="77777777" w:rsidTr="00FF7D35">
        <w:tc>
          <w:tcPr>
            <w:tcW w:w="303" w:type="pct"/>
          </w:tcPr>
          <w:p w14:paraId="5A12B06B" w14:textId="3F3507F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F0293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</w:tcPr>
          <w:p w14:paraId="1A06E991" w14:textId="2F356EC4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Chìa vặn lục lăng M2</w:t>
            </w:r>
          </w:p>
        </w:tc>
        <w:tc>
          <w:tcPr>
            <w:tcW w:w="303" w:type="pct"/>
          </w:tcPr>
          <w:p w14:paraId="163B1A59" w14:textId="25BB9E1B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46E846C" w14:textId="637EDB4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4EDB16FF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0E26E7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7F745D5" w14:textId="14B05F9C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543ED505" w14:textId="4D50AB74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97EF617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66B37897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E262774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68C44483" w14:textId="4996601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C853858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2DCF713F" w14:textId="35FCB541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0A38393C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4534B4EC" w14:textId="77777777" w:rsidTr="00FF7D35">
        <w:tc>
          <w:tcPr>
            <w:tcW w:w="303" w:type="pct"/>
          </w:tcPr>
          <w:p w14:paraId="19F512A9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</w:tcPr>
          <w:p w14:paraId="69D9936A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cài phần mềm TSL</w:t>
            </w:r>
          </w:p>
        </w:tc>
        <w:tc>
          <w:tcPr>
            <w:tcW w:w="303" w:type="pct"/>
            <w:vAlign w:val="center"/>
          </w:tcPr>
          <w:p w14:paraId="5AF94849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856FF3F" w14:textId="28F0C64B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2C8AEEDA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8F9E84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651BA46" w14:textId="37F3FBB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1863E347" w14:textId="260C9ED5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B12D815" w14:textId="7A05C58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2CF88DCC" w14:textId="190899ED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664A1BA" w14:textId="7481222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6D9D3582" w14:textId="2EC95BA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31AAD5E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7179D3C6" w14:textId="3AC23C6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69BE50F5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459849A3" w14:textId="77777777" w:rsidTr="00FF7D35">
        <w:tc>
          <w:tcPr>
            <w:tcW w:w="303" w:type="pct"/>
          </w:tcPr>
          <w:p w14:paraId="120DAD7C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59" w:type="pct"/>
          </w:tcPr>
          <w:p w14:paraId="31C5292B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Đĩa cài phần mềm nạp tham số</w:t>
            </w:r>
          </w:p>
        </w:tc>
        <w:tc>
          <w:tcPr>
            <w:tcW w:w="303" w:type="pct"/>
            <w:vAlign w:val="center"/>
          </w:tcPr>
          <w:p w14:paraId="73C91628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463FDF0" w14:textId="7DCF268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0B1187FA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A9A469B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B937868" w14:textId="0F06271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737F0E49" w14:textId="7A159429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C5404EC" w14:textId="0B409F6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6E4DBC0E" w14:textId="6F3CD191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7345BB3" w14:textId="4A77C13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6EAEAA2E" w14:textId="7A5CBC6B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3DC3A3D7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15715623" w14:textId="48951C2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380226D3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05B81148" w14:textId="77777777" w:rsidTr="00FF7D35">
        <w:tc>
          <w:tcPr>
            <w:tcW w:w="303" w:type="pct"/>
          </w:tcPr>
          <w:p w14:paraId="7E4DDC03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59" w:type="pct"/>
          </w:tcPr>
          <w:p w14:paraId="0BFE4B37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Hướng dẫn sử dụng</w:t>
            </w:r>
          </w:p>
        </w:tc>
        <w:tc>
          <w:tcPr>
            <w:tcW w:w="303" w:type="pct"/>
            <w:vAlign w:val="center"/>
          </w:tcPr>
          <w:p w14:paraId="359834A7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2B28C2EF" w14:textId="52B55932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55CB239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D22213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1620DE1" w14:textId="122BA49D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39BB6028" w14:textId="2F56DF85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464BC31" w14:textId="63E8B7DD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07947F97" w14:textId="60597BA1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6EF8AE3" w14:textId="4930632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0EB007CD" w14:textId="02A04DEA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1227F514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21F1BD2F" w14:textId="1B66F0D9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51F38166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0882FADB" w14:textId="77777777" w:rsidTr="00FF7D35">
        <w:tc>
          <w:tcPr>
            <w:tcW w:w="303" w:type="pct"/>
          </w:tcPr>
          <w:p w14:paraId="017BA7DD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59" w:type="pct"/>
          </w:tcPr>
          <w:p w14:paraId="7FE37F4E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5597D21D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C6494CD" w14:textId="5AD9BA2F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79AD5662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9D7EC9C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B9CCBA7" w14:textId="6DC89569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093D9B3D" w14:textId="4318C30C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B793746" w14:textId="0E12F1A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144A302E" w14:textId="178CC29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D270D94" w14:textId="71E2741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5E40E1CC" w14:textId="0FA0DD2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7A2332D6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336232E1" w14:textId="57326A08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5946B462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6062D902" w14:textId="77777777" w:rsidTr="00FF7D35">
        <w:tc>
          <w:tcPr>
            <w:tcW w:w="303" w:type="pct"/>
          </w:tcPr>
          <w:p w14:paraId="23DE6293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059" w:type="pct"/>
          </w:tcPr>
          <w:p w14:paraId="25787207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03" w:type="pct"/>
            <w:vAlign w:val="center"/>
          </w:tcPr>
          <w:p w14:paraId="18BB3B1B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1D73600" w14:textId="29501F2B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183F8AE0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8BF63ED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1696FE9" w14:textId="01C888D8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04F71E4E" w14:textId="0536803E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75255F4" w14:textId="28C9BF9E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4CB82D48" w14:textId="6EF7858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0AE1379" w14:textId="07CD6DB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412DED83" w14:textId="0A4ACBB2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19FD8B4A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2ED56169" w14:textId="441A8D66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4B06D694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94DCF" w:rsidRPr="007C56FC" w14:paraId="44708D5F" w14:textId="77777777" w:rsidTr="00FF7D35">
        <w:tc>
          <w:tcPr>
            <w:tcW w:w="303" w:type="pct"/>
          </w:tcPr>
          <w:p w14:paraId="4B2C1B7C" w14:textId="77777777" w:rsidR="00594DCF" w:rsidRPr="007C56FC" w:rsidRDefault="00594DCF" w:rsidP="00594DCF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59" w:type="pct"/>
          </w:tcPr>
          <w:p w14:paraId="76274440" w14:textId="77777777" w:rsidR="00594DCF" w:rsidRPr="007C56FC" w:rsidRDefault="00594DCF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 xml:space="preserve">Vali </w:t>
            </w:r>
          </w:p>
        </w:tc>
        <w:tc>
          <w:tcPr>
            <w:tcW w:w="303" w:type="pct"/>
            <w:vAlign w:val="center"/>
          </w:tcPr>
          <w:p w14:paraId="5B725425" w14:textId="77777777" w:rsidR="00594DCF" w:rsidRPr="009E44A1" w:rsidRDefault="00594DCF" w:rsidP="00594DC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C12E3E3" w14:textId="72751AAE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52" w:type="pct"/>
          </w:tcPr>
          <w:p w14:paraId="0BBD4A25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7D21646" w14:textId="77777777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1AD7B68" w14:textId="118D7173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202" w:type="pct"/>
          </w:tcPr>
          <w:p w14:paraId="076427EA" w14:textId="7A45F7C1" w:rsidR="00594DCF" w:rsidRPr="007C56FC" w:rsidRDefault="00594DCF" w:rsidP="00594DCF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85BFB66" w14:textId="3C849713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6BC84527" w14:textId="5B3C89F0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D11E5D8" w14:textId="5EC8DFB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</w:tcPr>
          <w:p w14:paraId="32AB9943" w14:textId="2301C79F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45B5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7C237AAD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782628CB" w14:textId="5867AB83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6AF7EDF4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BFD5020" w14:textId="77777777" w:rsidTr="00FF7D35">
        <w:tc>
          <w:tcPr>
            <w:tcW w:w="303" w:type="pct"/>
            <w:vAlign w:val="center"/>
          </w:tcPr>
          <w:p w14:paraId="356F37C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06BB6C8B" w14:textId="77777777" w:rsidR="006568DC" w:rsidRPr="007C56FC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VRU-812/50w</w:t>
            </w:r>
          </w:p>
        </w:tc>
        <w:tc>
          <w:tcPr>
            <w:tcW w:w="303" w:type="pct"/>
            <w:vAlign w:val="center"/>
          </w:tcPr>
          <w:p w14:paraId="5F3FBA28" w14:textId="77777777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2AD56A12" w14:textId="1707F0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85310B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5B48C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7A8E46A4" w14:textId="7CC2BF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F3901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9062768" w14:textId="0F70E11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4C227AC6" w14:textId="0E89C16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1CCEE65" w14:textId="2A1B629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DE28B2F" w14:textId="0D37248B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70252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F24F7AF" w14:textId="1EFDDD5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83ECAF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EC2605D" w14:textId="77777777" w:rsidTr="00FF7D35">
        <w:tc>
          <w:tcPr>
            <w:tcW w:w="303" w:type="pct"/>
            <w:vAlign w:val="center"/>
          </w:tcPr>
          <w:p w14:paraId="6FF7D921" w14:textId="3A9C4CF8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1251AA6C" w14:textId="032BE1D3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Tổ hợp</w:t>
            </w:r>
          </w:p>
        </w:tc>
        <w:tc>
          <w:tcPr>
            <w:tcW w:w="303" w:type="pct"/>
            <w:vAlign w:val="center"/>
          </w:tcPr>
          <w:p w14:paraId="6203A635" w14:textId="4D1C76DD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10C2934" w14:textId="385962F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0A9583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4E5E7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2E3D4AA" w14:textId="64C4111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196253A1" w14:textId="3507FD3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C2F011B" w14:textId="5EC856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24A5CCC" w14:textId="328977D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9D6DED7" w14:textId="787819F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32FCB0E" w14:textId="618EA5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B8D8F9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0CB1E01" w14:textId="7D54861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B4AC70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FBB78DD" w14:textId="77777777" w:rsidTr="00FF7D35">
        <w:tc>
          <w:tcPr>
            <w:tcW w:w="303" w:type="pct"/>
            <w:vAlign w:val="center"/>
          </w:tcPr>
          <w:p w14:paraId="11F7A8B1" w14:textId="67F9C50D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650F4273" w14:textId="29484D1A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03" w:type="pct"/>
            <w:vAlign w:val="center"/>
          </w:tcPr>
          <w:p w14:paraId="15751FCE" w14:textId="04706F1C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03" w:type="pct"/>
          </w:tcPr>
          <w:p w14:paraId="4951D623" w14:textId="546A383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2" w:type="pct"/>
          </w:tcPr>
          <w:p w14:paraId="6390CE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547A5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8A45864" w14:textId="0A5BE2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03DFE613" w14:textId="5C415F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F8A100A" w14:textId="5D4C5BB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E961EC2" w14:textId="5E9034F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026CB1F" w14:textId="46B666B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4B4B82" w14:textId="1427A77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29CC5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3638BCB" w14:textId="1B66801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5" w:type="pct"/>
          </w:tcPr>
          <w:p w14:paraId="3CF6B64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A931BC5" w14:textId="77777777" w:rsidTr="00FF7D35">
        <w:tc>
          <w:tcPr>
            <w:tcW w:w="303" w:type="pct"/>
            <w:vAlign w:val="center"/>
          </w:tcPr>
          <w:p w14:paraId="3618A388" w14:textId="6B45CCCD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6A466BCD" w14:textId="6C9F4425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Bộ nạp CP-812</w:t>
            </w:r>
          </w:p>
        </w:tc>
        <w:tc>
          <w:tcPr>
            <w:tcW w:w="303" w:type="pct"/>
            <w:vAlign w:val="center"/>
          </w:tcPr>
          <w:p w14:paraId="2AA277AF" w14:textId="5A211D66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5D630BE" w14:textId="0D687D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7518BD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12693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FF18373" w14:textId="0DC1B8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F4CB2FB" w14:textId="3112888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C7B5014" w14:textId="57127E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1BBE3B5" w14:textId="5F4E39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01B8BCC" w14:textId="7771AE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BCEB9F2" w14:textId="697096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4C052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12AF68F" w14:textId="5F6984D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841ACE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C65766B" w14:textId="77777777" w:rsidTr="00FF7D35">
        <w:tc>
          <w:tcPr>
            <w:tcW w:w="303" w:type="pct"/>
            <w:vAlign w:val="center"/>
          </w:tcPr>
          <w:p w14:paraId="189D2617" w14:textId="520453C0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5FCB0BCF" w14:textId="2A68C1F4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Túi áo máy</w:t>
            </w:r>
          </w:p>
        </w:tc>
        <w:tc>
          <w:tcPr>
            <w:tcW w:w="303" w:type="pct"/>
            <w:vAlign w:val="center"/>
          </w:tcPr>
          <w:p w14:paraId="0B90DAAC" w14:textId="4371BB54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F219D20" w14:textId="17E697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795A7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34D48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6E9BF41" w14:textId="3C20AC7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305B1979" w14:textId="15C2F5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1ED1046" w14:textId="524813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E9614AF" w14:textId="427D0C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EA473D0" w14:textId="7B9C9E9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5FBBE50" w14:textId="62E77C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5C0F56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693514D" w14:textId="0B56E0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CA2CB7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322FD0E" w14:textId="77777777" w:rsidTr="00FF7D35">
        <w:tc>
          <w:tcPr>
            <w:tcW w:w="303" w:type="pct"/>
            <w:vAlign w:val="center"/>
          </w:tcPr>
          <w:p w14:paraId="4B7CB1F3" w14:textId="6C30D2D3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09C39145" w14:textId="432DA2CA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Anten cần 3m</w:t>
            </w:r>
          </w:p>
        </w:tc>
        <w:tc>
          <w:tcPr>
            <w:tcW w:w="303" w:type="pct"/>
            <w:vAlign w:val="center"/>
          </w:tcPr>
          <w:p w14:paraId="2EA8BD50" w14:textId="7D2C6738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A737736" w14:textId="047AEA8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AB121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86288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72BDB97" w14:textId="2606E5F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894147C" w14:textId="02EE2C2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3E2B0B6" w14:textId="4DA3A0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AA223E3" w14:textId="240ACE9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47995A" w14:textId="321D2B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AD2DC06" w14:textId="1EA08E1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64FB3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A9B0126" w14:textId="7486018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787E32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31A794D" w14:textId="77777777" w:rsidTr="00FF7D35">
        <w:tc>
          <w:tcPr>
            <w:tcW w:w="303" w:type="pct"/>
            <w:vAlign w:val="center"/>
          </w:tcPr>
          <w:p w14:paraId="0052D569" w14:textId="1086BC6D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4D1D006" w14:textId="7C171998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Bộ KĐCS 50w</w:t>
            </w:r>
          </w:p>
        </w:tc>
        <w:tc>
          <w:tcPr>
            <w:tcW w:w="303" w:type="pct"/>
            <w:vAlign w:val="center"/>
          </w:tcPr>
          <w:p w14:paraId="00263679" w14:textId="2B80CA27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5047BF6" w14:textId="100B1E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2814624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10B24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3739E0F" w14:textId="10717A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5835EEB" w14:textId="6506A8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BDD436D" w14:textId="3D1E119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2706F35" w14:textId="587936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E673074" w14:textId="19471EE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7BA90B5" w14:textId="41CB32E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B4E3CE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38453BF" w14:textId="756FEB1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68DA5B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0AE0FDE" w14:textId="77777777" w:rsidTr="00FF7D35">
        <w:tc>
          <w:tcPr>
            <w:tcW w:w="303" w:type="pct"/>
            <w:vAlign w:val="center"/>
          </w:tcPr>
          <w:p w14:paraId="69AC5E6E" w14:textId="593FFF97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bottom"/>
          </w:tcPr>
          <w:p w14:paraId="14AF8B8A" w14:textId="4E7DE946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sz w:val="22"/>
                <w:szCs w:val="22"/>
              </w:rPr>
            </w:pPr>
            <w:r w:rsidRPr="00127D12">
              <w:rPr>
                <w:rFonts w:ascii="Times New Roman" w:hAnsi="Times New Roman"/>
                <w:color w:val="000000"/>
                <w:sz w:val="22"/>
                <w:szCs w:val="22"/>
              </w:rPr>
              <w:t>Giá lắp máy trên xe</w:t>
            </w:r>
          </w:p>
        </w:tc>
        <w:tc>
          <w:tcPr>
            <w:tcW w:w="303" w:type="pct"/>
            <w:vAlign w:val="center"/>
          </w:tcPr>
          <w:p w14:paraId="2D88DDFD" w14:textId="06D808EC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6B8F6DE" w14:textId="09A834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0E3993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67887B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8FABFE1" w14:textId="6A6330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6A0237B" w14:textId="2DBA13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87E128F" w14:textId="4705DD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79AA880" w14:textId="6FFFE5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33F2B50" w14:textId="459494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96D7CB9" w14:textId="35F8C7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85684D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A324E4C" w14:textId="636459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6F2839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DFB0D69" w14:textId="77777777" w:rsidTr="00FF7D35">
        <w:tc>
          <w:tcPr>
            <w:tcW w:w="303" w:type="pct"/>
            <w:vAlign w:val="center"/>
          </w:tcPr>
          <w:p w14:paraId="43ACF46E" w14:textId="7BFF8C7B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bottom"/>
          </w:tcPr>
          <w:p w14:paraId="5D2A0A22" w14:textId="15BD3F33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27D12">
              <w:rPr>
                <w:rFonts w:ascii="Times New Roman" w:hAnsi="Times New Roman"/>
                <w:color w:val="000000"/>
                <w:sz w:val="22"/>
                <w:szCs w:val="22"/>
              </w:rPr>
              <w:t>Bộ đổi điện VRU-812/50W</w:t>
            </w:r>
          </w:p>
        </w:tc>
        <w:tc>
          <w:tcPr>
            <w:tcW w:w="303" w:type="pct"/>
            <w:vAlign w:val="center"/>
          </w:tcPr>
          <w:p w14:paraId="30D3A2F4" w14:textId="28DAF58A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21F33FF" w14:textId="788155F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421A90C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03220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E15BD64" w14:textId="589477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30F9EF0" w14:textId="0B0EE8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9512F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A9966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9F08F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CB67276" w14:textId="6A587A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51EB8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7C4E7D7" w14:textId="37A7C8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7FF08A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4492EAD" w14:textId="77777777" w:rsidTr="00FF7D35">
        <w:tc>
          <w:tcPr>
            <w:tcW w:w="303" w:type="pct"/>
            <w:vAlign w:val="center"/>
          </w:tcPr>
          <w:p w14:paraId="333E57D4" w14:textId="43354908" w:rsidR="006568DC" w:rsidRPr="00127D12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27D12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9BC1BF4" w14:textId="6E3F944A" w:rsidR="006568DC" w:rsidRPr="00127D12" w:rsidRDefault="006568DC" w:rsidP="00EB5955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127D12">
              <w:rPr>
                <w:rFonts w:ascii="Times New Roman" w:hAnsi="Times New Roman"/>
                <w:sz w:val="22"/>
                <w:szCs w:val="22"/>
              </w:rPr>
              <w:t>Nguồn PSC550</w:t>
            </w:r>
          </w:p>
        </w:tc>
        <w:tc>
          <w:tcPr>
            <w:tcW w:w="303" w:type="pct"/>
            <w:vAlign w:val="center"/>
          </w:tcPr>
          <w:p w14:paraId="40896BD5" w14:textId="730A84A0" w:rsidR="006568DC" w:rsidRPr="009E44A1" w:rsidRDefault="006568DC" w:rsidP="006568DC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2FA9E85" w14:textId="03B7084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13A053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8BD65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4E42106" w14:textId="0593474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ED3CC28" w14:textId="4D80578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  <w:vAlign w:val="center"/>
          </w:tcPr>
          <w:p w14:paraId="3E4BE0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FEB34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D521D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2489377" w14:textId="519953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54E29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29CE096" w14:textId="0281C6B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760B694" w14:textId="0549334C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điện áp đầu ra k ổn định</w:t>
            </w:r>
          </w:p>
        </w:tc>
      </w:tr>
      <w:tr w:rsidR="00594DCF" w:rsidRPr="007C56FC" w14:paraId="47D2936B" w14:textId="77777777" w:rsidTr="00FF7D35">
        <w:tc>
          <w:tcPr>
            <w:tcW w:w="303" w:type="pct"/>
            <w:vAlign w:val="center"/>
          </w:tcPr>
          <w:p w14:paraId="0E789DC4" w14:textId="3B152116" w:rsidR="00594DCF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4491AC8" w14:textId="24D283C0" w:rsidR="00594DCF" w:rsidRPr="007C56FC" w:rsidRDefault="00594DCF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4395356F" w14:textId="67683BFF" w:rsidR="00594DCF" w:rsidRPr="009E44A1" w:rsidRDefault="00594DCF" w:rsidP="00594DCF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03" w:type="pct"/>
          </w:tcPr>
          <w:p w14:paraId="4E2FC7CD" w14:textId="6764D9C4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1A10F391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75CD154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5ED73A36" w14:textId="57DA290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01E11A63" w14:textId="77777777" w:rsidR="00594DCF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3BE099A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1C833749" w14:textId="6F5981EC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0ECA9EF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2401B6D" w14:textId="5C8181B2" w:rsidR="00594DCF" w:rsidRPr="008D494A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0690A20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8B64C2F" w14:textId="77777777" w:rsidR="00594DCF" w:rsidRPr="007C56FC" w:rsidRDefault="00594DCF" w:rsidP="00594DCF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505" w:type="pct"/>
          </w:tcPr>
          <w:p w14:paraId="149589C2" w14:textId="77777777" w:rsidR="00594DCF" w:rsidRPr="007C56FC" w:rsidRDefault="00594DCF" w:rsidP="00594DCF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8D0511F" w14:textId="77777777" w:rsidTr="00FF7D35">
        <w:tc>
          <w:tcPr>
            <w:tcW w:w="303" w:type="pct"/>
            <w:vAlign w:val="center"/>
          </w:tcPr>
          <w:p w14:paraId="2ACD9AE1" w14:textId="4FB8EA6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2CBB7C16" w14:textId="04061DF6" w:rsidR="006568DC" w:rsidRPr="007C56FC" w:rsidRDefault="006568DC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VRU-812/10w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F94235F" w14:textId="79B808FB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611DC3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4DCF19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D0725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363B52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CD41241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0ECD18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D27A0B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44D946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F42FA13" w14:textId="77777777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57808F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A17CBA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505" w:type="pct"/>
          </w:tcPr>
          <w:p w14:paraId="7DEDD9F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5DE57A8" w14:textId="77777777" w:rsidTr="00FF7D35">
        <w:tc>
          <w:tcPr>
            <w:tcW w:w="303" w:type="pct"/>
            <w:vAlign w:val="center"/>
          </w:tcPr>
          <w:p w14:paraId="746E55B2" w14:textId="59F253E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7DA8819" w14:textId="408A2D59" w:rsidR="006568DC" w:rsidRPr="007C56FC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5A3F96E" w14:textId="0FFA740B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303" w:type="pct"/>
          </w:tcPr>
          <w:p w14:paraId="1EA4BC57" w14:textId="065664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7</w:t>
            </w:r>
          </w:p>
        </w:tc>
        <w:tc>
          <w:tcPr>
            <w:tcW w:w="252" w:type="pct"/>
          </w:tcPr>
          <w:p w14:paraId="30DA25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BCE4B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7443E278" w14:textId="3B64A27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7</w:t>
            </w:r>
          </w:p>
        </w:tc>
        <w:tc>
          <w:tcPr>
            <w:tcW w:w="202" w:type="pct"/>
          </w:tcPr>
          <w:p w14:paraId="6B53FCD8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017D00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7C934845" w14:textId="2C23B1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94868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9E612D1" w14:textId="00A72EC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A6CA9B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5B726B3" w14:textId="60FD377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4E545F7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3025383" w14:textId="77777777" w:rsidTr="00FF7D35">
        <w:tc>
          <w:tcPr>
            <w:tcW w:w="303" w:type="pct"/>
            <w:vAlign w:val="center"/>
          </w:tcPr>
          <w:p w14:paraId="0DD58733" w14:textId="328AF205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</w:tcPr>
          <w:p w14:paraId="53B067B9" w14:textId="567CAC73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C94B93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18806E4" w14:textId="4394B565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A7D14C5" w14:textId="28BB7D36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3B92AF65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55F89C4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3D34D009" w14:textId="372375FF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E1DCD13" w14:textId="0761C19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85129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CB76D5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3E996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330C0B5" w14:textId="4C4B8F1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405DC8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8DC1469" w14:textId="08234C28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5E07F9A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8C78A4D" w14:textId="77777777" w:rsidTr="00FF7D35">
        <w:tc>
          <w:tcPr>
            <w:tcW w:w="303" w:type="pct"/>
            <w:vAlign w:val="center"/>
          </w:tcPr>
          <w:p w14:paraId="33180290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</w:tcPr>
          <w:p w14:paraId="3B272275" w14:textId="07F08E2C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94B93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Máy TP VRU-812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761BBAB" w14:textId="758ED1A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B696ECE" w14:textId="3BBF5B6F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6CCACF5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13D77E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53EE839" w14:textId="66729080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95F9878" w14:textId="4A10DCB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5368EB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7B1388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75903F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CFB0A1A" w14:textId="03F12F6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5BF77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5F78AC" w14:textId="4D2D609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2A54150" w14:textId="56B55099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0"/>
                <w:szCs w:val="22"/>
              </w:rPr>
              <w:t xml:space="preserve">Gửi </w:t>
            </w:r>
            <w:r>
              <w:rPr>
                <w:rFonts w:ascii="Times New Roman" w:hAnsi="Times New Roman"/>
                <w:sz w:val="20"/>
                <w:szCs w:val="22"/>
              </w:rPr>
              <w:t>btt</w:t>
            </w:r>
            <w:r w:rsidRPr="007C56FC">
              <w:rPr>
                <w:rFonts w:ascii="Times New Roman" w:hAnsi="Times New Roman"/>
                <w:sz w:val="20"/>
                <w:szCs w:val="22"/>
              </w:rPr>
              <w:t xml:space="preserve"> = </w:t>
            </w:r>
            <w:r>
              <w:rPr>
                <w:rFonts w:ascii="Times New Roman" w:hAnsi="Times New Roman"/>
                <w:sz w:val="20"/>
                <w:szCs w:val="22"/>
              </w:rPr>
              <w:t>2</w:t>
            </w:r>
          </w:p>
        </w:tc>
      </w:tr>
      <w:tr w:rsidR="006568DC" w:rsidRPr="007C56FC" w14:paraId="55361D31" w14:textId="77777777" w:rsidTr="00FF7D35">
        <w:tc>
          <w:tcPr>
            <w:tcW w:w="303" w:type="pct"/>
            <w:vAlign w:val="center"/>
          </w:tcPr>
          <w:p w14:paraId="3B4AB77C" w14:textId="3AFFBE35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3C6DE34B" w14:textId="687F7DAB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An ten cần 2,4m WA-812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EB58684" w14:textId="030CEFB9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4F660B9" w14:textId="00CA1ACF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7</w:t>
            </w:r>
          </w:p>
        </w:tc>
        <w:tc>
          <w:tcPr>
            <w:tcW w:w="252" w:type="pct"/>
          </w:tcPr>
          <w:p w14:paraId="2AE99331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5DC08D8D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3F033064" w14:textId="335E07D2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86441D1" w14:textId="33BC5CA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93DF8C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197E65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11B06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4DC1967" w14:textId="29EA816E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AC7563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C44497D" w14:textId="72A391F5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22C40665" w14:textId="05ECCF14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8F4F816" w14:textId="77777777" w:rsidTr="00FF7D35">
        <w:tc>
          <w:tcPr>
            <w:tcW w:w="303" w:type="pct"/>
            <w:vAlign w:val="center"/>
          </w:tcPr>
          <w:p w14:paraId="538E4AEC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4DD1754" w14:textId="40D4F011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An ten cần 2,4m WA-812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0D4B1F5" w14:textId="225544C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ABBBF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0FB12D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B2723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477D6AFC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17E2621" w14:textId="1935C679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F899EF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DA582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19662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1587AE3" w14:textId="44C4E36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3A6EFC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EEBF618" w14:textId="31B472C4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505" w:type="pct"/>
          </w:tcPr>
          <w:p w14:paraId="4D4CDE3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EDEA5C3" w14:textId="77777777" w:rsidTr="00FF7D35">
        <w:tc>
          <w:tcPr>
            <w:tcW w:w="303" w:type="pct"/>
            <w:vAlign w:val="center"/>
          </w:tcPr>
          <w:p w14:paraId="14CD1FC3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C482919" w14:textId="66C216C2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An ten cần 2,4m WA-812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75D72D6" w14:textId="3C3C6574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70B2B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02926F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C6B3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4FD86DA1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CF2AB3B" w14:textId="3F0BDA5C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449FC5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407930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457AC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291C0FD" w14:textId="5055849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1CA568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0B71CB9" w14:textId="7DE412DC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505" w:type="pct"/>
          </w:tcPr>
          <w:p w14:paraId="5BD5A9C4" w14:textId="7587A546" w:rsidR="006568DC" w:rsidRPr="0055153B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55153B">
              <w:rPr>
                <w:rFonts w:ascii="Times New Roman" w:hAnsi="Times New Roman"/>
                <w:sz w:val="20"/>
                <w:szCs w:val="20"/>
              </w:rPr>
              <w:t>Đứt dây dù</w:t>
            </w:r>
            <w:r>
              <w:rPr>
                <w:rFonts w:ascii="Times New Roman" w:hAnsi="Times New Roman"/>
                <w:sz w:val="20"/>
                <w:szCs w:val="20"/>
              </w:rPr>
              <w:t>=3</w:t>
            </w:r>
          </w:p>
        </w:tc>
      </w:tr>
      <w:tr w:rsidR="006568DC" w:rsidRPr="007C56FC" w14:paraId="55C2A97C" w14:textId="77777777" w:rsidTr="00FF7D35">
        <w:tc>
          <w:tcPr>
            <w:tcW w:w="303" w:type="pct"/>
            <w:vAlign w:val="center"/>
          </w:tcPr>
          <w:p w14:paraId="180ACC1A" w14:textId="18FD36ED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144B91D" w14:textId="00F951FD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An ten lá lúa 0,9m LA-09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47E8C29" w14:textId="740CF7D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35D40033" w14:textId="55B1535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2" w:type="pct"/>
          </w:tcPr>
          <w:p w14:paraId="21186F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175C7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E7A708B" w14:textId="75D948C9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02" w:type="pct"/>
          </w:tcPr>
          <w:p w14:paraId="1A3C7AE3" w14:textId="37D0BFC1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D4309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FD5B4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483A0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8B2747F" w14:textId="73BB70B6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12C05F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0EE197F" w14:textId="0A6F11C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4954D02A" w14:textId="77777777" w:rsidR="006568DC" w:rsidRPr="0055153B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568DC" w:rsidRPr="007C56FC" w14:paraId="31D6D0EC" w14:textId="77777777" w:rsidTr="00FF7D35">
        <w:tc>
          <w:tcPr>
            <w:tcW w:w="303" w:type="pct"/>
            <w:vAlign w:val="center"/>
          </w:tcPr>
          <w:p w14:paraId="27ECD144" w14:textId="72E3532C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324E1AA" w14:textId="4E3DB4ED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An ten sóng chạy SA - 812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8F206EE" w14:textId="308CF81B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800BFEF" w14:textId="72846C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2" w:type="pct"/>
          </w:tcPr>
          <w:p w14:paraId="4FD02E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0888C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17E2DC6" w14:textId="2BCA2BBA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02" w:type="pct"/>
          </w:tcPr>
          <w:p w14:paraId="30AEB1D0" w14:textId="5E592D4C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8E8565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4444F4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45D020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F243232" w14:textId="48D6D011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4AA6659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C94C30C" w14:textId="5AC9CA9F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220B981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F7B9708" w14:textId="77777777" w:rsidTr="00FF7D35">
        <w:tc>
          <w:tcPr>
            <w:tcW w:w="303" w:type="pct"/>
            <w:vAlign w:val="center"/>
          </w:tcPr>
          <w:p w14:paraId="1919BF69" w14:textId="469D40A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BD0D22D" w14:textId="3B28560D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Nguồn nạp CP-812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51BB035" w14:textId="2B16E72C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243D35E" w14:textId="7F89B5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2F10AF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E292F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D0DE481" w14:textId="464FD420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9041CA1" w14:textId="0B11D61D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CB18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3738E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324B92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2E05587" w14:textId="21E7626B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33DEA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95F9B2D" w14:textId="0812F83C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43D0E20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85787CC" w14:textId="77777777" w:rsidTr="00FF7D35">
        <w:tc>
          <w:tcPr>
            <w:tcW w:w="303" w:type="pct"/>
            <w:vAlign w:val="center"/>
          </w:tcPr>
          <w:p w14:paraId="0DBDCA75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50CB2A9" w14:textId="00045CCB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Nguồn nạp CP-812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32ED42A" w14:textId="28AF41C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68E0FC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12FFE1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D7977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37E8AC8E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4309089" w14:textId="79345802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625C68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723D7B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BB453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FF7D027" w14:textId="5B8CDC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30F92B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1F95FD7" w14:textId="69FD3AE9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36DEB1C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5DF5CE0" w14:textId="77777777" w:rsidTr="00FF7D35">
        <w:tc>
          <w:tcPr>
            <w:tcW w:w="303" w:type="pct"/>
            <w:vAlign w:val="center"/>
          </w:tcPr>
          <w:p w14:paraId="0D138845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15F69ED" w14:textId="3E280D19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Nguồn nạp CP-812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46F7F0B" w14:textId="667B2B02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46989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1FD0090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AF5FFB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A610573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71AD60F" w14:textId="68212B73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color w:val="C00000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7B92C9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494EDB1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137EFD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9FA3B25" w14:textId="45E79E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FBBBB1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005CB48" w14:textId="32C9F043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9546625" w14:textId="0602DBED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Nổ=1</w:t>
            </w:r>
          </w:p>
        </w:tc>
      </w:tr>
      <w:tr w:rsidR="006568DC" w:rsidRPr="007C56FC" w14:paraId="68661174" w14:textId="77777777" w:rsidTr="00FF7D35">
        <w:tc>
          <w:tcPr>
            <w:tcW w:w="303" w:type="pct"/>
            <w:vAlign w:val="center"/>
          </w:tcPr>
          <w:p w14:paraId="035DF71C" w14:textId="61EA6EB8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6DDA18C" w14:textId="7F0226CB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Nguồn  CP-812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F8B506D" w14:textId="1E2DE304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E9933E5" w14:textId="61788DF9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</w:tcPr>
          <w:p w14:paraId="3668D147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6E3158A6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7622B98F" w14:textId="2A7102F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</w:tcPr>
          <w:p w14:paraId="2D359A76" w14:textId="4C8B764D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C736FEA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7399560C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C86F5E1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093ABC1" w14:textId="1CC0005B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C30DDFB" w14:textId="77777777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79C0E256" w14:textId="1D464722" w:rsidR="006568DC" w:rsidRPr="00205288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77B7FCB1" w14:textId="77777777" w:rsidR="006568DC" w:rsidRPr="00205288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6568DC" w:rsidRPr="007C56FC" w14:paraId="110073D9" w14:textId="77777777" w:rsidTr="00FF7D35">
        <w:tc>
          <w:tcPr>
            <w:tcW w:w="303" w:type="pct"/>
            <w:vAlign w:val="center"/>
          </w:tcPr>
          <w:p w14:paraId="2EB8726C" w14:textId="3EE3BC7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50A668F" w14:textId="1E3B88DE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nguồn AC 1,8m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B0D672C" w14:textId="616ACA85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3C3BDA20" w14:textId="32B7DE9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5F2BE0F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162D1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70B1C6C" w14:textId="52E3A5D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404E32AD" w14:textId="025E188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2FAEF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FCB034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A4A16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74D5C67" w14:textId="1596A766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DDEAE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2DCA228" w14:textId="4FA0AB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7545C76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77282EA" w14:textId="77777777" w:rsidTr="00FF7D35">
        <w:tc>
          <w:tcPr>
            <w:tcW w:w="303" w:type="pct"/>
            <w:vAlign w:val="center"/>
          </w:tcPr>
          <w:p w14:paraId="5968F7D0" w14:textId="6511B28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2AF7D84E" w14:textId="1D61DD43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nguồn DC 1,m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131F7D7" w14:textId="58E847C0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4FD9BDD" w14:textId="61E8D6D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4051664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DCE3E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C31A378" w14:textId="3C86A88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575910A1" w14:textId="14FC4C9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0EDFC8C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A256C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8CFBD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4973AFB" w14:textId="4CED90AC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18BE9E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3D477BC" w14:textId="50D3ED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6902473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C72C4BF" w14:textId="77777777" w:rsidTr="00FF7D35">
        <w:tc>
          <w:tcPr>
            <w:tcW w:w="303" w:type="pct"/>
            <w:vAlign w:val="center"/>
          </w:tcPr>
          <w:p w14:paraId="1F150980" w14:textId="2D252A8D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51A39B6" w14:textId="36920640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nguồn DC 24 V 1,m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A24B629" w14:textId="62157F1E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4D6D21D4" w14:textId="6D3EB74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6EB7A1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5AF09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6FAF922" w14:textId="1A0925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15347D26" w14:textId="6BF59CC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9B1CE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54EF1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08C52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257C3D2" w14:textId="4EF7D5D0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C000C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8FDD949" w14:textId="14D279D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1D85AE0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86FAFC3" w14:textId="77777777" w:rsidTr="00FF7D35">
        <w:tc>
          <w:tcPr>
            <w:tcW w:w="303" w:type="pct"/>
            <w:vAlign w:val="center"/>
          </w:tcPr>
          <w:p w14:paraId="49F2AAAE" w14:textId="7D2DEC22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D8AA023" w14:textId="6427A1FD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nguồn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4A2E5121" w14:textId="6DBA911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03" w:type="pct"/>
            <w:vAlign w:val="center"/>
          </w:tcPr>
          <w:p w14:paraId="6DEB46E9" w14:textId="6997CD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760C565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25A72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2F79DAD" w14:textId="7FB720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2068DCCD" w14:textId="2F63D82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71EB6E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FECB0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64271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E07472F" w14:textId="27D2F700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184299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E193B92" w14:textId="635A8A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390F3BA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0DC329A" w14:textId="77777777" w:rsidTr="00FF7D35">
        <w:tc>
          <w:tcPr>
            <w:tcW w:w="303" w:type="pct"/>
            <w:vAlign w:val="center"/>
          </w:tcPr>
          <w:p w14:paraId="0FB693A0" w14:textId="73247333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A4A150C" w14:textId="1EE1DE21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 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71668D8" w14:textId="295D0E7A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1C0E721" w14:textId="2374A02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106FD3D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D1E22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82970C0" w14:textId="4C30683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68D77FFE" w14:textId="781A9F0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2E56120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6FF9A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6DD8E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CADD28C" w14:textId="75EE8768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37334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5BAA4C0" w14:textId="5ACD8B2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444F4A2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95C1957" w14:textId="77777777" w:rsidTr="00FF7D35">
        <w:tc>
          <w:tcPr>
            <w:tcW w:w="303" w:type="pct"/>
            <w:vAlign w:val="center"/>
          </w:tcPr>
          <w:p w14:paraId="0A8E0A87" w14:textId="1407CE33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6368296" w14:textId="2797B871" w:rsidR="006568DC" w:rsidRPr="00ED5BDE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ED5BD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43C680A" w14:textId="7201202E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4C7046A3" w14:textId="1A613A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0A52B0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14C338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361396E" w14:textId="1F1BA08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43E4E8B5" w14:textId="01EB158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FC046FD" w14:textId="5203843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E702C94" w14:textId="52B3AD1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06B0D58" w14:textId="1F386CD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5EBD22B" w14:textId="0AFD0088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2EA96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C971FFD" w14:textId="270A2A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6CB2FB3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1D291E4" w14:textId="77777777" w:rsidTr="00FF7D35">
        <w:tc>
          <w:tcPr>
            <w:tcW w:w="303" w:type="pct"/>
            <w:vAlign w:val="center"/>
          </w:tcPr>
          <w:p w14:paraId="526B665C" w14:textId="7E59044E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D42C75C" w14:textId="05A70D29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R-612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5E722DD" w14:textId="303C77F4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0F31374E" w14:textId="4C1D0D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6E2355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C97932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DF4ADB6" w14:textId="11A568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6EB8EC97" w14:textId="119A4FA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7595604" w14:textId="0136121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945A65A" w14:textId="3E092D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00BAECE" w14:textId="6BF556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B3DBBBA" w14:textId="221418BA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A578C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BB4660F" w14:textId="78055F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22BC032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298DD2E" w14:textId="77777777" w:rsidTr="00FF7D35">
        <w:tc>
          <w:tcPr>
            <w:tcW w:w="303" w:type="pct"/>
            <w:vAlign w:val="center"/>
          </w:tcPr>
          <w:p w14:paraId="2633A8AD" w14:textId="16036F24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26DACE50" w14:textId="435CF316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Ghế ngồi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329A842" w14:textId="1AD28D35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6028B39B" w14:textId="0136395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147F34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EFBA7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7573F69" w14:textId="18427F4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792876BC" w14:textId="4A194A8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205FF11A" w14:textId="009D5A1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BB12E04" w14:textId="44BC23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73F1270" w14:textId="126195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9B33B5D" w14:textId="02193DE3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BF92F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193F418" w14:textId="1D67E3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4408044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87EFF49" w14:textId="77777777" w:rsidTr="00FF7D35">
        <w:tc>
          <w:tcPr>
            <w:tcW w:w="303" w:type="pct"/>
            <w:vAlign w:val="center"/>
          </w:tcPr>
          <w:p w14:paraId="3D69E8D4" w14:textId="612943B9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2315F2EC" w14:textId="3C43D6FB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nguồn DC, 2m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C15136A" w14:textId="1A7FDB42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6F968E84" w14:textId="35A04A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7DE642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5A385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D37DC0B" w14:textId="6145B9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130178A7" w14:textId="4AF2E8B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A7E4C73" w14:textId="6ED42EB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A47B0F2" w14:textId="7A8F84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B5BED3C" w14:textId="2F94CD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0A8EEEA" w14:textId="3904D2A0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0BE251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46B505F" w14:textId="09111C3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23F7121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CD833FF" w14:textId="77777777" w:rsidTr="00FF7D35">
        <w:tc>
          <w:tcPr>
            <w:tcW w:w="303" w:type="pct"/>
            <w:vAlign w:val="center"/>
          </w:tcPr>
          <w:p w14:paraId="1B146D10" w14:textId="6A7EBD9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9A8B49C" w14:textId="48695D02" w:rsidR="006568DC" w:rsidRPr="000B3A73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Quai đeo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825AE8B" w14:textId="360B44E0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38A5FDA9" w14:textId="7075416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53011D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CCA217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171C5D1" w14:textId="5D59EB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24BEADC8" w14:textId="5DA594E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21D96BE" w14:textId="291735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42CBCA3" w14:textId="19C802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34D62E0" w14:textId="5D1215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AD704EB" w14:textId="4474E79B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5E4612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570987E" w14:textId="53E6023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5B970CF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9DD03A1" w14:textId="77777777" w:rsidTr="00FF7D35">
        <w:tc>
          <w:tcPr>
            <w:tcW w:w="303" w:type="pct"/>
            <w:vAlign w:val="center"/>
          </w:tcPr>
          <w:p w14:paraId="2B6CA21B" w14:textId="3BC6043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193B16A" w14:textId="369B874B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Hộp mỡ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A09ED8D" w14:textId="695E0D4E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09EAFCFD" w14:textId="39F001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16F82E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28F34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0091FAE" w14:textId="4769E53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19111933" w14:textId="448BBFA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0007B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D9BB76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9D8C6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C312CD7" w14:textId="1ADDCA5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59226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2D9C44C" w14:textId="49A8994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674C6C2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1F55187" w14:textId="77777777" w:rsidTr="00FF7D35">
        <w:tc>
          <w:tcPr>
            <w:tcW w:w="303" w:type="pct"/>
            <w:vAlign w:val="center"/>
          </w:tcPr>
          <w:p w14:paraId="2EE128EE" w14:textId="734A28EB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EEC0C9A" w14:textId="7F10B5AE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Ragono R-612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0AC3721" w14:textId="3F16CD3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03" w:type="pct"/>
            <w:vAlign w:val="center"/>
          </w:tcPr>
          <w:p w14:paraId="39CBB5E5" w14:textId="640D875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570DE1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A0B2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1DAEFEB" w14:textId="760F19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1732CC63" w14:textId="3C4039B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2D7A6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618100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42C40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0A6D199" w14:textId="3DA14B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1AC386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A0B542F" w14:textId="6FE2C71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7FA96E3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B33C556" w14:textId="77777777" w:rsidTr="00FF7D35">
        <w:tc>
          <w:tcPr>
            <w:tcW w:w="303" w:type="pct"/>
            <w:vAlign w:val="center"/>
          </w:tcPr>
          <w:p w14:paraId="5B45681B" w14:textId="68CBC4AB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0B7B944" w14:textId="6C44C077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Ắc quy BP-812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34B16EE" w14:textId="2498881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03" w:type="pct"/>
          </w:tcPr>
          <w:p w14:paraId="22BB8F44" w14:textId="3E32692E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</w:p>
        </w:tc>
        <w:tc>
          <w:tcPr>
            <w:tcW w:w="252" w:type="pct"/>
          </w:tcPr>
          <w:p w14:paraId="1073DF46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4849436A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3DAC222F" w14:textId="09535E79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</w:p>
        </w:tc>
        <w:tc>
          <w:tcPr>
            <w:tcW w:w="202" w:type="pct"/>
          </w:tcPr>
          <w:p w14:paraId="0FA83567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4315591B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25082C7D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59F7C6B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274F9E1" w14:textId="23DB7153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</w:p>
        </w:tc>
        <w:tc>
          <w:tcPr>
            <w:tcW w:w="404" w:type="pct"/>
            <w:vAlign w:val="center"/>
          </w:tcPr>
          <w:p w14:paraId="2CA2DA85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7EA5F97A" w14:textId="0CE2FF4E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19</w:t>
            </w:r>
          </w:p>
        </w:tc>
        <w:tc>
          <w:tcPr>
            <w:tcW w:w="505" w:type="pct"/>
          </w:tcPr>
          <w:p w14:paraId="4060C35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DB9668E" w14:textId="77777777" w:rsidTr="00FF7D35">
        <w:tc>
          <w:tcPr>
            <w:tcW w:w="303" w:type="pct"/>
            <w:vAlign w:val="center"/>
          </w:tcPr>
          <w:p w14:paraId="6C266C6D" w14:textId="4939F900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91A78ED" w14:textId="23B3D6C7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Ắc quy BP-812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79DE228" w14:textId="45435A9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03" w:type="pct"/>
          </w:tcPr>
          <w:p w14:paraId="6EF9EC00" w14:textId="67DB60F1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04DFA32E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283D3D6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66626E17" w14:textId="65797D49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69264EC8" w14:textId="278E6CF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DA9341B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5F40EDC3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8EE38B7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4602AD61" w14:textId="656E244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6FC24777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0B3C8949" w14:textId="092B54B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2C6B5C1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09A547C" w14:textId="77777777" w:rsidTr="00FF7D35">
        <w:tc>
          <w:tcPr>
            <w:tcW w:w="303" w:type="pct"/>
            <w:vAlign w:val="center"/>
          </w:tcPr>
          <w:p w14:paraId="06AE6F35" w14:textId="77777777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CED091C" w14:textId="392214D9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Ắc quy BP-812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C83749A" w14:textId="6B86A5A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303" w:type="pct"/>
          </w:tcPr>
          <w:p w14:paraId="3A1D147C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</w:tcPr>
          <w:p w14:paraId="08A7990A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20A6CCC2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3A09E3D4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2875FC15" w14:textId="45E0CBA9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15470B8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2F751A70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A83FB20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7445DC8E" w14:textId="5BF1F2E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72B1CF0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0C01E5A7" w14:textId="00C84D7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FD3EF91" w14:textId="746AE72B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Nổ=1</w:t>
            </w:r>
          </w:p>
        </w:tc>
      </w:tr>
      <w:tr w:rsidR="006568DC" w:rsidRPr="007C56FC" w14:paraId="6F3CA212" w14:textId="77777777" w:rsidTr="00FF7D35">
        <w:tc>
          <w:tcPr>
            <w:tcW w:w="303" w:type="pct"/>
            <w:vAlign w:val="center"/>
          </w:tcPr>
          <w:p w14:paraId="30D19342" w14:textId="46CE59D8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30B2B08" w14:textId="75599BEB" w:rsidR="006568DC" w:rsidRPr="000B3A73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0E7ECCDE" w14:textId="5831518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318616F9" w14:textId="743D26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002C1C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749B1D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13887EF" w14:textId="69010CB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10C3A33C" w14:textId="6850C05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C59EC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0C8F0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7B5860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9E40FB7" w14:textId="0A620305" w:rsidR="006568DC" w:rsidRPr="007A647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D3BB06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5EB3FD9" w14:textId="6D1A93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0CFD5F4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1EACE34" w14:textId="77777777" w:rsidTr="00FF7D35">
        <w:tc>
          <w:tcPr>
            <w:tcW w:w="303" w:type="pct"/>
            <w:vAlign w:val="center"/>
          </w:tcPr>
          <w:p w14:paraId="3CA01AE5" w14:textId="19DC87D8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5349DB4" w14:textId="3C5422CA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dữ liệu 3m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E92EC6A" w14:textId="7712CE30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5584792C" w14:textId="2FA260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56295E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C1E4C8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16B8F93" w14:textId="03619E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166F9F6B" w14:textId="531D009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53439B5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3AC662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7D72D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50B7A74" w14:textId="08CBFEA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4659B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90CF073" w14:textId="14F50D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7071342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74F4EE3" w14:textId="77777777" w:rsidTr="00FF7D35">
        <w:tc>
          <w:tcPr>
            <w:tcW w:w="303" w:type="pct"/>
            <w:vAlign w:val="center"/>
          </w:tcPr>
          <w:p w14:paraId="67F57B7A" w14:textId="3940345B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4F8EE850" w14:textId="6F254C24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Cáp cao tần 6m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8731B9B" w14:textId="277CEF3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32F6DB48" w14:textId="1801C6D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4347280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BD885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C7A760D" w14:textId="1737201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610FB4FA" w14:textId="38D8073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29EB6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DB946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7DB9C9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F136E8D" w14:textId="532337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0784F05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20405C8" w14:textId="0908366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3F5E7F8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FCBBD8D" w14:textId="77777777" w:rsidTr="00FF7D35">
        <w:tc>
          <w:tcPr>
            <w:tcW w:w="303" w:type="pct"/>
            <w:vAlign w:val="center"/>
          </w:tcPr>
          <w:p w14:paraId="28922312" w14:textId="2D93540B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95843C2" w14:textId="080C045D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1A2C1144" w14:textId="7EF1DA7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279F227D" w14:textId="1B1CCA3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1EFAE58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A438CB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C7AE057" w14:textId="3A8678E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00FD2D7F" w14:textId="53D9C08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0BC703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CF079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06EDC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1DF9EB" w14:textId="227BEA4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510957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E810715" w14:textId="06D728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66F994B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65A2C9B" w14:textId="77777777" w:rsidTr="00FF7D35">
        <w:tc>
          <w:tcPr>
            <w:tcW w:w="303" w:type="pct"/>
            <w:vAlign w:val="center"/>
          </w:tcPr>
          <w:p w14:paraId="1633881E" w14:textId="14AF7323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51F99BB9" w14:textId="29E0B033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Đĩa CD phần mền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FD7E437" w14:textId="1F57A82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485B1448" w14:textId="0741D18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6925E3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D89FB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1857E16" w14:textId="03108BE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5942EEAD" w14:textId="2CD3DE8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77CB57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EDAAF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69D26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5DC627C" w14:textId="4755018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2BB0D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D02F61E" w14:textId="2327E43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05A8C35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4AC08AE" w14:textId="77777777" w:rsidTr="00FF7D35">
        <w:tc>
          <w:tcPr>
            <w:tcW w:w="303" w:type="pct"/>
            <w:vAlign w:val="center"/>
          </w:tcPr>
          <w:p w14:paraId="3C6E0DE6" w14:textId="0F8C7E78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518175B" w14:textId="1BDC893A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Dụng cụ cơ công(tô vít 2 cạnh ϴ 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844DFFD" w14:textId="7689426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3551D643" w14:textId="4C6A11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1F958A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F4F8F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F00F753" w14:textId="1C27A21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231CF6D5" w14:textId="3781959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29360E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9D2D0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7A78E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2089354" w14:textId="1BAB23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1E08B6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F5B07DC" w14:textId="0F7063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724964C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5BC7D7D" w14:textId="77777777" w:rsidTr="00FF7D35">
        <w:tc>
          <w:tcPr>
            <w:tcW w:w="303" w:type="pct"/>
            <w:vAlign w:val="center"/>
          </w:tcPr>
          <w:p w14:paraId="56D59B5B" w14:textId="0AC60699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5BB5C8F9" w14:textId="69F7DBA5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anten BU -02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67EBED45" w14:textId="00DAC99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60FA50B9" w14:textId="659BF8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7DF7AF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20880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B266F95" w14:textId="2BA6DC0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4C938BAF" w14:textId="3B53373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536289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6390D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D94D7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C7CAEF0" w14:textId="1272724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264FDA3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073768D" w14:textId="4B96139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4897E1C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2965744" w14:textId="77777777" w:rsidTr="00FF7D35">
        <w:tc>
          <w:tcPr>
            <w:tcW w:w="303" w:type="pct"/>
            <w:vAlign w:val="center"/>
          </w:tcPr>
          <w:p w14:paraId="2B26C5C1" w14:textId="22AAB049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097D5070" w14:textId="0939A0F6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anten GN-01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27838B91" w14:textId="02E0B8F0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C8DF9F6" w14:textId="577A48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6DBB4C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57B46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55AC7FC" w14:textId="093CE6C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26B6C266" w14:textId="006EB05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C4C913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06B630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2C346B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87D5471" w14:textId="54B203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B1D4B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DD69B9A" w14:textId="4C2B59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5D1C528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0426CA3" w14:textId="77777777" w:rsidTr="00FF7D35">
        <w:tc>
          <w:tcPr>
            <w:tcW w:w="303" w:type="pct"/>
            <w:vAlign w:val="center"/>
          </w:tcPr>
          <w:p w14:paraId="7C9E7FDA" w14:textId="0223922D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679BB837" w14:textId="29AB8AAA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Đế anten trên xe cơ động AB-VHF 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5BF71715" w14:textId="6474957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313D5932" w14:textId="361E3A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1993A1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FA624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3E46C7F" w14:textId="40C437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5D232564" w14:textId="4283AB7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285E64B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8499B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AD9258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782A755" w14:textId="1ADD33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3A5A2D3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08464F4" w14:textId="330363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6221A84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E665FF7" w14:textId="77777777" w:rsidTr="00FF7D35">
        <w:tc>
          <w:tcPr>
            <w:tcW w:w="303" w:type="pct"/>
            <w:vAlign w:val="center"/>
          </w:tcPr>
          <w:p w14:paraId="4F4E7AD0" w14:textId="7738BD2E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10CA4FFD" w14:textId="56BE92B5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Ống cầu chì 1A ϴ 6x20mm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C6B48E5" w14:textId="680F137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AD84491" w14:textId="2415DC1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55CB64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6DCD1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057837F" w14:textId="75A952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085C5BE8" w14:textId="7BCBBA9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5A3E92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D8D9D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CE359D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8F93DA1" w14:textId="01EE0B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7CBE24B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594BCBB" w14:textId="2440A0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561929D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3DFFB39" w14:textId="77777777" w:rsidTr="00FF7D35">
        <w:tc>
          <w:tcPr>
            <w:tcW w:w="303" w:type="pct"/>
            <w:vAlign w:val="center"/>
          </w:tcPr>
          <w:p w14:paraId="587C582D" w14:textId="256B147A" w:rsidR="006568DC" w:rsidRPr="000B3A73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354FA132" w14:textId="17FD480A" w:rsidR="006568DC" w:rsidRPr="000B3A73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B3A73">
              <w:rPr>
                <w:rFonts w:ascii="Times New Roman" w:hAnsi="Times New Roman"/>
                <w:color w:val="000000"/>
                <w:sz w:val="22"/>
                <w:szCs w:val="22"/>
              </w:rPr>
              <w:t>Tài liệu máy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4AE7D5C1" w14:textId="67981BB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3B0017BE" w14:textId="5E5B96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0D9BAA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7EB4E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9350535" w14:textId="7AA742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52157FFE" w14:textId="7DAAF24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DDC26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1CCB6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58A8C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F2AEAEA" w14:textId="42E2B1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5C8315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BD54CBF" w14:textId="0DC8245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30EDF51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D876561" w14:textId="77777777" w:rsidTr="00FF7D35">
        <w:tc>
          <w:tcPr>
            <w:tcW w:w="303" w:type="pct"/>
            <w:vAlign w:val="center"/>
          </w:tcPr>
          <w:p w14:paraId="32B59652" w14:textId="7D72DAA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</w:tcPr>
          <w:p w14:paraId="7B548EBE" w14:textId="28CBBE2A" w:rsidR="006568DC" w:rsidRPr="007C56F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Hòm, hộp bao gói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75F50FBF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556A14FC" w14:textId="522761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61B3F8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04FBC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E0B00EE" w14:textId="4BE72A2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272F78FD" w14:textId="7E4A2FE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634143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9BAD0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EEAAA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B9B43D8" w14:textId="085F7FA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4E8685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9B92C72" w14:textId="52B0265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205288">
              <w:rPr>
                <w:rFonts w:ascii="Times New Roman" w:hAnsi="Times New Roman"/>
                <w:bCs/>
                <w:sz w:val="22"/>
                <w:szCs w:val="22"/>
              </w:rPr>
              <w:t>7</w:t>
            </w:r>
          </w:p>
        </w:tc>
        <w:tc>
          <w:tcPr>
            <w:tcW w:w="505" w:type="pct"/>
          </w:tcPr>
          <w:p w14:paraId="6FEACB5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35828F4" w14:textId="77777777" w:rsidTr="00FF7D35">
        <w:tc>
          <w:tcPr>
            <w:tcW w:w="303" w:type="pct"/>
            <w:vAlign w:val="center"/>
          </w:tcPr>
          <w:p w14:paraId="3E2A4E32" w14:textId="1AFDAF3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center"/>
          </w:tcPr>
          <w:p w14:paraId="7806A0E3" w14:textId="4CF45D5D" w:rsidR="006568DC" w:rsidRPr="007C56FC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Máy VRU-812s</w:t>
            </w:r>
            <w: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/10w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14:paraId="315724AB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72685DD" w14:textId="2DA2771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16</w:t>
            </w:r>
          </w:p>
        </w:tc>
        <w:tc>
          <w:tcPr>
            <w:tcW w:w="252" w:type="pct"/>
          </w:tcPr>
          <w:p w14:paraId="1BEA76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CBDF4F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6E6C1B3F" w14:textId="627A398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16</w:t>
            </w:r>
          </w:p>
        </w:tc>
        <w:tc>
          <w:tcPr>
            <w:tcW w:w="202" w:type="pct"/>
          </w:tcPr>
          <w:p w14:paraId="445E2677" w14:textId="17D2DE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AF670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B4043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B5EB8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BDC7A7B" w14:textId="05BB869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8D494A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404" w:type="pct"/>
            <w:vAlign w:val="center"/>
          </w:tcPr>
          <w:p w14:paraId="1453A3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7BA8892" w14:textId="4F8A9B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505" w:type="pct"/>
          </w:tcPr>
          <w:p w14:paraId="7A1644B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44E8ACA" w14:textId="77777777" w:rsidTr="00FF7D35">
        <w:tc>
          <w:tcPr>
            <w:tcW w:w="303" w:type="pct"/>
            <w:vAlign w:val="center"/>
          </w:tcPr>
          <w:p w14:paraId="4361753D" w14:textId="1FB0FAF6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DB6CB8" w14:textId="6B59448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pacing w:val="-6"/>
                <w:sz w:val="22"/>
                <w:szCs w:val="22"/>
              </w:rPr>
              <w:t>Máy VTĐ VRU-812S/10w - cũ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6943A" w14:textId="78F04E81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20D1568E" w14:textId="52873EB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</w:tcPr>
          <w:p w14:paraId="19F24521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E52B7A9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65CC2D5" w14:textId="16E04EFA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</w:tcPr>
          <w:p w14:paraId="6FAB49B5" w14:textId="3D208CAA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9280A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93786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23F70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6D2D3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1150EDB" w14:textId="6FB81E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4FE7EA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F0EF174" w14:textId="097BE56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505" w:type="pct"/>
          </w:tcPr>
          <w:p w14:paraId="4B51985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D773749" w14:textId="77777777" w:rsidTr="00FF7D35">
        <w:tc>
          <w:tcPr>
            <w:tcW w:w="303" w:type="pct"/>
            <w:vAlign w:val="center"/>
          </w:tcPr>
          <w:p w14:paraId="242F35E9" w14:textId="2D2714D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33ECE8" w14:textId="4D1424BF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Máy thu phát VRU812/S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6223" w14:textId="7B0E93D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7205BB18" w14:textId="1372691F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 w:rsidR="000158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2" w:type="pct"/>
          </w:tcPr>
          <w:p w14:paraId="60E77483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2A6DBBE7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ECE5F7D" w14:textId="070F3983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 w:rsidR="000158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E321EB1" w14:textId="20044C82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9280A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3D055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A7869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87CA64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10434AF" w14:textId="11EDBA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 w:rsidR="000158D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6965E23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4A3F3C8" w14:textId="1728DE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  <w:r w:rsidR="000158D4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5" w:type="pct"/>
          </w:tcPr>
          <w:p w14:paraId="20CC020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158D4" w:rsidRPr="007C56FC" w14:paraId="53C9F3AF" w14:textId="77777777" w:rsidTr="00FF7D35">
        <w:tc>
          <w:tcPr>
            <w:tcW w:w="303" w:type="pct"/>
            <w:vAlign w:val="center"/>
          </w:tcPr>
          <w:p w14:paraId="4B0617BE" w14:textId="4A1F83D7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C9C1B8" w14:textId="3611B409" w:rsidR="000158D4" w:rsidRPr="000040A5" w:rsidRDefault="000158D4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Máy thu phát VRU812/S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86B0" w14:textId="74376E45" w:rsidR="000158D4" w:rsidRPr="009E44A1" w:rsidRDefault="000158D4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2450D56C" w14:textId="0D8E38AB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C184EA6" w14:textId="77777777" w:rsidR="000158D4" w:rsidRPr="00E9280A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B8E1BE8" w14:textId="77777777" w:rsidR="000158D4" w:rsidRPr="00E9280A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5D178CE" w14:textId="15EAB314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02" w:type="pct"/>
            <w:vAlign w:val="center"/>
          </w:tcPr>
          <w:p w14:paraId="00147BC3" w14:textId="67E4BCD0" w:rsidR="000158D4" w:rsidRPr="00E9280A" w:rsidRDefault="000158D4" w:rsidP="0071366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2CDCA44F" w14:textId="77777777" w:rsidR="000158D4" w:rsidRPr="007C56FC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7983495" w14:textId="77777777" w:rsidR="000158D4" w:rsidRPr="007C56FC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525FCFE" w14:textId="77777777" w:rsidR="000158D4" w:rsidRPr="007C56FC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D674CF9" w14:textId="4D2C5A64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F00EF35" w14:textId="77777777" w:rsidR="000158D4" w:rsidRPr="007C56FC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1E59CBE" w14:textId="39949E92" w:rsidR="000158D4" w:rsidRPr="000040A5" w:rsidRDefault="000158D4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0BB12B7" w14:textId="6134161E" w:rsidR="000158D4" w:rsidRPr="007C56FC" w:rsidRDefault="000158D4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lên nguồn</w:t>
            </w:r>
            <w:r w:rsidR="001C06DC">
              <w:rPr>
                <w:rFonts w:ascii="Times New Roman" w:hAnsi="Times New Roman"/>
                <w:sz w:val="22"/>
                <w:szCs w:val="22"/>
              </w:rPr>
              <w:t xml:space="preserve"> = 1</w:t>
            </w:r>
          </w:p>
        </w:tc>
      </w:tr>
      <w:tr w:rsidR="006568DC" w:rsidRPr="007C56FC" w14:paraId="0FE708C8" w14:textId="77777777" w:rsidTr="00FF7D35">
        <w:tc>
          <w:tcPr>
            <w:tcW w:w="303" w:type="pct"/>
            <w:vAlign w:val="center"/>
          </w:tcPr>
          <w:p w14:paraId="7190DCCF" w14:textId="62C281BF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73E39D" w14:textId="0658467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FE5F6" w14:textId="20B0DDF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2B55E5BC" w14:textId="66BA3E24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2" w:type="pct"/>
          </w:tcPr>
          <w:p w14:paraId="195B2F32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A2E5918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F1CD5F2" w14:textId="0A02043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504871CA" w14:textId="44BA186D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9280A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6423A2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5BE00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1F4A4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C71E66E" w14:textId="6BD0A40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404" w:type="pct"/>
            <w:vAlign w:val="center"/>
          </w:tcPr>
          <w:p w14:paraId="28A1D2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3235E5F" w14:textId="1E273F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505" w:type="pct"/>
          </w:tcPr>
          <w:p w14:paraId="5EE8468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A0A1A94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67A2A346" w14:textId="07B5D3E6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5E947D" w14:textId="33196EB5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Tổ hợp cầm tay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35F77" w14:textId="550AD1B1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D22532F" w14:textId="1B1B4C8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</w:tcPr>
          <w:p w14:paraId="28DE3520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6FA8DA9F" w14:textId="09C6B76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BD80956" w14:textId="792CCD5D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69EB0095" w14:textId="0BF5C2FA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778233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590D6A8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2BD6A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7998155" w14:textId="031879E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7037E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C0D9969" w14:textId="59F7B9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20C3290A" w14:textId="4F0485CD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Gửi sửa d=2</w:t>
            </w:r>
          </w:p>
        </w:tc>
      </w:tr>
      <w:tr w:rsidR="006568DC" w:rsidRPr="007C56FC" w14:paraId="14FAC8CE" w14:textId="77777777" w:rsidTr="00FF7D35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764FE098" w14:textId="5F59458D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6827CB" w14:textId="45DEE36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B8B42" w14:textId="0A72BDAE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2AA4E32" w14:textId="2900C4ED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</w:tcPr>
          <w:p w14:paraId="0A86D199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712390C1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7C752276" w14:textId="1A6C4CB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</w:tcPr>
          <w:p w14:paraId="34B80DDE" w14:textId="0240D7D4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3F8C1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49114E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80BEF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CFC1C36" w14:textId="5D0A7900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2ED324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51AD7CB" w14:textId="0934751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21D5751E" w14:textId="7B8DFBE3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23146E0" w14:textId="77777777" w:rsidTr="00FF7D35">
        <w:tc>
          <w:tcPr>
            <w:tcW w:w="303" w:type="pct"/>
            <w:vAlign w:val="center"/>
          </w:tcPr>
          <w:p w14:paraId="105FC389" w14:textId="45BA4315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DD2953" w14:textId="110AB96C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Ắc quy khô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24B9" w14:textId="487667FC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2298C9AA" w14:textId="01800E9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</w:tcPr>
          <w:p w14:paraId="5A7D4D5B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40D8AA8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68D0667" w14:textId="47C864EB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4B3B802C" w14:textId="4BC9B064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44B1014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558A22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F61680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E0567E" w14:textId="66F512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762EE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976A013" w14:textId="7906CE5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6E7B5AB" w14:textId="789B74BD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E862A9">
              <w:rPr>
                <w:rFonts w:ascii="Times New Roman" w:hAnsi="Times New Roman"/>
                <w:sz w:val="16"/>
                <w:szCs w:val="16"/>
              </w:rPr>
              <w:t>Không tích điện</w:t>
            </w:r>
            <w:r>
              <w:rPr>
                <w:rFonts w:ascii="Times New Roman" w:hAnsi="Times New Roman"/>
                <w:sz w:val="16"/>
                <w:szCs w:val="16"/>
              </w:rPr>
              <w:t>=1,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Nổ=1</w:t>
            </w:r>
          </w:p>
        </w:tc>
      </w:tr>
      <w:tr w:rsidR="006568DC" w:rsidRPr="007C56FC" w14:paraId="466833DA" w14:textId="77777777" w:rsidTr="00FF7D35">
        <w:tc>
          <w:tcPr>
            <w:tcW w:w="303" w:type="pct"/>
            <w:vAlign w:val="center"/>
          </w:tcPr>
          <w:p w14:paraId="79CC89C9" w14:textId="1223E7EE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CEEB57" w14:textId="4218333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7443E" w14:textId="35BAEBE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6C71DDFB" w14:textId="1D001698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</w:tcPr>
          <w:p w14:paraId="675DCFC1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4F81CC5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0D747C80" w14:textId="0A74C0B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</w:tcPr>
          <w:p w14:paraId="48D8E030" w14:textId="34BD45E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31D794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5CC2DC4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A898C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9D361E7" w14:textId="78BCF084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04" w:type="pct"/>
            <w:vAlign w:val="center"/>
          </w:tcPr>
          <w:p w14:paraId="4D5FC6A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E55493D" w14:textId="2F42AAE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5" w:type="pct"/>
          </w:tcPr>
          <w:p w14:paraId="58E78F1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81B21CD" w14:textId="77777777" w:rsidTr="00FF7D35">
        <w:tc>
          <w:tcPr>
            <w:tcW w:w="303" w:type="pct"/>
            <w:vAlign w:val="center"/>
          </w:tcPr>
          <w:p w14:paraId="1F4E01CB" w14:textId="3A3584A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A781FF" w14:textId="344006E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lá lúa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BE6C" w14:textId="0CFFF441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4C00435" w14:textId="524A280C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</w:tcPr>
          <w:p w14:paraId="056E5055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740C6FB8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C26D171" w14:textId="3C10C8A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183DAF99" w14:textId="7DA5440E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118648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792F2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B5D98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09DDED8" w14:textId="2BF7B681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37AD4F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A47FE89" w14:textId="48ADDBF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6FCB792" w14:textId="2D6046F1" w:rsidR="006568DC" w:rsidRPr="00E862A9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=2</w:t>
            </w:r>
          </w:p>
        </w:tc>
      </w:tr>
      <w:tr w:rsidR="006568DC" w:rsidRPr="007C56FC" w14:paraId="6759BCE1" w14:textId="77777777" w:rsidTr="00FF7D35">
        <w:tc>
          <w:tcPr>
            <w:tcW w:w="303" w:type="pct"/>
            <w:vAlign w:val="center"/>
          </w:tcPr>
          <w:p w14:paraId="2E4EB7E8" w14:textId="2547107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F21500" w14:textId="415D114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Anten định vị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C730D" w14:textId="3092F6E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4766939" w14:textId="1117AB02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</w:tcPr>
          <w:p w14:paraId="7DAFB60D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58E804C9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80C7ACB" w14:textId="6AED6DCD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</w:tcPr>
          <w:p w14:paraId="71CFAD89" w14:textId="58FA67B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74161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23D81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CA50CC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2E9532A" w14:textId="59214C2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2C2856B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2945A64" w14:textId="50B1BB7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5" w:type="pct"/>
          </w:tcPr>
          <w:p w14:paraId="305C7DFA" w14:textId="3B661BEE" w:rsidR="006568DC" w:rsidRPr="00E862A9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568DC" w:rsidRPr="007C56FC" w14:paraId="0867B129" w14:textId="77777777" w:rsidTr="00FF7D35">
        <w:tc>
          <w:tcPr>
            <w:tcW w:w="303" w:type="pct"/>
            <w:vAlign w:val="center"/>
          </w:tcPr>
          <w:p w14:paraId="2778CCA1" w14:textId="4FE4F65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4EFA61" w14:textId="073617ED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Ng.nạp cho ắc quy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8366D" w14:textId="062D062B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777CCF9B" w14:textId="5B9DBCFB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</w:tcPr>
          <w:p w14:paraId="0A356F9D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3F0788B7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F14B48A" w14:textId="051D0F8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</w:tcPr>
          <w:p w14:paraId="785EE6B9" w14:textId="17FB7D02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BC64A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118B4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BBF71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A6C2007" w14:textId="20F9C4F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411564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CCF28F3" w14:textId="3E8D2E4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5" w:type="pct"/>
          </w:tcPr>
          <w:p w14:paraId="6262EE9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F42F5AB" w14:textId="77777777" w:rsidTr="00FF7D35">
        <w:tc>
          <w:tcPr>
            <w:tcW w:w="303" w:type="pct"/>
            <w:vAlign w:val="center"/>
          </w:tcPr>
          <w:p w14:paraId="3AECE942" w14:textId="64F366B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BD4B37" w14:textId="65C32ACB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điều khiển xa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B4656" w14:textId="2F82888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2FC6246A" w14:textId="1437F62B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</w:tcPr>
          <w:p w14:paraId="5F6FC1CF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5D6B1117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F7B98F6" w14:textId="24FE4D81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</w:tcPr>
          <w:p w14:paraId="73A80E00" w14:textId="5A085B01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9280A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12E00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CE63F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819C6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FE5BAEC" w14:textId="6C8035C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1B40BE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DDB5116" w14:textId="462B37C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5" w:type="pct"/>
          </w:tcPr>
          <w:p w14:paraId="01C28A5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246BEAE" w14:textId="77777777" w:rsidTr="00FF7D35">
        <w:tc>
          <w:tcPr>
            <w:tcW w:w="303" w:type="pct"/>
            <w:vAlign w:val="center"/>
          </w:tcPr>
          <w:p w14:paraId="46936DA5" w14:textId="398249B7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E23CAB" w14:textId="4040A69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Bộ nạp tham số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E2AEA" w14:textId="40F2C4BE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46010EBA" w14:textId="3C729626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</w:tcPr>
          <w:p w14:paraId="319EC67E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3331B035" w14:textId="77777777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1441B254" w14:textId="4AF0078F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</w:tcPr>
          <w:p w14:paraId="37630886" w14:textId="412733D0" w:rsidR="006568DC" w:rsidRPr="00E9280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D4AC5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887FB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3C2473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F32160B" w14:textId="60F12539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0F8465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5333693" w14:textId="4222ECA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5" w:type="pct"/>
          </w:tcPr>
          <w:p w14:paraId="78C17F8A" w14:textId="01016D39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332FF9A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0D041C02" w14:textId="6B33D12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B32F59" w14:textId="0381D6CB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C5323" w14:textId="61EFE356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797E051B" w14:textId="23B82C2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</w:tcPr>
          <w:p w14:paraId="7296E122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2147BDBB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8466375" w14:textId="51002A1B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</w:tcPr>
          <w:p w14:paraId="1F626602" w14:textId="6E5FB8A1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5A6D3C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CF020C9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4326927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9CEAC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8BFD4E7" w14:textId="5FD088B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025776A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0701BF1" w14:textId="0D1031F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5" w:type="pct"/>
          </w:tcPr>
          <w:p w14:paraId="17ECD1A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6AC5A66" w14:textId="77777777" w:rsidTr="00FF7D35"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4A94A" w14:textId="24FE1441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10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5F368E" w14:textId="55360E65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Cáp chuyển tiếp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BCA1AE" w14:textId="27C24656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5C935D9C" w14:textId="2258B13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  <w:vAlign w:val="center"/>
          </w:tcPr>
          <w:p w14:paraId="1C7B1B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9E8C03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1237432" w14:textId="03553B5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  <w:vAlign w:val="center"/>
          </w:tcPr>
          <w:p w14:paraId="382D770F" w14:textId="11A386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A6D3C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33D4C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1AF59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F17C2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D836C29" w14:textId="48535ED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25D93E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A306A27" w14:textId="2EC5261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5" w:type="pct"/>
          </w:tcPr>
          <w:p w14:paraId="4E65139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76244DF" w14:textId="77777777" w:rsidTr="00FF7D35"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00ED6" w14:textId="706A4F7B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</w:pPr>
            <w:r w:rsidRPr="000040A5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11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45CAA8" w14:textId="39782628" w:rsidR="006568DC" w:rsidRPr="000040A5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Hòm hộp bao gói và phụ kiện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C819A" w14:textId="515CABC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6284B102" w14:textId="6B3652DF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2" w:type="pct"/>
            <w:vAlign w:val="center"/>
          </w:tcPr>
          <w:p w14:paraId="17877F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426DF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25173C7" w14:textId="1A22AB1D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2" w:type="pct"/>
            <w:vAlign w:val="center"/>
          </w:tcPr>
          <w:p w14:paraId="29D354DD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B6B6546" w14:textId="30786A2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218F0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1D879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8B41A63" w14:textId="2AB4814E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0064ED4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AEFA82A" w14:textId="21225E83" w:rsidR="006568DC" w:rsidRPr="000040A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5" w:type="pct"/>
            <w:vAlign w:val="center"/>
          </w:tcPr>
          <w:p w14:paraId="17133844" w14:textId="276A9E08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01CBE2E" w14:textId="77777777" w:rsidTr="00FF7D35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1E2B0491" w14:textId="739F95A0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kern w:val="24"/>
                <w:sz w:val="22"/>
                <w:szCs w:val="22"/>
                <w:lang w:val="it-IT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5AECA4" w14:textId="37CEE466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F4947">
              <w:rPr>
                <w:rFonts w:ascii="Times New Roman" w:hAnsi="Times New Roman"/>
                <w:b/>
                <w:w w:val="90"/>
                <w:sz w:val="22"/>
                <w:szCs w:val="22"/>
              </w:rPr>
              <w:t xml:space="preserve">Máy VTĐ VRU-812S/10w </w:t>
            </w: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- mới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31BD" w14:textId="4E60938B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4DC1D156" w14:textId="45F5EE7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1F88BA7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B6753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260DA6B7" w14:textId="782503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E157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4C18ED9" w14:textId="18F51BF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09208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D6C595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0AB32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2B46399" w14:textId="1E8D23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04" w:type="pct"/>
            <w:vAlign w:val="center"/>
          </w:tcPr>
          <w:p w14:paraId="1D5DB8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F8D3BD0" w14:textId="6DC41B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505" w:type="pct"/>
          </w:tcPr>
          <w:p w14:paraId="583C65D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EE208FF" w14:textId="77777777" w:rsidTr="00FF7D35">
        <w:tc>
          <w:tcPr>
            <w:tcW w:w="303" w:type="pct"/>
            <w:vAlign w:val="center"/>
          </w:tcPr>
          <w:p w14:paraId="09B8BDF6" w14:textId="79143AF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5C3247" w14:textId="1E479E86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19233" w14:textId="5EDC800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A52A882" w14:textId="2AC672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23C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301778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F7077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68AFBC6C" w14:textId="599D5D4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E157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38DC5EBD" w14:textId="0E3F183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92B5AE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F4ABBB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10F27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D62AE8C" w14:textId="238DF0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DCF36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1633B82" w14:textId="1612653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88369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6EEB6A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4B58E1E" w14:textId="77777777" w:rsidTr="00FF7D35">
        <w:tc>
          <w:tcPr>
            <w:tcW w:w="303" w:type="pct"/>
            <w:tcBorders>
              <w:right w:val="single" w:sz="4" w:space="0" w:color="auto"/>
            </w:tcBorders>
            <w:vAlign w:val="center"/>
          </w:tcPr>
          <w:p w14:paraId="008000DF" w14:textId="6922CE3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2382" w14:textId="6A18296F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Máy VRU812/S-10w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0A6B" w14:textId="12D272E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tcBorders>
              <w:left w:val="single" w:sz="4" w:space="0" w:color="auto"/>
            </w:tcBorders>
          </w:tcPr>
          <w:p w14:paraId="48BD8828" w14:textId="7BDE20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23C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2A1D45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00D24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53476C7B" w14:textId="3AFF67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E157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6199441" w14:textId="2591D4D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E597F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A7165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B414CC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32C1596" w14:textId="6F2936B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D44EF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08A179C5" w14:textId="6EF0413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88369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5C9405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CB7411E" w14:textId="77777777" w:rsidTr="00FF7D35">
        <w:tc>
          <w:tcPr>
            <w:tcW w:w="303" w:type="pct"/>
            <w:tcBorders>
              <w:right w:val="single" w:sz="4" w:space="0" w:color="auto"/>
            </w:tcBorders>
            <w:vAlign w:val="center"/>
          </w:tcPr>
          <w:p w14:paraId="4419BFD5" w14:textId="0F9E8EA9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1.2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12B4B" w14:textId="60B1AEA2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tay- 812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698B7" w14:textId="64F41AA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tcBorders>
              <w:left w:val="single" w:sz="4" w:space="0" w:color="auto"/>
            </w:tcBorders>
          </w:tcPr>
          <w:p w14:paraId="7E5D6E5B" w14:textId="640F7E9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23C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615F9D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C172A9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0FCAE7E3" w14:textId="1529E0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E157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762EA5EF" w14:textId="66A03A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6A0C40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08DF4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0F7FA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447A6DD" w14:textId="126672C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E679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BD948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9C5C6E7" w14:textId="09A0F37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88369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36C4C4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E8472AC" w14:textId="77777777" w:rsidTr="00FF7D35">
        <w:tc>
          <w:tcPr>
            <w:tcW w:w="303" w:type="pct"/>
            <w:vAlign w:val="center"/>
          </w:tcPr>
          <w:p w14:paraId="062FE4EC" w14:textId="54A9EDC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6DE655" w14:textId="7263CA3C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BP-812/S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3859" w14:textId="64EC97C4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vAlign w:val="center"/>
          </w:tcPr>
          <w:p w14:paraId="7BC096B4" w14:textId="463D5C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52" w:type="pct"/>
            <w:vAlign w:val="center"/>
          </w:tcPr>
          <w:p w14:paraId="266278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BB12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65B4558E" w14:textId="59C5EB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02" w:type="pct"/>
            <w:vAlign w:val="center"/>
          </w:tcPr>
          <w:p w14:paraId="52431E4C" w14:textId="2BECDD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3EE31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3E0CC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21CFB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CDEF9D3" w14:textId="111D42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3122E3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26B5E8E" w14:textId="77D1D50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5" w:type="pct"/>
          </w:tcPr>
          <w:p w14:paraId="0C17221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1147D9D" w14:textId="77777777" w:rsidTr="00FF7D35">
        <w:tc>
          <w:tcPr>
            <w:tcW w:w="303" w:type="pct"/>
            <w:vAlign w:val="center"/>
          </w:tcPr>
          <w:p w14:paraId="6A301CE7" w14:textId="546E49BF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D1C3D3" w14:textId="519B2615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An ten lá lúa 1,6m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263CC" w14:textId="48CC7913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7CB6365" w14:textId="54F953A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016AB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50B115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48620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886E391" w14:textId="0E4F160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113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09D4E84D" w14:textId="3906DD2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7E0956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DD0A2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80655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196A09" w14:textId="7AC0BA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805B8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E779F8A" w14:textId="152976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DE6A0D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E30615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778CF58" w14:textId="77777777" w:rsidTr="00FF7D35">
        <w:tc>
          <w:tcPr>
            <w:tcW w:w="303" w:type="pct"/>
            <w:vAlign w:val="center"/>
          </w:tcPr>
          <w:p w14:paraId="2A23AC81" w14:textId="2956F3A1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9D9ABE" w14:textId="641CF58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An ten định vị GPS 1.5m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489B" w14:textId="4EF7F66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55C5D7D" w14:textId="7E856B0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016AB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737B75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267E62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46F46285" w14:textId="25CE45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113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28745CB0" w14:textId="575E80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31493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770F44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35787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FF91F6B" w14:textId="38D69F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3371FD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4CE52E0" w14:textId="1BE280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DE6A0D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2A4E434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8593047" w14:textId="77777777" w:rsidTr="00FF7D35">
        <w:tc>
          <w:tcPr>
            <w:tcW w:w="303" w:type="pct"/>
            <w:tcBorders>
              <w:right w:val="single" w:sz="4" w:space="0" w:color="auto"/>
            </w:tcBorders>
            <w:vAlign w:val="center"/>
          </w:tcPr>
          <w:p w14:paraId="10B72BCD" w14:textId="480D60C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1.6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8203A" w14:textId="4A08D40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Túi áo máy VRU812/s-10w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93938" w14:textId="7AA060E2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tcBorders>
              <w:left w:val="single" w:sz="4" w:space="0" w:color="auto"/>
            </w:tcBorders>
          </w:tcPr>
          <w:p w14:paraId="3735059E" w14:textId="2204FA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A016AB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082543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ABF0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744C567" w14:textId="6D1630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113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4455B5D8" w14:textId="5F7D20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72DE6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6F09D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7E3CC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9232F3F" w14:textId="425C559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3556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5D877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C730D91" w14:textId="32EEFA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DE6A0D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4DC73F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40FE737" w14:textId="77777777" w:rsidTr="00FF7D35">
        <w:tc>
          <w:tcPr>
            <w:tcW w:w="303" w:type="pct"/>
            <w:vAlign w:val="center"/>
          </w:tcPr>
          <w:p w14:paraId="6AA332A9" w14:textId="409EF3E8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DB78A8" w14:textId="72670C84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70CA" w14:textId="7658060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2AE3D238" w14:textId="51480E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1048A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636E14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226C57D4" w14:textId="71BE9B0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1721D7F" w14:textId="5E530D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1E259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384193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DC7E0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7EE514A" w14:textId="7364813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CB175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EE34BA8" w14:textId="14FE1B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5" w:type="pct"/>
          </w:tcPr>
          <w:p w14:paraId="20DA5C3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0F1295E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1262F41" w14:textId="6B03102D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EF9745" w14:textId="16D6731D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Tô vít 2 cạnh F5x100mm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16EC" w14:textId="090B4C36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CFB21F0" w14:textId="52A8735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4951FB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93BC4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34FF0A59" w14:textId="664758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373CC609" w14:textId="334867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18608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E050B2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288F5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434EFD" w14:textId="559D347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03A40A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5CE8974" w14:textId="53E1F67F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F7BF19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256BDC7" w14:textId="77777777" w:rsidTr="00FF7D35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CCD55D" w14:textId="2B73242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1.7.2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221EF0" w14:textId="16D947F5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F5x100mm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9A1F9" w14:textId="2567FAA2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tcBorders>
              <w:left w:val="single" w:sz="4" w:space="0" w:color="auto"/>
            </w:tcBorders>
          </w:tcPr>
          <w:p w14:paraId="6F979D8E" w14:textId="3C68CDC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  <w:vAlign w:val="center"/>
          </w:tcPr>
          <w:p w14:paraId="268431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85C3D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45BA25BA" w14:textId="4E758C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14619C7" w14:textId="7BC00F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957AC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3828A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20B8AA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FD26982" w14:textId="7C479F0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6264E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56B0F136" w14:textId="5DF5E8BA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D22926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3AAEF15" w14:textId="77777777" w:rsidTr="00FF7D35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24BB3EA8" w14:textId="1F29A98C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5F71D2" w14:textId="4B956303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Tô vít 4 cạnh F1.5x40mm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E675E" w14:textId="6616A57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4DF0786F" w14:textId="7FF890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D491AC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89455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0DA2CA3B" w14:textId="25D3CEE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9350244" w14:textId="1211468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1A4B3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68577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94C2DF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A8B3C15" w14:textId="762C88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A8CE10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09A26706" w14:textId="70E97198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65706C1" w14:textId="165618A6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AAED966" w14:textId="77777777" w:rsidTr="00FF7D35">
        <w:tc>
          <w:tcPr>
            <w:tcW w:w="303" w:type="pct"/>
            <w:vAlign w:val="center"/>
          </w:tcPr>
          <w:p w14:paraId="1A9F1CEE" w14:textId="2D2A0275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2592C7" w14:textId="6D3C83A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Móc kéo bảng mạch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CBE99" w14:textId="1E8E46E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5A8D968" w14:textId="3205A8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9A965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29FA1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0F2290C" w14:textId="77EBDD0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51D631D" w14:textId="3BCC2F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3701A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EB133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F0E2F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E3261EC" w14:textId="03BBB93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DE374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9F07D98" w14:textId="15996231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A0EF3E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DD74ECE" w14:textId="77777777" w:rsidTr="00FF7D35">
        <w:tc>
          <w:tcPr>
            <w:tcW w:w="303" w:type="pct"/>
            <w:vAlign w:val="center"/>
          </w:tcPr>
          <w:p w14:paraId="0D7698FE" w14:textId="5343B5AF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1.7.5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D7F7BE" w14:textId="2BFF02C9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Tô vít hoa thị M2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7FD58" w14:textId="2721810C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DCED57A" w14:textId="66A0A699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22E06381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5561436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22520A43" w14:textId="1ED5F36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06075BB" w14:textId="2347BFCF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4F9170C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19A012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CE075E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A18E7B4" w14:textId="371DFE44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87DBF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B312C85" w14:textId="3FFF55F8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885BE0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B69D005" w14:textId="77777777" w:rsidTr="00FF7D35">
        <w:tc>
          <w:tcPr>
            <w:tcW w:w="303" w:type="pct"/>
            <w:tcBorders>
              <w:right w:val="single" w:sz="4" w:space="0" w:color="auto"/>
            </w:tcBorders>
            <w:vAlign w:val="center"/>
          </w:tcPr>
          <w:p w14:paraId="4E4BC4D4" w14:textId="4B606321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AE92F" w14:textId="49CC2DB6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Đĩa DVD phần mền truyền số liệu VRU-812/s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86B1" w14:textId="31E0DE6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  <w:tcBorders>
              <w:left w:val="single" w:sz="4" w:space="0" w:color="auto"/>
            </w:tcBorders>
          </w:tcPr>
          <w:p w14:paraId="0C1C0D3F" w14:textId="3C2429C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2B34CE4E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23DB4474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2DDDDFDF" w14:textId="10E8352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3E23DA9" w14:textId="12962E69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096459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9C8A7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1DE574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59C7437D" w14:textId="4ACC9924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C75068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0891787" w14:textId="13566A07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6587ABF" w14:textId="08C48615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02BD8EE" w14:textId="77777777" w:rsidTr="00FF7D35">
        <w:tc>
          <w:tcPr>
            <w:tcW w:w="303" w:type="pct"/>
            <w:vAlign w:val="center"/>
          </w:tcPr>
          <w:p w14:paraId="50D71604" w14:textId="79A7061D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7469DF" w14:textId="52DB1E07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máy VRU812/s-10w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88B9" w14:textId="3531B52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179FEC96" w14:textId="745E9CEE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D4405FD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65A6B065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46CA0BB3" w14:textId="17C7F40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02FB947" w14:textId="34774F3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51E3BE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9036E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3B71B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29C87FE" w14:textId="174131A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A19E1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DF78C92" w14:textId="0BDB1DA7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CD8B1D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A460EDE" w14:textId="77777777" w:rsidTr="00FF7D35">
        <w:tc>
          <w:tcPr>
            <w:tcW w:w="303" w:type="pct"/>
            <w:vAlign w:val="center"/>
          </w:tcPr>
          <w:p w14:paraId="081A4031" w14:textId="4EFE6EEE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1D43DB" w14:textId="201698F4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Lý lịch máy VRU812/s-10w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2144" w14:textId="189EE78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77261F84" w14:textId="4CCD143C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C9407CA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25FB752D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3ACAF9F1" w14:textId="6E874DB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7E36E0A" w14:textId="267F2D31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0B01472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4B1394F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9475E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51EE8A75" w14:textId="080696D8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7427D8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5CD66168" w14:textId="4AAFD344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2763C9E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E6FEABB" w14:textId="77777777" w:rsidTr="00FF7D35">
        <w:tc>
          <w:tcPr>
            <w:tcW w:w="303" w:type="pct"/>
            <w:vAlign w:val="center"/>
          </w:tcPr>
          <w:p w14:paraId="204ADA37" w14:textId="2325BD9A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24193" w14:textId="42D8A27A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Va ly máy VRU-812s/10W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A9D30" w14:textId="6092265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32D0CC8" w14:textId="728E309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D6692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22504666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7CA986B3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0EA18474" w14:textId="57BE372E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B57C4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56320B1" w14:textId="77F5695E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26EA1C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7E4A26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DAA5A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B50D858" w14:textId="3F592494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F533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78863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065F681F" w14:textId="3C1B06D3" w:rsidR="006568DC" w:rsidRPr="007C3268" w:rsidRDefault="006568DC" w:rsidP="006568DC">
            <w:pPr>
              <w:tabs>
                <w:tab w:val="left" w:pos="11640"/>
              </w:tabs>
              <w:jc w:val="center"/>
            </w:pPr>
            <w:r w:rsidRPr="00991BF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52A2F94" w14:textId="23F9BD4E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6F64472" w14:textId="77777777" w:rsidTr="00FF7D35">
        <w:tc>
          <w:tcPr>
            <w:tcW w:w="303" w:type="pct"/>
            <w:vAlign w:val="center"/>
          </w:tcPr>
          <w:p w14:paraId="6D2DE90A" w14:textId="0F4A7C9B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5228E2" w14:textId="52FF7C9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Va ly điều khiển xa máy VRU/812s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73082" w14:textId="2E5A99EC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</w:tcPr>
          <w:p w14:paraId="250CACDE" w14:textId="6DED24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617DC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725078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43039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91C2B97" w14:textId="3EE02D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8C10C21" w14:textId="1CD840A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50FB4A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536F456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EC717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6D8A13A" w14:textId="1FEA84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1FAE28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7630E69" w14:textId="57CE499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5" w:type="pct"/>
          </w:tcPr>
          <w:p w14:paraId="2E2CC7B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CA584FC" w14:textId="77777777" w:rsidTr="00FF7D35">
        <w:tc>
          <w:tcPr>
            <w:tcW w:w="303" w:type="pct"/>
            <w:vAlign w:val="center"/>
          </w:tcPr>
          <w:p w14:paraId="30AC8D27" w14:textId="11C5A22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AFCC6F" w14:textId="5A1C6DF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máy VRU-812s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B22B" w14:textId="1A89E78C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6B9C80D" w14:textId="7754DB5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617DC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03C8F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E69C6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7AEA081C" w14:textId="2FE2D9E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0520A2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F460F95" w14:textId="2F35D4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DD0B9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B5F71F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7A2EC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0460C07" w14:textId="1EA3D4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D7D9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A4864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56549FA7" w14:textId="44C1DA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44FE5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77DB56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694BA99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5587C0CE" w14:textId="766E193A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FC7334" w14:textId="16E5D497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C7FF7" w14:textId="0A447C35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425D3B1" w14:textId="1A41517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B35364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A36E0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64305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5423A4FE" w14:textId="56E01FFF" w:rsidR="006568DC" w:rsidRPr="00B3536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B35364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67D95DD" w14:textId="3F1FB6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AEB27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A4C1A0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4908A5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817093D" w14:textId="370536A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6CA2B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4EFB169" w14:textId="5E0E20F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A75DC6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F986525" w14:textId="77777777" w:rsidTr="00FF7D35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22C76A5B" w14:textId="27966D7C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47F8AD" w14:textId="126C1E9A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HA- 812s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BF9F5" w14:textId="717C1C3B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F512888" w14:textId="3717899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178CE5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349DEA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3EFDA5B" w14:textId="1D05DAE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3988A2E" w14:textId="6F384F94" w:rsidR="006568DC" w:rsidRPr="00B3536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</w:rPr>
            </w:pPr>
            <w:r w:rsidRPr="00B35364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3DF9FE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AA8FF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04CD2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E3D67AA" w14:textId="0E91F4C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5D7D9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4BEB7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39D3F69" w14:textId="34E972A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2966B20" w14:textId="044D083A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cháy nổ=2</w:t>
            </w:r>
          </w:p>
        </w:tc>
      </w:tr>
      <w:tr w:rsidR="006568DC" w:rsidRPr="007C56FC" w14:paraId="4E2224FD" w14:textId="77777777" w:rsidTr="00FF7D35">
        <w:tc>
          <w:tcPr>
            <w:tcW w:w="303" w:type="pct"/>
            <w:vAlign w:val="center"/>
          </w:tcPr>
          <w:p w14:paraId="046D10F7" w14:textId="4EA95B2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308302" w14:textId="4D5B879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D52B" w14:textId="1D3F6A05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8E4AC9B" w14:textId="635B45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52" w:type="pct"/>
          </w:tcPr>
          <w:p w14:paraId="77BEBC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B49E7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0D3B6A64" w14:textId="5F14B44C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3B6D23B8" w14:textId="0389CEC1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50015D2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4F51FA2C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6F73E82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2625B082" w14:textId="4383874E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EF136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6BD2853" w14:textId="39281BD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1C0D7C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964369F" w14:textId="77777777" w:rsidTr="00FF7D35">
        <w:tc>
          <w:tcPr>
            <w:tcW w:w="303" w:type="pct"/>
            <w:vAlign w:val="center"/>
          </w:tcPr>
          <w:p w14:paraId="0EF1CCE3" w14:textId="50158202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4DE52C" w14:textId="2192D60D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điều khiển xa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B87A" w14:textId="0A94E73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67B04F4" w14:textId="29E078D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3879B5F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045CC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00BC439A" w14:textId="1153906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517A2E4E" w14:textId="29BBC622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574F4B7D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180FE7F5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5426AE9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500C3C5E" w14:textId="23ACC3A5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0074C6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AE398FF" w14:textId="07CA0CB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05" w:type="pct"/>
          </w:tcPr>
          <w:p w14:paraId="287130A7" w14:textId="008A080F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Nạp k vào=3</w:t>
            </w:r>
          </w:p>
        </w:tc>
      </w:tr>
      <w:tr w:rsidR="006568DC" w:rsidRPr="007C56FC" w14:paraId="06544CC9" w14:textId="77777777" w:rsidTr="00FF7D35">
        <w:tc>
          <w:tcPr>
            <w:tcW w:w="303" w:type="pct"/>
            <w:vAlign w:val="center"/>
          </w:tcPr>
          <w:p w14:paraId="789EB29C" w14:textId="382D3D4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36F212" w14:textId="5A0A2F1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nạp điều khiển xa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18FDC" w14:textId="023EABD3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F288D04" w14:textId="6A06DC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71B69E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5F442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06A154A1" w14:textId="58CD7E6E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6385C3B" w14:textId="6E79C4D0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6B374907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42F98CA6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A95A6ED" w14:textId="77777777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5A31BE25" w14:textId="5E782444" w:rsidR="006568DC" w:rsidRPr="00E331BF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E331BF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15868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7B0FF7B" w14:textId="42142A8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C460C5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4946291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6B127310" w14:textId="2B7FE884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D527EC" w14:textId="7A986E5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Túi áo máy điều khiển xa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4CFF" w14:textId="04DF91F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3BB9852" w14:textId="1A8735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ECF58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38DC6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0F4A371" w14:textId="32EFEE0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42EE60B" w14:textId="508047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63BEC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3DE16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A16451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365B588" w14:textId="11BD08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4FF220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6D0503A" w14:textId="329C99A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0A27CA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D6C99D3" w14:textId="77777777" w:rsidTr="00FF7D35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4B9616FD" w14:textId="11E0D871" w:rsidR="006568DC" w:rsidRPr="00967829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FCB83B" w14:textId="0A3AB28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AC in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4A4D9" w14:textId="64DF2915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FA4E483" w14:textId="4C56A39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3DF3A9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5D7E4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766922A2" w14:textId="398A3C6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A62A075" w14:textId="64491D9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4B268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7B6DE7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25B39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0B1C232" w14:textId="1C0EAAA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E73CA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B356E95" w14:textId="3CBF49F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BE00D5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ADF6BB9" w14:textId="77777777" w:rsidTr="00FF7D35">
        <w:tc>
          <w:tcPr>
            <w:tcW w:w="303" w:type="pct"/>
            <w:vAlign w:val="center"/>
          </w:tcPr>
          <w:p w14:paraId="3A55F79D" w14:textId="5E8BFB80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091236" w14:textId="13B5ED28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DC in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C62BA" w14:textId="5316E8C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83473DA" w14:textId="2E8683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F4D5C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5EEAA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4FFE6C52" w14:textId="073D3E4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E8E5715" w14:textId="640120D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5AFC3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2FB57C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F622AA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40A4014" w14:textId="79B4985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848EDB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50D49D5C" w14:textId="1185B90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7A5B36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AF3D236" w14:textId="77777777" w:rsidTr="00FF7D35">
        <w:tc>
          <w:tcPr>
            <w:tcW w:w="303" w:type="pct"/>
            <w:vAlign w:val="center"/>
          </w:tcPr>
          <w:p w14:paraId="37A720B5" w14:textId="0FE830CD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9EA3EF" w14:textId="22ED5E17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DC out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DC0B" w14:textId="2766015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51D7221" w14:textId="4441A3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5B0378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44FF4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7A6BD7CF" w14:textId="538AD60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6431D68" w14:textId="1A55C3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7CBE6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54505C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A0C37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1B5DD3B" w14:textId="2045F24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8F4FB7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59601F08" w14:textId="5218777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7935A1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9A78722" w14:textId="77777777" w:rsidTr="00FF7D35">
        <w:tc>
          <w:tcPr>
            <w:tcW w:w="303" w:type="pct"/>
            <w:vAlign w:val="center"/>
          </w:tcPr>
          <w:p w14:paraId="06D441C1" w14:textId="438D5AD1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EB3E51" w14:textId="13C63CB9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M3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25B8E" w14:textId="1FD4CBF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93F1DEB" w14:textId="715D040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56B97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B94E0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4973F3A5" w14:textId="10409E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056E6A0" w14:textId="6727C51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0DA27E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C3956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EBD4F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FB03799" w14:textId="366BE37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651D6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C9358D7" w14:textId="0FAC11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BC402A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69C0B13" w14:textId="77777777" w:rsidTr="00FF7D35">
        <w:tc>
          <w:tcPr>
            <w:tcW w:w="303" w:type="pct"/>
            <w:vAlign w:val="center"/>
          </w:tcPr>
          <w:p w14:paraId="7AF7E67C" w14:textId="73C07383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5219A9" w14:textId="128DFE41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Chìa lục lăng M4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F308D" w14:textId="2FE2D4D0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EE667FE" w14:textId="2188CC9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8303B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D7276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B48FA9A" w14:textId="1A0519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9C2A8A1" w14:textId="7BC13CF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BCC1BA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04DB6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05E33D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8F8CBC6" w14:textId="6401E7A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BAE6A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D340A64" w14:textId="5721C2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07F819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A42CA59" w14:textId="77777777" w:rsidTr="00FF7D35">
        <w:tc>
          <w:tcPr>
            <w:tcW w:w="303" w:type="pct"/>
            <w:vAlign w:val="center"/>
          </w:tcPr>
          <w:p w14:paraId="1B61A3BC" w14:textId="3B9A66F0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D31B59" w14:textId="1FEA4F1D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Va ly điều khiển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CD3B7" w14:textId="7406EB1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8E2D7AB" w14:textId="3857CD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17879D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5E6E1D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5573639A" w14:textId="50B6124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1D122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6C0EB01" w14:textId="3F4C33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20459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BFBE8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A17BC5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BA1C96B" w14:textId="3820DD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254D2E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8B9107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EB9BC83" w14:textId="452D5DB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964C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681BD2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BA6AB93" w14:textId="77777777" w:rsidTr="00FF7D35">
        <w:tc>
          <w:tcPr>
            <w:tcW w:w="303" w:type="pct"/>
            <w:vAlign w:val="center"/>
          </w:tcPr>
          <w:p w14:paraId="6C37EE86" w14:textId="17B12977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C67E98" w14:textId="7AF59D1A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Nguồn nạp CP-812/s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3670F" w14:textId="3B98EBB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</w:tcPr>
          <w:p w14:paraId="61C57C1F" w14:textId="5E7256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</w:tcPr>
          <w:p w14:paraId="70378A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DCEF6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27E27AF2" w14:textId="6A46D92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369361E4" w14:textId="6962C3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F1F48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7E3542A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C4A3C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70D8F14" w14:textId="757C57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4E36ACD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2924F69" w14:textId="61FE57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5" w:type="pct"/>
          </w:tcPr>
          <w:p w14:paraId="61FD40A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766F8A2" w14:textId="77777777" w:rsidTr="00FF7D35">
        <w:tc>
          <w:tcPr>
            <w:tcW w:w="303" w:type="pct"/>
            <w:vAlign w:val="center"/>
          </w:tcPr>
          <w:p w14:paraId="5410FCDE" w14:textId="0BADB1A5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1C204" w14:textId="7D495D05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 CP-812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CE679" w14:textId="655F101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496293B0" w14:textId="14E080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5C897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5B70F3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73EA75A" w14:textId="10C157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9A6EEF3" w14:textId="0CEF00B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429D68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417518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DA0991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51CEAE7" w14:textId="2D5BEC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6C95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5DC0A885" w14:textId="39937D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30DE71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2D339CA" w14:textId="77777777" w:rsidTr="00FF7D35">
        <w:tc>
          <w:tcPr>
            <w:tcW w:w="303" w:type="pct"/>
            <w:vAlign w:val="center"/>
          </w:tcPr>
          <w:p w14:paraId="145D16D3" w14:textId="1C12FBBB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16A6D" w14:textId="5C455FC2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AC 1,8m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CC645" w14:textId="3D74C26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436F0368" w14:textId="424D4C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4E28B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520B4B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64F1BB8" w14:textId="643B046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3E721AE" w14:textId="47FB2C1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050407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69214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D2147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0C1EE6A" w14:textId="3A95240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AE459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05516E1D" w14:textId="6A430F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FF9F25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CFCBF36" w14:textId="77777777" w:rsidTr="00FF7D35">
        <w:tc>
          <w:tcPr>
            <w:tcW w:w="303" w:type="pct"/>
            <w:vAlign w:val="center"/>
          </w:tcPr>
          <w:p w14:paraId="0C5CE516" w14:textId="606038D8" w:rsidR="006568DC" w:rsidRPr="00127D12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3.3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CD2347" w14:textId="2FE79F48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DC 1,m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5406" w14:textId="34148C7B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6D76657" w14:textId="1A3905D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07DCA5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54C7F7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6725E75" w14:textId="472421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C9E78FC" w14:textId="09D776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69424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1C3BC6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C366B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ED08FE7" w14:textId="06945B4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22D3A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C2FF92D" w14:textId="29AE57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7770B6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7F28FA1" w14:textId="77777777" w:rsidTr="00FF7D35">
        <w:tc>
          <w:tcPr>
            <w:tcW w:w="303" w:type="pct"/>
            <w:vAlign w:val="center"/>
          </w:tcPr>
          <w:p w14:paraId="206CE80C" w14:textId="135E1DC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3.4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0ED939" w14:textId="1CA945FE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DC 24 V 1m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0106A" w14:textId="24EEEDE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6726888" w14:textId="18A0AED8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E2101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34FBC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4ECC06B" w14:textId="50140C4B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99E8FFA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330652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1489431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0E046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6FC0D08" w14:textId="047E0C0F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6E8CE8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ED20547" w14:textId="2065B6B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A213B7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587D461" w14:textId="77777777" w:rsidTr="00FF7D35">
        <w:tc>
          <w:tcPr>
            <w:tcW w:w="303" w:type="pct"/>
            <w:vAlign w:val="center"/>
          </w:tcPr>
          <w:p w14:paraId="524F75A8" w14:textId="7D2A6FF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3.5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618E77" w14:textId="601652E3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Cầu chì AC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33C4E" w14:textId="5376A78E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B4D4458" w14:textId="6760435F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E43AC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548FD3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7C278238" w14:textId="2C2871AA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2BB8A9E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3FC195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07E3D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613C8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FF79B0C" w14:textId="72A15272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903EA5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642EBEB" w14:textId="791ED5B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061731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5D88020" w14:textId="77777777" w:rsidTr="00FF7D35">
        <w:tc>
          <w:tcPr>
            <w:tcW w:w="303" w:type="pct"/>
            <w:vAlign w:val="center"/>
          </w:tcPr>
          <w:p w14:paraId="00183BD7" w14:textId="0A06CB4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BC527D" w14:textId="41B22536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Hộp phụ kiện VRU-812/s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65C6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</w:tcPr>
          <w:p w14:paraId="0D0E0E50" w14:textId="637CA532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</w:tcPr>
          <w:p w14:paraId="6F47BB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DE0A1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DA40808" w14:textId="269D4720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8D4DD25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59349DC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52966E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0118B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C1FF665" w14:textId="31E4C5B1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13C7A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82CAE52" w14:textId="2EFA459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5284B2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B54C6BF" w14:textId="77777777" w:rsidTr="00FF7D35">
        <w:tc>
          <w:tcPr>
            <w:tcW w:w="303" w:type="pct"/>
            <w:vAlign w:val="center"/>
          </w:tcPr>
          <w:p w14:paraId="44EC6A70" w14:textId="6A4A531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4.1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BC2DD1" w14:textId="4062AEB0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số 1,5m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690AE" w14:textId="24D4702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A593050" w14:textId="3651788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A9F43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AE8C3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6EA75262" w14:textId="7ABE4B39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4105C95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22BC98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820D42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E76C76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DCDD82D" w14:textId="3080EEE5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2CEAEA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B35D408" w14:textId="524BB56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B140D7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6CF0B14" w14:textId="77777777" w:rsidTr="00FF7D35">
        <w:tc>
          <w:tcPr>
            <w:tcW w:w="303" w:type="pct"/>
            <w:vAlign w:val="center"/>
          </w:tcPr>
          <w:p w14:paraId="7E5982CC" w14:textId="04DF565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4.2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FBBE3A" w14:textId="06FF4C94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3m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8320" w14:textId="0B297381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1F5C241D" w14:textId="6E8A96F5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2CE23C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E4872D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3C6A9007" w14:textId="7158B72D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F242200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083942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17B717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60FA4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1214E58" w14:textId="5D5987A1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5C72F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569CDCD" w14:textId="3D7AEF3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70931F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3633657" w14:textId="77777777" w:rsidTr="00FF7D35">
        <w:tc>
          <w:tcPr>
            <w:tcW w:w="303" w:type="pct"/>
            <w:vAlign w:val="center"/>
          </w:tcPr>
          <w:p w14:paraId="08B58A29" w14:textId="5040D60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820BC1" w14:textId="625EE2C4" w:rsidR="006568DC" w:rsidRPr="00127D12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Hòm hộp, bao gói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C22F" w14:textId="6D2E6373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86B3B18" w14:textId="55CE17C2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755CC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44C7067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22511C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CCD2540" w14:textId="737821B8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443A1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51ACF5C" w14:textId="77777777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7091BE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240A3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4C44B6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98EB219" w14:textId="4EB50D6B" w:rsidR="006568DC" w:rsidRPr="008D494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2A89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2533B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E217615" w14:textId="3037A65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4D379C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4BBCAE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3E7673A" w14:textId="77777777" w:rsidTr="00FF7D35">
        <w:tc>
          <w:tcPr>
            <w:tcW w:w="303" w:type="pct"/>
            <w:vAlign w:val="center"/>
          </w:tcPr>
          <w:p w14:paraId="0F0EB8BE" w14:textId="39D6E0B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42D20A92" w14:textId="77777777" w:rsidR="006568DC" w:rsidRPr="007C56FC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VRP811/A</w:t>
            </w:r>
          </w:p>
        </w:tc>
        <w:tc>
          <w:tcPr>
            <w:tcW w:w="303" w:type="pct"/>
            <w:vAlign w:val="center"/>
          </w:tcPr>
          <w:p w14:paraId="0EEC49B3" w14:textId="77777777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19D41685" w14:textId="7C8A7BB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35</w:t>
            </w:r>
          </w:p>
        </w:tc>
        <w:tc>
          <w:tcPr>
            <w:tcW w:w="252" w:type="pct"/>
          </w:tcPr>
          <w:p w14:paraId="7870B28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167DA01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6C734AED" w14:textId="200C11A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35</w:t>
            </w:r>
          </w:p>
        </w:tc>
        <w:tc>
          <w:tcPr>
            <w:tcW w:w="202" w:type="pct"/>
          </w:tcPr>
          <w:p w14:paraId="1E0E454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483C2D4" w14:textId="6B16B8E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DD60E4A" w14:textId="0FEBFB5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7EF0D77" w14:textId="19DB5F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8E46D51" w14:textId="78D1A3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C23160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35</w:t>
            </w:r>
          </w:p>
        </w:tc>
        <w:tc>
          <w:tcPr>
            <w:tcW w:w="404" w:type="pct"/>
          </w:tcPr>
          <w:p w14:paraId="2E428329" w14:textId="16CEFE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8AE815A" w14:textId="5CDA22F6" w:rsidR="006568DC" w:rsidRPr="005A6D3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bCs/>
                <w:color w:val="C00000"/>
                <w:sz w:val="22"/>
                <w:szCs w:val="22"/>
              </w:rPr>
            </w:pPr>
            <w:r w:rsidRPr="005A6D3C">
              <w:rPr>
                <w:rFonts w:ascii="Times New Roman" w:hAnsi="Times New Roman"/>
                <w:b/>
                <w:bCs/>
                <w:color w:val="C00000"/>
                <w:sz w:val="22"/>
                <w:szCs w:val="22"/>
              </w:rPr>
              <w:t>35</w:t>
            </w:r>
          </w:p>
        </w:tc>
        <w:tc>
          <w:tcPr>
            <w:tcW w:w="505" w:type="pct"/>
          </w:tcPr>
          <w:p w14:paraId="69A5422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31E3599" w14:textId="77777777" w:rsidTr="00FF7D35">
        <w:tc>
          <w:tcPr>
            <w:tcW w:w="303" w:type="pct"/>
            <w:vAlign w:val="center"/>
          </w:tcPr>
          <w:p w14:paraId="5F6FD11E" w14:textId="6FF1D405" w:rsidR="006568DC" w:rsidRPr="008519C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FB65CD0" w14:textId="1362EBFA" w:rsidR="006568DC" w:rsidRPr="008519C0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18"/>
                <w:szCs w:val="18"/>
              </w:rPr>
            </w:pPr>
            <w:r w:rsidRPr="00D63101">
              <w:rPr>
                <w:rFonts w:ascii="Times New Roman" w:hAnsi="Times New Roman"/>
                <w:b/>
                <w:sz w:val="22"/>
                <w:szCs w:val="22"/>
              </w:rPr>
              <w:t>Máy VTĐ VRP811/A - cũ</w:t>
            </w:r>
          </w:p>
        </w:tc>
        <w:tc>
          <w:tcPr>
            <w:tcW w:w="303" w:type="pct"/>
            <w:vAlign w:val="center"/>
          </w:tcPr>
          <w:p w14:paraId="72138D7F" w14:textId="0740718C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3283D97" w14:textId="7E9F8E9C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69CFBED1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61D84698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411919EC" w14:textId="3374544D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7B04515E" w14:textId="77777777" w:rsidR="006568DC" w:rsidRPr="00000DB4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000DB4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FB26CCB" w14:textId="585ACA5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B04AC72" w14:textId="5A004B6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D585F43" w14:textId="61C191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24B82F9" w14:textId="0F66F18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55EC918D" w14:textId="71D0934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F98BB3E" w14:textId="2B2F9C2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51541E6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7F5F576" w14:textId="77777777" w:rsidTr="00FF7D35">
        <w:tc>
          <w:tcPr>
            <w:tcW w:w="303" w:type="pct"/>
            <w:vAlign w:val="center"/>
          </w:tcPr>
          <w:p w14:paraId="58FAF790" w14:textId="0B0CF9F6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2EF82602" w14:textId="5DF233E4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03" w:type="pct"/>
            <w:vAlign w:val="center"/>
          </w:tcPr>
          <w:p w14:paraId="00D6D447" w14:textId="18E2AB6C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4C9A4816" w14:textId="038761C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55CC58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B794E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7C58441" w14:textId="01E0D89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0F6F7FD7" w14:textId="4B8694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38826DC" w14:textId="4B4D4C9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94791E6" w14:textId="196B7A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29B50570" w14:textId="2E1291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09E6E35" w14:textId="4092EA5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78F6BC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CB98EA2" w14:textId="5764D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65A1B6F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039828D" w14:textId="77777777" w:rsidTr="00FF7D35">
        <w:tc>
          <w:tcPr>
            <w:tcW w:w="303" w:type="pct"/>
            <w:vAlign w:val="center"/>
          </w:tcPr>
          <w:p w14:paraId="01D6526A" w14:textId="3516188A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162455DF" w14:textId="57135E46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  <w:lang w:val="fi-FI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i-FI"/>
              </w:rPr>
              <w:t>Tổ hợp quàng đầu 1 tai 1 mic HE-811</w:t>
            </w:r>
          </w:p>
        </w:tc>
        <w:tc>
          <w:tcPr>
            <w:tcW w:w="303" w:type="pct"/>
            <w:vAlign w:val="center"/>
          </w:tcPr>
          <w:p w14:paraId="0AFF09AF" w14:textId="37C89E36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523357E" w14:textId="0DE1E3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62C828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3C479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364C72F" w14:textId="6E5916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1C3A194A" w14:textId="6E17B7A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BE8DCBC" w14:textId="0A23183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F69029F" w14:textId="50F60B7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6A965E02" w14:textId="01A5CE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5A1612C" w14:textId="008B94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3B19A4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1D377A7" w14:textId="7CE048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08A22A3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410E1C1" w14:textId="77777777" w:rsidTr="00FF7D35">
        <w:tc>
          <w:tcPr>
            <w:tcW w:w="303" w:type="pct"/>
            <w:vAlign w:val="center"/>
          </w:tcPr>
          <w:p w14:paraId="49523284" w14:textId="5753E490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7168BCE1" w14:textId="338A10C2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HA611</w:t>
            </w:r>
          </w:p>
        </w:tc>
        <w:tc>
          <w:tcPr>
            <w:tcW w:w="303" w:type="pct"/>
            <w:vAlign w:val="center"/>
          </w:tcPr>
          <w:p w14:paraId="5A22F627" w14:textId="0505BE75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A4A1E19" w14:textId="11CFDC74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87156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F005B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BD201C3" w14:textId="00688C3D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29A57B3" w14:textId="45D8C3AC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6236144" w14:textId="1B2BEA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657557B" w14:textId="04786E4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7F77191C" w14:textId="7F65EE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70B47AD" w14:textId="0E1281D9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</w:tcPr>
          <w:p w14:paraId="26C97F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B1DFEAF" w14:textId="23A8FFBF" w:rsidR="006568DC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8C04B2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94E6A" w:rsidRPr="007C56FC" w14:paraId="3AEE9E9F" w14:textId="77777777" w:rsidTr="00FF7D35">
        <w:tc>
          <w:tcPr>
            <w:tcW w:w="303" w:type="pct"/>
            <w:vAlign w:val="center"/>
          </w:tcPr>
          <w:p w14:paraId="424CC2B3" w14:textId="77777777" w:rsidR="00094E6A" w:rsidRPr="000040A5" w:rsidRDefault="00094E6A" w:rsidP="006568DC">
            <w:pPr>
              <w:ind w:firstLine="78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15D637BA" w14:textId="7668D277" w:rsidR="00094E6A" w:rsidRPr="000040A5" w:rsidRDefault="00094E6A" w:rsidP="00EB5955">
            <w:pPr>
              <w:ind w:firstLine="4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HA611</w:t>
            </w:r>
          </w:p>
        </w:tc>
        <w:tc>
          <w:tcPr>
            <w:tcW w:w="303" w:type="pct"/>
            <w:vAlign w:val="center"/>
          </w:tcPr>
          <w:p w14:paraId="5624A739" w14:textId="2C02037F" w:rsidR="00094E6A" w:rsidRPr="009E44A1" w:rsidRDefault="00094E6A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7300894" w14:textId="25680BE5" w:rsidR="00094E6A" w:rsidRPr="000A223F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52" w:type="pct"/>
          </w:tcPr>
          <w:p w14:paraId="68C5EB8E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BEAA5F8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3EDC67A" w14:textId="239D0AF0" w:rsidR="00094E6A" w:rsidRPr="008B6143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02" w:type="pct"/>
          </w:tcPr>
          <w:p w14:paraId="13E416AE" w14:textId="5AB95C3F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3046DB51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9587E8E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42FBD60B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24F3046" w14:textId="1414CC88" w:rsidR="00094E6A" w:rsidRPr="00497BEB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404" w:type="pct"/>
          </w:tcPr>
          <w:p w14:paraId="42FBC3D2" w14:textId="77777777" w:rsidR="00094E6A" w:rsidRPr="007C56FC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F9439B0" w14:textId="7CF7499B" w:rsidR="00094E6A" w:rsidRPr="007F71EF" w:rsidRDefault="00094E6A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05" w:type="pct"/>
          </w:tcPr>
          <w:p w14:paraId="683A22E4" w14:textId="09578879" w:rsidR="00094E6A" w:rsidRDefault="00094E6A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Dây bong, đứt = 5</w:t>
            </w:r>
          </w:p>
          <w:p w14:paraId="0475EC15" w14:textId="733C75D6" w:rsidR="00094E6A" w:rsidRPr="007C56FC" w:rsidRDefault="00094E6A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Không nghe, phát được = 3</w:t>
            </w:r>
          </w:p>
        </w:tc>
      </w:tr>
      <w:tr w:rsidR="006568DC" w:rsidRPr="007C56FC" w14:paraId="0B46BE0D" w14:textId="77777777" w:rsidTr="00FF7D35">
        <w:tc>
          <w:tcPr>
            <w:tcW w:w="303" w:type="pct"/>
            <w:vAlign w:val="center"/>
          </w:tcPr>
          <w:p w14:paraId="78A112AF" w14:textId="4868504A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5656BC95" w14:textId="1034AB11" w:rsidR="006568DC" w:rsidRPr="008519C0" w:rsidRDefault="006568DC" w:rsidP="00EB5955">
            <w:pPr>
              <w:ind w:firstLine="4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cần (dạng lá lúa) 0,6 m LA06</w:t>
            </w:r>
          </w:p>
        </w:tc>
        <w:tc>
          <w:tcPr>
            <w:tcW w:w="303" w:type="pct"/>
            <w:vAlign w:val="center"/>
          </w:tcPr>
          <w:p w14:paraId="588D8774" w14:textId="66DED918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892597D" w14:textId="7D3122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317FDC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14AC1F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BFF1895" w14:textId="5466CE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045F0AC3" w14:textId="014E13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D2C8D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13A0C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6B0420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86A88C0" w14:textId="418E3F81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4A0CFD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F620F1D" w14:textId="39101C3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1FEABC4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30927F1" w14:textId="77777777" w:rsidTr="00FF7D35">
        <w:tc>
          <w:tcPr>
            <w:tcW w:w="303" w:type="pct"/>
            <w:vAlign w:val="center"/>
          </w:tcPr>
          <w:p w14:paraId="39095776" w14:textId="0E3B4982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366D2EF2" w14:textId="280C104F" w:rsidR="006568DC" w:rsidRPr="008519C0" w:rsidRDefault="006568DC" w:rsidP="00EB5955">
            <w:pPr>
              <w:ind w:firstLine="4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cần (dạng lá lúa) 0,9 m LA09</w:t>
            </w:r>
          </w:p>
        </w:tc>
        <w:tc>
          <w:tcPr>
            <w:tcW w:w="303" w:type="pct"/>
            <w:vAlign w:val="center"/>
          </w:tcPr>
          <w:p w14:paraId="15AED508" w14:textId="663A2309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F2F4296" w14:textId="6460B01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031A548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42A79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C95E349" w14:textId="0709E5E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6D3D16DF" w14:textId="522D38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BA3616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5DD42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34409F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E2C167B" w14:textId="092709B0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6C67276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C606A05" w14:textId="3A17C17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29D03189" w14:textId="22D20810" w:rsidR="006568DC" w:rsidRPr="008519C0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568DC" w:rsidRPr="007C56FC" w14:paraId="2F126B96" w14:textId="77777777" w:rsidTr="00FF7D35">
        <w:tc>
          <w:tcPr>
            <w:tcW w:w="303" w:type="pct"/>
            <w:vAlign w:val="center"/>
          </w:tcPr>
          <w:p w14:paraId="06B16BE1" w14:textId="5B2A9918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5F844425" w14:textId="1426144F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Anten sóng chạy</w:t>
            </w:r>
          </w:p>
        </w:tc>
        <w:tc>
          <w:tcPr>
            <w:tcW w:w="303" w:type="pct"/>
            <w:vAlign w:val="center"/>
          </w:tcPr>
          <w:p w14:paraId="70371C20" w14:textId="7165AE8D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D3EEBEB" w14:textId="03E7BD4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41ED46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ACE1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15BE280" w14:textId="277A5D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6D0D2B1A" w14:textId="6CB1B0C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D3B8626" w14:textId="2C448F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F962377" w14:textId="3BF7CB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1DDB66E5" w14:textId="7ED492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50730CB" w14:textId="7F7114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7FE787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051BC2E" w14:textId="361C81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0AAD228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FD8AE0E" w14:textId="77777777" w:rsidTr="00FF7D35">
        <w:tc>
          <w:tcPr>
            <w:tcW w:w="303" w:type="pct"/>
            <w:vAlign w:val="center"/>
          </w:tcPr>
          <w:p w14:paraId="70B62B76" w14:textId="7427BD2B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17AE4322" w14:textId="60040AE1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pacing w:val="-1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03" w:type="pct"/>
            <w:vAlign w:val="center"/>
          </w:tcPr>
          <w:p w14:paraId="13522D2C" w14:textId="3B0D1053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29B9ED7" w14:textId="683A62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252" w:type="pct"/>
          </w:tcPr>
          <w:p w14:paraId="37297E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DDCC5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99A22B3" w14:textId="7B1183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202" w:type="pct"/>
          </w:tcPr>
          <w:p w14:paraId="1931F45D" w14:textId="6A9DB5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C784444" w14:textId="4C33388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CDFAC30" w14:textId="303A6B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4BDD6BDA" w14:textId="5D4EB9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87F6FCD" w14:textId="598D4D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404" w:type="pct"/>
          </w:tcPr>
          <w:p w14:paraId="1BF0CAA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F9AADC5" w14:textId="0BD5B21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6C09679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120732C" w14:textId="77777777" w:rsidTr="00FF7D35">
        <w:tc>
          <w:tcPr>
            <w:tcW w:w="303" w:type="pct"/>
            <w:vAlign w:val="center"/>
          </w:tcPr>
          <w:p w14:paraId="769A1597" w14:textId="2419702A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03B3F24" w14:textId="77CFF5E4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16"/>
                <w:szCs w:val="16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</w:t>
            </w:r>
          </w:p>
        </w:tc>
        <w:tc>
          <w:tcPr>
            <w:tcW w:w="303" w:type="pct"/>
            <w:vAlign w:val="center"/>
          </w:tcPr>
          <w:p w14:paraId="4BF1F02A" w14:textId="5D73A66A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B975BEB" w14:textId="3C7E50B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18AE05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72876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658EF8B" w14:textId="0A8B56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CEA65AF" w14:textId="1E7373A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774BE1A2" w14:textId="6CF91D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51BF5D2" w14:textId="67E8E7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0CB23768" w14:textId="640D28F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C045A83" w14:textId="3FEF53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</w:tcPr>
          <w:p w14:paraId="3E1123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281B839" w14:textId="58C8F5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5852D1D" w14:textId="65CBE308" w:rsidR="006568DC" w:rsidRPr="008519C0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Cháy nổ=2</w:t>
            </w:r>
          </w:p>
        </w:tc>
      </w:tr>
      <w:tr w:rsidR="006568DC" w:rsidRPr="007C56FC" w14:paraId="4BFB91D4" w14:textId="77777777" w:rsidTr="00FF7D35">
        <w:tc>
          <w:tcPr>
            <w:tcW w:w="303" w:type="pct"/>
            <w:vAlign w:val="center"/>
          </w:tcPr>
          <w:p w14:paraId="00AED3DE" w14:textId="38C41EF4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4E02A9B0" w14:textId="107A4A27" w:rsidR="006568DC" w:rsidRPr="008519C0" w:rsidRDefault="006568DC" w:rsidP="00EB5955">
            <w:pPr>
              <w:ind w:firstLine="43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MPĐ quay tay R-612/A</w:t>
            </w:r>
          </w:p>
        </w:tc>
        <w:tc>
          <w:tcPr>
            <w:tcW w:w="303" w:type="pct"/>
            <w:vAlign w:val="center"/>
          </w:tcPr>
          <w:p w14:paraId="5734AE10" w14:textId="1F32EFBD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1B067B0D" w14:textId="5B8C9E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62AB50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12A00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3538E77" w14:textId="3318C6F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578D1F9B" w14:textId="344AB84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C0255D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0A540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3EAEFF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A8F4BE5" w14:textId="71ED9D2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465F71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69019C6" w14:textId="327AB63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7139A85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B6736A2" w14:textId="77777777" w:rsidTr="00FF7D35">
        <w:tc>
          <w:tcPr>
            <w:tcW w:w="303" w:type="pct"/>
            <w:vAlign w:val="center"/>
          </w:tcPr>
          <w:p w14:paraId="4D2B640A" w14:textId="0023E1D5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14A9A203" w14:textId="114DDBAD" w:rsidR="006568DC" w:rsidRPr="008519C0" w:rsidRDefault="006568DC" w:rsidP="00EB5955">
            <w:pPr>
              <w:ind w:firstLine="43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Bộ ĐKX RC-811/A</w:t>
            </w:r>
          </w:p>
        </w:tc>
        <w:tc>
          <w:tcPr>
            <w:tcW w:w="303" w:type="pct"/>
            <w:vAlign w:val="center"/>
          </w:tcPr>
          <w:p w14:paraId="4AB9006A" w14:textId="2AE2071E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3651CC9B" w14:textId="20D941D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</w:tcPr>
          <w:p w14:paraId="7B2337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125E6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5F66D7C" w14:textId="5896383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</w:tcPr>
          <w:p w14:paraId="09D3312D" w14:textId="318D7EF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06123A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448FE9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7F5C2E89" w14:textId="7D80B422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E7240BF" w14:textId="5154894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</w:tcPr>
          <w:p w14:paraId="502AA6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F3C5856" w14:textId="7A3521A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191590F8" w14:textId="11362AB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C5AD54D" w14:textId="77777777" w:rsidTr="00FF7D35">
        <w:tc>
          <w:tcPr>
            <w:tcW w:w="303" w:type="pct"/>
            <w:vAlign w:val="center"/>
          </w:tcPr>
          <w:p w14:paraId="64EF3D51" w14:textId="44DE35B7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49104090" w14:textId="1D276CEE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aten BU01</w:t>
            </w:r>
          </w:p>
        </w:tc>
        <w:tc>
          <w:tcPr>
            <w:tcW w:w="303" w:type="pct"/>
            <w:vAlign w:val="center"/>
          </w:tcPr>
          <w:p w14:paraId="0F89C2FC" w14:textId="3E514610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309FBE3" w14:textId="41E4DD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  <w:vAlign w:val="center"/>
          </w:tcPr>
          <w:p w14:paraId="2111121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6F032B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7D70E1E" w14:textId="517DF1F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  <w:vAlign w:val="center"/>
          </w:tcPr>
          <w:p w14:paraId="40457B1A" w14:textId="3F7AB9A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49064FE" w14:textId="5B1879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27F483A" w14:textId="0887C1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802BEC0" w14:textId="2BFC48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C5C91F5" w14:textId="5F7734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465845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36BAC14" w14:textId="03BB1F7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  <w:vAlign w:val="center"/>
          </w:tcPr>
          <w:p w14:paraId="14B55A6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6568DC" w:rsidRPr="007C56FC" w14:paraId="1D767A73" w14:textId="77777777" w:rsidTr="00FF7D35">
        <w:tc>
          <w:tcPr>
            <w:tcW w:w="303" w:type="pct"/>
            <w:vAlign w:val="center"/>
          </w:tcPr>
          <w:p w14:paraId="13B5AC50" w14:textId="5CCF6298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59" w:type="pct"/>
            <w:vAlign w:val="center"/>
          </w:tcPr>
          <w:p w14:paraId="3BA03B86" w14:textId="5D58CEFA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atnGN01</w:t>
            </w:r>
          </w:p>
        </w:tc>
        <w:tc>
          <w:tcPr>
            <w:tcW w:w="303" w:type="pct"/>
            <w:vAlign w:val="center"/>
          </w:tcPr>
          <w:p w14:paraId="0D1861F1" w14:textId="021427F3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B72215B" w14:textId="4E47C94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  <w:vAlign w:val="center"/>
          </w:tcPr>
          <w:p w14:paraId="647692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3EC732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10ACE0E" w14:textId="2DCB1B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  <w:vAlign w:val="center"/>
          </w:tcPr>
          <w:p w14:paraId="668FA09D" w14:textId="4D2E31B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2F118359" w14:textId="7A62B5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DE8BEC7" w14:textId="01D8EF5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4EBC323" w14:textId="54EC21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3AA16AB" w14:textId="72DB3CF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7F3468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8A6442A" w14:textId="1BAED4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3D91CD1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1616BAF" w14:textId="77777777" w:rsidTr="00FF7D35">
        <w:tc>
          <w:tcPr>
            <w:tcW w:w="303" w:type="pct"/>
            <w:vAlign w:val="center"/>
          </w:tcPr>
          <w:p w14:paraId="654447FF" w14:textId="607CF657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9" w:type="pct"/>
            <w:vAlign w:val="center"/>
          </w:tcPr>
          <w:p w14:paraId="078AE0A6" w14:textId="5AE3CDB6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Túi áo máy</w:t>
            </w:r>
          </w:p>
        </w:tc>
        <w:tc>
          <w:tcPr>
            <w:tcW w:w="303" w:type="pct"/>
            <w:vAlign w:val="center"/>
          </w:tcPr>
          <w:p w14:paraId="75D90011" w14:textId="6DE6C5E7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0E47C1F" w14:textId="55859D0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  <w:vAlign w:val="center"/>
          </w:tcPr>
          <w:p w14:paraId="787A73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C9F5F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91F996D" w14:textId="463CE9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  <w:vAlign w:val="center"/>
          </w:tcPr>
          <w:p w14:paraId="2C4DC1F7" w14:textId="2B43B4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E16F2A1" w14:textId="79ACB25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166D26C" w14:textId="34E2BE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0A33B19" w14:textId="37E706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11EFAF6" w14:textId="4C99D3F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1C8E70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F897217" w14:textId="351E36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76EA9BA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8C77250" w14:textId="77777777" w:rsidTr="00FF7D35">
        <w:tc>
          <w:tcPr>
            <w:tcW w:w="303" w:type="pct"/>
            <w:vAlign w:val="center"/>
          </w:tcPr>
          <w:p w14:paraId="316CE1EE" w14:textId="30095A4E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9" w:type="pct"/>
            <w:vAlign w:val="center"/>
          </w:tcPr>
          <w:p w14:paraId="39243AA2" w14:textId="5A914F8C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Tài liệu HDSD</w:t>
            </w:r>
          </w:p>
        </w:tc>
        <w:tc>
          <w:tcPr>
            <w:tcW w:w="303" w:type="pct"/>
            <w:vAlign w:val="center"/>
          </w:tcPr>
          <w:p w14:paraId="3DEA2428" w14:textId="518A21BB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5A79DB10" w14:textId="5B14E3F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  <w:vAlign w:val="center"/>
          </w:tcPr>
          <w:p w14:paraId="0FD5C81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768B9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7A9B29E" w14:textId="79F2921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  <w:vAlign w:val="center"/>
          </w:tcPr>
          <w:p w14:paraId="34362B05" w14:textId="5F0501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D1D2D92" w14:textId="15CD75B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369E9D9" w14:textId="50D4FBD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13CD8F7" w14:textId="7143CB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65C38DF" w14:textId="756D811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7AFEA5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6161A63" w14:textId="1BFE688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68FEF9F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8BEEF4F" w14:textId="77777777" w:rsidTr="00FF7D35">
        <w:tc>
          <w:tcPr>
            <w:tcW w:w="303" w:type="pct"/>
            <w:vAlign w:val="center"/>
          </w:tcPr>
          <w:p w14:paraId="36791FC9" w14:textId="2B278FFF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9" w:type="pct"/>
            <w:vAlign w:val="center"/>
          </w:tcPr>
          <w:p w14:paraId="5FC528C0" w14:textId="5710439D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29B93993" w14:textId="3A817FC9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41E27E7D" w14:textId="37B669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A223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52" w:type="pct"/>
            <w:vAlign w:val="center"/>
          </w:tcPr>
          <w:p w14:paraId="291B63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AB92A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C954A89" w14:textId="27D582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14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02" w:type="pct"/>
            <w:vAlign w:val="center"/>
          </w:tcPr>
          <w:p w14:paraId="16593959" w14:textId="23F42AA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77F9BB0F" w14:textId="54F5EA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28A2356" w14:textId="2F546D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87A81DE" w14:textId="062AB4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ED50382" w14:textId="07816E4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BEB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404" w:type="pct"/>
            <w:vAlign w:val="center"/>
          </w:tcPr>
          <w:p w14:paraId="6CF44E3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36A8D51" w14:textId="4AF3B3B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F71E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5" w:type="pct"/>
          </w:tcPr>
          <w:p w14:paraId="59BC52B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14522A6" w14:textId="77777777" w:rsidTr="00FF7D35">
        <w:tc>
          <w:tcPr>
            <w:tcW w:w="303" w:type="pct"/>
            <w:vAlign w:val="center"/>
          </w:tcPr>
          <w:p w14:paraId="3FEF6A96" w14:textId="0CB3D58B" w:rsidR="006568DC" w:rsidRPr="008519C0" w:rsidRDefault="006568DC" w:rsidP="006568DC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ED8E1DE" w14:textId="1A393A7C" w:rsidR="006568DC" w:rsidRPr="008519C0" w:rsidRDefault="006568DC" w:rsidP="00EB5955">
            <w:pPr>
              <w:ind w:firstLine="43"/>
              <w:rPr>
                <w:rFonts w:ascii="Times New Roman" w:eastAsia="Calibri" w:hAnsi="Times New Roman"/>
                <w:color w:val="000000"/>
                <w:sz w:val="18"/>
                <w:szCs w:val="18"/>
              </w:rPr>
            </w:pPr>
            <w:r w:rsidRPr="000040A5">
              <w:rPr>
                <w:rFonts w:ascii="Times New Roman" w:hAnsi="Times New Roman"/>
                <w:b/>
                <w:sz w:val="22"/>
                <w:szCs w:val="22"/>
              </w:rPr>
              <w:t>Máy VTĐ VRP811/A - mới</w:t>
            </w:r>
          </w:p>
        </w:tc>
        <w:tc>
          <w:tcPr>
            <w:tcW w:w="303" w:type="pct"/>
            <w:vAlign w:val="center"/>
          </w:tcPr>
          <w:p w14:paraId="415DF8A3" w14:textId="36E03900" w:rsidR="006568DC" w:rsidRPr="009E44A1" w:rsidRDefault="006568DC" w:rsidP="006568DC">
            <w:pPr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4D1849C6" w14:textId="4B689E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37D3127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7790BE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39CB0D4A" w14:textId="507FD91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3DC99E55" w14:textId="7371E3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7ACC0388" w14:textId="13A25D2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FB084BE" w14:textId="202702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1E17578" w14:textId="792F218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1644D98" w14:textId="683227D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3976B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04" w:type="pct"/>
            <w:vAlign w:val="center"/>
          </w:tcPr>
          <w:p w14:paraId="7001814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4C88DEF" w14:textId="5847F77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505" w:type="pct"/>
          </w:tcPr>
          <w:p w14:paraId="1CF9ABE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E5C395A" w14:textId="77777777" w:rsidTr="00FF7D35">
        <w:tc>
          <w:tcPr>
            <w:tcW w:w="303" w:type="pct"/>
            <w:vAlign w:val="center"/>
          </w:tcPr>
          <w:p w14:paraId="444F10B2" w14:textId="7B751F33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28406710" w14:textId="0A5FDCAE" w:rsidR="006568DC" w:rsidRPr="008519C0" w:rsidRDefault="006568DC" w:rsidP="00EB5955">
            <w:pPr>
              <w:spacing w:line="280" w:lineRule="atLeast"/>
              <w:ind w:firstLine="8"/>
              <w:rPr>
                <w:rFonts w:ascii="Times New Roman" w:hAnsi="Times New Roman"/>
                <w:sz w:val="18"/>
                <w:szCs w:val="18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Máy, thu phát VTĐscn VRP811/A</w:t>
            </w:r>
          </w:p>
        </w:tc>
        <w:tc>
          <w:tcPr>
            <w:tcW w:w="303" w:type="pct"/>
            <w:vAlign w:val="center"/>
          </w:tcPr>
          <w:p w14:paraId="49BEA7F4" w14:textId="4A0E6790" w:rsidR="006568DC" w:rsidRPr="009E44A1" w:rsidRDefault="006568DC" w:rsidP="006568DC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23E1EFF" w14:textId="2161C81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1437F0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122C1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D6888C0" w14:textId="2521DD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5E532CFA" w14:textId="3B24AB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7F15D25" w14:textId="526431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18F249D" w14:textId="521A34B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B7C8283" w14:textId="56DC07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2A7AF82" w14:textId="651724A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5604F8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7CB88E2" w14:textId="2EE4D3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764EF6B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5FF7F57" w14:textId="77777777" w:rsidTr="00FF7D35">
        <w:tc>
          <w:tcPr>
            <w:tcW w:w="303" w:type="pct"/>
            <w:vAlign w:val="center"/>
          </w:tcPr>
          <w:p w14:paraId="43110E3B" w14:textId="3533C878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005BD3CA" w14:textId="3DD22471" w:rsidR="006568DC" w:rsidRPr="008519C0" w:rsidRDefault="006568DC" w:rsidP="00EB5955">
            <w:pPr>
              <w:spacing w:line="280" w:lineRule="atLeast"/>
              <w:ind w:firstLine="8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quàng đầu</w:t>
            </w:r>
          </w:p>
        </w:tc>
        <w:tc>
          <w:tcPr>
            <w:tcW w:w="303" w:type="pct"/>
            <w:vAlign w:val="center"/>
          </w:tcPr>
          <w:p w14:paraId="5DD8A481" w14:textId="69D5D8EC" w:rsidR="006568DC" w:rsidRPr="009E44A1" w:rsidRDefault="006568DC" w:rsidP="006568DC">
            <w:pPr>
              <w:spacing w:line="28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B2BC493" w14:textId="52B9B4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392130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9438EA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FC3E931" w14:textId="25C8D28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59D5DECE" w14:textId="681B53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7CD17526" w14:textId="7F9A8F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A883DBA" w14:textId="6AE21D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7B4B30E" w14:textId="68DC6A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A45F98D" w14:textId="672FB8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9836B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1BCAF80" w14:textId="08E66BF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4EA5B43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F795AAE" w14:textId="77777777" w:rsidTr="00FF7D35">
        <w:tc>
          <w:tcPr>
            <w:tcW w:w="303" w:type="pct"/>
            <w:vAlign w:val="center"/>
          </w:tcPr>
          <w:p w14:paraId="75C512E1" w14:textId="48CFE24D" w:rsidR="006568DC" w:rsidRPr="008519C0" w:rsidRDefault="006568DC" w:rsidP="006568DC">
            <w:pPr>
              <w:ind w:firstLine="78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24723F9F" w14:textId="5678B2F7" w:rsidR="006568DC" w:rsidRPr="008519C0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03" w:type="pct"/>
            <w:vAlign w:val="center"/>
          </w:tcPr>
          <w:p w14:paraId="4DFF703B" w14:textId="3121DEE0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B816D7C" w14:textId="1B88509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0F5217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B4A07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1FBE305" w14:textId="756714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774103FD" w14:textId="0BB459D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4430490" w14:textId="5F45D3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A12C155" w14:textId="01A2D80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C8FBC7B" w14:textId="676DFD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13EBC62" w14:textId="235B259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3ECDE5A0" w14:textId="31202DE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BEF05C9" w14:textId="4AECAFC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1BBDE7F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96F7C41" w14:textId="77777777" w:rsidTr="00FF7D35">
        <w:tc>
          <w:tcPr>
            <w:tcW w:w="303" w:type="pct"/>
            <w:vAlign w:val="center"/>
          </w:tcPr>
          <w:p w14:paraId="4D989E86" w14:textId="1511FF80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7306684C" w14:textId="4896A537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 lá lúa 0,6m LA-06</w:t>
            </w:r>
          </w:p>
        </w:tc>
        <w:tc>
          <w:tcPr>
            <w:tcW w:w="303" w:type="pct"/>
            <w:vAlign w:val="center"/>
          </w:tcPr>
          <w:p w14:paraId="57DC21D8" w14:textId="625E48B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30B4D96" w14:textId="11845422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53AC3F7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20BBF7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7BD7FD6" w14:textId="2061C324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6BDE30BF" w14:textId="6BDCD34D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60100D4" w14:textId="4530C93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F899F28" w14:textId="4EDB113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DAB88B6" w14:textId="14E2762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8A89D63" w14:textId="4266952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7AAAEB1" w14:textId="3A8E868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9FC79F8" w14:textId="0FD88B5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25DFE56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E5E5F0F" w14:textId="77777777" w:rsidTr="00FF7D35">
        <w:tc>
          <w:tcPr>
            <w:tcW w:w="303" w:type="pct"/>
            <w:vAlign w:val="center"/>
          </w:tcPr>
          <w:p w14:paraId="64FE7E10" w14:textId="0D315405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2370B59" w14:textId="5F9557E2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 lá lúa 0,6m LA-06</w:t>
            </w:r>
          </w:p>
        </w:tc>
        <w:tc>
          <w:tcPr>
            <w:tcW w:w="303" w:type="pct"/>
            <w:vAlign w:val="center"/>
          </w:tcPr>
          <w:p w14:paraId="64BB1F82" w14:textId="2433D22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9B4B7AF" w14:textId="376F5E7E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24F79F4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AA60D1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F50B17F" w14:textId="3A81A3C8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35B6514B" w14:textId="6F6CAAF3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2E598343" w14:textId="3AB639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B0D7316" w14:textId="663C848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E04F35A" w14:textId="7BA439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EF88DCC" w14:textId="0196A2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404" w:type="pct"/>
            <w:vAlign w:val="center"/>
          </w:tcPr>
          <w:p w14:paraId="5064BD99" w14:textId="08CBFA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3CA8567" w14:textId="056CB6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505" w:type="pct"/>
          </w:tcPr>
          <w:p w14:paraId="4B6C8CB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53B8079" w14:textId="77777777" w:rsidTr="00FF7D35">
        <w:tc>
          <w:tcPr>
            <w:tcW w:w="303" w:type="pct"/>
            <w:vAlign w:val="center"/>
          </w:tcPr>
          <w:p w14:paraId="2571867C" w14:textId="2861BF8B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0F411A31" w14:textId="556D679A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Anten  lá lúa 0,6m LA-09</w:t>
            </w:r>
          </w:p>
        </w:tc>
        <w:tc>
          <w:tcPr>
            <w:tcW w:w="303" w:type="pct"/>
            <w:vAlign w:val="center"/>
          </w:tcPr>
          <w:p w14:paraId="4F9686CB" w14:textId="0172F95D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CBDEE0A" w14:textId="75984F4F" w:rsidR="006568DC" w:rsidRPr="007C56FC" w:rsidRDefault="006568DC" w:rsidP="006568D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D61DCB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E5DEFB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4C2FE99" w14:textId="36A69B46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7AE24BA" w14:textId="576CDC7F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  <w:vAlign w:val="center"/>
          </w:tcPr>
          <w:p w14:paraId="5EC3B1AF" w14:textId="5654E1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48476AB" w14:textId="7951E89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8C94DC5" w14:textId="569A52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DB95BA1" w14:textId="188771B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AFCF9E4" w14:textId="145229F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60B87D5" w14:textId="03E9C69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366AE5B" w14:textId="50B5584D" w:rsidR="006568DC" w:rsidRPr="00FA3D16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 w:rsidRPr="00FA3D16">
              <w:rPr>
                <w:rFonts w:ascii="Times New Roman" w:hAnsi="Times New Roman"/>
                <w:sz w:val="18"/>
                <w:szCs w:val="18"/>
              </w:rPr>
              <w:t>Vỡ đốt gốc=1</w:t>
            </w:r>
          </w:p>
        </w:tc>
      </w:tr>
      <w:tr w:rsidR="006568DC" w:rsidRPr="007C56FC" w14:paraId="068338EC" w14:textId="77777777" w:rsidTr="00FF7D35">
        <w:tc>
          <w:tcPr>
            <w:tcW w:w="303" w:type="pct"/>
            <w:vAlign w:val="center"/>
          </w:tcPr>
          <w:p w14:paraId="26BC6A44" w14:textId="322DA9BE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2545710C" w14:textId="4A28A6FE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Anten sóng chạy SA-812/A</w:t>
            </w:r>
          </w:p>
        </w:tc>
        <w:tc>
          <w:tcPr>
            <w:tcW w:w="303" w:type="pct"/>
            <w:vAlign w:val="center"/>
          </w:tcPr>
          <w:p w14:paraId="740E91A1" w14:textId="2224CDE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DF5B722" w14:textId="69948296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067F980E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7F8F89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564EEAD" w14:textId="425C069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1C25436F" w14:textId="542587D9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5C98B1F8" w14:textId="4524F61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8F05D38" w14:textId="0BB54BA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8351D49" w14:textId="115883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8B16198" w14:textId="38529F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7F9E986" w14:textId="2F1FEB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9808356" w14:textId="10E75B0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123B42E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6B023BE" w14:textId="77777777" w:rsidTr="00FF7D35">
        <w:tc>
          <w:tcPr>
            <w:tcW w:w="303" w:type="pct"/>
            <w:vAlign w:val="center"/>
          </w:tcPr>
          <w:p w14:paraId="732B5966" w14:textId="0292AFE9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61118993" w14:textId="6BAC60E7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Ắc quy khô BP-612 (14,4v/4Ah)</w:t>
            </w:r>
          </w:p>
        </w:tc>
        <w:tc>
          <w:tcPr>
            <w:tcW w:w="303" w:type="pct"/>
            <w:vAlign w:val="center"/>
          </w:tcPr>
          <w:p w14:paraId="78D7BF6A" w14:textId="7806B41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7D73EBF" w14:textId="3FF4341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252" w:type="pct"/>
            <w:vAlign w:val="center"/>
          </w:tcPr>
          <w:p w14:paraId="678ED4F7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D8CEEAE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2AD7914" w14:textId="28EA1A05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202" w:type="pct"/>
            <w:vAlign w:val="center"/>
          </w:tcPr>
          <w:p w14:paraId="640AD572" w14:textId="49F055B3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0EAB66CF" w14:textId="5E66AD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093D85B" w14:textId="0A32EAC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2E00E00" w14:textId="36021D8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885E1E8" w14:textId="46760E1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404" w:type="pct"/>
            <w:vAlign w:val="center"/>
          </w:tcPr>
          <w:p w14:paraId="133834D6" w14:textId="7692C04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E4FA804" w14:textId="3EFFF50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49</w:t>
            </w:r>
          </w:p>
        </w:tc>
        <w:tc>
          <w:tcPr>
            <w:tcW w:w="505" w:type="pct"/>
          </w:tcPr>
          <w:p w14:paraId="00ED9D1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A5AED4E" w14:textId="77777777" w:rsidTr="00FF7D35">
        <w:tc>
          <w:tcPr>
            <w:tcW w:w="303" w:type="pct"/>
            <w:vAlign w:val="center"/>
          </w:tcPr>
          <w:p w14:paraId="1E580632" w14:textId="4D2ED60F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31F266C2" w14:textId="0783873C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Bộ phối hợp anten BU-01</w:t>
            </w:r>
          </w:p>
        </w:tc>
        <w:tc>
          <w:tcPr>
            <w:tcW w:w="303" w:type="pct"/>
            <w:vAlign w:val="center"/>
          </w:tcPr>
          <w:p w14:paraId="3B5CFBF7" w14:textId="66D7DC7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93B0440" w14:textId="3FBDB5B8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681EFD1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7DF4BB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C68A3D1" w14:textId="6F119DD0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756157D3" w14:textId="3108591F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2731DC2" w14:textId="34A3764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54968BB" w14:textId="4B591C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C438BD2" w14:textId="2428C6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657F8D6" w14:textId="017FAEB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7F22C32" w14:textId="76E6BBA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09636C9" w14:textId="0A99152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6DC06E7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1805585" w14:textId="77777777" w:rsidTr="00FF7D35">
        <w:tc>
          <w:tcPr>
            <w:tcW w:w="303" w:type="pct"/>
            <w:vAlign w:val="center"/>
          </w:tcPr>
          <w:p w14:paraId="5D4E789D" w14:textId="3022D906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2676107A" w14:textId="6568B1A3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nạp CP-612</w:t>
            </w:r>
          </w:p>
        </w:tc>
        <w:tc>
          <w:tcPr>
            <w:tcW w:w="303" w:type="pct"/>
            <w:vAlign w:val="center"/>
          </w:tcPr>
          <w:p w14:paraId="1A62F250" w14:textId="7C73A7F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60F6A04E" w14:textId="2016115E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7070C7D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1AF9ECF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96C300F" w14:textId="5F91C954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067C8685" w14:textId="3403B261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72415256" w14:textId="7C8C78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F00AC05" w14:textId="25D522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7D4228A" w14:textId="7DFE74D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03E0975" w14:textId="0A31DE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6FDBAF9" w14:textId="0CB901E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EFACAC1" w14:textId="0EB86BE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  <w:vAlign w:val="center"/>
          </w:tcPr>
          <w:p w14:paraId="76414851" w14:textId="5C5E28B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1711DAC" w14:textId="77777777" w:rsidTr="00FF7D35">
        <w:tc>
          <w:tcPr>
            <w:tcW w:w="303" w:type="pct"/>
            <w:vAlign w:val="center"/>
          </w:tcPr>
          <w:p w14:paraId="735DA029" w14:textId="327E28C9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9.1</w:t>
            </w:r>
          </w:p>
        </w:tc>
        <w:tc>
          <w:tcPr>
            <w:tcW w:w="1059" w:type="pct"/>
            <w:vAlign w:val="center"/>
          </w:tcPr>
          <w:p w14:paraId="69D644B8" w14:textId="77247826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Nguồn CP-612</w:t>
            </w:r>
          </w:p>
        </w:tc>
        <w:tc>
          <w:tcPr>
            <w:tcW w:w="303" w:type="pct"/>
            <w:vAlign w:val="center"/>
          </w:tcPr>
          <w:p w14:paraId="5C17428D" w14:textId="3589D6F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360F0CB" w14:textId="1A5695A0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39025FD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B2432AC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6B8A95B" w14:textId="5D130760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1545DCBB" w14:textId="60C49B42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431AF27" w14:textId="60CDADC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1192E00" w14:textId="7B860D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E06B719" w14:textId="34033E9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2AB3917" w14:textId="6C0B816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DB9D656" w14:textId="308AE2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D6076CF" w14:textId="2F3CCF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28BACDA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EB81FED" w14:textId="77777777" w:rsidTr="00FF7D35">
        <w:tc>
          <w:tcPr>
            <w:tcW w:w="303" w:type="pct"/>
            <w:vAlign w:val="center"/>
          </w:tcPr>
          <w:p w14:paraId="0B8C0F54" w14:textId="69B8243F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9.2</w:t>
            </w:r>
          </w:p>
        </w:tc>
        <w:tc>
          <w:tcPr>
            <w:tcW w:w="1059" w:type="pct"/>
            <w:vAlign w:val="center"/>
          </w:tcPr>
          <w:p w14:paraId="1734B3B4" w14:textId="14EF4E82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AC 1,5m</w:t>
            </w:r>
          </w:p>
        </w:tc>
        <w:tc>
          <w:tcPr>
            <w:tcW w:w="303" w:type="pct"/>
            <w:vAlign w:val="center"/>
          </w:tcPr>
          <w:p w14:paraId="5BDEBDFB" w14:textId="0C04151C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B2B2BDD" w14:textId="2F73EC5C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123E836C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3447A5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5150BC0" w14:textId="587244C1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4370C9E6" w14:textId="4D27109C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58FE64C7" w14:textId="77CC373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26D1989" w14:textId="59D267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E795E2F" w14:textId="4D914A0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11EFA81" w14:textId="35D24D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C7D0101" w14:textId="5B2D4F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29C4A8C" w14:textId="0C000F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30E4A5C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2E73F3E" w14:textId="77777777" w:rsidTr="00FF7D35">
        <w:tc>
          <w:tcPr>
            <w:tcW w:w="303" w:type="pct"/>
            <w:vAlign w:val="center"/>
          </w:tcPr>
          <w:p w14:paraId="08ADAB21" w14:textId="0E5B92BB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9.3</w:t>
            </w:r>
          </w:p>
        </w:tc>
        <w:tc>
          <w:tcPr>
            <w:tcW w:w="1059" w:type="pct"/>
            <w:vAlign w:val="center"/>
          </w:tcPr>
          <w:p w14:paraId="098AD746" w14:textId="564C1F71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nguồn DC 1m</w:t>
            </w:r>
          </w:p>
        </w:tc>
        <w:tc>
          <w:tcPr>
            <w:tcW w:w="303" w:type="pct"/>
            <w:vAlign w:val="center"/>
          </w:tcPr>
          <w:p w14:paraId="2E715A71" w14:textId="76049F3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4DA77BDD" w14:textId="4F428C89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2D47ACD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1BDBE7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740D4B0" w14:textId="3875C112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6D2C4EA2" w14:textId="5E875492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57D18FDE" w14:textId="26CF03A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D890A99" w14:textId="0944932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D6845FB" w14:textId="706FBA2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4518315" w14:textId="13528C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161E6864" w14:textId="745C96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7977ACE" w14:textId="3F0A71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794EE65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F4079EB" w14:textId="77777777" w:rsidTr="00FF7D35">
        <w:tc>
          <w:tcPr>
            <w:tcW w:w="303" w:type="pct"/>
            <w:vAlign w:val="center"/>
          </w:tcPr>
          <w:p w14:paraId="5C720ACF" w14:textId="7B99812B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9.4</w:t>
            </w:r>
          </w:p>
        </w:tc>
        <w:tc>
          <w:tcPr>
            <w:tcW w:w="1059" w:type="pct"/>
            <w:vAlign w:val="center"/>
          </w:tcPr>
          <w:p w14:paraId="1E158683" w14:textId="7477D2F1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nguồn nạp CP-612</w:t>
            </w:r>
          </w:p>
        </w:tc>
        <w:tc>
          <w:tcPr>
            <w:tcW w:w="303" w:type="pct"/>
            <w:vAlign w:val="center"/>
          </w:tcPr>
          <w:p w14:paraId="3AD604DD" w14:textId="5D2DC04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F8571BF" w14:textId="3A212889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52" w:type="pct"/>
            <w:vAlign w:val="center"/>
          </w:tcPr>
          <w:p w14:paraId="7D696F98" w14:textId="77777777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3" w:type="pct"/>
            <w:vAlign w:val="center"/>
          </w:tcPr>
          <w:p w14:paraId="50EB17CC" w14:textId="77777777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65FCD76E" w14:textId="7EAC203D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02" w:type="pct"/>
            <w:vAlign w:val="center"/>
          </w:tcPr>
          <w:p w14:paraId="2FE18D80" w14:textId="2ED5B903" w:rsidR="006568DC" w:rsidRPr="00FA3D16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02" w:type="pct"/>
            <w:vAlign w:val="center"/>
          </w:tcPr>
          <w:p w14:paraId="7AFE289C" w14:textId="2A0883C8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" w:type="pct"/>
            <w:vAlign w:val="center"/>
          </w:tcPr>
          <w:p w14:paraId="0368E2F5" w14:textId="4E122B00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" w:type="pct"/>
            <w:vAlign w:val="center"/>
          </w:tcPr>
          <w:p w14:paraId="69D79543" w14:textId="6ECD1E59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3" w:type="pct"/>
          </w:tcPr>
          <w:p w14:paraId="0E861764" w14:textId="57929640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404" w:type="pct"/>
            <w:vAlign w:val="center"/>
          </w:tcPr>
          <w:p w14:paraId="493C07F5" w14:textId="1F0BD983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" w:type="pct"/>
          </w:tcPr>
          <w:p w14:paraId="1F0A176D" w14:textId="4541F7E6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3D1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505" w:type="pct"/>
          </w:tcPr>
          <w:p w14:paraId="613166C5" w14:textId="77777777" w:rsidR="006568DC" w:rsidRPr="00FA3D1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568DC" w:rsidRPr="007C56FC" w14:paraId="769541E9" w14:textId="77777777" w:rsidTr="00FF7D35">
        <w:tc>
          <w:tcPr>
            <w:tcW w:w="303" w:type="pct"/>
            <w:vAlign w:val="center"/>
          </w:tcPr>
          <w:p w14:paraId="27920ADC" w14:textId="144ADBBD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28B74F46" w14:textId="2A34F027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pacing w:val="-6"/>
                <w:sz w:val="22"/>
                <w:szCs w:val="22"/>
              </w:rPr>
              <w:t>Bộ máy phát điện q.tay R-612/A</w:t>
            </w:r>
          </w:p>
        </w:tc>
        <w:tc>
          <w:tcPr>
            <w:tcW w:w="303" w:type="pct"/>
            <w:vAlign w:val="center"/>
          </w:tcPr>
          <w:p w14:paraId="1B68F07F" w14:textId="4BEDCA41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23DEF73A" w14:textId="60EA5AF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3BBF43A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393913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F360D19" w14:textId="235CFFE1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17A13B12" w14:textId="511EB7CF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F63E3DA" w14:textId="11AA50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628F284" w14:textId="586E11B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BECA75D" w14:textId="0D7B90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0DD8CD4" w14:textId="2D34A71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E70662E" w14:textId="4DE9BE1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90C98EE" w14:textId="601BFD7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4353880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A5F1F3F" w14:textId="77777777" w:rsidTr="00FF7D35">
        <w:tc>
          <w:tcPr>
            <w:tcW w:w="303" w:type="pct"/>
            <w:vAlign w:val="center"/>
          </w:tcPr>
          <w:p w14:paraId="570E86A6" w14:textId="2FC35B1B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10.1</w:t>
            </w:r>
          </w:p>
        </w:tc>
        <w:tc>
          <w:tcPr>
            <w:tcW w:w="1059" w:type="pct"/>
            <w:vAlign w:val="center"/>
          </w:tcPr>
          <w:p w14:paraId="635063A5" w14:textId="0F8DF05D" w:rsidR="006568DC" w:rsidRPr="008519C0" w:rsidRDefault="006568DC" w:rsidP="00EB5955">
            <w:pPr>
              <w:rPr>
                <w:rFonts w:ascii="Times New Roman" w:hAnsi="Times New Roman"/>
                <w:color w:val="000000"/>
                <w:spacing w:val="-1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Máy phát điện  R-612/A</w:t>
            </w:r>
          </w:p>
        </w:tc>
        <w:tc>
          <w:tcPr>
            <w:tcW w:w="303" w:type="pct"/>
            <w:vAlign w:val="center"/>
          </w:tcPr>
          <w:p w14:paraId="1E0BACE0" w14:textId="780D893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40F3D17C" w14:textId="257AE5F9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64B8602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04DBDC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175DCE0" w14:textId="107F131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71A73A97" w14:textId="0EDE8E2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77F9C0E" w14:textId="543D95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5929FD3" w14:textId="0894EC6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0A3A37" w14:textId="6ABDA5F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46844A6" w14:textId="7E9D67F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F1E40AA" w14:textId="7AE76E3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6A3819D" w14:textId="7EB11F2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39B0454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0F145D1" w14:textId="77777777" w:rsidTr="00FF7D35">
        <w:tc>
          <w:tcPr>
            <w:tcW w:w="303" w:type="pct"/>
            <w:vAlign w:val="center"/>
          </w:tcPr>
          <w:p w14:paraId="6E3E74EC" w14:textId="1199AA41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10.2</w:t>
            </w:r>
          </w:p>
        </w:tc>
        <w:tc>
          <w:tcPr>
            <w:tcW w:w="1059" w:type="pct"/>
            <w:vAlign w:val="center"/>
          </w:tcPr>
          <w:p w14:paraId="6D18750C" w14:textId="626A9C69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Dây nạp DC, 1m</w:t>
            </w:r>
          </w:p>
        </w:tc>
        <w:tc>
          <w:tcPr>
            <w:tcW w:w="303" w:type="pct"/>
            <w:vAlign w:val="center"/>
          </w:tcPr>
          <w:p w14:paraId="5E4F3C2D" w14:textId="167599F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20C47D11" w14:textId="6D87790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2CFEAC2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11FFA43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2D0B3DC" w14:textId="4740F9F5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1B90B865" w14:textId="011F04E6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9FEBA63" w14:textId="1A3C86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C411B37" w14:textId="7D72052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8BDF01C" w14:textId="599327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B147ED" w14:textId="7F2456F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61211C32" w14:textId="1B7D359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E43A6D8" w14:textId="3909C2E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14648FE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2E77C68" w14:textId="77777777" w:rsidTr="00FF7D35">
        <w:tc>
          <w:tcPr>
            <w:tcW w:w="303" w:type="pct"/>
            <w:vAlign w:val="center"/>
          </w:tcPr>
          <w:p w14:paraId="731045E7" w14:textId="7A16ADB9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10.3</w:t>
            </w:r>
          </w:p>
        </w:tc>
        <w:tc>
          <w:tcPr>
            <w:tcW w:w="1059" w:type="pct"/>
            <w:vAlign w:val="center"/>
          </w:tcPr>
          <w:p w14:paraId="5256AD2C" w14:textId="2F2CCBC1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Cụm gá phụ Ragono R-612/A</w:t>
            </w:r>
          </w:p>
        </w:tc>
        <w:tc>
          <w:tcPr>
            <w:tcW w:w="303" w:type="pct"/>
            <w:vAlign w:val="center"/>
          </w:tcPr>
          <w:p w14:paraId="623E4D5F" w14:textId="3C6D046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B2B0DEE" w14:textId="65B5512C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0DC223D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BE5309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286E481" w14:textId="06EB923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1BF9113E" w14:textId="421ACF4E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D172BF9" w14:textId="45896EA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CFECEFE" w14:textId="6E5171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657B075" w14:textId="1F0A6F0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D19253D" w14:textId="0F05AC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8B65980" w14:textId="2D7CA4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69429CA" w14:textId="618E453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0D13FD4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98893D0" w14:textId="77777777" w:rsidTr="00FF7D35">
        <w:tc>
          <w:tcPr>
            <w:tcW w:w="303" w:type="pct"/>
            <w:vAlign w:val="center"/>
          </w:tcPr>
          <w:p w14:paraId="159C7ACD" w14:textId="1A814E44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10.4</w:t>
            </w:r>
          </w:p>
        </w:tc>
        <w:tc>
          <w:tcPr>
            <w:tcW w:w="1059" w:type="pct"/>
            <w:vAlign w:val="center"/>
          </w:tcPr>
          <w:p w14:paraId="2F1FB5DC" w14:textId="5404BE18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 Ragono R-612/A</w:t>
            </w:r>
          </w:p>
        </w:tc>
        <w:tc>
          <w:tcPr>
            <w:tcW w:w="303" w:type="pct"/>
            <w:vAlign w:val="center"/>
          </w:tcPr>
          <w:p w14:paraId="6E9072EA" w14:textId="1A3DA0AD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6956B7A" w14:textId="7B79BE4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1D48F38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2B32B1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E8972F6" w14:textId="5636BE0D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7A0C447F" w14:textId="13F2BA9A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3ACA32A" w14:textId="4EF1A7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0FC52CE" w14:textId="4F8F7E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B018CC9" w14:textId="4467720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5830710" w14:textId="6067623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0EB2B706" w14:textId="21C5CEF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9241C38" w14:textId="3F6F1EF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795B95A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1DE0567" w14:textId="77777777" w:rsidTr="00FF7D35">
        <w:tc>
          <w:tcPr>
            <w:tcW w:w="303" w:type="pct"/>
            <w:vAlign w:val="center"/>
          </w:tcPr>
          <w:p w14:paraId="179B674F" w14:textId="304F6033" w:rsidR="006568DC" w:rsidRPr="008519C0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59" w:type="pct"/>
            <w:vAlign w:val="center"/>
          </w:tcPr>
          <w:p w14:paraId="3FD705E2" w14:textId="24C949F1" w:rsidR="006568DC" w:rsidRPr="008519C0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Bộ điều khiển xa RC-811A</w:t>
            </w:r>
          </w:p>
        </w:tc>
        <w:tc>
          <w:tcPr>
            <w:tcW w:w="303" w:type="pct"/>
            <w:vAlign w:val="center"/>
          </w:tcPr>
          <w:p w14:paraId="3709942E" w14:textId="5926736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058683D4" w14:textId="2129EC49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147C0AB3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5B32EB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61443CC" w14:textId="035B7E54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0279EC2A" w14:textId="3E1F7D1C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1A65AEE6" w14:textId="21BA952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49F36467" w14:textId="5A2A3E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5FB2C4" w14:textId="27C5611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759B989" w14:textId="335013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182F7651" w14:textId="3CA0F4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FDAC815" w14:textId="29C3B05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373AB27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AEE26DF" w14:textId="77777777" w:rsidTr="00FF7D35">
        <w:tc>
          <w:tcPr>
            <w:tcW w:w="303" w:type="pct"/>
            <w:vAlign w:val="center"/>
          </w:tcPr>
          <w:p w14:paraId="74036FCE" w14:textId="3325E98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11.1</w:t>
            </w:r>
          </w:p>
        </w:tc>
        <w:tc>
          <w:tcPr>
            <w:tcW w:w="1059" w:type="pct"/>
            <w:vAlign w:val="center"/>
          </w:tcPr>
          <w:p w14:paraId="42E51D9F" w14:textId="507C6882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Điều khiển xa RC-811A</w:t>
            </w:r>
          </w:p>
        </w:tc>
        <w:tc>
          <w:tcPr>
            <w:tcW w:w="303" w:type="pct"/>
            <w:vAlign w:val="center"/>
          </w:tcPr>
          <w:p w14:paraId="6AAE2EA8" w14:textId="4FC2313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740D154" w14:textId="605A7799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4CAB456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191671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22DAB50" w14:textId="680A05F3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4D11E57E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29DEC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F9694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EBFE4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2B5C37A" w14:textId="22009EC7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219035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4A25A0D" w14:textId="535076D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7365941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84F3485" w14:textId="77777777" w:rsidTr="00FF7D35">
        <w:tc>
          <w:tcPr>
            <w:tcW w:w="303" w:type="pct"/>
            <w:vAlign w:val="center"/>
          </w:tcPr>
          <w:p w14:paraId="3D55F2A2" w14:textId="67E7240F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lastRenderedPageBreak/>
              <w:t>11.2</w:t>
            </w:r>
          </w:p>
        </w:tc>
        <w:tc>
          <w:tcPr>
            <w:tcW w:w="1059" w:type="pct"/>
            <w:vAlign w:val="center"/>
          </w:tcPr>
          <w:p w14:paraId="2549FE7B" w14:textId="295F30D0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bộ điều khiển xa RC-811A</w:t>
            </w:r>
          </w:p>
        </w:tc>
        <w:tc>
          <w:tcPr>
            <w:tcW w:w="303" w:type="pct"/>
            <w:vAlign w:val="center"/>
          </w:tcPr>
          <w:p w14:paraId="22B46F0E" w14:textId="43E05B7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7F1532AA" w14:textId="09AB0293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6B45A80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A4B1F2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EF61D10" w14:textId="63932646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22C5D41E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A674C8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7F0AC4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70D8DE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E09077F" w14:textId="0CD8082C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5B7158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6552830" w14:textId="50EBADE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2BF3855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6C44EC5" w14:textId="77777777" w:rsidTr="00FF7D35">
        <w:tc>
          <w:tcPr>
            <w:tcW w:w="303" w:type="pct"/>
            <w:vAlign w:val="center"/>
          </w:tcPr>
          <w:p w14:paraId="519EAAF5" w14:textId="11222ED7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11.3</w:t>
            </w:r>
          </w:p>
        </w:tc>
        <w:tc>
          <w:tcPr>
            <w:tcW w:w="1059" w:type="pct"/>
            <w:vAlign w:val="center"/>
          </w:tcPr>
          <w:p w14:paraId="4F114E46" w14:textId="676BA793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Tổ hợp cầm tay HA-611</w:t>
            </w:r>
          </w:p>
        </w:tc>
        <w:tc>
          <w:tcPr>
            <w:tcW w:w="303" w:type="pct"/>
            <w:vAlign w:val="center"/>
          </w:tcPr>
          <w:p w14:paraId="65F4A207" w14:textId="2808987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74F8D522" w14:textId="008E7AA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09157D7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7A879C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FB1358D" w14:textId="1F3033F5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3C603FCF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37CBD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36C33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912920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879D85B" w14:textId="56BE2539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56E20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CF04177" w14:textId="7C7C7A8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480C311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CAD08F7" w14:textId="77777777" w:rsidTr="00FF7D35">
        <w:tc>
          <w:tcPr>
            <w:tcW w:w="303" w:type="pct"/>
            <w:vAlign w:val="center"/>
          </w:tcPr>
          <w:p w14:paraId="040EA85F" w14:textId="6CCD831D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11.4</w:t>
            </w:r>
          </w:p>
        </w:tc>
        <w:tc>
          <w:tcPr>
            <w:tcW w:w="1059" w:type="pct"/>
            <w:vAlign w:val="center"/>
          </w:tcPr>
          <w:p w14:paraId="415DFEF5" w14:textId="232BDBBC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đấu nối máy và dây điều khiển xa</w:t>
            </w:r>
          </w:p>
        </w:tc>
        <w:tc>
          <w:tcPr>
            <w:tcW w:w="303" w:type="pct"/>
            <w:vAlign w:val="center"/>
          </w:tcPr>
          <w:p w14:paraId="4E0ACA8E" w14:textId="649979DC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F09835A" w14:textId="75040373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7B00DE6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B60CC9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B94A486" w14:textId="17460065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10789E65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E6149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55EF7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749A5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F656591" w14:textId="57A6E01C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FF63A5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4295DE6" w14:textId="4E75323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1203F3C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2287232" w14:textId="77777777" w:rsidTr="00FF7D35">
        <w:tc>
          <w:tcPr>
            <w:tcW w:w="303" w:type="pct"/>
            <w:vAlign w:val="center"/>
          </w:tcPr>
          <w:p w14:paraId="553DD17B" w14:textId="6EE4E07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59" w:type="pct"/>
            <w:vAlign w:val="center"/>
          </w:tcPr>
          <w:p w14:paraId="3F9A4F26" w14:textId="5D83EC27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Phụ kiện đồng bộ</w:t>
            </w:r>
          </w:p>
        </w:tc>
        <w:tc>
          <w:tcPr>
            <w:tcW w:w="303" w:type="pct"/>
            <w:vAlign w:val="center"/>
          </w:tcPr>
          <w:p w14:paraId="1DDB3B2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7E77F7B0" w14:textId="3605481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5B661C9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762A37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E250BCE" w14:textId="7389D39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0E42AB17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EAA4F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56AEFF1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27C57E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4587F2" w14:textId="37F07B4C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517D23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8D66E31" w14:textId="0113F8B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654E268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4F7C908" w14:textId="77777777" w:rsidTr="00FF7D35">
        <w:tc>
          <w:tcPr>
            <w:tcW w:w="303" w:type="pct"/>
            <w:vAlign w:val="center"/>
          </w:tcPr>
          <w:p w14:paraId="64B18C47" w14:textId="2907738E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12.1</w:t>
            </w:r>
          </w:p>
        </w:tc>
        <w:tc>
          <w:tcPr>
            <w:tcW w:w="1059" w:type="pct"/>
            <w:vAlign w:val="center"/>
          </w:tcPr>
          <w:p w14:paraId="0A5F6EC5" w14:textId="1DE8CAD5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ống nối mềm anten GN-01</w:t>
            </w:r>
          </w:p>
        </w:tc>
        <w:tc>
          <w:tcPr>
            <w:tcW w:w="303" w:type="pct"/>
            <w:vAlign w:val="center"/>
          </w:tcPr>
          <w:p w14:paraId="0A29200F" w14:textId="06BA025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6BFA488" w14:textId="03AC772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6117E16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C2E164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F18E1E1" w14:textId="098845B2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389E50FA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C9551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75CBF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C2E6A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BCAED55" w14:textId="1FB6E662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12FFC1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89CF9A3" w14:textId="7638652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3921E91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7A6ED00" w14:textId="77777777" w:rsidTr="00FF7D35">
        <w:tc>
          <w:tcPr>
            <w:tcW w:w="303" w:type="pct"/>
            <w:vAlign w:val="center"/>
          </w:tcPr>
          <w:p w14:paraId="286688CF" w14:textId="28F920A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12.2</w:t>
            </w:r>
          </w:p>
        </w:tc>
        <w:tc>
          <w:tcPr>
            <w:tcW w:w="1059" w:type="pct"/>
            <w:vAlign w:val="center"/>
          </w:tcPr>
          <w:p w14:paraId="009B44A5" w14:textId="78662DA2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Túi áo máy VRP-811/A</w:t>
            </w:r>
          </w:p>
        </w:tc>
        <w:tc>
          <w:tcPr>
            <w:tcW w:w="303" w:type="pct"/>
            <w:vAlign w:val="center"/>
          </w:tcPr>
          <w:p w14:paraId="5FA52071" w14:textId="02F19BF0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5CDA7939" w14:textId="0A63B4E4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446973C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C8B344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360FD88" w14:textId="4BE6635A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5AEB024D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4C4312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59E24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EF93CF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AA5250D" w14:textId="46B0F3ED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3C8B42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5862652" w14:textId="6C8E8F7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4678E99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0E9BE24" w14:textId="77777777" w:rsidTr="00FF7D35">
        <w:tc>
          <w:tcPr>
            <w:tcW w:w="303" w:type="pct"/>
            <w:vAlign w:val="center"/>
          </w:tcPr>
          <w:p w14:paraId="49DEDEFC" w14:textId="09F7F1E0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12.3</w:t>
            </w:r>
          </w:p>
        </w:tc>
        <w:tc>
          <w:tcPr>
            <w:tcW w:w="1059" w:type="pct"/>
            <w:vAlign w:val="center"/>
          </w:tcPr>
          <w:p w14:paraId="061D360D" w14:textId="0806CDE3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chuyển tiếp VRP-811/A</w:t>
            </w:r>
          </w:p>
        </w:tc>
        <w:tc>
          <w:tcPr>
            <w:tcW w:w="303" w:type="pct"/>
            <w:vAlign w:val="center"/>
          </w:tcPr>
          <w:p w14:paraId="29AF55A9" w14:textId="081527B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4675EC11" w14:textId="2E1F3844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34EE207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E5F67D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D1F8650" w14:textId="607E5B8B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5D70716B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DBC05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120E5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617D7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BAF045A" w14:textId="0D8A9907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446AF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6BB8AA5" w14:textId="3422DA6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73C2BD6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1F92C7F" w14:textId="77777777" w:rsidTr="00FF7D35">
        <w:tc>
          <w:tcPr>
            <w:tcW w:w="303" w:type="pct"/>
            <w:vAlign w:val="center"/>
          </w:tcPr>
          <w:p w14:paraId="72301FC0" w14:textId="2EA17326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12.4</w:t>
            </w:r>
          </w:p>
        </w:tc>
        <w:tc>
          <w:tcPr>
            <w:tcW w:w="1059" w:type="pct"/>
            <w:vAlign w:val="center"/>
          </w:tcPr>
          <w:p w14:paraId="3B3EFD30" w14:textId="02CB3950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color w:val="000000"/>
                <w:sz w:val="22"/>
                <w:szCs w:val="22"/>
              </w:rPr>
              <w:t>Cáp dữ liệu VRP-811/A</w:t>
            </w:r>
          </w:p>
        </w:tc>
        <w:tc>
          <w:tcPr>
            <w:tcW w:w="303" w:type="pct"/>
            <w:vAlign w:val="center"/>
          </w:tcPr>
          <w:p w14:paraId="7A83FEC3" w14:textId="4962655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34D1875C" w14:textId="7EBE4D55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6542AC7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9DF151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E39E91B" w14:textId="6A8ADA41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5EB0760A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2AD57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F0437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FC979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F36EFC0" w14:textId="191D516D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99859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4AB07FA" w14:textId="3821FD0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605E052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84EA036" w14:textId="77777777" w:rsidTr="00FF7D35">
        <w:tc>
          <w:tcPr>
            <w:tcW w:w="303" w:type="pct"/>
            <w:vAlign w:val="center"/>
          </w:tcPr>
          <w:p w14:paraId="1F2CD0DE" w14:textId="5ED70121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059" w:type="pct"/>
            <w:vAlign w:val="center"/>
          </w:tcPr>
          <w:p w14:paraId="15558821" w14:textId="79533676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Dụng cụ cơ công (kìm nhọn)</w:t>
            </w:r>
          </w:p>
        </w:tc>
        <w:tc>
          <w:tcPr>
            <w:tcW w:w="303" w:type="pct"/>
            <w:vAlign w:val="center"/>
          </w:tcPr>
          <w:p w14:paraId="0D54054D" w14:textId="085D472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6B5C0DFF" w14:textId="65A9C4C4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4591E43A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8ED50D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3427AA2" w14:textId="6BE3EBF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7867535E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EF6380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6D060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314CC4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FEE7FF5" w14:textId="14C978B3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BAFE00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5332AEA" w14:textId="0AF504A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370224E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3E7A1F4" w14:textId="77777777" w:rsidTr="00FF7D35">
        <w:tc>
          <w:tcPr>
            <w:tcW w:w="303" w:type="pct"/>
            <w:vAlign w:val="center"/>
          </w:tcPr>
          <w:p w14:paraId="2B651FD8" w14:textId="7D7F676D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059" w:type="pct"/>
            <w:vAlign w:val="center"/>
          </w:tcPr>
          <w:p w14:paraId="61836E58" w14:textId="1BAFACA6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Tài liệu máy VRP-811/A</w:t>
            </w:r>
          </w:p>
        </w:tc>
        <w:tc>
          <w:tcPr>
            <w:tcW w:w="303" w:type="pct"/>
            <w:vAlign w:val="center"/>
          </w:tcPr>
          <w:p w14:paraId="0A2D0DBF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7D7521D0" w14:textId="3CEE7C0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119F291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1F7386F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43CCA33" w14:textId="21E15D32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4B25D221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4FB20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11685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80A86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6E67554" w14:textId="1028240D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62300B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841B414" w14:textId="74C0785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3BA63FB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A3A65BF" w14:textId="77777777" w:rsidTr="00FF7D35">
        <w:tc>
          <w:tcPr>
            <w:tcW w:w="303" w:type="pct"/>
            <w:vAlign w:val="center"/>
          </w:tcPr>
          <w:p w14:paraId="183CF040" w14:textId="3D7F0D1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14.1</w:t>
            </w:r>
          </w:p>
        </w:tc>
        <w:tc>
          <w:tcPr>
            <w:tcW w:w="1059" w:type="pct"/>
            <w:vAlign w:val="center"/>
          </w:tcPr>
          <w:p w14:paraId="74D97C39" w14:textId="4E25C1FC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Hướng dẫn sử dụng máy</w:t>
            </w:r>
          </w:p>
        </w:tc>
        <w:tc>
          <w:tcPr>
            <w:tcW w:w="303" w:type="pct"/>
            <w:vAlign w:val="center"/>
          </w:tcPr>
          <w:p w14:paraId="567F80A8" w14:textId="198FB4D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747780E0" w14:textId="2418F6C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2797F50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B9FFDD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13DAC57B" w14:textId="5DC10C9F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4AD6AA05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8454D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5B506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CC38A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4AB6F27" w14:textId="6EFBC2F6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7FD40B5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4C54469" w14:textId="16D4D31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1EDE1E3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D303443" w14:textId="77777777" w:rsidTr="00FF7D35">
        <w:tc>
          <w:tcPr>
            <w:tcW w:w="303" w:type="pct"/>
            <w:vAlign w:val="center"/>
          </w:tcPr>
          <w:p w14:paraId="4D27F2FD" w14:textId="39198335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14.2</w:t>
            </w:r>
          </w:p>
        </w:tc>
        <w:tc>
          <w:tcPr>
            <w:tcW w:w="1059" w:type="pct"/>
            <w:vAlign w:val="center"/>
          </w:tcPr>
          <w:p w14:paraId="10A1A0F1" w14:textId="22CB5FB3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Lý lịch máy VRP-811/A</w:t>
            </w:r>
          </w:p>
        </w:tc>
        <w:tc>
          <w:tcPr>
            <w:tcW w:w="303" w:type="pct"/>
            <w:vAlign w:val="center"/>
          </w:tcPr>
          <w:p w14:paraId="23A7E68A" w14:textId="6F23088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7B43FD51" w14:textId="6CC103A4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7A5A0DA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BCB8C6C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AD6FEB2" w14:textId="520E1836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24F5EF6C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9EEC6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283BFC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0426A8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EFC852C" w14:textId="4B735911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288DA63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D2DDBBA" w14:textId="7DB298A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4353494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7202015" w14:textId="77777777" w:rsidTr="00FF7D35">
        <w:tc>
          <w:tcPr>
            <w:tcW w:w="303" w:type="pct"/>
            <w:vAlign w:val="center"/>
          </w:tcPr>
          <w:p w14:paraId="6D51E300" w14:textId="2E0B0D38" w:rsidR="006568DC" w:rsidRPr="008519C0" w:rsidRDefault="006568DC" w:rsidP="006568DC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14.3</w:t>
            </w:r>
          </w:p>
        </w:tc>
        <w:tc>
          <w:tcPr>
            <w:tcW w:w="1059" w:type="pct"/>
            <w:vAlign w:val="center"/>
          </w:tcPr>
          <w:p w14:paraId="797E7028" w14:textId="7906DFA7" w:rsidR="006568DC" w:rsidRPr="008519C0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0040A5">
              <w:rPr>
                <w:rFonts w:ascii="Times New Roman" w:hAnsi="Times New Roman"/>
                <w:sz w:val="22"/>
                <w:szCs w:val="22"/>
              </w:rPr>
              <w:t>Hòm hộp, bao gói VRP-811/A</w:t>
            </w:r>
          </w:p>
        </w:tc>
        <w:tc>
          <w:tcPr>
            <w:tcW w:w="303" w:type="pct"/>
            <w:vAlign w:val="center"/>
          </w:tcPr>
          <w:p w14:paraId="02A1A3CC" w14:textId="17BF005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Chiếc</w:t>
            </w:r>
          </w:p>
        </w:tc>
        <w:tc>
          <w:tcPr>
            <w:tcW w:w="303" w:type="pct"/>
          </w:tcPr>
          <w:p w14:paraId="0E1586EE" w14:textId="43B59D5E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01992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6AE6065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58D489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8258EF5" w14:textId="01C3B16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059E3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02" w:type="pct"/>
            <w:vAlign w:val="center"/>
          </w:tcPr>
          <w:p w14:paraId="03EA3442" w14:textId="77777777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AE386F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5BE8EE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A7CD2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1958418" w14:textId="232CCB34" w:rsidR="006568DC" w:rsidRPr="003976B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A6D6A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404" w:type="pct"/>
            <w:vAlign w:val="center"/>
          </w:tcPr>
          <w:p w14:paraId="4FF9533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AFAAEFD" w14:textId="4798331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7314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505" w:type="pct"/>
          </w:tcPr>
          <w:p w14:paraId="6E17EE5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6DF1493" w14:textId="77777777" w:rsidTr="00FF7D35">
        <w:tc>
          <w:tcPr>
            <w:tcW w:w="303" w:type="pct"/>
            <w:vAlign w:val="center"/>
          </w:tcPr>
          <w:p w14:paraId="13FEB036" w14:textId="4E97D6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2CBAB9AC" w14:textId="77777777" w:rsidR="006568DC" w:rsidRPr="007C56FC" w:rsidRDefault="006568DC" w:rsidP="00EB5955">
            <w:pPr>
              <w:tabs>
                <w:tab w:val="left" w:pos="11640"/>
              </w:tabs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VRH811/S</w:t>
            </w:r>
          </w:p>
        </w:tc>
        <w:tc>
          <w:tcPr>
            <w:tcW w:w="303" w:type="pct"/>
            <w:vAlign w:val="center"/>
          </w:tcPr>
          <w:p w14:paraId="1271BBDA" w14:textId="77777777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30404ECC" w14:textId="4409A7D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2E1BAF3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71DB9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4A59D300" w14:textId="694FFD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73008ABA" w14:textId="2DCEC3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6D6F8B4" w14:textId="7F4814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0100A67" w14:textId="65977A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26BD261" w14:textId="604F84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D72BF96" w14:textId="30404CC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262CAA25" w14:textId="5999D3F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A88205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734C72DA" w14:textId="703EBC60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23B4847" w14:textId="77777777" w:rsidTr="00FF7D35">
        <w:tc>
          <w:tcPr>
            <w:tcW w:w="303" w:type="pct"/>
            <w:vAlign w:val="center"/>
          </w:tcPr>
          <w:p w14:paraId="47251D26" w14:textId="7181475C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75DC1B29" w14:textId="7485282F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Máy VRH-811/S</w:t>
            </w:r>
          </w:p>
        </w:tc>
        <w:tc>
          <w:tcPr>
            <w:tcW w:w="303" w:type="pct"/>
            <w:vAlign w:val="center"/>
          </w:tcPr>
          <w:p w14:paraId="180AE45D" w14:textId="0A6FA6A6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4E78FFC" w14:textId="195ABB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728BAC5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35F27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4774AE6" w14:textId="466997A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0F81211D" w14:textId="5BEAAC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7E01AEB" w14:textId="1843E2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B758ADB" w14:textId="1C8793F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75CB31A" w14:textId="0B50242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A4FA120" w14:textId="380AC34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2BE4F057" w14:textId="7D6520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8E4F76D" w14:textId="43198F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52F4BE7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D1FA1EB" w14:textId="77777777" w:rsidTr="00FF7D35">
        <w:tc>
          <w:tcPr>
            <w:tcW w:w="303" w:type="pct"/>
            <w:vAlign w:val="center"/>
          </w:tcPr>
          <w:p w14:paraId="075080FF" w14:textId="065E95DF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367168C4" w14:textId="55670FC0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Tổ hợp quàng đầu</w:t>
            </w:r>
          </w:p>
        </w:tc>
        <w:tc>
          <w:tcPr>
            <w:tcW w:w="303" w:type="pct"/>
            <w:vAlign w:val="center"/>
          </w:tcPr>
          <w:p w14:paraId="37CCEE89" w14:textId="516BA347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BE7D49C" w14:textId="689558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17D4528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6E76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3CDC989" w14:textId="4857A8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38B9724C" w14:textId="65DB2F5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D62AC3F" w14:textId="3165C9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D76B02D" w14:textId="280A623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D51662C" w14:textId="7F602F7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6C965D2" w14:textId="348C7B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07542034" w14:textId="2B9873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164287B" w14:textId="2E1DD33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3A71DC5D" w14:textId="50571CCA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2761614" w14:textId="77777777" w:rsidTr="00FF7D35">
        <w:tc>
          <w:tcPr>
            <w:tcW w:w="303" w:type="pct"/>
            <w:vAlign w:val="center"/>
          </w:tcPr>
          <w:p w14:paraId="01938ED0" w14:textId="70979E2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14DA7E42" w14:textId="7202DEE1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Pin VRH- 811/S</w:t>
            </w:r>
          </w:p>
        </w:tc>
        <w:tc>
          <w:tcPr>
            <w:tcW w:w="303" w:type="pct"/>
            <w:vAlign w:val="center"/>
          </w:tcPr>
          <w:p w14:paraId="1D2A6267" w14:textId="2963C14C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E0DBFC6" w14:textId="4EDF7B0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252" w:type="pct"/>
          </w:tcPr>
          <w:p w14:paraId="708319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084DA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3C233C3" w14:textId="4A770C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202" w:type="pct"/>
          </w:tcPr>
          <w:p w14:paraId="3C488B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60ED2F9" w14:textId="0D46D0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1C06DB4" w14:textId="12DB974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E3D64AA" w14:textId="28FD275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44B922A" w14:textId="230AF4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404" w:type="pct"/>
            <w:vAlign w:val="center"/>
          </w:tcPr>
          <w:p w14:paraId="42334F3E" w14:textId="129865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573CC46" w14:textId="3E1AEC0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78</w:t>
            </w:r>
          </w:p>
        </w:tc>
        <w:tc>
          <w:tcPr>
            <w:tcW w:w="505" w:type="pct"/>
          </w:tcPr>
          <w:p w14:paraId="06706F9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90346BC" w14:textId="77777777" w:rsidTr="00FF7D35">
        <w:tc>
          <w:tcPr>
            <w:tcW w:w="303" w:type="pct"/>
            <w:vAlign w:val="center"/>
          </w:tcPr>
          <w:p w14:paraId="2D7072D3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4DF1D0E2" w14:textId="52CAAAF0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Pin VRH- 811/S</w:t>
            </w:r>
          </w:p>
        </w:tc>
        <w:tc>
          <w:tcPr>
            <w:tcW w:w="303" w:type="pct"/>
            <w:vAlign w:val="center"/>
          </w:tcPr>
          <w:p w14:paraId="50E74BD6" w14:textId="72FB46AA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455337F" w14:textId="14FF25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252" w:type="pct"/>
          </w:tcPr>
          <w:p w14:paraId="63A578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E0935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263C0A4" w14:textId="48B5F61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202" w:type="pct"/>
          </w:tcPr>
          <w:p w14:paraId="67E22240" w14:textId="1DF9C83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948E6C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CCB93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8DA08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F841612" w14:textId="6011FCF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404" w:type="pct"/>
            <w:vAlign w:val="center"/>
          </w:tcPr>
          <w:p w14:paraId="094FA4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F5390C1" w14:textId="332B6D1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57</w:t>
            </w:r>
          </w:p>
        </w:tc>
        <w:tc>
          <w:tcPr>
            <w:tcW w:w="505" w:type="pct"/>
          </w:tcPr>
          <w:p w14:paraId="53E5268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DA6B886" w14:textId="77777777" w:rsidTr="00FF7D35">
        <w:tc>
          <w:tcPr>
            <w:tcW w:w="303" w:type="pct"/>
            <w:vAlign w:val="center"/>
          </w:tcPr>
          <w:p w14:paraId="5684A5F6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39DFBF23" w14:textId="30858FD2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Pin VRH- 811/S</w:t>
            </w:r>
          </w:p>
        </w:tc>
        <w:tc>
          <w:tcPr>
            <w:tcW w:w="303" w:type="pct"/>
            <w:vAlign w:val="center"/>
          </w:tcPr>
          <w:p w14:paraId="57B4635A" w14:textId="2CD2E198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E545208" w14:textId="3B0902E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252" w:type="pct"/>
          </w:tcPr>
          <w:p w14:paraId="43DBCA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1FB63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4339372" w14:textId="73D85DD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202" w:type="pct"/>
          </w:tcPr>
          <w:p w14:paraId="49AC34AF" w14:textId="128367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6E6E073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E17F3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7F458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3E4DB54" w14:textId="1FF519D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404" w:type="pct"/>
            <w:vAlign w:val="center"/>
          </w:tcPr>
          <w:p w14:paraId="7DBEDEF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E7D4F9A" w14:textId="73A887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505" w:type="pct"/>
          </w:tcPr>
          <w:p w14:paraId="486389B5" w14:textId="5985BE46" w:rsidR="006568DC" w:rsidRPr="005B7644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  <w:r w:rsidRPr="005B7644">
              <w:rPr>
                <w:rFonts w:ascii="Times New Roman" w:hAnsi="Times New Roman"/>
                <w:sz w:val="16"/>
                <w:szCs w:val="16"/>
              </w:rPr>
              <w:t>Gửi btt=9; k tích điện</w:t>
            </w: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6568DC" w:rsidRPr="007C56FC" w14:paraId="6C66F2BB" w14:textId="77777777" w:rsidTr="00FF7D35">
        <w:tc>
          <w:tcPr>
            <w:tcW w:w="303" w:type="pct"/>
            <w:vAlign w:val="center"/>
          </w:tcPr>
          <w:p w14:paraId="042B7EB8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13A90222" w14:textId="719CE21B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Pin VRH- 811/S</w:t>
            </w:r>
          </w:p>
        </w:tc>
        <w:tc>
          <w:tcPr>
            <w:tcW w:w="303" w:type="pct"/>
            <w:vAlign w:val="center"/>
          </w:tcPr>
          <w:p w14:paraId="55C3890C" w14:textId="3125452F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96D8220" w14:textId="6DD4D3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925ED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F19F17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15109A4" w14:textId="4E960F4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CEBC73F" w14:textId="56186C2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0C47A0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2EB7F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F81D1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26035D7" w14:textId="4333F92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FFE356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654528C" w14:textId="5554C81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BEF74F7" w14:textId="2BC0A839" w:rsidR="006568DC" w:rsidRPr="00E331BF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E331BF">
              <w:rPr>
                <w:rFonts w:ascii="Times New Roman" w:hAnsi="Times New Roman"/>
                <w:sz w:val="20"/>
                <w:szCs w:val="20"/>
              </w:rPr>
              <w:t>Cháy=2</w:t>
            </w:r>
          </w:p>
        </w:tc>
      </w:tr>
      <w:tr w:rsidR="006568DC" w:rsidRPr="007C56FC" w14:paraId="382898C3" w14:textId="77777777" w:rsidTr="00FF7D35">
        <w:tc>
          <w:tcPr>
            <w:tcW w:w="303" w:type="pct"/>
            <w:vAlign w:val="center"/>
          </w:tcPr>
          <w:p w14:paraId="2739BA69" w14:textId="17D9DD21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6CB10A03" w14:textId="04039F7E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Adapter cho đốc sạc pin</w:t>
            </w:r>
          </w:p>
        </w:tc>
        <w:tc>
          <w:tcPr>
            <w:tcW w:w="303" w:type="pct"/>
            <w:vAlign w:val="center"/>
          </w:tcPr>
          <w:p w14:paraId="5ED9F3F3" w14:textId="1AB197DF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6A70899E" w14:textId="2AE73A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7A5C52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2C8A7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6D31F35" w14:textId="724C3DF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0C6100AF" w14:textId="1037AA8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063F78B" w14:textId="267B27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61C4B4B" w14:textId="1E07A61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6812DC6" w14:textId="70CA5A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4C5EF9C" w14:textId="7420D4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28860831" w14:textId="7B84E33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8F51572" w14:textId="5EB6593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2D44817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C558048" w14:textId="77777777" w:rsidTr="00FF7D35">
        <w:tc>
          <w:tcPr>
            <w:tcW w:w="303" w:type="pct"/>
            <w:vAlign w:val="center"/>
          </w:tcPr>
          <w:p w14:paraId="08795074" w14:textId="10F0E30C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31101CED" w14:textId="1934F3B5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Đốc sạc pin</w:t>
            </w:r>
          </w:p>
        </w:tc>
        <w:tc>
          <w:tcPr>
            <w:tcW w:w="303" w:type="pct"/>
            <w:vAlign w:val="center"/>
          </w:tcPr>
          <w:p w14:paraId="52327F12" w14:textId="777C25F3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641C09C" w14:textId="727A7B8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5387102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F83FFE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5FC7F23" w14:textId="4D8CB7D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42A602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5CA6A06" w14:textId="66C598B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1527006" w14:textId="1EBD7F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2A07C29" w14:textId="5DAF077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1C7EC9C" w14:textId="0161B9E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4DCD13F6" w14:textId="340DE5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F839570" w14:textId="6E22220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0608D81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E5F2B95" w14:textId="77777777" w:rsidTr="00FF7D35">
        <w:tc>
          <w:tcPr>
            <w:tcW w:w="303" w:type="pct"/>
            <w:vAlign w:val="center"/>
          </w:tcPr>
          <w:p w14:paraId="2B8AB9CC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0406A23A" w14:textId="3B8926C3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Đốc sạc pin</w:t>
            </w:r>
          </w:p>
        </w:tc>
        <w:tc>
          <w:tcPr>
            <w:tcW w:w="303" w:type="pct"/>
            <w:vAlign w:val="center"/>
          </w:tcPr>
          <w:p w14:paraId="0D8A39C1" w14:textId="6179B362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AD65AD0" w14:textId="05063BD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252" w:type="pct"/>
          </w:tcPr>
          <w:p w14:paraId="5C668BC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50DC7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CA5DB61" w14:textId="42FE3FB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202" w:type="pct"/>
          </w:tcPr>
          <w:p w14:paraId="61DDF29A" w14:textId="0D0758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AB0DA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DA947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234C7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DD2E09C" w14:textId="26439AB7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404" w:type="pct"/>
            <w:vAlign w:val="center"/>
          </w:tcPr>
          <w:p w14:paraId="0DFF95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1252D48" w14:textId="404CD6F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31</w:t>
            </w:r>
          </w:p>
        </w:tc>
        <w:tc>
          <w:tcPr>
            <w:tcW w:w="505" w:type="pct"/>
          </w:tcPr>
          <w:p w14:paraId="2A46EF8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71CC974" w14:textId="77777777" w:rsidTr="00FF7D35">
        <w:tc>
          <w:tcPr>
            <w:tcW w:w="303" w:type="pct"/>
            <w:vAlign w:val="center"/>
          </w:tcPr>
          <w:p w14:paraId="6301E140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5A2B4072" w14:textId="11AA46F5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Đốc sạc pin</w:t>
            </w:r>
          </w:p>
        </w:tc>
        <w:tc>
          <w:tcPr>
            <w:tcW w:w="303" w:type="pct"/>
            <w:vAlign w:val="center"/>
          </w:tcPr>
          <w:p w14:paraId="48543A58" w14:textId="795CCE64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24F0F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0E04DB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B6E4D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1AE8C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04C1E69" w14:textId="73833EA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23376C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043964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BE7F6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CF70993" w14:textId="0A933121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5C37458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F747436" w14:textId="5EDF8F4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5" w:type="pct"/>
          </w:tcPr>
          <w:p w14:paraId="419B1FB9" w14:textId="4FAFF07B" w:rsidR="006568DC" w:rsidRPr="005B7644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6"/>
                <w:szCs w:val="16"/>
              </w:rPr>
            </w:pPr>
            <w:r w:rsidRPr="005B7644">
              <w:rPr>
                <w:rFonts w:ascii="Times New Roman" w:hAnsi="Times New Roman"/>
                <w:sz w:val="16"/>
                <w:szCs w:val="16"/>
              </w:rPr>
              <w:t>Cháy(mất xác=1)</w:t>
            </w:r>
          </w:p>
        </w:tc>
      </w:tr>
      <w:tr w:rsidR="006568DC" w:rsidRPr="007C56FC" w14:paraId="45887215" w14:textId="77777777" w:rsidTr="00FF7D35">
        <w:tc>
          <w:tcPr>
            <w:tcW w:w="303" w:type="pct"/>
            <w:vAlign w:val="center"/>
          </w:tcPr>
          <w:p w14:paraId="172712EA" w14:textId="126B5535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510D5CCB" w14:textId="231810D0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Ăng ten VHF dài LA100</w:t>
            </w:r>
          </w:p>
        </w:tc>
        <w:tc>
          <w:tcPr>
            <w:tcW w:w="303" w:type="pct"/>
            <w:vAlign w:val="center"/>
          </w:tcPr>
          <w:p w14:paraId="08ADC405" w14:textId="7866D4A0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D45B95A" w14:textId="5657568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46E47AC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45F56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4E498F0" w14:textId="6F9EC02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50CBCFDB" w14:textId="2E37AD2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5F1E5E4" w14:textId="2B4CCB1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C0D33CC" w14:textId="20A3144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188D607" w14:textId="4581D3B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8797DF" w14:textId="2BA2FD0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21DA0ADF" w14:textId="1427CA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4DFE414" w14:textId="26D0AAD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5C3DAFA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7D35F92" w14:textId="77777777" w:rsidTr="00FF7D35">
        <w:tc>
          <w:tcPr>
            <w:tcW w:w="303" w:type="pct"/>
            <w:vAlign w:val="center"/>
          </w:tcPr>
          <w:p w14:paraId="3B195B00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56C4E8C3" w14:textId="07426320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Ăng ten VHF dài LA100</w:t>
            </w:r>
          </w:p>
        </w:tc>
        <w:tc>
          <w:tcPr>
            <w:tcW w:w="303" w:type="pct"/>
            <w:vAlign w:val="center"/>
          </w:tcPr>
          <w:p w14:paraId="5B2271E8" w14:textId="1BF7F989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378AECA" w14:textId="3C49C0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252" w:type="pct"/>
          </w:tcPr>
          <w:p w14:paraId="57D66F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8840F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D612524" w14:textId="210497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202" w:type="pct"/>
          </w:tcPr>
          <w:p w14:paraId="72DAB516" w14:textId="4D6A16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B61F3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7B8B5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427C1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425F0E8" w14:textId="367E461A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404" w:type="pct"/>
            <w:vAlign w:val="center"/>
          </w:tcPr>
          <w:p w14:paraId="0E97BE5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E6CC838" w14:textId="7C1E1A6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505" w:type="pct"/>
          </w:tcPr>
          <w:p w14:paraId="5E49FF4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7FFA978" w14:textId="77777777" w:rsidTr="00FF7D35">
        <w:tc>
          <w:tcPr>
            <w:tcW w:w="303" w:type="pct"/>
            <w:vAlign w:val="center"/>
          </w:tcPr>
          <w:p w14:paraId="386168EE" w14:textId="77777777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vAlign w:val="center"/>
          </w:tcPr>
          <w:p w14:paraId="0C0335FA" w14:textId="1E094346" w:rsidR="006568DC" w:rsidRPr="005B7644" w:rsidRDefault="006568DC" w:rsidP="00EB5955">
            <w:pPr>
              <w:ind w:left="-79" w:right="-79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Ăng ten VHF dài LA100</w:t>
            </w:r>
          </w:p>
        </w:tc>
        <w:tc>
          <w:tcPr>
            <w:tcW w:w="303" w:type="pct"/>
            <w:vAlign w:val="center"/>
          </w:tcPr>
          <w:p w14:paraId="723A5E2E" w14:textId="132CB68B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43C0AE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4E7B84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3A0C0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904AC0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349AE04" w14:textId="79DE48D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02" w:type="pct"/>
          </w:tcPr>
          <w:p w14:paraId="7CA59E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8CFC5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E2C2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759E628" w14:textId="25541AEE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EDF78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E2D1C63" w14:textId="2913280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</w:t>
            </w:r>
          </w:p>
        </w:tc>
        <w:tc>
          <w:tcPr>
            <w:tcW w:w="505" w:type="pct"/>
          </w:tcPr>
          <w:p w14:paraId="53A6FB33" w14:textId="11E47770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Gãy đốt gốc</w:t>
            </w:r>
          </w:p>
        </w:tc>
      </w:tr>
      <w:tr w:rsidR="006568DC" w:rsidRPr="007C56FC" w14:paraId="245F37C4" w14:textId="77777777" w:rsidTr="00FF7D35">
        <w:tc>
          <w:tcPr>
            <w:tcW w:w="303" w:type="pct"/>
            <w:vAlign w:val="center"/>
          </w:tcPr>
          <w:p w14:paraId="1E8D765C" w14:textId="3E972DE9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059" w:type="pct"/>
            <w:vAlign w:val="center"/>
          </w:tcPr>
          <w:p w14:paraId="34025C06" w14:textId="6779E456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Ăng ten VHF ngắn  LA100</w:t>
            </w:r>
          </w:p>
        </w:tc>
        <w:tc>
          <w:tcPr>
            <w:tcW w:w="303" w:type="pct"/>
            <w:vAlign w:val="center"/>
          </w:tcPr>
          <w:p w14:paraId="59911949" w14:textId="3563A7B2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E83EDD2" w14:textId="26D8BD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1647652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BFFAD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A9CEF88" w14:textId="63E66E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619E0B06" w14:textId="1A33E29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719BE20" w14:textId="3BBFD8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019F760B" w14:textId="2AC752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D80421C" w14:textId="3C191F0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C751C45" w14:textId="5F2FB3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53CA37D1" w14:textId="5591C33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FCC21F9" w14:textId="43F42FF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25400727" w14:textId="6F5105EC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EB6642C" w14:textId="77777777" w:rsidTr="00FF7D35">
        <w:tc>
          <w:tcPr>
            <w:tcW w:w="303" w:type="pct"/>
            <w:vAlign w:val="center"/>
          </w:tcPr>
          <w:p w14:paraId="73EB1073" w14:textId="5AA25091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1BE2F91A" w14:textId="49EC4DCF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Ăng ten GPS</w:t>
            </w:r>
          </w:p>
        </w:tc>
        <w:tc>
          <w:tcPr>
            <w:tcW w:w="303" w:type="pct"/>
            <w:vAlign w:val="center"/>
          </w:tcPr>
          <w:p w14:paraId="6D7B0E85" w14:textId="4B253027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4E8E760" w14:textId="09E2074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160106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06122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9782F1A" w14:textId="3F3F019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42B3E025" w14:textId="6F2DF2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9AAD445" w14:textId="7C3B14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799E12F6" w14:textId="5A6F55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04A548A" w14:textId="49E7BD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E99FEA2" w14:textId="0E3D08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74CA7825" w14:textId="53FBA9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67027D8" w14:textId="567E202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67B53B72" w14:textId="125D3383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846D557" w14:textId="77777777" w:rsidTr="00FF7D35">
        <w:tc>
          <w:tcPr>
            <w:tcW w:w="303" w:type="pct"/>
            <w:vAlign w:val="center"/>
          </w:tcPr>
          <w:p w14:paraId="262DCB12" w14:textId="34467E45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5D43845" w14:textId="7885FD34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 VRH811/S</w:t>
            </w:r>
          </w:p>
        </w:tc>
        <w:tc>
          <w:tcPr>
            <w:tcW w:w="303" w:type="pct"/>
            <w:vAlign w:val="center"/>
          </w:tcPr>
          <w:p w14:paraId="797F9AE3" w14:textId="6CB535DC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F65DEEB" w14:textId="3FA3651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722598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76918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5DF2899" w14:textId="7A69C15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5D252D7A" w14:textId="462A802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64E8E7D" w14:textId="44C7FC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3EBD4433" w14:textId="1AC2F89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DEE3CDA" w14:textId="019DB8B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7A17FB7" w14:textId="4518CB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49AD6785" w14:textId="78B53CE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1C694391" w14:textId="63415C9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0D51DAE2" w14:textId="1C8DD6F9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BA844F1" w14:textId="77777777" w:rsidTr="00FF7D35">
        <w:tc>
          <w:tcPr>
            <w:tcW w:w="303" w:type="pct"/>
            <w:vAlign w:val="center"/>
          </w:tcPr>
          <w:p w14:paraId="707317C9" w14:textId="1BD05E6A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A64682B" w14:textId="04501A94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Bộ dụng cụ cơ công</w:t>
            </w:r>
          </w:p>
        </w:tc>
        <w:tc>
          <w:tcPr>
            <w:tcW w:w="303" w:type="pct"/>
            <w:vAlign w:val="center"/>
          </w:tcPr>
          <w:p w14:paraId="48FCEDB2" w14:textId="7EE03620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2A37A8B9" w14:textId="38E4CB5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345079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E56E6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6DDAA10" w14:textId="3C5AAE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70D1E866" w14:textId="4BB66C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FCD80EC" w14:textId="263C255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9D7BEEB" w14:textId="6A7504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4C40766" w14:textId="472B7D5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F5CBF94" w14:textId="4B9B8C2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442E5D6B" w14:textId="5BEE5CA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1C2A4BE" w14:textId="295DBDB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6336E2D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CFEE3AD" w14:textId="77777777" w:rsidTr="00FF7D35">
        <w:tc>
          <w:tcPr>
            <w:tcW w:w="303" w:type="pct"/>
            <w:vAlign w:val="center"/>
          </w:tcPr>
          <w:p w14:paraId="1169A34D" w14:textId="4C99352D" w:rsidR="006568DC" w:rsidRPr="005B7644" w:rsidRDefault="006568DC" w:rsidP="006568DC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CAA7AF8" w14:textId="24A3DE52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Chìa vặn lục giác 1,5mm</w:t>
            </w:r>
          </w:p>
        </w:tc>
        <w:tc>
          <w:tcPr>
            <w:tcW w:w="303" w:type="pct"/>
            <w:vAlign w:val="center"/>
          </w:tcPr>
          <w:p w14:paraId="533C4632" w14:textId="7A89578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A5DDEA7" w14:textId="0C4313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0E339B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CE0D6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898F455" w14:textId="0457C98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6EE224FC" w14:textId="36DAA0B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4B1DC04" w14:textId="68FB9F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6528B0C" w14:textId="478F8C0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7AD4678" w14:textId="6C7109B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D752DC8" w14:textId="58D2E0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336A105F" w14:textId="626490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702E7A1" w14:textId="2CECB52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157CBA2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F525DCA" w14:textId="77777777" w:rsidTr="00FF7D35">
        <w:tc>
          <w:tcPr>
            <w:tcW w:w="303" w:type="pct"/>
            <w:vAlign w:val="center"/>
          </w:tcPr>
          <w:p w14:paraId="09715ECF" w14:textId="5EBCBAEE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D4EE185" w14:textId="31AA21C7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Chìa vặn lục giác 2,0mm</w:t>
            </w:r>
          </w:p>
        </w:tc>
        <w:tc>
          <w:tcPr>
            <w:tcW w:w="303" w:type="pct"/>
            <w:vAlign w:val="center"/>
          </w:tcPr>
          <w:p w14:paraId="362E9F9B" w14:textId="01F05B52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5ADD38D" w14:textId="0FEE02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6899A4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94FAC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30AB159C" w14:textId="38E447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2E68DD03" w14:textId="2898758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7F37FAE" w14:textId="60D0990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375E38B" w14:textId="56F3C4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CA72136" w14:textId="182177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32B20D07" w14:textId="46773C7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73AA9B7C" w14:textId="47002DC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31BCAFF" w14:textId="67579B7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0C4788A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77F8627" w14:textId="77777777" w:rsidTr="00FF7D35">
        <w:tc>
          <w:tcPr>
            <w:tcW w:w="303" w:type="pct"/>
            <w:vAlign w:val="center"/>
          </w:tcPr>
          <w:p w14:paraId="05E4D02C" w14:textId="09E40DE0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612EDE5" w14:textId="2F539381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Chìa vặn lục giác 2,5mm</w:t>
            </w:r>
          </w:p>
        </w:tc>
        <w:tc>
          <w:tcPr>
            <w:tcW w:w="303" w:type="pct"/>
            <w:vAlign w:val="center"/>
          </w:tcPr>
          <w:p w14:paraId="0F3D2FBA" w14:textId="7CEC1AF3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95CBBA0" w14:textId="26F2FB5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3596C6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454E8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874143A" w14:textId="52A128C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1838FCC5" w14:textId="0BA60A8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D45C33E" w14:textId="54AA3DD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8600BC5" w14:textId="2489C72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7B07422" w14:textId="3A4FDA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6427F3" w14:textId="2C87044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685D68D2" w14:textId="51D5113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628B2E6F" w14:textId="52BAEF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1081329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EDB2B8A" w14:textId="77777777" w:rsidTr="00FF7D35">
        <w:tc>
          <w:tcPr>
            <w:tcW w:w="303" w:type="pct"/>
            <w:vAlign w:val="center"/>
          </w:tcPr>
          <w:p w14:paraId="024A6D33" w14:textId="537C2C8A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C4BE7A2" w14:textId="7E11315E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Tô vit 4 canh 3.2mm</w:t>
            </w:r>
          </w:p>
        </w:tc>
        <w:tc>
          <w:tcPr>
            <w:tcW w:w="303" w:type="pct"/>
            <w:vAlign w:val="center"/>
          </w:tcPr>
          <w:p w14:paraId="07023535" w14:textId="08D2C508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ABFE653" w14:textId="689162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2EF4079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2D34A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EF0119D" w14:textId="2C78F73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3AE0A81A" w14:textId="37AFCA4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79DAEC8" w14:textId="10A9BC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747177B" w14:textId="398078D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D5CA7F1" w14:textId="2212778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A3B5B9" w14:textId="7AC691D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117F46A3" w14:textId="76024CE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AC5992E" w14:textId="2ED52D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69925BD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13CC4BA" w14:textId="77777777" w:rsidTr="00FF7D35">
        <w:tc>
          <w:tcPr>
            <w:tcW w:w="303" w:type="pct"/>
            <w:vAlign w:val="center"/>
          </w:tcPr>
          <w:p w14:paraId="31A658FF" w14:textId="08039612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5B0E9E7" w14:textId="2F6CB9EE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tài liệu máy VRP-811/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303" w:type="pct"/>
            <w:vAlign w:val="center"/>
          </w:tcPr>
          <w:p w14:paraId="7F0A36C1" w14:textId="18DD8BEA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45E38346" w14:textId="434E16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442FE3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C30F1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CB22E02" w14:textId="25B0366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5A9C0D6B" w14:textId="7424E7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FBBA41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4C9358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BAF80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6E28CDE" w14:textId="6D3A4F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5C42E1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CD60A06" w14:textId="710A65C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0A4B2E5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A7E2F14" w14:textId="77777777" w:rsidTr="00FF7D35">
        <w:tc>
          <w:tcPr>
            <w:tcW w:w="303" w:type="pct"/>
            <w:vAlign w:val="center"/>
          </w:tcPr>
          <w:p w14:paraId="1353CB3F" w14:textId="7DF786C9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0A8E1CB" w14:textId="1BFAD22B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DVD Rom VRH811/S</w:t>
            </w:r>
          </w:p>
        </w:tc>
        <w:tc>
          <w:tcPr>
            <w:tcW w:w="303" w:type="pct"/>
            <w:vAlign w:val="center"/>
          </w:tcPr>
          <w:p w14:paraId="39EAE6AD" w14:textId="064D58D8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3A04658" w14:textId="36EE8A6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36B73E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EDF551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8CF2F43" w14:textId="78419E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4F54FF1F" w14:textId="087481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ACC23A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4816E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47534F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F7ECA5E" w14:textId="620C63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5E2646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D721C1B" w14:textId="105CE3E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1DAD400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FF04A5E" w14:textId="77777777" w:rsidTr="00FF7D35">
        <w:tc>
          <w:tcPr>
            <w:tcW w:w="303" w:type="pct"/>
            <w:vAlign w:val="center"/>
          </w:tcPr>
          <w:p w14:paraId="75E0C045" w14:textId="1FF3F049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A3D0523" w14:textId="6C55DCFC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Hướng dẫn sử dụng VRH811/S</w:t>
            </w:r>
          </w:p>
        </w:tc>
        <w:tc>
          <w:tcPr>
            <w:tcW w:w="303" w:type="pct"/>
            <w:vAlign w:val="center"/>
          </w:tcPr>
          <w:p w14:paraId="21FAE31D" w14:textId="350BAE2D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0E78962" w14:textId="569EB14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3D8E30C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2F1C9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0DCC3E4" w14:textId="21041E1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1053FB84" w14:textId="3603AA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0E4A9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5F5410A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71044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06120998" w14:textId="6729C2A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7D06C5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7DDB6DD" w14:textId="481D1C0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5FBCFAD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CB13713" w14:textId="77777777" w:rsidTr="00FF7D35">
        <w:tc>
          <w:tcPr>
            <w:tcW w:w="303" w:type="pct"/>
            <w:vAlign w:val="center"/>
          </w:tcPr>
          <w:p w14:paraId="7061FBCB" w14:textId="1C25CD4A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A05A07D" w14:textId="71415AA9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Lý lịch máy VRH811/S</w:t>
            </w:r>
          </w:p>
        </w:tc>
        <w:tc>
          <w:tcPr>
            <w:tcW w:w="303" w:type="pct"/>
            <w:vAlign w:val="center"/>
          </w:tcPr>
          <w:p w14:paraId="44EAE474" w14:textId="733FE9DF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024B1887" w14:textId="1FC8AA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15F893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C308F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DFD719E" w14:textId="704B9E2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2EFCB80E" w14:textId="1FFE470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02DBC1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59591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5F6F39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DEC5214" w14:textId="583BFF2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4E15C2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3C51EF1" w14:textId="10B7520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2C40CAC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32D66F8" w14:textId="77777777" w:rsidTr="00FF7D35">
        <w:tc>
          <w:tcPr>
            <w:tcW w:w="303" w:type="pct"/>
            <w:vAlign w:val="center"/>
          </w:tcPr>
          <w:p w14:paraId="459A9F81" w14:textId="75FC002D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57E5FC44" w14:textId="5F9FBB67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Túi áo máy </w:t>
            </w:r>
          </w:p>
        </w:tc>
        <w:tc>
          <w:tcPr>
            <w:tcW w:w="303" w:type="pct"/>
            <w:vAlign w:val="center"/>
          </w:tcPr>
          <w:p w14:paraId="2D0BA5D4" w14:textId="6055F8DC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2E589C9" w14:textId="63D3BE5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2AE3C0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E64ADA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767C273" w14:textId="4D3A3F5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629BB8AD" w14:textId="4E9BB7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B08AB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69F81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04692B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E767719" w14:textId="1B44E3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21C402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79C064C" w14:textId="3CCCDF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37AA814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5C027DE" w14:textId="77777777" w:rsidTr="00FF7D35">
        <w:tc>
          <w:tcPr>
            <w:tcW w:w="303" w:type="pct"/>
            <w:vAlign w:val="center"/>
          </w:tcPr>
          <w:p w14:paraId="1FD3EF18" w14:textId="2E97C30C" w:rsidR="006568DC" w:rsidRPr="005B7644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0882BA3" w14:textId="0F225DBB" w:rsidR="006568DC" w:rsidRPr="005B7644" w:rsidRDefault="006568DC" w:rsidP="00EB5955">
            <w:pPr>
              <w:ind w:left="-79" w:right="-79"/>
              <w:rPr>
                <w:rFonts w:ascii="Times New Roman" w:hAnsi="Times New Roman"/>
                <w:sz w:val="22"/>
                <w:szCs w:val="22"/>
              </w:rPr>
            </w:pPr>
            <w:r w:rsidRPr="005B7644">
              <w:rPr>
                <w:rFonts w:ascii="Times New Roman" w:hAnsi="Times New Roman"/>
                <w:color w:val="000000"/>
                <w:sz w:val="22"/>
                <w:szCs w:val="22"/>
              </w:rPr>
              <w:t>Va ly đựng máy (có foam)</w:t>
            </w:r>
          </w:p>
        </w:tc>
        <w:tc>
          <w:tcPr>
            <w:tcW w:w="303" w:type="pct"/>
            <w:vAlign w:val="center"/>
          </w:tcPr>
          <w:p w14:paraId="22FEBD5F" w14:textId="5D38F812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1B39EFC" w14:textId="1AAC4E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52" w:type="pct"/>
          </w:tcPr>
          <w:p w14:paraId="02E6E9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6F8E8BC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4A94F0C4" w14:textId="5F45A56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202" w:type="pct"/>
          </w:tcPr>
          <w:p w14:paraId="4EE564D8" w14:textId="0DE69B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15AA3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1D4EFBA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A1855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2936105" w14:textId="4B585A2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67B55"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404" w:type="pct"/>
            <w:vAlign w:val="center"/>
          </w:tcPr>
          <w:p w14:paraId="3AFDA5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2FC3118B" w14:textId="1787B1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34</w:t>
            </w:r>
          </w:p>
        </w:tc>
        <w:tc>
          <w:tcPr>
            <w:tcW w:w="505" w:type="pct"/>
          </w:tcPr>
          <w:p w14:paraId="6984C68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001177E" w14:textId="77777777" w:rsidTr="00FF7D35">
        <w:tc>
          <w:tcPr>
            <w:tcW w:w="303" w:type="pct"/>
            <w:vAlign w:val="center"/>
          </w:tcPr>
          <w:p w14:paraId="187454A8" w14:textId="6F2577EC" w:rsidR="006568DC" w:rsidRPr="00037191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037191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>8</w:t>
            </w:r>
          </w:p>
        </w:tc>
        <w:tc>
          <w:tcPr>
            <w:tcW w:w="1059" w:type="pct"/>
            <w:vAlign w:val="center"/>
          </w:tcPr>
          <w:p w14:paraId="41E078AA" w14:textId="5D2E96B5" w:rsidR="006568DC" w:rsidRPr="00037191" w:rsidRDefault="006568DC" w:rsidP="00EB5955">
            <w:pPr>
              <w:ind w:left="-79" w:right="-79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037191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 xml:space="preserve"> Máy</w:t>
            </w:r>
            <w:r w:rsidR="00CF3924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37191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>nạp TP PRC 1187</w:t>
            </w:r>
          </w:p>
        </w:tc>
        <w:tc>
          <w:tcPr>
            <w:tcW w:w="303" w:type="pct"/>
            <w:vAlign w:val="center"/>
          </w:tcPr>
          <w:p w14:paraId="5B81DE1C" w14:textId="34D8038A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  <w:lang w:val="fr-FR"/>
              </w:rPr>
              <w:t>Bộ</w:t>
            </w:r>
          </w:p>
        </w:tc>
        <w:tc>
          <w:tcPr>
            <w:tcW w:w="303" w:type="pct"/>
            <w:vAlign w:val="center"/>
          </w:tcPr>
          <w:p w14:paraId="2032B589" w14:textId="5E0C934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252" w:type="pct"/>
            <w:vAlign w:val="center"/>
          </w:tcPr>
          <w:p w14:paraId="546B08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938F918" w14:textId="5E940F6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303" w:type="pct"/>
            <w:vAlign w:val="center"/>
          </w:tcPr>
          <w:p w14:paraId="09B8C731" w14:textId="71205D6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02" w:type="pct"/>
            <w:vAlign w:val="center"/>
          </w:tcPr>
          <w:p w14:paraId="10BE627E" w14:textId="01AD0B7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  <w:vAlign w:val="center"/>
          </w:tcPr>
          <w:p w14:paraId="72D53E62" w14:textId="276FFAF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9C721C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76874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D3870E3" w14:textId="669DD195" w:rsidR="006568DC" w:rsidRPr="00E67B55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404" w:type="pct"/>
            <w:vAlign w:val="center"/>
          </w:tcPr>
          <w:p w14:paraId="694F725A" w14:textId="4F4DDF8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7E2E840" w14:textId="4F7E3CE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505" w:type="pct"/>
            <w:vAlign w:val="center"/>
          </w:tcPr>
          <w:p w14:paraId="46F494E6" w14:textId="7676C319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Gửi sửa=7</w:t>
            </w:r>
          </w:p>
        </w:tc>
      </w:tr>
      <w:tr w:rsidR="006568DC" w:rsidRPr="007C56FC" w14:paraId="755028DB" w14:textId="77777777" w:rsidTr="00FF7D35">
        <w:tc>
          <w:tcPr>
            <w:tcW w:w="303" w:type="pct"/>
            <w:vAlign w:val="center"/>
          </w:tcPr>
          <w:p w14:paraId="1D679046" w14:textId="1F3C3DE4" w:rsidR="006568DC" w:rsidRPr="00037191" w:rsidRDefault="006568DC" w:rsidP="006568DC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>9</w:t>
            </w:r>
          </w:p>
        </w:tc>
        <w:tc>
          <w:tcPr>
            <w:tcW w:w="1059" w:type="pct"/>
            <w:vAlign w:val="center"/>
          </w:tcPr>
          <w:p w14:paraId="29168973" w14:textId="185DD703" w:rsidR="006568DC" w:rsidRPr="00FE5399" w:rsidRDefault="006568DC" w:rsidP="00EB5955">
            <w:pPr>
              <w:ind w:left="-79" w:right="-79"/>
              <w:rPr>
                <w:rFonts w:ascii="Times New Roman" w:hAnsi="Times New Roman"/>
                <w:b/>
                <w:bCs/>
                <w:sz w:val="20"/>
                <w:szCs w:val="20"/>
                <w:lang w:val="fr-FR"/>
              </w:rPr>
            </w:pPr>
            <w:r w:rsidRPr="00FE5399">
              <w:rPr>
                <w:rFonts w:ascii="Times New Roman" w:hAnsi="Times New Roman"/>
                <w:b/>
                <w:bCs/>
                <w:sz w:val="20"/>
                <w:szCs w:val="20"/>
                <w:lang w:val="fr-FR"/>
              </w:rPr>
              <w:t>Maý phát điện quay tayXD-D18</w:t>
            </w:r>
          </w:p>
        </w:tc>
        <w:tc>
          <w:tcPr>
            <w:tcW w:w="303" w:type="pct"/>
            <w:vAlign w:val="center"/>
          </w:tcPr>
          <w:p w14:paraId="60A3C735" w14:textId="6DC424E6" w:rsidR="006568DC" w:rsidRPr="009E44A1" w:rsidRDefault="006568DC" w:rsidP="006568DC">
            <w:pPr>
              <w:ind w:left="-79" w:right="-79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>Bộ</w:t>
            </w:r>
          </w:p>
        </w:tc>
        <w:tc>
          <w:tcPr>
            <w:tcW w:w="303" w:type="pct"/>
            <w:vAlign w:val="center"/>
          </w:tcPr>
          <w:p w14:paraId="061E3292" w14:textId="2E537EC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52" w:type="pct"/>
            <w:vAlign w:val="center"/>
          </w:tcPr>
          <w:p w14:paraId="4F86B73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E30CC2B" w14:textId="5433C2C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03" w:type="pct"/>
            <w:vAlign w:val="center"/>
          </w:tcPr>
          <w:p w14:paraId="3115771F" w14:textId="18C88E2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  <w:vAlign w:val="center"/>
          </w:tcPr>
          <w:p w14:paraId="1F87B083" w14:textId="61025F1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338B59A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03FBEB4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27E14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9D804B1" w14:textId="33069E9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1F38E32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46E20E2" w14:textId="1212E92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  <w:vAlign w:val="center"/>
          </w:tcPr>
          <w:p w14:paraId="6FF06B45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8A01E2F" w14:textId="77777777" w:rsidTr="00FF7D35">
        <w:tc>
          <w:tcPr>
            <w:tcW w:w="303" w:type="pct"/>
            <w:vAlign w:val="center"/>
          </w:tcPr>
          <w:p w14:paraId="6B7E05C3" w14:textId="59383AF5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5CAFEC5E" w14:textId="77777777" w:rsidR="006568DC" w:rsidRPr="007C56FC" w:rsidRDefault="006568DC" w:rsidP="00EB5955">
            <w:pPr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Máy VTĐ PRC2188</w:t>
            </w:r>
          </w:p>
        </w:tc>
        <w:tc>
          <w:tcPr>
            <w:tcW w:w="303" w:type="pct"/>
            <w:vAlign w:val="center"/>
          </w:tcPr>
          <w:p w14:paraId="640BCCF4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</w:p>
        </w:tc>
        <w:tc>
          <w:tcPr>
            <w:tcW w:w="303" w:type="pct"/>
          </w:tcPr>
          <w:p w14:paraId="33C2A1AE" w14:textId="2A045618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CC15F6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17618C3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AA0AD9C" w14:textId="3EED0CFD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130F910" w14:textId="3A32838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ECFA7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F69925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01F5D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E55F8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5326F7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8EA77E7" w14:textId="12DFAD3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606A97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9DFB122" w14:textId="77777777" w:rsidTr="00FF7D35">
        <w:tc>
          <w:tcPr>
            <w:tcW w:w="303" w:type="pct"/>
            <w:vAlign w:val="center"/>
          </w:tcPr>
          <w:p w14:paraId="52B8D9EB" w14:textId="0A2D3D8C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CECE2" w14:textId="5D364A39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Khối máy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4BC7" w14:textId="1A826934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492FFB8B" w14:textId="6547C7D5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0D1CCDA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BAC9A5E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47AAD374" w14:textId="0DCA153E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7F7ED1AB" w14:textId="65AA5784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F3E86BB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5CC38647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4034389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C42AE45" w14:textId="748EA924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5245C31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1EF19673" w14:textId="52EC4A4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5257AAB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67920F5" w14:textId="77777777" w:rsidTr="00FF7D35">
        <w:tc>
          <w:tcPr>
            <w:tcW w:w="303" w:type="pct"/>
            <w:vAlign w:val="center"/>
          </w:tcPr>
          <w:p w14:paraId="159B5C57" w14:textId="6E93F781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323A2B" w14:textId="171D1A28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Khối khuyếch đại cs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E3ED1" w14:textId="3EC8187A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6FEC9E6E" w14:textId="372E887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386DF3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82F1BF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5251001D" w14:textId="0F368451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87E3E84" w14:textId="397EE2A8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E3109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A49FC8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369F8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36B38BA" w14:textId="08B8869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36BD8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B61DCD9" w14:textId="2A0FFA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462343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E734EF0" w14:textId="77777777" w:rsidTr="00FF7D35">
        <w:tc>
          <w:tcPr>
            <w:tcW w:w="303" w:type="pct"/>
            <w:vAlign w:val="center"/>
          </w:tcPr>
          <w:p w14:paraId="3FF212B9" w14:textId="0177C61D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C51421" w14:textId="45F17A41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Tổ hợp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166B" w14:textId="6D91B6C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042FE50" w14:textId="42059642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2522E4B5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6ACBC9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6BCB9DA2" w14:textId="6B624A33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7D6B3334" w14:textId="34C579C5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4984CB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31C33D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A25D1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7E1715D" w14:textId="4058955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C6B9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58D79B54" w14:textId="216695F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26EC47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0E2DFED" w14:textId="77777777" w:rsidTr="00FF7D35">
        <w:tc>
          <w:tcPr>
            <w:tcW w:w="303" w:type="pct"/>
            <w:vAlign w:val="center"/>
          </w:tcPr>
          <w:p w14:paraId="38A81AE4" w14:textId="0DFE1EBE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1C5E2B" w14:textId="0E31E23B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Anten 3m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5A14" w14:textId="0A1F0F19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86DB5E4" w14:textId="77939FEF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63E7B2C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AC2A36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2802C2B1" w14:textId="756B7C0C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CF3BCD9" w14:textId="3782CBAD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DA07B5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10A7AB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B7A1F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70AB08D" w14:textId="5196A09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2023FBB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F7BB9C7" w14:textId="1A9C7D6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6892C02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46D78D8" w14:textId="77777777" w:rsidTr="00FF7D35">
        <w:tc>
          <w:tcPr>
            <w:tcW w:w="303" w:type="pct"/>
            <w:vAlign w:val="center"/>
          </w:tcPr>
          <w:p w14:paraId="7AB56AAD" w14:textId="500C78E8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CA580D" w14:textId="23C98E36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Bộ nạp điện Y121C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9F1A" w14:textId="6326CCB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42045AA6" w14:textId="0084A900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3C16609B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184ED08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238613C4" w14:textId="7C5415C6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9B10118" w14:textId="40D456A6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683ED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4E2AFF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29F10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B387149" w14:textId="667E6AC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0F5EC2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1651987" w14:textId="1AD2CA2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5E913A1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33EBDEF" w14:textId="77777777" w:rsidTr="00FF7D35">
        <w:tc>
          <w:tcPr>
            <w:tcW w:w="303" w:type="pct"/>
            <w:vAlign w:val="center"/>
          </w:tcPr>
          <w:p w14:paraId="76C1A1B3" w14:textId="581F6AD6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6548CF" w14:textId="216A4EF4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Cáp nguồn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725E9" w14:textId="3780B289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4662718" w14:textId="23A30C8C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0DF6C08D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4E45AC60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61F2BFD5" w14:textId="4125156D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38B629DE" w14:textId="46B3C3C6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F70FB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6C60926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FDEA9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C0C2EB0" w14:textId="00F9FD4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A67D0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2BB7CCE5" w14:textId="1176DB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53C3EB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C59104E" w14:textId="77777777" w:rsidTr="00FF7D35">
        <w:tc>
          <w:tcPr>
            <w:tcW w:w="303" w:type="pct"/>
            <w:vAlign w:val="center"/>
          </w:tcPr>
          <w:p w14:paraId="0909504C" w14:textId="4E378754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5A1840" w14:textId="5CAC132D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Cáp cao tần vào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12246" w14:textId="6492FB23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56C94CC" w14:textId="17D05CC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19526E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2017E99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6E628CE5" w14:textId="2F840D02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55C41ACF" w14:textId="77F3C53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F456D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5870D2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910BE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25CADDA" w14:textId="48DDBE4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8862E1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0EA2A3B7" w14:textId="7DD911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06F63E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C7A1168" w14:textId="77777777" w:rsidTr="00FF7D35">
        <w:tc>
          <w:tcPr>
            <w:tcW w:w="303" w:type="pct"/>
            <w:vAlign w:val="center"/>
          </w:tcPr>
          <w:p w14:paraId="1FD34353" w14:textId="32837047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CA8978" w14:textId="2EDCE56A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Cáp cao tần ra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86A8E" w14:textId="75B94B5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4EC98A3" w14:textId="0B9313B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3A870E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FFFC63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2637789" w14:textId="24680503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CED708E" w14:textId="4594FA0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C03AA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3AC77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A76F36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0654117" w14:textId="33D3A11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177ED4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77A8B8A8" w14:textId="58D8B04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1EC0FB6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5E16F76" w14:textId="77777777" w:rsidTr="00FF7D35">
        <w:tc>
          <w:tcPr>
            <w:tcW w:w="303" w:type="pct"/>
            <w:vAlign w:val="center"/>
          </w:tcPr>
          <w:p w14:paraId="68DB246C" w14:textId="4844EC07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1325B" w14:textId="171FA7C8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Cáp truyền số liệu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58ED9" w14:textId="608D7DA9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605E0BD" w14:textId="0BEF4600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5A8B9E8E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94E9D0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7EA0D07" w14:textId="755D15EF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9027AF8" w14:textId="0F1F6AE9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F3443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530003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2A4A5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17FFE60" w14:textId="36CBF3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64E76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6B196DBF" w14:textId="49532A7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499435D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7B4BF38" w14:textId="77777777" w:rsidTr="00FF7D35">
        <w:tc>
          <w:tcPr>
            <w:tcW w:w="303" w:type="pct"/>
            <w:vAlign w:val="center"/>
          </w:tcPr>
          <w:p w14:paraId="447DE838" w14:textId="6D792DF2" w:rsidR="006568DC" w:rsidRPr="007A3D5B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428AD4" w14:textId="5CE4861D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Giá lắp trên xe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4C2BA" w14:textId="45F9E146" w:rsidR="006568DC" w:rsidRPr="009E44A1" w:rsidRDefault="006568DC" w:rsidP="006568DC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393F3FFF" w14:textId="16914B5C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4A86FF2A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37F7CCD1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3879509B" w14:textId="5F04D55F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21162C9E" w14:textId="577A8C41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ABA68D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0C55BA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FDB074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0B22C6C" w14:textId="6BFD1C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E5EDC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48424169" w14:textId="682948E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7F7F7F" w:themeColor="text1" w:themeTint="8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0D432F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F9B0A5C" w14:textId="77777777" w:rsidTr="00FF7D35">
        <w:tc>
          <w:tcPr>
            <w:tcW w:w="303" w:type="pct"/>
            <w:vAlign w:val="center"/>
          </w:tcPr>
          <w:p w14:paraId="31704ADA" w14:textId="2D244E8A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11</w:t>
            </w:r>
          </w:p>
        </w:tc>
        <w:tc>
          <w:tcPr>
            <w:tcW w:w="1059" w:type="pct"/>
            <w:vAlign w:val="center"/>
          </w:tcPr>
          <w:p w14:paraId="3BF45F64" w14:textId="77777777" w:rsidR="006568DC" w:rsidRPr="005A5F57" w:rsidRDefault="006568DC" w:rsidP="00EB5955">
            <w:pPr>
              <w:rPr>
                <w:rFonts w:ascii="Times New Roman" w:hAnsi="Times New Roman"/>
                <w:b/>
                <w:color w:val="C00000"/>
                <w:sz w:val="18"/>
                <w:szCs w:val="18"/>
              </w:rPr>
            </w:pPr>
            <w:r w:rsidRPr="005A5F57">
              <w:rPr>
                <w:rFonts w:ascii="Times New Roman" w:hAnsi="Times New Roman"/>
                <w:b/>
                <w:color w:val="C00000"/>
                <w:sz w:val="18"/>
                <w:szCs w:val="18"/>
              </w:rPr>
              <w:t>Thiết bị truyền số liệu VDE- 681</w:t>
            </w:r>
          </w:p>
        </w:tc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28FC6322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573E717" w14:textId="36299B95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7A755217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1DB3C90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52AF0BB2" w14:textId="68043734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20608C07" w14:textId="7716531B" w:rsidR="006568DC" w:rsidRPr="008F2776" w:rsidRDefault="006568DC" w:rsidP="006568DC">
            <w:pPr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2E8A34A" w14:textId="60C21FA2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4" w:type="pct"/>
          </w:tcPr>
          <w:p w14:paraId="21CD10F2" w14:textId="523545C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30FDD31" w14:textId="1B48C834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2A5935E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45134C93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</w:p>
        </w:tc>
        <w:tc>
          <w:tcPr>
            <w:tcW w:w="202" w:type="pct"/>
          </w:tcPr>
          <w:p w14:paraId="106D6B90" w14:textId="54FE62AE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/>
                <w:color w:val="C00000"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50C423B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64A60A4" w14:textId="77777777" w:rsidTr="00FF7D35">
        <w:tc>
          <w:tcPr>
            <w:tcW w:w="303" w:type="pct"/>
            <w:vAlign w:val="bottom"/>
          </w:tcPr>
          <w:p w14:paraId="6014EF5B" w14:textId="0DB4E084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1E2F4DF4" w14:textId="37CE9742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Bộ chuyển đổi nguồn CP- 681</w:t>
            </w:r>
          </w:p>
        </w:tc>
        <w:tc>
          <w:tcPr>
            <w:tcW w:w="303" w:type="pct"/>
            <w:vAlign w:val="center"/>
          </w:tcPr>
          <w:p w14:paraId="17CE3F97" w14:textId="51DBDF3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E6A554D" w14:textId="2184C3E2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305755D2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218433E1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67C7095D" w14:textId="7D5B806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59BF31B0" w14:textId="3A59DE50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6E22546" w14:textId="129152D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7CBCBD53" w14:textId="16CB5BE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FB8239E" w14:textId="2BFCA82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63B5804" w14:textId="6D7186F8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2DAC4F6C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466F9E07" w14:textId="3753C2DE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430E4A6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2E3D901" w14:textId="77777777" w:rsidTr="00FF7D35">
        <w:tc>
          <w:tcPr>
            <w:tcW w:w="303" w:type="pct"/>
            <w:vAlign w:val="bottom"/>
          </w:tcPr>
          <w:p w14:paraId="3E6A1EAA" w14:textId="133EBA02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0827243F" w14:textId="0F8A991E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Cáp USB</w:t>
            </w:r>
          </w:p>
        </w:tc>
        <w:tc>
          <w:tcPr>
            <w:tcW w:w="303" w:type="pct"/>
            <w:vAlign w:val="center"/>
          </w:tcPr>
          <w:p w14:paraId="60A6391C" w14:textId="2A7F4BB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3E9D829" w14:textId="23679258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1D1699CD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07171F73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1D1E2751" w14:textId="57660FB0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28D70C2B" w14:textId="0174A4FD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CFA9ADF" w14:textId="209D50E0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15144145" w14:textId="2AB5EEF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518A8E4" w14:textId="6C238BC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E140ED7" w14:textId="1CDD1B7F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428A2A0B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497BBCF7" w14:textId="69748A0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2B0D28D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7DF1F0E" w14:textId="77777777" w:rsidTr="00FF7D35">
        <w:tc>
          <w:tcPr>
            <w:tcW w:w="303" w:type="pct"/>
            <w:vAlign w:val="bottom"/>
          </w:tcPr>
          <w:p w14:paraId="6A08D799" w14:textId="2FAEAD6B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059" w:type="pct"/>
            <w:vAlign w:val="center"/>
          </w:tcPr>
          <w:p w14:paraId="7043F96C" w14:textId="32D8376B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Cáp Truyền số liệu RS232</w:t>
            </w:r>
          </w:p>
        </w:tc>
        <w:tc>
          <w:tcPr>
            <w:tcW w:w="303" w:type="pct"/>
            <w:vAlign w:val="center"/>
          </w:tcPr>
          <w:p w14:paraId="7AC49333" w14:textId="4FFE49E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2500C2D" w14:textId="36DF7BBE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33F015E8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C852CEA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3C18D95C" w14:textId="369AFC05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20577BC9" w14:textId="72C3170B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7348DEF" w14:textId="2524A62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1635E158" w14:textId="4A151071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C12A671" w14:textId="4E345E5E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287FCBD" w14:textId="648F7D2C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15F7C7A3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5DB27E0C" w14:textId="6FC2003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239A774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9B7853D" w14:textId="77777777" w:rsidTr="00FF7D35">
        <w:tc>
          <w:tcPr>
            <w:tcW w:w="303" w:type="pct"/>
            <w:vAlign w:val="bottom"/>
          </w:tcPr>
          <w:p w14:paraId="45B75FBC" w14:textId="1AB81FAD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26E08EAF" w14:textId="4311C240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Cáp cấp nguồn DC</w:t>
            </w:r>
          </w:p>
        </w:tc>
        <w:tc>
          <w:tcPr>
            <w:tcW w:w="303" w:type="pct"/>
            <w:vAlign w:val="center"/>
          </w:tcPr>
          <w:p w14:paraId="0FCE8BD2" w14:textId="482EB9C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1D6AC44" w14:textId="008F01CB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239B704A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D2F9A95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464A0C7D" w14:textId="09448B10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21CDE064" w14:textId="25978EC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2263304" w14:textId="2305CBF2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3E8026BA" w14:textId="493C2289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5A743A" w14:textId="0A06FD9D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A29B9ED" w14:textId="234A750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7DCE7F4D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75F6B4BD" w14:textId="7A77B978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1480BBF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2A7002E" w14:textId="77777777" w:rsidTr="00FF7D35">
        <w:tc>
          <w:tcPr>
            <w:tcW w:w="303" w:type="pct"/>
            <w:vAlign w:val="bottom"/>
          </w:tcPr>
          <w:p w14:paraId="007F49D5" w14:textId="1202A75E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2E402D99" w14:textId="1EDF7DC4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Giá đỡ thiết Bị</w:t>
            </w:r>
          </w:p>
        </w:tc>
        <w:tc>
          <w:tcPr>
            <w:tcW w:w="303" w:type="pct"/>
            <w:vAlign w:val="center"/>
          </w:tcPr>
          <w:p w14:paraId="6F22096B" w14:textId="3B41ACD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7D0341D" w14:textId="5E133870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596BFD7F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EE8DD7C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6685AA8C" w14:textId="226906AB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30ECA828" w14:textId="323189C4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1FBE492" w14:textId="406C11D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377C66F1" w14:textId="7E31328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A860458" w14:textId="306DC52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26177D0" w14:textId="6D83591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303E4A38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60B21025" w14:textId="62FD71B0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2A22586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3CF208C" w14:textId="77777777" w:rsidTr="00FF7D35">
        <w:tc>
          <w:tcPr>
            <w:tcW w:w="303" w:type="pct"/>
            <w:vAlign w:val="bottom"/>
          </w:tcPr>
          <w:p w14:paraId="5BBE8920" w14:textId="6DC8333B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379F751B" w14:textId="3C512AE9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 xml:space="preserve">Túi đựng Thiết Bị </w:t>
            </w:r>
          </w:p>
        </w:tc>
        <w:tc>
          <w:tcPr>
            <w:tcW w:w="303" w:type="pct"/>
            <w:vAlign w:val="center"/>
          </w:tcPr>
          <w:p w14:paraId="7B5C6D8A" w14:textId="30F16D5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3E33415" w14:textId="2FFF5EE8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5E51C14D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01717F3E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7A2B1FF2" w14:textId="72E8A852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6375907B" w14:textId="628E3AE9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034B6F2" w14:textId="34158FEF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715B29D8" w14:textId="4693EDC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1612BB1" w14:textId="0CF5A3A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7D6189E" w14:textId="3FE8ECD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0B7B2DC8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0F9816F8" w14:textId="65D330FF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58B5DC3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DCA532C" w14:textId="77777777" w:rsidTr="00FF7D35">
        <w:tc>
          <w:tcPr>
            <w:tcW w:w="303" w:type="pct"/>
            <w:vAlign w:val="bottom"/>
          </w:tcPr>
          <w:p w14:paraId="4C207586" w14:textId="53F81794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14496748" w14:textId="6BF9EB77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Lý lịch máy</w:t>
            </w:r>
          </w:p>
        </w:tc>
        <w:tc>
          <w:tcPr>
            <w:tcW w:w="303" w:type="pct"/>
            <w:vAlign w:val="center"/>
          </w:tcPr>
          <w:p w14:paraId="5F0BE136" w14:textId="27795A2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5CBCD53" w14:textId="720BA39D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5690DAE4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0E2A52B2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08B31F6E" w14:textId="4390BD5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5AC96B3E" w14:textId="22BC7D76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C2410C5" w14:textId="49FC354D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0EA46150" w14:textId="348AC03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335E465" w14:textId="3A3F96D8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587E895" w14:textId="2B9A4240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59F27990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462E768F" w14:textId="57EC6146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7F871F57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99D4A3C" w14:textId="77777777" w:rsidTr="00FF7D35">
        <w:tc>
          <w:tcPr>
            <w:tcW w:w="303" w:type="pct"/>
            <w:vAlign w:val="center"/>
          </w:tcPr>
          <w:p w14:paraId="55E5C7E1" w14:textId="611D4049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6B31D72E" w14:textId="12FDBC94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A3D5B">
              <w:rPr>
                <w:rFonts w:ascii="Times New Roman" w:hAnsi="Times New Roman"/>
                <w:sz w:val="20"/>
                <w:szCs w:val="20"/>
              </w:rPr>
              <w:t>Tài liệu hướng dẫn sử dụng máy</w:t>
            </w:r>
          </w:p>
        </w:tc>
        <w:tc>
          <w:tcPr>
            <w:tcW w:w="303" w:type="pct"/>
            <w:vAlign w:val="center"/>
          </w:tcPr>
          <w:p w14:paraId="7218F4BF" w14:textId="2862903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2723919" w14:textId="225C93F9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33055BB5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6F9C109C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5136130D" w14:textId="54A56D41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2285C698" w14:textId="695D407C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1208C24" w14:textId="193BFAE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58ACE92A" w14:textId="65C6DDE8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C79D0EA" w14:textId="6B959D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8509272" w14:textId="762DC08D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760F1FEA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3D48418E" w14:textId="5440D942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1807ADA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B7FD63D" w14:textId="77777777" w:rsidTr="00FF7D35">
        <w:tc>
          <w:tcPr>
            <w:tcW w:w="303" w:type="pct"/>
            <w:vAlign w:val="bottom"/>
          </w:tcPr>
          <w:p w14:paraId="2235E1F3" w14:textId="72FA27CD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0829EE63" w14:textId="01FA1EB9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Dây đeo ốp lót tay</w:t>
            </w:r>
          </w:p>
        </w:tc>
        <w:tc>
          <w:tcPr>
            <w:tcW w:w="303" w:type="pct"/>
            <w:vAlign w:val="center"/>
          </w:tcPr>
          <w:p w14:paraId="4BAB0DE7" w14:textId="124BB66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C412AC2" w14:textId="56DB9284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6B125E7E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3ABFF817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719D6EFB" w14:textId="4090AE1D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3FB79137" w14:textId="0974786A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04AB28B" w14:textId="7A28ACBC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4CB01D84" w14:textId="233D1A5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B693270" w14:textId="2D153FCB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DC0C09D" w14:textId="21C5E4D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56AA1D47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57320941" w14:textId="3FE950DE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3599E1F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9EA2180" w14:textId="77777777" w:rsidTr="00FF7D35">
        <w:tc>
          <w:tcPr>
            <w:tcW w:w="303" w:type="pct"/>
            <w:vAlign w:val="bottom"/>
          </w:tcPr>
          <w:p w14:paraId="224AE3DD" w14:textId="1F544EDE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2E1458F2" w14:textId="5B4CBA64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sz w:val="22"/>
                <w:szCs w:val="22"/>
              </w:rPr>
              <w:t>Vít bắt dây đeo ốp tay</w:t>
            </w:r>
          </w:p>
        </w:tc>
        <w:tc>
          <w:tcPr>
            <w:tcW w:w="303" w:type="pct"/>
            <w:vAlign w:val="center"/>
          </w:tcPr>
          <w:p w14:paraId="5DA51693" w14:textId="34ABA9D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15FFD5D" w14:textId="6F521E16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72</w:t>
            </w:r>
          </w:p>
        </w:tc>
        <w:tc>
          <w:tcPr>
            <w:tcW w:w="252" w:type="pct"/>
          </w:tcPr>
          <w:p w14:paraId="7A87AB34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1BFE29A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964F965" w14:textId="45299703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72</w:t>
            </w:r>
          </w:p>
        </w:tc>
        <w:tc>
          <w:tcPr>
            <w:tcW w:w="202" w:type="pct"/>
          </w:tcPr>
          <w:p w14:paraId="31C09486" w14:textId="6793235B" w:rsidR="006568DC" w:rsidRPr="007C56F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40EA3D5" w14:textId="02F9D2E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4" w:type="pct"/>
          </w:tcPr>
          <w:p w14:paraId="00B00357" w14:textId="5712B01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B7CD5BA" w14:textId="0577916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F203874" w14:textId="6D47FC0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72</w:t>
            </w:r>
          </w:p>
        </w:tc>
        <w:tc>
          <w:tcPr>
            <w:tcW w:w="404" w:type="pct"/>
            <w:vAlign w:val="center"/>
          </w:tcPr>
          <w:p w14:paraId="1222B78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2" w:type="pct"/>
          </w:tcPr>
          <w:p w14:paraId="58E658A1" w14:textId="76A461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72</w:t>
            </w:r>
          </w:p>
        </w:tc>
        <w:tc>
          <w:tcPr>
            <w:tcW w:w="505" w:type="pct"/>
          </w:tcPr>
          <w:p w14:paraId="17E2FBF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0560C0C" w14:textId="77777777" w:rsidTr="00FF7D35">
        <w:tc>
          <w:tcPr>
            <w:tcW w:w="303" w:type="pct"/>
            <w:vAlign w:val="bottom"/>
          </w:tcPr>
          <w:p w14:paraId="261430B9" w14:textId="48103279" w:rsidR="006568DC" w:rsidRPr="007A3D5B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A3D5B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59" w:type="pct"/>
            <w:vAlign w:val="center"/>
          </w:tcPr>
          <w:p w14:paraId="6F9E018B" w14:textId="63AF330B" w:rsidR="006568DC" w:rsidRPr="007A3D5B" w:rsidRDefault="006568DC" w:rsidP="00EB5955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A3D5B">
              <w:rPr>
                <w:rFonts w:ascii="Times New Roman" w:hAnsi="Times New Roman"/>
                <w:sz w:val="20"/>
                <w:szCs w:val="20"/>
              </w:rPr>
              <w:t>Hộp đựng thiết bi truyền số liệu</w:t>
            </w:r>
          </w:p>
        </w:tc>
        <w:tc>
          <w:tcPr>
            <w:tcW w:w="303" w:type="pct"/>
            <w:vAlign w:val="center"/>
          </w:tcPr>
          <w:p w14:paraId="1BAE379F" w14:textId="4139092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59887A3" w14:textId="77E501D2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52" w:type="pct"/>
          </w:tcPr>
          <w:p w14:paraId="47982685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330A9FE6" w14:textId="77777777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39A4FD64" w14:textId="2783C6CF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202" w:type="pct"/>
          </w:tcPr>
          <w:p w14:paraId="0999C012" w14:textId="056EADDF" w:rsidR="006568DC" w:rsidRPr="008F2776" w:rsidRDefault="006568DC" w:rsidP="006568DC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A6A24BD" w14:textId="3F7962B1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4" w:type="pct"/>
          </w:tcPr>
          <w:p w14:paraId="05105B54" w14:textId="159991C1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F8C51DF" w14:textId="451D718A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52DC63C" w14:textId="613DD935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404" w:type="pct"/>
            <w:vAlign w:val="center"/>
          </w:tcPr>
          <w:p w14:paraId="681AA6B0" w14:textId="77777777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6179A54C" w14:textId="1CC2B873" w:rsidR="006568DC" w:rsidRPr="008F2776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F2776">
              <w:rPr>
                <w:rFonts w:ascii="Times New Roman" w:hAnsi="Times New Roman"/>
                <w:bCs/>
                <w:sz w:val="22"/>
                <w:szCs w:val="22"/>
              </w:rPr>
              <w:t>18</w:t>
            </w:r>
          </w:p>
        </w:tc>
        <w:tc>
          <w:tcPr>
            <w:tcW w:w="505" w:type="pct"/>
          </w:tcPr>
          <w:p w14:paraId="12C73C0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3ADE561" w14:textId="77777777" w:rsidTr="00FF7D35">
        <w:tc>
          <w:tcPr>
            <w:tcW w:w="303" w:type="pct"/>
            <w:vAlign w:val="center"/>
          </w:tcPr>
          <w:p w14:paraId="605E97B9" w14:textId="25767428" w:rsidR="006568DC" w:rsidRPr="008953C6" w:rsidRDefault="006568DC" w:rsidP="006568D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953C6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EF8ABF" w14:textId="4C0DF9EE" w:rsidR="006568DC" w:rsidRPr="008953C6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Máy Puma T3 Plus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A828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03" w:type="pct"/>
            <w:vAlign w:val="center"/>
          </w:tcPr>
          <w:p w14:paraId="475D3C6B" w14:textId="1859F386" w:rsidR="006568DC" w:rsidRPr="007C56FC" w:rsidRDefault="006568DC" w:rsidP="00EB5955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5EE3BF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623630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53FBBF48" w14:textId="2813FECF" w:rsidR="006568DC" w:rsidRPr="007C56FC" w:rsidRDefault="006568DC" w:rsidP="00EB5955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BE60292" w14:textId="4DE011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1FD9D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9A0E69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CBBFA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2856501" w14:textId="357F6E4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528097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A4F5547" w14:textId="74B660E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505" w:type="pct"/>
            <w:vAlign w:val="center"/>
          </w:tcPr>
          <w:p w14:paraId="40875AA9" w14:textId="0597FD90" w:rsidR="006568DC" w:rsidRPr="007C56FC" w:rsidRDefault="00772A7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2"/>
              </w:rPr>
              <w:t>Mất dữ liệu = 1</w:t>
            </w:r>
          </w:p>
        </w:tc>
      </w:tr>
      <w:tr w:rsidR="006568DC" w:rsidRPr="007C56FC" w14:paraId="7E0D0B0D" w14:textId="77777777" w:rsidTr="00FF7D35">
        <w:tc>
          <w:tcPr>
            <w:tcW w:w="303" w:type="pct"/>
            <w:vAlign w:val="center"/>
          </w:tcPr>
          <w:p w14:paraId="2E72F720" w14:textId="24932CDD" w:rsidR="006568DC" w:rsidRPr="00C73B7A" w:rsidRDefault="006568DC" w:rsidP="006568DC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F5A2C" w14:textId="1A641082" w:rsidR="006568DC" w:rsidRPr="00C73B7A" w:rsidRDefault="006568DC" w:rsidP="00EB5955">
            <w:pPr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Máy Puma T3 Plus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1C4" w14:textId="0BDA16D5" w:rsidR="006568DC" w:rsidRPr="009E44A1" w:rsidRDefault="006568DC" w:rsidP="006568DC">
            <w:pPr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3BD667F" w14:textId="4DFC91DB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1411C4E5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08BB45DC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1373B309" w14:textId="6D74631C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8A816E4" w14:textId="64C4B668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38312A1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66E7040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5D4FED9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7419C20" w14:textId="06ACD990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B0F7AE7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BEAAC63" w14:textId="5A385275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505" w:type="pct"/>
            <w:vAlign w:val="center"/>
          </w:tcPr>
          <w:p w14:paraId="44E41BD8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2"/>
              </w:rPr>
            </w:pPr>
          </w:p>
        </w:tc>
      </w:tr>
      <w:tr w:rsidR="006568DC" w:rsidRPr="007C56FC" w14:paraId="768FB019" w14:textId="77777777" w:rsidTr="00FF7D35">
        <w:tc>
          <w:tcPr>
            <w:tcW w:w="303" w:type="pct"/>
            <w:vAlign w:val="bottom"/>
          </w:tcPr>
          <w:p w14:paraId="1166343B" w14:textId="3AEFD884" w:rsidR="006568DC" w:rsidRPr="00C73B7A" w:rsidRDefault="006568DC" w:rsidP="006568DC">
            <w:pPr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E8457" w14:textId="48AAA76B" w:rsidR="006568DC" w:rsidRPr="00C73B7A" w:rsidRDefault="006568DC" w:rsidP="00EB5955">
            <w:pPr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Máy Puma T3 Plus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CD55" w14:textId="55E59CFF" w:rsidR="006568DC" w:rsidRPr="009E44A1" w:rsidRDefault="006568DC" w:rsidP="006568DC">
            <w:pPr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06CF38B" w14:textId="250B203C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EC80825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</w:tcPr>
          <w:p w14:paraId="7AED359A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303" w:type="pct"/>
          </w:tcPr>
          <w:p w14:paraId="792E3DB1" w14:textId="36E0696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E01AD1A" w14:textId="699690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202" w:type="pct"/>
            <w:vAlign w:val="center"/>
          </w:tcPr>
          <w:p w14:paraId="215ABDC0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312E399B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64B464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3694C4E" w14:textId="30231F69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73B7A"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49A0F5FF" w14:textId="77777777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F0A112D" w14:textId="3DC03BA1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505" w:type="pct"/>
            <w:vAlign w:val="center"/>
          </w:tcPr>
          <w:p w14:paraId="0041C783" w14:textId="12BC6343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0"/>
                <w:szCs w:val="22"/>
              </w:rPr>
            </w:pPr>
            <w:r w:rsidRPr="00C73B7A">
              <w:rPr>
                <w:rFonts w:ascii="Times New Roman" w:hAnsi="Times New Roman"/>
                <w:sz w:val="20"/>
                <w:szCs w:val="22"/>
              </w:rPr>
              <w:t>Sửa c9 = 1</w:t>
            </w:r>
          </w:p>
        </w:tc>
      </w:tr>
      <w:tr w:rsidR="006568DC" w:rsidRPr="007C56FC" w14:paraId="010CEE14" w14:textId="77777777" w:rsidTr="00FF7D35">
        <w:tc>
          <w:tcPr>
            <w:tcW w:w="303" w:type="pct"/>
            <w:vAlign w:val="center"/>
          </w:tcPr>
          <w:p w14:paraId="614587DD" w14:textId="373F294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7A0A05" w14:textId="5FF8A41D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Máy nạp dự phòng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2866" w14:textId="2F1AA9DE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B1DAE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3CCD1DE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240021C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341C65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405C64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38B73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07EC50F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FEA570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C19EF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7A06E02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74D2881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4BBBDCA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464FA11" w14:textId="77777777" w:rsidTr="00FF7D35">
        <w:tc>
          <w:tcPr>
            <w:tcW w:w="303" w:type="pct"/>
            <w:vAlign w:val="bottom"/>
          </w:tcPr>
          <w:p w14:paraId="68162EF5" w14:textId="0D1EDAA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1467F7" w14:textId="7DE6C806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T3DM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53071" w14:textId="2CF36B9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E80445B" w14:textId="6038B7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59CB20B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60B2D52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7A86714" w14:textId="7AEAC2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2287344C" w14:textId="276D3D6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37EE0CC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26CAE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E618D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F7842E2" w14:textId="784919B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23AAB0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664B3E4A" w14:textId="1B3B89D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6FA191D8" w14:textId="70B2BEDD" w:rsidR="006568DC" w:rsidRPr="00BE3A7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BE3A7C">
              <w:rPr>
                <w:rFonts w:ascii="Times New Roman" w:hAnsi="Times New Roman"/>
                <w:sz w:val="20"/>
                <w:szCs w:val="20"/>
              </w:rPr>
              <w:t>K tích điện=6</w:t>
            </w:r>
          </w:p>
        </w:tc>
      </w:tr>
      <w:tr w:rsidR="006568DC" w:rsidRPr="007C56FC" w14:paraId="6859C5F8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bottom"/>
          </w:tcPr>
          <w:p w14:paraId="50DA158C" w14:textId="73B67D3F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797E9D" w14:textId="7B266B8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B365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Bình</w:t>
            </w:r>
          </w:p>
        </w:tc>
        <w:tc>
          <w:tcPr>
            <w:tcW w:w="303" w:type="pct"/>
          </w:tcPr>
          <w:p w14:paraId="545F566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6882A83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777C87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7F70799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8F549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50553E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086FED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8FEDBB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441018E" w14:textId="30AB922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</w:t>
            </w:r>
          </w:p>
        </w:tc>
        <w:tc>
          <w:tcPr>
            <w:tcW w:w="404" w:type="pct"/>
            <w:vAlign w:val="center"/>
          </w:tcPr>
          <w:p w14:paraId="7CE596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0EC2043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4428B2A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3CEDF01" w14:textId="77777777" w:rsidTr="00FF7D35">
        <w:tc>
          <w:tcPr>
            <w:tcW w:w="303" w:type="pct"/>
            <w:tcBorders>
              <w:top w:val="single" w:sz="4" w:space="0" w:color="auto"/>
            </w:tcBorders>
            <w:vAlign w:val="bottom"/>
          </w:tcPr>
          <w:p w14:paraId="1FD59169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382DC7" w14:textId="258B77D8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113D2" w14:textId="72814E9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Bình</w:t>
            </w:r>
          </w:p>
        </w:tc>
        <w:tc>
          <w:tcPr>
            <w:tcW w:w="303" w:type="pct"/>
          </w:tcPr>
          <w:p w14:paraId="20A221A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06F2C1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29E84D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FDF11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BB9E725" w14:textId="5F42684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5E546D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27DB7C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A359F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6289375" w14:textId="252CB1A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404" w:type="pct"/>
            <w:vAlign w:val="center"/>
          </w:tcPr>
          <w:p w14:paraId="3DADD0F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503739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71A3CBD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28CE03A" w14:textId="77777777" w:rsidTr="00FF7D35">
        <w:tc>
          <w:tcPr>
            <w:tcW w:w="303" w:type="pct"/>
            <w:tcBorders>
              <w:right w:val="single" w:sz="4" w:space="0" w:color="auto"/>
            </w:tcBorders>
            <w:vAlign w:val="bottom"/>
          </w:tcPr>
          <w:p w14:paraId="58DBD5D2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ACFD" w14:textId="65B0EEBD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T3Plus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71545" w14:textId="4FC3BA7A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Bình</w:t>
            </w:r>
          </w:p>
        </w:tc>
        <w:tc>
          <w:tcPr>
            <w:tcW w:w="303" w:type="pct"/>
            <w:tcBorders>
              <w:left w:val="single" w:sz="4" w:space="0" w:color="auto"/>
            </w:tcBorders>
          </w:tcPr>
          <w:p w14:paraId="0707A3C1" w14:textId="5622F37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52" w:type="pct"/>
          </w:tcPr>
          <w:p w14:paraId="4B21D2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6B99D7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07E8983B" w14:textId="15E2DC3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124C9CF" w14:textId="11A7846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7B5EAA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79BCA8C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5A2F0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6EE1FE5" w14:textId="628FFD2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04" w:type="pct"/>
            <w:vAlign w:val="center"/>
          </w:tcPr>
          <w:p w14:paraId="584A8B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EC46888" w14:textId="5C1E33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5" w:type="pct"/>
          </w:tcPr>
          <w:p w14:paraId="0FEAECD8" w14:textId="0A4C6C77" w:rsidR="006568DC" w:rsidRPr="00BE3A7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BE3A7C">
              <w:rPr>
                <w:rFonts w:ascii="Times New Roman" w:hAnsi="Times New Roman"/>
                <w:sz w:val="20"/>
                <w:szCs w:val="20"/>
              </w:rPr>
              <w:t>K tích điện</w:t>
            </w:r>
            <w:r>
              <w:rPr>
                <w:rFonts w:ascii="Times New Roman" w:hAnsi="Times New Roman"/>
                <w:sz w:val="20"/>
                <w:szCs w:val="20"/>
              </w:rPr>
              <w:t>=3</w:t>
            </w:r>
          </w:p>
        </w:tc>
      </w:tr>
      <w:tr w:rsidR="006568DC" w:rsidRPr="007C56FC" w14:paraId="292F53BE" w14:textId="77777777" w:rsidTr="00FF7D35">
        <w:tc>
          <w:tcPr>
            <w:tcW w:w="303" w:type="pct"/>
            <w:vAlign w:val="bottom"/>
          </w:tcPr>
          <w:p w14:paraId="0023D5FE" w14:textId="6375EF41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D51802" w14:textId="366A202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0168" w14:textId="11732D5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ACDE4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57C798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1F23D5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3CC61D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765DB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9ADA1A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551EA8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423EF0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19488A6" w14:textId="78D3767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404" w:type="pct"/>
            <w:vAlign w:val="center"/>
          </w:tcPr>
          <w:p w14:paraId="7A4B24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FBA337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1556420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22BD58C" w14:textId="77777777" w:rsidTr="00FF7D35">
        <w:tc>
          <w:tcPr>
            <w:tcW w:w="303" w:type="pct"/>
            <w:vAlign w:val="bottom"/>
          </w:tcPr>
          <w:p w14:paraId="4B00AAA0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9E9F41" w14:textId="6445A5B5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1670D8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0665E" w14:textId="0A9F1FE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273F1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4500BA4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47F843E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1A5137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8CA1F42" w14:textId="2DCB854E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73B7A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D1DFBF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2574C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A0B9B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A492A81" w14:textId="0422E21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3F0615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7D335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05" w:type="pct"/>
          </w:tcPr>
          <w:p w14:paraId="3CBB229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17FA725" w14:textId="77777777" w:rsidTr="00FF7D35">
        <w:tc>
          <w:tcPr>
            <w:tcW w:w="303" w:type="pct"/>
            <w:vAlign w:val="bottom"/>
          </w:tcPr>
          <w:p w14:paraId="16AC4702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2CE7F9" w14:textId="5EF30890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1670D8">
              <w:rPr>
                <w:rFonts w:ascii="Times New Roman" w:hAnsi="Times New Roman"/>
                <w:sz w:val="22"/>
                <w:szCs w:val="22"/>
              </w:rPr>
              <w:t>Cốc nạp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29E6" w14:textId="1597845D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E7052B7" w14:textId="3B272ED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4622217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266B2D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78CAA037" w14:textId="693C56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0715BA3" w14:textId="73C5C3CB" w:rsidR="006568DC" w:rsidRPr="00C73B7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73B7A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67D547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7C1A02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CD98D8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116D1CE" w14:textId="75C4302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337B7E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23C19262" w14:textId="4AD803F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419813B" w14:textId="1237D06C" w:rsidR="006568DC" w:rsidRPr="00BE3A7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BE3A7C">
              <w:rPr>
                <w:rFonts w:ascii="Times New Roman" w:hAnsi="Times New Roman"/>
                <w:sz w:val="20"/>
                <w:szCs w:val="20"/>
              </w:rPr>
              <w:t>K vào điện</w:t>
            </w:r>
            <w:r>
              <w:rPr>
                <w:rFonts w:ascii="Times New Roman" w:hAnsi="Times New Roman"/>
                <w:sz w:val="20"/>
                <w:szCs w:val="20"/>
              </w:rPr>
              <w:t>=2</w:t>
            </w:r>
          </w:p>
        </w:tc>
      </w:tr>
      <w:tr w:rsidR="006568DC" w:rsidRPr="007C56FC" w14:paraId="1A1780D3" w14:textId="77777777" w:rsidTr="00FF7D35">
        <w:tc>
          <w:tcPr>
            <w:tcW w:w="303" w:type="pct"/>
            <w:vAlign w:val="center"/>
          </w:tcPr>
          <w:p w14:paraId="24704BBB" w14:textId="23EB39BE" w:rsidR="006568DC" w:rsidRPr="007C56FC" w:rsidRDefault="006568DC" w:rsidP="006568D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1C27" w14:textId="77777777" w:rsidR="006568DC" w:rsidRPr="007C56FC" w:rsidRDefault="006568DC" w:rsidP="00EB5955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 xml:space="preserve">Máy visát mang vác 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2C822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FF0000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57046A2A" w14:textId="33BC3C3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F69A5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72F9F0B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7994C06C" w14:textId="575E756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AA6D98E" w14:textId="1A19EC9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4DF5133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DEE53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B0A57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6CA81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01DA66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32967FFD" w14:textId="37056E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2B8E43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1805B7B" w14:textId="77777777" w:rsidTr="00FF7D35">
        <w:tc>
          <w:tcPr>
            <w:tcW w:w="303" w:type="pct"/>
            <w:vAlign w:val="center"/>
          </w:tcPr>
          <w:p w14:paraId="1A63A857" w14:textId="67B853D1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3DCD18" w14:textId="7DDF551C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Khối định tuyến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1A76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7EE0DBE" w14:textId="5DC9BF96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291E293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41AE1637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4E971CA3" w14:textId="1FC7C3EC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6327F32" w14:textId="768A80AB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A465CC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68633B2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1E12BB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65728E7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8C917D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5A33DA3" w14:textId="4DB3F3D3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2805D1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651D8D1" w14:textId="77777777" w:rsidTr="00FF7D35">
        <w:tc>
          <w:tcPr>
            <w:tcW w:w="303" w:type="pct"/>
            <w:vAlign w:val="center"/>
          </w:tcPr>
          <w:p w14:paraId="04423789" w14:textId="1CB374B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2F93" w14:textId="7EFA1EE5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Bảo mật (có 1 nắp ngoài)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0C12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6972D724" w14:textId="46E1CC76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75B480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253" w:type="pct"/>
          </w:tcPr>
          <w:p w14:paraId="28B87B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  <w:tc>
          <w:tcPr>
            <w:tcW w:w="303" w:type="pct"/>
          </w:tcPr>
          <w:p w14:paraId="485A7EEF" w14:textId="5F6DB856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2C46DE4" w14:textId="0F45A38C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4B8A0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9E736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61EA7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1098ED6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6B96ED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2DE6323" w14:textId="7D9FDF56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88DE33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7ACF2C03" w14:textId="77777777" w:rsidTr="00FF7D35">
        <w:tc>
          <w:tcPr>
            <w:tcW w:w="303" w:type="pct"/>
            <w:vAlign w:val="center"/>
          </w:tcPr>
          <w:p w14:paraId="3CF7BA3E" w14:textId="3FD3D8AD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B0C128" w14:textId="66F1C626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Khối vô tuyến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ECCD6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Viên</w:t>
            </w:r>
          </w:p>
        </w:tc>
        <w:tc>
          <w:tcPr>
            <w:tcW w:w="303" w:type="pct"/>
          </w:tcPr>
          <w:p w14:paraId="7534F525" w14:textId="361A10C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BAD90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1C91C0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1E9CB7A2" w14:textId="210397A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D3D7D91" w14:textId="21DE0C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3B071A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1AA22F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B109C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7526EDE" w14:textId="143BB78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207403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DB64E71" w14:textId="51FCC0B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5EC06D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1D6F94B" w14:textId="77777777" w:rsidTr="00FF7D35">
        <w:tc>
          <w:tcPr>
            <w:tcW w:w="303" w:type="pct"/>
            <w:vAlign w:val="center"/>
          </w:tcPr>
          <w:p w14:paraId="78D85B0F" w14:textId="41524069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2A44EA" w14:textId="76E8864F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7F3A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BF7B313" w14:textId="68D9C99C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</w:p>
        </w:tc>
        <w:tc>
          <w:tcPr>
            <w:tcW w:w="252" w:type="pct"/>
          </w:tcPr>
          <w:p w14:paraId="689DEC64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0D82A859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68812703" w14:textId="061848A8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</w:p>
        </w:tc>
        <w:tc>
          <w:tcPr>
            <w:tcW w:w="202" w:type="pct"/>
          </w:tcPr>
          <w:p w14:paraId="3DC27F46" w14:textId="539AFBD8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69996A7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3D95F6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D0C371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AB6C2B" w14:textId="5D4D909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04" w:type="pct"/>
            <w:vAlign w:val="center"/>
          </w:tcPr>
          <w:p w14:paraId="0361612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9D9ADA0" w14:textId="6CA8067B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505" w:type="pct"/>
          </w:tcPr>
          <w:p w14:paraId="3EE6A86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EE71FF4" w14:textId="77777777" w:rsidTr="00FF7D35">
        <w:tc>
          <w:tcPr>
            <w:tcW w:w="303" w:type="pct"/>
            <w:vAlign w:val="center"/>
          </w:tcPr>
          <w:p w14:paraId="71737D63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9E246A" w14:textId="346A108E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7F49D" w14:textId="6409DB8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C9FF97B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</w:tcPr>
          <w:p w14:paraId="2032EAB5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5C62E184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587274E5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39FB5D44" w14:textId="13F154F5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B35DF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5CB919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40F8D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3AEC436" w14:textId="64C79F8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02AA118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16F2D93" w14:textId="050D986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5" w:type="pct"/>
          </w:tcPr>
          <w:p w14:paraId="31344FD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BDC8096" w14:textId="77777777" w:rsidTr="00FF7D35">
        <w:tc>
          <w:tcPr>
            <w:tcW w:w="303" w:type="pct"/>
            <w:vAlign w:val="center"/>
          </w:tcPr>
          <w:p w14:paraId="3B832AFB" w14:textId="77777777" w:rsidR="006568DC" w:rsidRPr="008953C6" w:rsidRDefault="006568DC" w:rsidP="006568DC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14BB0C" w14:textId="69385A08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Pin chuyên dụng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8895C" w14:textId="31E2CC62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F9A6BA2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" w:type="pct"/>
          </w:tcPr>
          <w:p w14:paraId="221FFE32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40677D8F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5D48B608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02" w:type="pct"/>
          </w:tcPr>
          <w:p w14:paraId="497C3E00" w14:textId="2C54FDD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4</w:t>
            </w:r>
          </w:p>
        </w:tc>
        <w:tc>
          <w:tcPr>
            <w:tcW w:w="202" w:type="pct"/>
          </w:tcPr>
          <w:p w14:paraId="3E6371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08126D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608CD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ABE4376" w14:textId="593F9BF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502EF6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4BE4C98" w14:textId="759C09F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38D3951" w14:textId="3720F22B" w:rsidR="006568DC" w:rsidRPr="008953C6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</w:t>
            </w:r>
            <w:r w:rsidRPr="008953C6">
              <w:rPr>
                <w:rFonts w:ascii="Times New Roman" w:hAnsi="Times New Roman"/>
                <w:sz w:val="18"/>
                <w:szCs w:val="18"/>
              </w:rPr>
              <w:t xml:space="preserve"> tích điện</w:t>
            </w:r>
            <w:r>
              <w:rPr>
                <w:rFonts w:ascii="Times New Roman" w:hAnsi="Times New Roman"/>
                <w:sz w:val="18"/>
                <w:szCs w:val="18"/>
              </w:rPr>
              <w:t>=2</w:t>
            </w:r>
          </w:p>
        </w:tc>
      </w:tr>
      <w:tr w:rsidR="006568DC" w:rsidRPr="007C56FC" w14:paraId="0C635508" w14:textId="77777777" w:rsidTr="00FF7D35">
        <w:tc>
          <w:tcPr>
            <w:tcW w:w="303" w:type="pct"/>
            <w:vAlign w:val="center"/>
          </w:tcPr>
          <w:p w14:paraId="1F267A7B" w14:textId="232DD27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35780F" w14:textId="206A44CC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Giá đỡ ( giá 3 chân)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B93D7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6738862" w14:textId="3C29643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943D3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A03423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A109BFD" w14:textId="1AF6A7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A3D087B" w14:textId="0374E2A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127B53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20315AA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0708D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EF05CA" w14:textId="481B371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24BDD2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14BDF35" w14:textId="571D480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6BEAF9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50855FF" w14:textId="77777777" w:rsidTr="00FF7D35">
        <w:tc>
          <w:tcPr>
            <w:tcW w:w="303" w:type="pct"/>
            <w:vAlign w:val="center"/>
          </w:tcPr>
          <w:p w14:paraId="59C1BC4B" w14:textId="0AD3949F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615F69" w14:textId="070CAF3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Ba lô đựng thiết bị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63B0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Khối</w:t>
            </w:r>
          </w:p>
        </w:tc>
        <w:tc>
          <w:tcPr>
            <w:tcW w:w="303" w:type="pct"/>
          </w:tcPr>
          <w:p w14:paraId="00625295" w14:textId="1960B9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706E0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3DF13E7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6AF6688B" w14:textId="2EB5E9E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A158C5E" w14:textId="13DC21C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7B6AC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361670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15D840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43A2B99" w14:textId="3620764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6A7587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CFA66F6" w14:textId="1665DDE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D4CC40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33280AD" w14:textId="77777777" w:rsidTr="00FF7D35">
        <w:tc>
          <w:tcPr>
            <w:tcW w:w="303" w:type="pct"/>
            <w:vAlign w:val="center"/>
          </w:tcPr>
          <w:p w14:paraId="1BD7E664" w14:textId="71DC66AA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AE3A22" w14:textId="6467C687" w:rsidR="006568DC" w:rsidRPr="008953C6" w:rsidRDefault="006568DC" w:rsidP="00EB5955">
            <w:pPr>
              <w:rPr>
                <w:rFonts w:ascii="Times New Roman" w:hAnsi="Times New Roman"/>
                <w:sz w:val="18"/>
                <w:szCs w:val="18"/>
              </w:rPr>
            </w:pPr>
            <w:r w:rsidRPr="008953C6">
              <w:rPr>
                <w:rFonts w:ascii="Times New Roman" w:hAnsi="Times New Roman"/>
                <w:sz w:val="18"/>
                <w:szCs w:val="18"/>
              </w:rPr>
              <w:t>Khối chuyển đổi nguồn AC/DC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FFD8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Khối</w:t>
            </w:r>
          </w:p>
        </w:tc>
        <w:tc>
          <w:tcPr>
            <w:tcW w:w="303" w:type="pct"/>
          </w:tcPr>
          <w:p w14:paraId="6D7BE4F9" w14:textId="5CFEC08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450C06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79696C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5C82862B" w14:textId="342D048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166213D6" w14:textId="3E13E1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B9FC8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BC922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E2B92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89793EB" w14:textId="213B34FA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1A128E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4ED5B02" w14:textId="776C17E2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30C93CE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01011A1" w14:textId="77777777" w:rsidTr="00FF7D35">
        <w:tc>
          <w:tcPr>
            <w:tcW w:w="303" w:type="pct"/>
            <w:vAlign w:val="center"/>
          </w:tcPr>
          <w:p w14:paraId="337F3202" w14:textId="0E9969D5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lastRenderedPageBreak/>
              <w:t>8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AE434E" w14:textId="2C701BF8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Khối bảo an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D33E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3BACA513" w14:textId="08DD3AB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945A2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2F7983C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63C0C4CD" w14:textId="2A22D4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54ADB10" w14:textId="1546BCC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3C2F8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79D3E57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11743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479D944" w14:textId="044715C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5190C2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972FBFE" w14:textId="361BF02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B3A20F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B6D58F6" w14:textId="77777777" w:rsidTr="00FF7D35">
        <w:tc>
          <w:tcPr>
            <w:tcW w:w="303" w:type="pct"/>
            <w:vAlign w:val="center"/>
          </w:tcPr>
          <w:p w14:paraId="13811C2B" w14:textId="34E77653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224675" w14:textId="2AF242DC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Bộ nạp pin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5D01E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D3DF208" w14:textId="5EB6158C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C7ADC4C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30621CB6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3EF4486F" w14:textId="0A657853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3C8BADC1" w14:textId="28145732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595A0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683665D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9EE5A6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80DEA39" w14:textId="45ED6DD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8DF3B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70A441E" w14:textId="2F61DCC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3FE4110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5C28528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1CFAAA0A" w14:textId="1685E361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9FED9" w14:textId="6662E5DA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Máy phát điện quay tay+giá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2B408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Sợi</w:t>
            </w:r>
          </w:p>
        </w:tc>
        <w:tc>
          <w:tcPr>
            <w:tcW w:w="303" w:type="pct"/>
            <w:tcBorders>
              <w:bottom w:val="single" w:sz="4" w:space="0" w:color="auto"/>
            </w:tcBorders>
          </w:tcPr>
          <w:p w14:paraId="411171A5" w14:textId="03F70E5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55419F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1910C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49A69C4" w14:textId="37EE50B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72D84C0E" w14:textId="4C9C25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EEABCB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3E563C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D6B38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5754DC5" w14:textId="4BF3270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03569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C2E0130" w14:textId="4A2DEBA6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BF088F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82DE742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59574DBC" w14:textId="742E51BD" w:rsidR="006568DC" w:rsidRPr="008953C6" w:rsidRDefault="006568DC" w:rsidP="006568DC">
            <w:pPr>
              <w:jc w:val="center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4E0C1A" w14:textId="23FD1242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Máy điện thoại tự động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FD04" w14:textId="2AB4A924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5214571" w14:textId="7E8EDCAC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52" w:type="pct"/>
            <w:vAlign w:val="center"/>
          </w:tcPr>
          <w:p w14:paraId="0871C25E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F3A3A1D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Align w:val="center"/>
          </w:tcPr>
          <w:p w14:paraId="47D41339" w14:textId="49B4A26E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02" w:type="pct"/>
            <w:vAlign w:val="center"/>
          </w:tcPr>
          <w:p w14:paraId="2DF23D63" w14:textId="31C82EC1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vAlign w:val="center"/>
          </w:tcPr>
          <w:p w14:paraId="4129C3F9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7A500C75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BFADF02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24A4F55" w14:textId="67B65EF4" w:rsidR="006568DC" w:rsidRPr="006C21CA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04" w:type="pct"/>
            <w:vAlign w:val="center"/>
          </w:tcPr>
          <w:p w14:paraId="47D2303E" w14:textId="77777777" w:rsidR="006568DC" w:rsidRPr="006C21CA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591957C" w14:textId="5A65A35C" w:rsidR="006568DC" w:rsidRPr="006C21CA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C21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05" w:type="pct"/>
          </w:tcPr>
          <w:p w14:paraId="25CB2BAE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VFT-18=2</w:t>
            </w:r>
          </w:p>
          <w:p w14:paraId="0E08D892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Panasonic=1</w:t>
            </w:r>
          </w:p>
          <w:p w14:paraId="1D20A385" w14:textId="76C58E18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Nex=1</w:t>
            </w:r>
          </w:p>
        </w:tc>
      </w:tr>
      <w:tr w:rsidR="006568DC" w:rsidRPr="007C56FC" w14:paraId="381BA631" w14:textId="77777777" w:rsidTr="00FF7D35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0FD2" w14:textId="7505CD5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ABF49" w14:textId="0CBFB887" w:rsidR="006568DC" w:rsidRPr="008953C6" w:rsidRDefault="006568DC" w:rsidP="00EB5955">
            <w:pPr>
              <w:rPr>
                <w:rFonts w:ascii="Times New Roman" w:hAnsi="Times New Roman"/>
                <w:sz w:val="18"/>
                <w:szCs w:val="18"/>
              </w:rPr>
            </w:pPr>
            <w:r w:rsidRPr="008953C6">
              <w:rPr>
                <w:rFonts w:ascii="Times New Roman" w:hAnsi="Times New Roman"/>
                <w:sz w:val="18"/>
                <w:szCs w:val="18"/>
              </w:rPr>
              <w:t>Dây cáp có 2 đầu chống nước 15 cm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1EC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Sợi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6D50" w14:textId="4614320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  <w:tcBorders>
              <w:left w:val="single" w:sz="4" w:space="0" w:color="auto"/>
            </w:tcBorders>
          </w:tcPr>
          <w:p w14:paraId="53A76D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91DE6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6B2E4DDA" w14:textId="0FD12DB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A6D8C6B" w14:textId="66D364C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7B0D8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266271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9B54A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FBAA19" w14:textId="59F921A6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13B944B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58F07B0" w14:textId="458CB9D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B26BC8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C56B48F" w14:textId="77777777" w:rsidTr="00FF7D35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37826" w14:textId="6AAAD5E0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152F" w14:textId="0C8B8DE6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cáp có 1 đầu chống nước 1,5 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A7B93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8587" w14:textId="42C2537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  <w:tcBorders>
              <w:left w:val="single" w:sz="4" w:space="0" w:color="auto"/>
            </w:tcBorders>
          </w:tcPr>
          <w:p w14:paraId="3EF65EB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0C9B6D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1B8AFD1" w14:textId="34088DF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53DB58C" w14:textId="473BFE9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B6AA6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158D28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34C8C7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AB66E55" w14:textId="25A816E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13B35A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2B59663" w14:textId="3C83006B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B5739F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918122E" w14:textId="77777777" w:rsidTr="00FF7D35">
        <w:tc>
          <w:tcPr>
            <w:tcW w:w="30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599BE7" w14:textId="2EC7EB82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ED17A" w14:textId="4BD533C6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điện thoại 1 đầu chống nước 5m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DFCD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</w:tcBorders>
          </w:tcPr>
          <w:p w14:paraId="0374BB4E" w14:textId="08B3EFA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0424E5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7AC34EF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31BA50BF" w14:textId="79FE7B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3B88D92" w14:textId="32D17A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A1C003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F421B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615657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DE37873" w14:textId="57DEE9D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4A90C0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E2D17DF" w14:textId="1DBE8A1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2F982B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5556CBF" w14:textId="77777777" w:rsidTr="00FF7D35">
        <w:tc>
          <w:tcPr>
            <w:tcW w:w="303" w:type="pct"/>
            <w:vAlign w:val="center"/>
          </w:tcPr>
          <w:p w14:paraId="7B7E1991" w14:textId="6933953F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A7CBFC" w14:textId="205EA2AD" w:rsidR="006568DC" w:rsidRPr="008953C6" w:rsidRDefault="006568DC" w:rsidP="00EB5955">
            <w:pPr>
              <w:rPr>
                <w:rFonts w:ascii="Times New Roman" w:hAnsi="Times New Roman"/>
                <w:sz w:val="18"/>
                <w:szCs w:val="18"/>
              </w:rPr>
            </w:pPr>
            <w:r w:rsidRPr="008953C6">
              <w:rPr>
                <w:rFonts w:ascii="Times New Roman" w:hAnsi="Times New Roman"/>
                <w:sz w:val="18"/>
                <w:szCs w:val="18"/>
              </w:rPr>
              <w:t>Dây nguồn DC trực tiếp màu cam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94336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03" w:type="pct"/>
          </w:tcPr>
          <w:p w14:paraId="3CA43F17" w14:textId="31C4872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41532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3C391D6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7629E489" w14:textId="5B817AC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0316018" w14:textId="114FB9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1404A2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5A6A18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32B9E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B6879AF" w14:textId="7880896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21105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1FE21DF" w14:textId="7623B923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D6636E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57B688F" w14:textId="77777777" w:rsidTr="00FF7D35">
        <w:tc>
          <w:tcPr>
            <w:tcW w:w="303" w:type="pct"/>
            <w:vAlign w:val="center"/>
          </w:tcPr>
          <w:p w14:paraId="1939CF01" w14:textId="1B540985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C71741" w14:textId="19C00ABA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nguồn DC ngoài màu xám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F3CD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03" w:type="pct"/>
          </w:tcPr>
          <w:p w14:paraId="6F3CDB7B" w14:textId="53825E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CBCFF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49B53B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8BBEFEA" w14:textId="4B7574D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6CEFB899" w14:textId="7410764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389C88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17DFDCE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22A8A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515B807" w14:textId="6E35E20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1D41C7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F8D6EA0" w14:textId="242D576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FD9E6E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A1A07C2" w14:textId="77777777" w:rsidTr="00FF7D35">
        <w:tc>
          <w:tcPr>
            <w:tcW w:w="303" w:type="pct"/>
            <w:vAlign w:val="center"/>
          </w:tcPr>
          <w:p w14:paraId="3A67048D" w14:textId="06E1B086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17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265D75" w14:textId="73D665C1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C08E0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03" w:type="pct"/>
          </w:tcPr>
          <w:p w14:paraId="0B4D5C22" w14:textId="7A7DCB1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1D4474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37BEB70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2A811BCE" w14:textId="46E66E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6147C83" w14:textId="1138891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AF97C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60352AF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2BF5BC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23053F5" w14:textId="403B89E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311AB4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7E3C0DE" w14:textId="4725C58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76ADFD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FFAC6AB" w14:textId="77777777" w:rsidTr="00FF7D35">
        <w:tc>
          <w:tcPr>
            <w:tcW w:w="303" w:type="pct"/>
            <w:vAlign w:val="center"/>
          </w:tcPr>
          <w:p w14:paraId="13A8705A" w14:textId="27C396BC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EADC20" w14:textId="22F46B17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MC dùng nguồn trực tiếp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B90A4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46B8B553" w14:textId="0F185DE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711118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24D998B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AC3B0CA" w14:textId="34D7632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0622433" w14:textId="460388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013AB2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6D9A67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76EC87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00E3A8D" w14:textId="6AB2DC7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4CE916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5140010" w14:textId="6AC06173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B53268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882F414" w14:textId="77777777" w:rsidTr="00FF7D35">
        <w:tc>
          <w:tcPr>
            <w:tcW w:w="303" w:type="pct"/>
            <w:vAlign w:val="center"/>
          </w:tcPr>
          <w:p w14:paraId="22A440A0" w14:textId="17A09AA9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4FFDF0" w14:textId="6A2043DE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 xml:space="preserve">Bộ dụng cụ sữa chữa 4 chi tiết 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A26D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8DCF8F3" w14:textId="716756A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0477B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165A5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4398FE2E" w14:textId="2474821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F5C0C57" w14:textId="24AF67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95259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173E3D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9BF0F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1C03F30" w14:textId="2099C19E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744E5D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9311A13" w14:textId="45A5964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BC24FF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B71DF39" w14:textId="77777777" w:rsidTr="00FF7D35">
        <w:tc>
          <w:tcPr>
            <w:tcW w:w="303" w:type="pct"/>
            <w:vAlign w:val="center"/>
          </w:tcPr>
          <w:p w14:paraId="72DA570A" w14:textId="25B0F67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4A082E" w14:textId="38E8129F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Tua vit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95C4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C065DDE" w14:textId="7C83E1E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3B4BC31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648776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3BEA9028" w14:textId="6A7D9A1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30A92680" w14:textId="6F8DD32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436B9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22740B3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8DE68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7577508" w14:textId="6EC19AEB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2131904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57965AA" w14:textId="1461156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D3DEB2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FF64CB6" w14:textId="77777777" w:rsidTr="00FF7D35">
        <w:tc>
          <w:tcPr>
            <w:tcW w:w="303" w:type="pct"/>
            <w:vAlign w:val="center"/>
          </w:tcPr>
          <w:p w14:paraId="0A8D7B2E" w14:textId="343C5072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21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BB55B8" w14:textId="2F011703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Búa đinh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47505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A9A205A" w14:textId="6B7F810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45D7E6E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06C0F27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3322D04B" w14:textId="1585337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599D99E6" w14:textId="321370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E25DF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5DF92E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B758B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76F80B8" w14:textId="011B9AC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7BA9CCD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C241E36" w14:textId="1B0DC446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0A7C9D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40408D8" w14:textId="77777777" w:rsidTr="00FF7D35">
        <w:tc>
          <w:tcPr>
            <w:tcW w:w="303" w:type="pct"/>
            <w:tcBorders>
              <w:right w:val="single" w:sz="4" w:space="0" w:color="auto"/>
            </w:tcBorders>
            <w:vAlign w:val="center"/>
          </w:tcPr>
          <w:p w14:paraId="36E9D0A3" w14:textId="1FCB8E82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22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D3FB" w14:textId="7AF60C42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đất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2B0F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tcBorders>
              <w:left w:val="single" w:sz="4" w:space="0" w:color="auto"/>
            </w:tcBorders>
          </w:tcPr>
          <w:p w14:paraId="78CAC758" w14:textId="7A2F6E3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64E86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D8D05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06087DAD" w14:textId="08A3656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ECA0C2D" w14:textId="7F7695A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841C1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0DB8DD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08252A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4C9285B" w14:textId="6AECA5E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041DE32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9A1376D" w14:textId="13A6736E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08D810A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022B4C1" w14:textId="77777777" w:rsidTr="00FF7D35">
        <w:tc>
          <w:tcPr>
            <w:tcW w:w="303" w:type="pct"/>
            <w:vAlign w:val="center"/>
          </w:tcPr>
          <w:p w14:paraId="09D4446D" w14:textId="710264B5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i/>
                <w:iCs/>
                <w:sz w:val="22"/>
                <w:szCs w:val="22"/>
              </w:rPr>
              <w:t>23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51CA0A" w14:textId="4F2471D9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Cọc đất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09D33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B5B96E0" w14:textId="73A7000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3B7F83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13B99A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5273FE30" w14:textId="68B8E7C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6EB6A3A" w14:textId="18A1ACF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05717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382986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2C0E9D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7BD608A" w14:textId="6BC3132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472D5F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2B89B9D" w14:textId="35C26F1F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F36B09F" w14:textId="2313725A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  <w:lang w:val="vi-VN"/>
              </w:rPr>
            </w:pPr>
          </w:p>
        </w:tc>
      </w:tr>
      <w:tr w:rsidR="006568DC" w:rsidRPr="007C56FC" w14:paraId="587BB640" w14:textId="77777777" w:rsidTr="00FF7D35">
        <w:tc>
          <w:tcPr>
            <w:tcW w:w="303" w:type="pct"/>
            <w:vAlign w:val="center"/>
          </w:tcPr>
          <w:p w14:paraId="6E7D26A7" w14:textId="0416DD9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40CD01" w14:textId="43F18CB0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 xml:space="preserve">Máy tính bảng Arbor 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56E6A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A69A430" w14:textId="7F2DDBB0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1CC8A73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3" w:type="pct"/>
          </w:tcPr>
          <w:p w14:paraId="1EE81C6B" w14:textId="77777777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303" w:type="pct"/>
          </w:tcPr>
          <w:p w14:paraId="49970905" w14:textId="1D51F091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241CE9F" w14:textId="4F1EC25D" w:rsidR="006568DC" w:rsidRPr="00147730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47730"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71A080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3569E2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A16C99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173F84C3" w14:textId="048B0F7E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04" w:type="pct"/>
            <w:vAlign w:val="center"/>
          </w:tcPr>
          <w:p w14:paraId="7AD4F27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665F5CD" w14:textId="6B86A771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20939304" w14:textId="343A2952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Gửi d463=1</w:t>
            </w:r>
          </w:p>
        </w:tc>
      </w:tr>
      <w:tr w:rsidR="006568DC" w:rsidRPr="007C56FC" w14:paraId="6E58A3FC" w14:textId="77777777" w:rsidTr="00FF7D35"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1D0B9F20" w14:textId="3038AF68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E45B5A" w14:textId="45D51AD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Sạc pin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658A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4F10A71" w14:textId="42C40BE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1E2A6A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5C423F4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7482528B" w14:textId="7609EBF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6A590D6" w14:textId="75AD77E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8B242C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49B888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47550B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4A1E0FA" w14:textId="2949DA55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7140A9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8BDA0F7" w14:textId="1149C9D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7DD4F8C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821703A" w14:textId="77777777" w:rsidTr="00FF7D35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F5A7" w14:textId="6F2F52E7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7F24B" w14:textId="02BA1C15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Đĩa CD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ECED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C4C3D75" w14:textId="56D12A9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63DE60A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652E0A5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3250274A" w14:textId="315B31B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480020BE" w14:textId="128E9A3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47F4F1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1AD69C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64A4BC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B4ABD74" w14:textId="711FD2F1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5D52FE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3E757A9" w14:textId="6CEC648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D1ACC6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EE51A9A" w14:textId="77777777" w:rsidTr="00FF7D35">
        <w:tc>
          <w:tcPr>
            <w:tcW w:w="303" w:type="pct"/>
            <w:tcBorders>
              <w:top w:val="single" w:sz="4" w:space="0" w:color="auto"/>
            </w:tcBorders>
            <w:vAlign w:val="center"/>
          </w:tcPr>
          <w:p w14:paraId="75DB3A02" w14:textId="7507D01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D4FDE" w14:textId="5B659138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Dây nguồn ngoài có 3 đầu ra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DDC48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Dây</w:t>
            </w:r>
          </w:p>
        </w:tc>
        <w:tc>
          <w:tcPr>
            <w:tcW w:w="303" w:type="pct"/>
          </w:tcPr>
          <w:p w14:paraId="3BF86789" w14:textId="43D98E5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43A8C12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3C0682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60BB1616" w14:textId="0C36B73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44B2BA1" w14:textId="2A1E71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2D5669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5FCDF4B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B32EBD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B8EC0F7" w14:textId="30B6D1E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5E8DBB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E60880D" w14:textId="709F8AD1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85062A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EA8D5D3" w14:textId="77777777" w:rsidTr="00FF7D35">
        <w:tc>
          <w:tcPr>
            <w:tcW w:w="303" w:type="pct"/>
            <w:vAlign w:val="center"/>
          </w:tcPr>
          <w:p w14:paraId="563A446F" w14:textId="23BD8B7C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6042E6" w14:textId="79441149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Tay nghe máy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32C99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B02C884" w14:textId="339D76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44D34F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798ED9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7830BA7F" w14:textId="3AD603C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006F82F7" w14:textId="3F5CAA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50FFF5B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0681C8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BE8ED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1E7F203" w14:textId="1E4C197C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A3C516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70ACC7C" w14:textId="687A7C6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6453672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7430765" w14:textId="77777777" w:rsidTr="00FF7D35">
        <w:tc>
          <w:tcPr>
            <w:tcW w:w="303" w:type="pct"/>
            <w:vAlign w:val="center"/>
          </w:tcPr>
          <w:p w14:paraId="5E1FE242" w14:textId="4F544934" w:rsidR="006568DC" w:rsidRPr="008953C6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37D951" w14:textId="4E106DD4" w:rsidR="006568DC" w:rsidRPr="008953C6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8953C6">
              <w:rPr>
                <w:rFonts w:ascii="Times New Roman" w:hAnsi="Times New Roman"/>
                <w:sz w:val="22"/>
                <w:szCs w:val="22"/>
              </w:rPr>
              <w:t>Tài liệu máy</w:t>
            </w:r>
          </w:p>
        </w:tc>
        <w:tc>
          <w:tcPr>
            <w:tcW w:w="3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98BC02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Quyển</w:t>
            </w:r>
          </w:p>
        </w:tc>
        <w:tc>
          <w:tcPr>
            <w:tcW w:w="303" w:type="pct"/>
          </w:tcPr>
          <w:p w14:paraId="3B7192C9" w14:textId="3E02FA1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52" w:type="pct"/>
          </w:tcPr>
          <w:p w14:paraId="0F18FE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4CF16A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6497779F" w14:textId="1340540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2" w:type="pct"/>
          </w:tcPr>
          <w:p w14:paraId="21D4EEBF" w14:textId="25E4D2C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00D7E30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752CCA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526DC7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8813238" w14:textId="0EFA9F84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7C56F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404" w:type="pct"/>
            <w:vAlign w:val="center"/>
          </w:tcPr>
          <w:p w14:paraId="6F707DF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499E1F1D" w14:textId="3FC649F8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521C6B0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7037D74" w14:textId="77777777" w:rsidTr="00FF7D35">
        <w:tc>
          <w:tcPr>
            <w:tcW w:w="303" w:type="pct"/>
            <w:vAlign w:val="bottom"/>
          </w:tcPr>
          <w:p w14:paraId="517F8056" w14:textId="06E1ABFE" w:rsidR="006568DC" w:rsidRPr="0076478C" w:rsidRDefault="006568DC" w:rsidP="006568DC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II</w:t>
            </w:r>
            <w: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I</w:t>
            </w:r>
          </w:p>
        </w:tc>
        <w:tc>
          <w:tcPr>
            <w:tcW w:w="1059" w:type="pct"/>
            <w:vAlign w:val="bottom"/>
          </w:tcPr>
          <w:p w14:paraId="236B4A7F" w14:textId="34518EB0" w:rsidR="006568DC" w:rsidRPr="0076478C" w:rsidRDefault="006568DC" w:rsidP="00EB5955">
            <w:pPr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TRANG BỊ HTĐ</w:t>
            </w:r>
          </w:p>
        </w:tc>
        <w:tc>
          <w:tcPr>
            <w:tcW w:w="303" w:type="pct"/>
            <w:vAlign w:val="center"/>
          </w:tcPr>
          <w:p w14:paraId="6615A926" w14:textId="70BD9409" w:rsidR="006568DC" w:rsidRPr="009E44A1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03" w:type="pct"/>
          </w:tcPr>
          <w:p w14:paraId="68070D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</w:tcPr>
          <w:p w14:paraId="71A8E9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</w:tcPr>
          <w:p w14:paraId="780B36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</w:tcPr>
          <w:p w14:paraId="6145B5D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4A5E2A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</w:tcPr>
          <w:p w14:paraId="199B480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4" w:type="pct"/>
          </w:tcPr>
          <w:p w14:paraId="75269EB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5A497F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666E0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63C845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151AF70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05" w:type="pct"/>
          </w:tcPr>
          <w:p w14:paraId="468492E0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462F922" w14:textId="77777777" w:rsidTr="00FF7D35">
        <w:tc>
          <w:tcPr>
            <w:tcW w:w="303" w:type="pct"/>
            <w:vAlign w:val="bottom"/>
          </w:tcPr>
          <w:p w14:paraId="0BF0C26E" w14:textId="045257B5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59" w:type="pct"/>
            <w:vAlign w:val="center"/>
          </w:tcPr>
          <w:p w14:paraId="2E5FB008" w14:textId="78874D33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Dây điện thoại dã chiến</w:t>
            </w:r>
          </w:p>
        </w:tc>
        <w:tc>
          <w:tcPr>
            <w:tcW w:w="303" w:type="pct"/>
            <w:vAlign w:val="center"/>
          </w:tcPr>
          <w:p w14:paraId="27F0F3FB" w14:textId="79A9921D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03" w:type="pct"/>
          </w:tcPr>
          <w:p w14:paraId="61CCAC30" w14:textId="35107F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03F69CA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6E3BB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9A11176" w14:textId="55007A6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0327A1C8" w14:textId="1E8A56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227614D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2709D21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3ECCF13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74E2A9C" w14:textId="1A8FED2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6CC590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2545C15" w14:textId="0E64A2F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95D892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DCE76CE" w14:textId="77777777" w:rsidTr="00FF7D35">
        <w:tc>
          <w:tcPr>
            <w:tcW w:w="303" w:type="pct"/>
            <w:vAlign w:val="bottom"/>
          </w:tcPr>
          <w:p w14:paraId="63FC32AA" w14:textId="795754A6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IV</w:t>
            </w:r>
          </w:p>
        </w:tc>
        <w:tc>
          <w:tcPr>
            <w:tcW w:w="1059" w:type="pct"/>
            <w:vAlign w:val="center"/>
          </w:tcPr>
          <w:p w14:paraId="5D308F21" w14:textId="265756B9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TỔ MÁY PHÁT ĐIỆN</w:t>
            </w:r>
          </w:p>
        </w:tc>
        <w:tc>
          <w:tcPr>
            <w:tcW w:w="303" w:type="pct"/>
            <w:vAlign w:val="center"/>
          </w:tcPr>
          <w:p w14:paraId="2AEFC9FE" w14:textId="33E51C9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4C24E9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3F1B870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1E1843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3F3BFC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9104054" w14:textId="25ADD44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5F80C1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699DE656" w14:textId="6D5309D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699A67A0" w14:textId="4A8F0F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638665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35DE99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37BB784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5" w:type="pct"/>
          </w:tcPr>
          <w:p w14:paraId="2E01956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12700952" w14:textId="77777777" w:rsidTr="00FF7D35">
        <w:tc>
          <w:tcPr>
            <w:tcW w:w="303" w:type="pct"/>
            <w:vAlign w:val="bottom"/>
          </w:tcPr>
          <w:p w14:paraId="44B06825" w14:textId="3A0B34EF" w:rsidR="006568DC" w:rsidRPr="0076478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3E982CD5" w14:textId="5AFA86DF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 xml:space="preserve">Máy phát điện Hon da - 5500 </w:t>
            </w:r>
          </w:p>
        </w:tc>
        <w:tc>
          <w:tcPr>
            <w:tcW w:w="303" w:type="pct"/>
            <w:vAlign w:val="center"/>
          </w:tcPr>
          <w:p w14:paraId="6EFCB59A" w14:textId="5814EEE1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Tổ</w:t>
            </w:r>
          </w:p>
        </w:tc>
        <w:tc>
          <w:tcPr>
            <w:tcW w:w="303" w:type="pct"/>
          </w:tcPr>
          <w:p w14:paraId="6FCFC70F" w14:textId="45CD175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1147CD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5A07123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5C5278FB" w14:textId="6804C86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2F82D71" w14:textId="237AC0B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</w:tcPr>
          <w:p w14:paraId="65F4365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</w:tcPr>
          <w:p w14:paraId="64D5B6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5BB690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1B98C69" w14:textId="3C22F0C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04" w:type="pct"/>
            <w:vAlign w:val="center"/>
          </w:tcPr>
          <w:p w14:paraId="364C61A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B4AFE6A" w14:textId="1A8A18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770EEB9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45DBFF1" w14:textId="77777777" w:rsidTr="00FF7D35">
        <w:tc>
          <w:tcPr>
            <w:tcW w:w="303" w:type="pct"/>
            <w:vAlign w:val="center"/>
          </w:tcPr>
          <w:p w14:paraId="6F225B23" w14:textId="361D0DB9" w:rsidR="006568DC" w:rsidRPr="0076478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lastRenderedPageBreak/>
              <w:t>VI</w:t>
            </w:r>
          </w:p>
        </w:tc>
        <w:tc>
          <w:tcPr>
            <w:tcW w:w="1059" w:type="pct"/>
            <w:vAlign w:val="center"/>
          </w:tcPr>
          <w:p w14:paraId="140F5171" w14:textId="13A43FD6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TRANG BỊ, DỤNG CỤ SỬA CHỮA</w:t>
            </w:r>
          </w:p>
        </w:tc>
        <w:tc>
          <w:tcPr>
            <w:tcW w:w="303" w:type="pct"/>
            <w:vAlign w:val="center"/>
          </w:tcPr>
          <w:p w14:paraId="2AB41C1E" w14:textId="7785FE41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5AA769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6399E68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222CA34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2581A2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79536144" w14:textId="7689BE9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0EC75662" w14:textId="4D5CA74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" w:type="pct"/>
            <w:vAlign w:val="center"/>
          </w:tcPr>
          <w:p w14:paraId="104997A4" w14:textId="063229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  <w:vAlign w:val="center"/>
          </w:tcPr>
          <w:p w14:paraId="724B1E3B" w14:textId="2D252CB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6D3AB5A" w14:textId="2DFF106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4" w:type="pct"/>
            <w:vAlign w:val="center"/>
          </w:tcPr>
          <w:p w14:paraId="4161878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5598BB6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5" w:type="pct"/>
          </w:tcPr>
          <w:p w14:paraId="5F5A403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91FD664" w14:textId="77777777" w:rsidTr="00FF7D35">
        <w:tc>
          <w:tcPr>
            <w:tcW w:w="303" w:type="pct"/>
            <w:vAlign w:val="center"/>
          </w:tcPr>
          <w:p w14:paraId="3B994B1B" w14:textId="5017B21E" w:rsidR="006568DC" w:rsidRPr="0076478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bottom"/>
          </w:tcPr>
          <w:p w14:paraId="02E31A63" w14:textId="381906C9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Đồng hồ đo ắc quy</w:t>
            </w:r>
          </w:p>
        </w:tc>
        <w:tc>
          <w:tcPr>
            <w:tcW w:w="303" w:type="pct"/>
            <w:vAlign w:val="center"/>
          </w:tcPr>
          <w:p w14:paraId="5D77F7B1" w14:textId="6A77EF0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E663631" w14:textId="6673D51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52" w:type="pct"/>
          </w:tcPr>
          <w:p w14:paraId="1239CE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EA33AF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6719F8EF" w14:textId="04C3937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2" w:type="pct"/>
          </w:tcPr>
          <w:p w14:paraId="6A6FD58B" w14:textId="2F955A1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024D7" w14:textId="206FE6D0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222CD" w14:textId="4BD75F4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CC04" w14:textId="6B703CBF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8A27A" w14:textId="1CE5058E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A6D74"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E0D0" w14:textId="5DF8A7B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21A651C6" w14:textId="5DFC7B6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049BD3F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9E1649E" w14:textId="77777777" w:rsidTr="00FF7D35">
        <w:tc>
          <w:tcPr>
            <w:tcW w:w="303" w:type="pct"/>
            <w:vAlign w:val="center"/>
          </w:tcPr>
          <w:p w14:paraId="0570997E" w14:textId="575A925D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VIII</w:t>
            </w:r>
          </w:p>
        </w:tc>
        <w:tc>
          <w:tcPr>
            <w:tcW w:w="1059" w:type="pct"/>
            <w:vAlign w:val="center"/>
          </w:tcPr>
          <w:p w14:paraId="4BBD1E1C" w14:textId="48ADDC3E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 xml:space="preserve"> DỤNG CỤ, TRẠM XƯỞNG</w:t>
            </w:r>
          </w:p>
        </w:tc>
        <w:tc>
          <w:tcPr>
            <w:tcW w:w="303" w:type="pct"/>
            <w:vAlign w:val="center"/>
          </w:tcPr>
          <w:p w14:paraId="3138FFE0" w14:textId="161AFE9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2BCF6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" w:type="pct"/>
          </w:tcPr>
          <w:p w14:paraId="56564E0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3" w:type="pct"/>
          </w:tcPr>
          <w:p w14:paraId="47FB43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3" w:type="pct"/>
          </w:tcPr>
          <w:p w14:paraId="0D527B2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</w:tcPr>
          <w:p w14:paraId="304B6342" w14:textId="57767CF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9784" w14:textId="47D52843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09A2A" w14:textId="75E0B037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716BA" w14:textId="49F923D6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8C66" w14:textId="1912E816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8A6D74"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A130C" w14:textId="321BCD75" w:rsidR="006568DC" w:rsidRPr="007C56FC" w:rsidRDefault="006568DC" w:rsidP="006568DC">
            <w:pPr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0C79A6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05" w:type="pct"/>
          </w:tcPr>
          <w:p w14:paraId="31E5044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862599B" w14:textId="77777777" w:rsidTr="00FF7D35">
        <w:tc>
          <w:tcPr>
            <w:tcW w:w="303" w:type="pct"/>
            <w:vAlign w:val="center"/>
          </w:tcPr>
          <w:p w14:paraId="16DDD8EB" w14:textId="498E66ED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57D768D7" w14:textId="770F650A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Máy thổi hơi nóng</w:t>
            </w:r>
          </w:p>
        </w:tc>
        <w:tc>
          <w:tcPr>
            <w:tcW w:w="303" w:type="pct"/>
            <w:vAlign w:val="center"/>
          </w:tcPr>
          <w:p w14:paraId="7DDDE628" w14:textId="24A50500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44D37581" w14:textId="3A178D2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" w:type="pct"/>
          </w:tcPr>
          <w:p w14:paraId="7F4FC2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</w:tcPr>
          <w:p w14:paraId="31D77E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3" w:type="pct"/>
          </w:tcPr>
          <w:p w14:paraId="3313264E" w14:textId="348E6CA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02" w:type="pct"/>
          </w:tcPr>
          <w:p w14:paraId="00B15C00" w14:textId="56EC177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3216D" w14:textId="2278F30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619A1" w14:textId="3B616553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22252" w14:textId="7FA36B8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B8A84" w14:textId="055E631F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A6D74"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DC4EB" w14:textId="670874C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64F8327A" w14:textId="3A4C27C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  <w:t>1</w:t>
            </w:r>
          </w:p>
        </w:tc>
        <w:tc>
          <w:tcPr>
            <w:tcW w:w="505" w:type="pct"/>
          </w:tcPr>
          <w:p w14:paraId="20B55A9F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23B3880B" w14:textId="77777777" w:rsidTr="00FF7D35">
        <w:tc>
          <w:tcPr>
            <w:tcW w:w="303" w:type="pct"/>
            <w:vAlign w:val="center"/>
          </w:tcPr>
          <w:p w14:paraId="201472F7" w14:textId="4A626E85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4B8B3789" w14:textId="3D36C460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Kìm Vặn Vuông</w:t>
            </w:r>
          </w:p>
        </w:tc>
        <w:tc>
          <w:tcPr>
            <w:tcW w:w="303" w:type="pct"/>
            <w:vAlign w:val="center"/>
          </w:tcPr>
          <w:p w14:paraId="36DE5963" w14:textId="69BDA24C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B1803E9" w14:textId="169F2CC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" w:type="pct"/>
          </w:tcPr>
          <w:p w14:paraId="335AA61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</w:tcPr>
          <w:p w14:paraId="37A171E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3" w:type="pct"/>
          </w:tcPr>
          <w:p w14:paraId="479C8131" w14:textId="7385913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02" w:type="pct"/>
          </w:tcPr>
          <w:p w14:paraId="5A150473" w14:textId="662059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8CD6" w14:textId="210A17C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FDE83" w14:textId="0A19F649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8094E" w14:textId="2CF33A8D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9B447" w14:textId="7924BE9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D172" w14:textId="77777777" w:rsidR="006568DC" w:rsidRPr="007C56F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14:paraId="7F40F174" w14:textId="021A170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fr-FR"/>
              </w:rPr>
              <w:t>1</w:t>
            </w:r>
          </w:p>
        </w:tc>
        <w:tc>
          <w:tcPr>
            <w:tcW w:w="505" w:type="pct"/>
          </w:tcPr>
          <w:p w14:paraId="797BF6A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38B57C24" w14:textId="77777777" w:rsidTr="00FF7D35">
        <w:tc>
          <w:tcPr>
            <w:tcW w:w="303" w:type="pct"/>
            <w:vAlign w:val="center"/>
          </w:tcPr>
          <w:p w14:paraId="3976DA33" w14:textId="38DFB735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59" w:type="pct"/>
            <w:vAlign w:val="center"/>
          </w:tcPr>
          <w:p w14:paraId="1F9DA5F4" w14:textId="79BD0795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 xml:space="preserve">Tủ trang bị cấp </w:t>
            </w:r>
            <w:r>
              <w:rPr>
                <w:rFonts w:ascii="Times New Roman" w:hAnsi="Times New Roman"/>
                <w:sz w:val="22"/>
                <w:szCs w:val="22"/>
              </w:rPr>
              <w:t>trung đội cải tiến</w:t>
            </w:r>
          </w:p>
        </w:tc>
        <w:tc>
          <w:tcPr>
            <w:tcW w:w="303" w:type="pct"/>
            <w:vAlign w:val="center"/>
          </w:tcPr>
          <w:p w14:paraId="7DF449CB" w14:textId="2B081A8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FBFEDE1" w14:textId="73C02B8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252" w:type="pct"/>
          </w:tcPr>
          <w:p w14:paraId="2115916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</w:tcPr>
          <w:p w14:paraId="5377EC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3" w:type="pct"/>
          </w:tcPr>
          <w:p w14:paraId="3AC7C3D1" w14:textId="1FE952F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202" w:type="pct"/>
          </w:tcPr>
          <w:p w14:paraId="1CAFEC5D" w14:textId="7C58C350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202" w:type="pct"/>
          </w:tcPr>
          <w:p w14:paraId="240B718C" w14:textId="33A9FFB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4" w:type="pct"/>
          </w:tcPr>
          <w:p w14:paraId="660FBF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0530BC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</w:tcPr>
          <w:p w14:paraId="39C7E162" w14:textId="4F0DAA4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404" w:type="pct"/>
            <w:vAlign w:val="center"/>
          </w:tcPr>
          <w:p w14:paraId="441E4F6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2" w:type="pct"/>
          </w:tcPr>
          <w:p w14:paraId="59DA1F34" w14:textId="24C7D29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1FEBEB7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0A24F08B" w14:textId="77777777" w:rsidTr="00FF7D35">
        <w:tc>
          <w:tcPr>
            <w:tcW w:w="303" w:type="pct"/>
            <w:vAlign w:val="center"/>
          </w:tcPr>
          <w:p w14:paraId="56A44A31" w14:textId="7048BF6D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77BF0D91" w14:textId="68CDCE41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Bàn sửa chữa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cải tiến</w:t>
            </w:r>
          </w:p>
        </w:tc>
        <w:tc>
          <w:tcPr>
            <w:tcW w:w="303" w:type="pct"/>
            <w:vAlign w:val="center"/>
          </w:tcPr>
          <w:p w14:paraId="777876B9" w14:textId="70EE432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36F8B92" w14:textId="3E4394F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4</w:t>
            </w:r>
          </w:p>
        </w:tc>
        <w:tc>
          <w:tcPr>
            <w:tcW w:w="252" w:type="pct"/>
          </w:tcPr>
          <w:p w14:paraId="494A3D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</w:tcPr>
          <w:p w14:paraId="401F78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3" w:type="pct"/>
          </w:tcPr>
          <w:p w14:paraId="125D2282" w14:textId="19D51B2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4</w:t>
            </w:r>
          </w:p>
        </w:tc>
        <w:tc>
          <w:tcPr>
            <w:tcW w:w="202" w:type="pct"/>
          </w:tcPr>
          <w:p w14:paraId="1A018E53" w14:textId="1F802C98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202" w:type="pct"/>
          </w:tcPr>
          <w:p w14:paraId="48BDC9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4" w:type="pct"/>
          </w:tcPr>
          <w:p w14:paraId="33E2CC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1EB906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</w:tcPr>
          <w:p w14:paraId="3B346E54" w14:textId="6F8C8B0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4</w:t>
            </w:r>
          </w:p>
        </w:tc>
        <w:tc>
          <w:tcPr>
            <w:tcW w:w="404" w:type="pct"/>
            <w:vAlign w:val="center"/>
          </w:tcPr>
          <w:p w14:paraId="65794DA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2" w:type="pct"/>
          </w:tcPr>
          <w:p w14:paraId="79A3ED68" w14:textId="405AFA7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5" w:type="pct"/>
          </w:tcPr>
          <w:p w14:paraId="20D79968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504EE2BB" w14:textId="77777777" w:rsidTr="00FF7D35">
        <w:tc>
          <w:tcPr>
            <w:tcW w:w="303" w:type="pct"/>
            <w:vAlign w:val="center"/>
          </w:tcPr>
          <w:p w14:paraId="7F5FBF7F" w14:textId="370E302B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17426187" w14:textId="50A4F164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Tủ linh kiện 14 ngăn</w:t>
            </w:r>
          </w:p>
        </w:tc>
        <w:tc>
          <w:tcPr>
            <w:tcW w:w="303" w:type="pct"/>
            <w:vAlign w:val="center"/>
          </w:tcPr>
          <w:p w14:paraId="68A42B38" w14:textId="7F92D2AE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D1ADF81" w14:textId="2EE401A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" w:type="pct"/>
          </w:tcPr>
          <w:p w14:paraId="0AFD41B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</w:tcPr>
          <w:p w14:paraId="30CFBC7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3" w:type="pct"/>
          </w:tcPr>
          <w:p w14:paraId="2C7DDBAD" w14:textId="7C1F9F8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202" w:type="pct"/>
          </w:tcPr>
          <w:p w14:paraId="73614965" w14:textId="643906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202" w:type="pct"/>
          </w:tcPr>
          <w:p w14:paraId="7649A7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4" w:type="pct"/>
          </w:tcPr>
          <w:p w14:paraId="02B7EE2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6537C6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27CACE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7C56FC">
              <w:rPr>
                <w:rFonts w:ascii="Times New Roman" w:hAnsi="Times New Roman"/>
                <w:sz w:val="22"/>
                <w:szCs w:val="22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2A61CD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2" w:type="pct"/>
          </w:tcPr>
          <w:p w14:paraId="0518C458" w14:textId="7ABBE09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5" w:type="pct"/>
          </w:tcPr>
          <w:p w14:paraId="22311712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6B8E7E50" w14:textId="77777777" w:rsidTr="00FF7D35">
        <w:tc>
          <w:tcPr>
            <w:tcW w:w="303" w:type="pct"/>
            <w:vAlign w:val="center"/>
          </w:tcPr>
          <w:p w14:paraId="7D5D0DED" w14:textId="7E295F72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75EC2FCF" w14:textId="00012F2D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 xml:space="preserve">Tủ trang bị cấp </w:t>
            </w:r>
            <w:r>
              <w:rPr>
                <w:rFonts w:ascii="Times New Roman" w:hAnsi="Times New Roman"/>
                <w:sz w:val="22"/>
                <w:szCs w:val="22"/>
              </w:rPr>
              <w:t>trung đội</w:t>
            </w:r>
          </w:p>
        </w:tc>
        <w:tc>
          <w:tcPr>
            <w:tcW w:w="303" w:type="pct"/>
            <w:vAlign w:val="center"/>
          </w:tcPr>
          <w:p w14:paraId="00F31C01" w14:textId="3EA9614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985F2F6" w14:textId="3515D58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5</w:t>
            </w:r>
          </w:p>
        </w:tc>
        <w:tc>
          <w:tcPr>
            <w:tcW w:w="252" w:type="pct"/>
          </w:tcPr>
          <w:p w14:paraId="72C67B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</w:tcPr>
          <w:p w14:paraId="4377ACB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303" w:type="pct"/>
          </w:tcPr>
          <w:p w14:paraId="612A99F6" w14:textId="02A5B79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5</w:t>
            </w:r>
          </w:p>
        </w:tc>
        <w:tc>
          <w:tcPr>
            <w:tcW w:w="202" w:type="pct"/>
          </w:tcPr>
          <w:p w14:paraId="3A616143" w14:textId="10E1936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202" w:type="pct"/>
          </w:tcPr>
          <w:p w14:paraId="44DD1A9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4" w:type="pct"/>
          </w:tcPr>
          <w:p w14:paraId="7151BE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6810299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4F193FBB" w14:textId="6640607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5</w:t>
            </w:r>
          </w:p>
        </w:tc>
        <w:tc>
          <w:tcPr>
            <w:tcW w:w="404" w:type="pct"/>
            <w:vAlign w:val="center"/>
          </w:tcPr>
          <w:p w14:paraId="16AEBEA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202" w:type="pct"/>
          </w:tcPr>
          <w:p w14:paraId="48D4DEB7" w14:textId="5F1977D9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5" w:type="pct"/>
          </w:tcPr>
          <w:p w14:paraId="2970E85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568DC" w:rsidRPr="007C56FC" w14:paraId="4B7C9311" w14:textId="77777777" w:rsidTr="00FF7D35">
        <w:tc>
          <w:tcPr>
            <w:tcW w:w="303" w:type="pct"/>
            <w:vAlign w:val="center"/>
          </w:tcPr>
          <w:p w14:paraId="5490B70D" w14:textId="1DB081FB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059" w:type="pct"/>
            <w:vAlign w:val="center"/>
          </w:tcPr>
          <w:p w14:paraId="4ECB4E74" w14:textId="41E46536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Túi đựng dụng cụ SC</w:t>
            </w:r>
          </w:p>
        </w:tc>
        <w:tc>
          <w:tcPr>
            <w:tcW w:w="303" w:type="pct"/>
            <w:vAlign w:val="center"/>
          </w:tcPr>
          <w:p w14:paraId="688DA516" w14:textId="0306F68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1D031AE1" w14:textId="077BB2A6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1B2AF41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59E2113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50BB00B6" w14:textId="2F814E1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31171385" w14:textId="0E9E972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5D54A12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12B6DB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0C0B41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26E5517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C56FC"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4673145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47E09D88" w14:textId="7518E31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0F08464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463CA22D" w14:textId="77777777" w:rsidTr="00FF7D35">
        <w:tc>
          <w:tcPr>
            <w:tcW w:w="303" w:type="pct"/>
            <w:vAlign w:val="center"/>
          </w:tcPr>
          <w:p w14:paraId="0522D064" w14:textId="1EEC920F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59" w:type="pct"/>
            <w:vAlign w:val="center"/>
          </w:tcPr>
          <w:p w14:paraId="23A13E4F" w14:textId="201194AE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Máy nạp 50/60</w:t>
            </w:r>
          </w:p>
        </w:tc>
        <w:tc>
          <w:tcPr>
            <w:tcW w:w="303" w:type="pct"/>
            <w:vAlign w:val="center"/>
          </w:tcPr>
          <w:p w14:paraId="7BE01617" w14:textId="3D2C894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EBC75CD" w14:textId="56CBFCB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7F0026A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43D7545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36CC7E7A" w14:textId="6AAA9D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5E1CF07A" w14:textId="2E6BC08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1742503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660C03E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75FF92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68B3B9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C56FC"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51D201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00991524" w14:textId="76C5063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0BCCAE0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6286E4BD" w14:textId="77777777" w:rsidTr="00FF7D35">
        <w:tc>
          <w:tcPr>
            <w:tcW w:w="303" w:type="pct"/>
            <w:vAlign w:val="center"/>
          </w:tcPr>
          <w:p w14:paraId="0D12DAF2" w14:textId="35D1A1C0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059" w:type="pct"/>
            <w:vAlign w:val="center"/>
          </w:tcPr>
          <w:p w14:paraId="27661AEE" w14:textId="66B3BDEA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Giá kê hàng 3 tầng</w:t>
            </w:r>
          </w:p>
        </w:tc>
        <w:tc>
          <w:tcPr>
            <w:tcW w:w="303" w:type="pct"/>
            <w:vAlign w:val="center"/>
          </w:tcPr>
          <w:p w14:paraId="1323EBF7" w14:textId="709B931B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4200B7D" w14:textId="765A9F8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252" w:type="pct"/>
          </w:tcPr>
          <w:p w14:paraId="3C65B3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24A0F72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4E3545A4" w14:textId="0DA7F8E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202" w:type="pct"/>
          </w:tcPr>
          <w:p w14:paraId="6CBD7533" w14:textId="0003B7F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3</w:t>
            </w:r>
          </w:p>
        </w:tc>
        <w:tc>
          <w:tcPr>
            <w:tcW w:w="202" w:type="pct"/>
          </w:tcPr>
          <w:p w14:paraId="3B46107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09F1ED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212DA29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6EC4808E" w14:textId="29B54B9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2"/>
                <w:szCs w:val="22"/>
                <w:lang w:val="fr-FR"/>
              </w:rPr>
              <w:t>2</w:t>
            </w:r>
          </w:p>
        </w:tc>
        <w:tc>
          <w:tcPr>
            <w:tcW w:w="404" w:type="pct"/>
            <w:vAlign w:val="center"/>
          </w:tcPr>
          <w:p w14:paraId="0384BC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164AD512" w14:textId="2B22611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5" w:type="pct"/>
          </w:tcPr>
          <w:p w14:paraId="4FDCBE8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0179B19C" w14:textId="77777777" w:rsidTr="00FF7D35">
        <w:tc>
          <w:tcPr>
            <w:tcW w:w="303" w:type="pct"/>
            <w:vAlign w:val="center"/>
          </w:tcPr>
          <w:p w14:paraId="1F266BB5" w14:textId="38596DCB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IV</w:t>
            </w:r>
          </w:p>
        </w:tc>
        <w:tc>
          <w:tcPr>
            <w:tcW w:w="1059" w:type="pct"/>
            <w:vAlign w:val="center"/>
          </w:tcPr>
          <w:p w14:paraId="1FFEC856" w14:textId="7D5E6B70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 xml:space="preserve"> VẬT TƯ KHÁC</w:t>
            </w:r>
          </w:p>
        </w:tc>
        <w:tc>
          <w:tcPr>
            <w:tcW w:w="303" w:type="pct"/>
            <w:vAlign w:val="center"/>
          </w:tcPr>
          <w:p w14:paraId="0C584CF5" w14:textId="1B675EA2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328D11F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</w:tcPr>
          <w:p w14:paraId="68F63A9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4931BBB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13FB630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2E12CD9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226545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222A71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516003B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6B7BF6D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C56FC"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0DB9BB7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2959E6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pct"/>
          </w:tcPr>
          <w:p w14:paraId="78E4ED8A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73350247" w14:textId="77777777" w:rsidTr="00FF7D35">
        <w:tc>
          <w:tcPr>
            <w:tcW w:w="303" w:type="pct"/>
            <w:vAlign w:val="center"/>
          </w:tcPr>
          <w:p w14:paraId="349F657F" w14:textId="0AEC0039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9" w:type="pct"/>
            <w:vAlign w:val="center"/>
          </w:tcPr>
          <w:p w14:paraId="620578FA" w14:textId="1AD12EE6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Máy tính HL Báo vụ</w:t>
            </w:r>
          </w:p>
        </w:tc>
        <w:tc>
          <w:tcPr>
            <w:tcW w:w="303" w:type="pct"/>
            <w:vAlign w:val="center"/>
          </w:tcPr>
          <w:p w14:paraId="06FEEAE0" w14:textId="67A62F03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7C853949" w14:textId="7F8CD87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1DF3A2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26A541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2CDE1908" w14:textId="5958BDDE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5F7300C6" w14:textId="2207CF8B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202" w:type="pct"/>
          </w:tcPr>
          <w:p w14:paraId="59F1A6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269F0EF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3F0D431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7AD48A45" w14:textId="15A97C0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46C977F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3A0D4016" w14:textId="3C78E4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29606CA7" w14:textId="20032D43" w:rsidR="006568DC" w:rsidRPr="007A0FC5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 w:rsidRPr="007A0FC5">
              <w:rPr>
                <w:rFonts w:ascii="Times New Roman" w:hAnsi="Times New Roman"/>
                <w:sz w:val="18"/>
                <w:szCs w:val="18"/>
              </w:rPr>
              <w:t>Lỗi màn hình=1</w:t>
            </w:r>
          </w:p>
        </w:tc>
      </w:tr>
      <w:tr w:rsidR="006568DC" w:rsidRPr="007C56FC" w14:paraId="46E12FC9" w14:textId="77777777" w:rsidTr="00FF7D35">
        <w:tc>
          <w:tcPr>
            <w:tcW w:w="303" w:type="pct"/>
            <w:vAlign w:val="center"/>
          </w:tcPr>
          <w:p w14:paraId="0BE32DF2" w14:textId="16A9A823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566532A" w14:textId="193DE4C9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bàn phím máy tính</w:t>
            </w:r>
          </w:p>
        </w:tc>
        <w:tc>
          <w:tcPr>
            <w:tcW w:w="303" w:type="pct"/>
            <w:vAlign w:val="center"/>
          </w:tcPr>
          <w:p w14:paraId="61913937" w14:textId="2A51F50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1B4CCD59" w14:textId="58B9689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6C6E850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66F34C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1EDD7D20" w14:textId="5BEE0BB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3215E7BA" w14:textId="5643974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202" w:type="pct"/>
          </w:tcPr>
          <w:p w14:paraId="0D679FC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5B68E9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62DF83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33B50D15" w14:textId="68C4DF53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43C39E8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42A61203" w14:textId="63B85635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780DDCEC" w14:textId="5CF020E5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liệt nút</w:t>
            </w:r>
          </w:p>
        </w:tc>
      </w:tr>
      <w:tr w:rsidR="006568DC" w:rsidRPr="007C56FC" w14:paraId="7B4D8D7C" w14:textId="77777777" w:rsidTr="00FF7D35">
        <w:tc>
          <w:tcPr>
            <w:tcW w:w="303" w:type="pct"/>
            <w:vAlign w:val="center"/>
          </w:tcPr>
          <w:p w14:paraId="1B881360" w14:textId="05A3F673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4E5C001F" w14:textId="0EB05DEA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chuột máy tính</w:t>
            </w:r>
          </w:p>
        </w:tc>
        <w:tc>
          <w:tcPr>
            <w:tcW w:w="303" w:type="pct"/>
            <w:vAlign w:val="center"/>
          </w:tcPr>
          <w:p w14:paraId="3A7D9295" w14:textId="7777777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7E6D387D" w14:textId="767EA59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3F1D15D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59DC7B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7A8A24BB" w14:textId="73A3A95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20B015A4" w14:textId="68A5130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202" w:type="pct"/>
          </w:tcPr>
          <w:p w14:paraId="1E3B0A3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5A03F7C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6545B40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3E179056" w14:textId="1FD8B1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2909046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59FA3F4D" w14:textId="571CF09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705B580B" w14:textId="75E2AF98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hỏng</w:t>
            </w:r>
          </w:p>
        </w:tc>
      </w:tr>
      <w:tr w:rsidR="006568DC" w:rsidRPr="007C56FC" w14:paraId="4792182A" w14:textId="77777777" w:rsidTr="00FF7D35">
        <w:tc>
          <w:tcPr>
            <w:tcW w:w="303" w:type="pct"/>
            <w:vAlign w:val="center"/>
          </w:tcPr>
          <w:p w14:paraId="19115D0E" w14:textId="47E0ED6B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9" w:type="pct"/>
            <w:vAlign w:val="center"/>
          </w:tcPr>
          <w:p w14:paraId="4A2BB149" w14:textId="5C1D9167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Thiết bị giảng đường 40 số</w:t>
            </w:r>
          </w:p>
        </w:tc>
        <w:tc>
          <w:tcPr>
            <w:tcW w:w="303" w:type="pct"/>
            <w:vAlign w:val="center"/>
          </w:tcPr>
          <w:p w14:paraId="093D1723" w14:textId="21E225CE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07AD567C" w14:textId="6745037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1FDB927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458D9FC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6537DEB3" w14:textId="5DA3A24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2B675C75" w14:textId="6995961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3752CFC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7EF9752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431163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0D31F72D" w14:textId="2AAD07A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50E4288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5BF493B2" w14:textId="4B0BEDE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50D2F1C6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432C1BFD" w14:textId="77777777" w:rsidTr="00FF7D35">
        <w:tc>
          <w:tcPr>
            <w:tcW w:w="303" w:type="pct"/>
            <w:vAlign w:val="center"/>
          </w:tcPr>
          <w:p w14:paraId="5878E1F9" w14:textId="7E348E59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9" w:type="pct"/>
            <w:vAlign w:val="center"/>
          </w:tcPr>
          <w:p w14:paraId="3081E93F" w14:textId="5EE62CAA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Bộ giao tiếp</w:t>
            </w:r>
          </w:p>
        </w:tc>
        <w:tc>
          <w:tcPr>
            <w:tcW w:w="303" w:type="pct"/>
            <w:vAlign w:val="center"/>
          </w:tcPr>
          <w:p w14:paraId="02DDDCEC" w14:textId="44803ABF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147104B5" w14:textId="065A9BD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4ECE45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5A47AE5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0AF82A3B" w14:textId="5D1A250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6D78DF1D" w14:textId="4F0B832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511458E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14A2F8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4B1D454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3CF8307A" w14:textId="07B2D0C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1868972F" w14:textId="14CD0D12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7F7C97E6" w14:textId="71FF12F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69DC4AB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27FE42AE" w14:textId="77777777" w:rsidTr="00FF7D35">
        <w:tc>
          <w:tcPr>
            <w:tcW w:w="303" w:type="pct"/>
            <w:vAlign w:val="center"/>
          </w:tcPr>
          <w:p w14:paraId="2ABB603D" w14:textId="618776EE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9" w:type="pct"/>
            <w:vAlign w:val="center"/>
          </w:tcPr>
          <w:p w14:paraId="7167C293" w14:textId="5F0990FF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Bảng từ</w:t>
            </w:r>
          </w:p>
        </w:tc>
        <w:tc>
          <w:tcPr>
            <w:tcW w:w="303" w:type="pct"/>
            <w:vAlign w:val="center"/>
          </w:tcPr>
          <w:p w14:paraId="34A06702" w14:textId="2DBAB0DB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cái </w:t>
            </w:r>
          </w:p>
        </w:tc>
        <w:tc>
          <w:tcPr>
            <w:tcW w:w="303" w:type="pct"/>
          </w:tcPr>
          <w:p w14:paraId="089C76E5" w14:textId="6E1F821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7589E76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467EA3A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0358D354" w14:textId="49CDD57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01AFDD97" w14:textId="78820EE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52D493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402928A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0608530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0866D3CC" w14:textId="3083100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6BD7E3D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544BB74B" w14:textId="2F0BDC6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77C3A78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4AEA16BA" w14:textId="77777777" w:rsidTr="00FF7D35">
        <w:tc>
          <w:tcPr>
            <w:tcW w:w="303" w:type="pct"/>
            <w:vAlign w:val="center"/>
          </w:tcPr>
          <w:p w14:paraId="2AD8A0FF" w14:textId="751323CC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9" w:type="pct"/>
            <w:vAlign w:val="center"/>
          </w:tcPr>
          <w:p w14:paraId="53A50E28" w14:textId="41AFECB7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Bàn gỗ dài</w:t>
            </w:r>
          </w:p>
        </w:tc>
        <w:tc>
          <w:tcPr>
            <w:tcW w:w="303" w:type="pct"/>
            <w:vAlign w:val="center"/>
          </w:tcPr>
          <w:p w14:paraId="7E1D0538" w14:textId="2AA231A2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A5E3CBD" w14:textId="3FE99C7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252" w:type="pct"/>
          </w:tcPr>
          <w:p w14:paraId="4C4D013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4133892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712224B0" w14:textId="27ED460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202" w:type="pct"/>
          </w:tcPr>
          <w:p w14:paraId="45E66D9F" w14:textId="54A3B35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3408460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3C7254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09265E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200A6AFD" w14:textId="495627F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404" w:type="pct"/>
            <w:vAlign w:val="center"/>
          </w:tcPr>
          <w:p w14:paraId="4AB72D7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70585252" w14:textId="1ABCDBA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05" w:type="pct"/>
          </w:tcPr>
          <w:p w14:paraId="075B0C0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7634572F" w14:textId="77777777" w:rsidTr="00FF7D35">
        <w:tc>
          <w:tcPr>
            <w:tcW w:w="303" w:type="pct"/>
            <w:vAlign w:val="center"/>
          </w:tcPr>
          <w:p w14:paraId="441D9BFE" w14:textId="3DA68E6C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3EF63AD6" w14:textId="1518ED1E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Ghế gỗ dài</w:t>
            </w:r>
          </w:p>
        </w:tc>
        <w:tc>
          <w:tcPr>
            <w:tcW w:w="303" w:type="pct"/>
            <w:vAlign w:val="center"/>
          </w:tcPr>
          <w:p w14:paraId="073BFC3C" w14:textId="3A365E16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3485121" w14:textId="5124EA7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252" w:type="pct"/>
          </w:tcPr>
          <w:p w14:paraId="285D35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1AE6F3D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292623B4" w14:textId="0C5ABA5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202" w:type="pct"/>
          </w:tcPr>
          <w:p w14:paraId="37346FA2" w14:textId="0FAB54C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71AB59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5582CD0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15FFCEE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11B1FD9E" w14:textId="434A950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16</w:t>
            </w:r>
          </w:p>
        </w:tc>
        <w:tc>
          <w:tcPr>
            <w:tcW w:w="404" w:type="pct"/>
            <w:vAlign w:val="center"/>
          </w:tcPr>
          <w:p w14:paraId="745B4D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6DBDA194" w14:textId="34E141E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05" w:type="pct"/>
          </w:tcPr>
          <w:p w14:paraId="1EEC9C4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2649A872" w14:textId="77777777" w:rsidTr="00FF7D35">
        <w:tc>
          <w:tcPr>
            <w:tcW w:w="303" w:type="pct"/>
            <w:vAlign w:val="center"/>
          </w:tcPr>
          <w:p w14:paraId="28E64430" w14:textId="5040D435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4D2BBFB" w14:textId="7BC3A1FD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Bàn vi tính</w:t>
            </w:r>
          </w:p>
        </w:tc>
        <w:tc>
          <w:tcPr>
            <w:tcW w:w="303" w:type="pct"/>
            <w:vAlign w:val="center"/>
          </w:tcPr>
          <w:p w14:paraId="43825E28" w14:textId="318BA480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7B62F36D" w14:textId="70D0361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1E21A71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0C1304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509DADDA" w14:textId="5B22855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4C235F62" w14:textId="5661BC7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040F0E9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50B078F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1D1DBD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18F8D7B1" w14:textId="44BDCD5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1D7753A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05D109E9" w14:textId="407B101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3F75D3C3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50B17CA3" w14:textId="77777777" w:rsidTr="00FF7D35">
        <w:tc>
          <w:tcPr>
            <w:tcW w:w="303" w:type="pct"/>
            <w:vAlign w:val="center"/>
          </w:tcPr>
          <w:p w14:paraId="0BECBBB9" w14:textId="11BAADF3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3EA5325" w14:textId="58D980CB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Ghế tựa</w:t>
            </w:r>
          </w:p>
        </w:tc>
        <w:tc>
          <w:tcPr>
            <w:tcW w:w="303" w:type="pct"/>
            <w:vAlign w:val="center"/>
          </w:tcPr>
          <w:p w14:paraId="1F8468FE" w14:textId="08A303AA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5BC94BE" w14:textId="7EB73BE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52" w:type="pct"/>
          </w:tcPr>
          <w:p w14:paraId="1EA306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6F4CA98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6B0F8EAE" w14:textId="56823EB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02" w:type="pct"/>
          </w:tcPr>
          <w:p w14:paraId="4EE19ABA" w14:textId="7E88BA2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3FF9B29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6945A06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2F275CD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1420B01F" w14:textId="5E59A96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404" w:type="pct"/>
            <w:vAlign w:val="center"/>
          </w:tcPr>
          <w:p w14:paraId="451141D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4217D83B" w14:textId="4C2536D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pct"/>
          </w:tcPr>
          <w:p w14:paraId="27CF245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06C4B6DE" w14:textId="77777777" w:rsidTr="00FF7D35">
        <w:tc>
          <w:tcPr>
            <w:tcW w:w="303" w:type="pct"/>
            <w:vAlign w:val="center"/>
          </w:tcPr>
          <w:p w14:paraId="4019B969" w14:textId="6201DB35" w:rsidR="006568D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9" w:type="pct"/>
            <w:vAlign w:val="center"/>
          </w:tcPr>
          <w:p w14:paraId="35EAC537" w14:textId="5B9EEEDB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Manip</w:t>
            </w:r>
          </w:p>
        </w:tc>
        <w:tc>
          <w:tcPr>
            <w:tcW w:w="303" w:type="pct"/>
            <w:vAlign w:val="center"/>
          </w:tcPr>
          <w:p w14:paraId="0A9CA12E" w14:textId="7B3E30FB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35E01F27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</w:tcPr>
          <w:p w14:paraId="7217F2E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1BCEA30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6150D0A7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74618EB3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5DAC68C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3A3C8EF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40451FB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36DEEA6D" w14:textId="1BE9FCD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33</w:t>
            </w:r>
          </w:p>
        </w:tc>
        <w:tc>
          <w:tcPr>
            <w:tcW w:w="404" w:type="pct"/>
            <w:vAlign w:val="center"/>
          </w:tcPr>
          <w:p w14:paraId="20D438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0895FA8F" w14:textId="7A951D5D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05" w:type="pct"/>
          </w:tcPr>
          <w:p w14:paraId="7CBA00F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6E4AC044" w14:textId="77777777" w:rsidTr="00FF7D35">
        <w:tc>
          <w:tcPr>
            <w:tcW w:w="303" w:type="pct"/>
            <w:vAlign w:val="center"/>
          </w:tcPr>
          <w:p w14:paraId="7892A1C9" w14:textId="2D63BFB1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2C559BC6" w14:textId="1A469FD6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Manip</w:t>
            </w:r>
          </w:p>
        </w:tc>
        <w:tc>
          <w:tcPr>
            <w:tcW w:w="303" w:type="pct"/>
            <w:vAlign w:val="center"/>
          </w:tcPr>
          <w:p w14:paraId="6B45C93A" w14:textId="24029E85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6F45AF27" w14:textId="74A7C73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27</w:t>
            </w:r>
          </w:p>
        </w:tc>
        <w:tc>
          <w:tcPr>
            <w:tcW w:w="252" w:type="pct"/>
          </w:tcPr>
          <w:p w14:paraId="5F5D596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1B3B0C4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43539793" w14:textId="4D776FF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27</w:t>
            </w:r>
          </w:p>
        </w:tc>
        <w:tc>
          <w:tcPr>
            <w:tcW w:w="202" w:type="pct"/>
          </w:tcPr>
          <w:p w14:paraId="78EAC5AE" w14:textId="3EC01F5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61AE97E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02063DC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447CD25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039EEFD1" w14:textId="78463C6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27</w:t>
            </w:r>
          </w:p>
        </w:tc>
        <w:tc>
          <w:tcPr>
            <w:tcW w:w="404" w:type="pct"/>
            <w:vAlign w:val="center"/>
          </w:tcPr>
          <w:p w14:paraId="0362C79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7F90D60E" w14:textId="35893D8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505" w:type="pct"/>
          </w:tcPr>
          <w:p w14:paraId="7270D93C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57171E6F" w14:textId="77777777" w:rsidTr="00FF7D35">
        <w:tc>
          <w:tcPr>
            <w:tcW w:w="303" w:type="pct"/>
            <w:vAlign w:val="center"/>
          </w:tcPr>
          <w:p w14:paraId="7753C7A0" w14:textId="66BDB3DA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641E2C00" w14:textId="7E258647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Manip</w:t>
            </w:r>
          </w:p>
        </w:tc>
        <w:tc>
          <w:tcPr>
            <w:tcW w:w="303" w:type="pct"/>
            <w:vAlign w:val="center"/>
          </w:tcPr>
          <w:p w14:paraId="748AE4F9" w14:textId="123C9A17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0F7F10A8" w14:textId="78DA02F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06</w:t>
            </w:r>
          </w:p>
        </w:tc>
        <w:tc>
          <w:tcPr>
            <w:tcW w:w="252" w:type="pct"/>
            <w:vAlign w:val="center"/>
          </w:tcPr>
          <w:p w14:paraId="18AEBB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025FA9C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  <w:vAlign w:val="center"/>
          </w:tcPr>
          <w:p w14:paraId="2B0054C4" w14:textId="5FAD1F15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06</w:t>
            </w:r>
          </w:p>
        </w:tc>
        <w:tc>
          <w:tcPr>
            <w:tcW w:w="202" w:type="pct"/>
            <w:vAlign w:val="center"/>
          </w:tcPr>
          <w:p w14:paraId="46C09C27" w14:textId="59AA2E9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202" w:type="pct"/>
            <w:vAlign w:val="center"/>
          </w:tcPr>
          <w:p w14:paraId="663350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  <w:vAlign w:val="center"/>
          </w:tcPr>
          <w:p w14:paraId="59A1FBC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3645F83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3550ECF1" w14:textId="64E660A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06</w:t>
            </w:r>
          </w:p>
        </w:tc>
        <w:tc>
          <w:tcPr>
            <w:tcW w:w="404" w:type="pct"/>
            <w:vAlign w:val="center"/>
          </w:tcPr>
          <w:p w14:paraId="7C9E968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  <w:vAlign w:val="center"/>
          </w:tcPr>
          <w:p w14:paraId="6B0226CA" w14:textId="063C518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505" w:type="pct"/>
            <w:vAlign w:val="center"/>
          </w:tcPr>
          <w:p w14:paraId="660FE08F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 w:rsidRPr="00661465">
              <w:rPr>
                <w:rFonts w:ascii="Times New Roman" w:hAnsi="Times New Roman"/>
                <w:sz w:val="20"/>
                <w:szCs w:val="20"/>
              </w:rPr>
              <w:t>mất lò xo</w:t>
            </w:r>
            <w:r>
              <w:rPr>
                <w:rFonts w:ascii="Times New Roman" w:hAnsi="Times New Roman"/>
                <w:sz w:val="20"/>
                <w:szCs w:val="20"/>
              </w:rPr>
              <w:t>=01</w:t>
            </w:r>
          </w:p>
          <w:p w14:paraId="4C96FA8F" w14:textId="3DA18634" w:rsidR="006568DC" w:rsidRPr="00661465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hỏng =5</w:t>
            </w:r>
          </w:p>
        </w:tc>
      </w:tr>
      <w:tr w:rsidR="006568DC" w:rsidRPr="007C56FC" w14:paraId="4A032773" w14:textId="77777777" w:rsidTr="00FF7D35">
        <w:tc>
          <w:tcPr>
            <w:tcW w:w="303" w:type="pct"/>
            <w:vAlign w:val="center"/>
          </w:tcPr>
          <w:p w14:paraId="7559F47C" w14:textId="3FE3F0E2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059" w:type="pct"/>
            <w:vAlign w:val="center"/>
          </w:tcPr>
          <w:p w14:paraId="17053787" w14:textId="2018900D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Tai nghe</w:t>
            </w:r>
          </w:p>
        </w:tc>
        <w:tc>
          <w:tcPr>
            <w:tcW w:w="303" w:type="pct"/>
            <w:vAlign w:val="center"/>
          </w:tcPr>
          <w:p w14:paraId="3E3000E6" w14:textId="1FBB908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29F3CA3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</w:tcPr>
          <w:p w14:paraId="41E6253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352D727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2B8CF268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593C5BF1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7BA0166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47892053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72A9E9F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7B8286F1" w14:textId="381FE5D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33</w:t>
            </w:r>
          </w:p>
        </w:tc>
        <w:tc>
          <w:tcPr>
            <w:tcW w:w="404" w:type="pct"/>
            <w:vAlign w:val="center"/>
          </w:tcPr>
          <w:p w14:paraId="597FCB7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16ACFD61" w14:textId="0F46B503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05" w:type="pct"/>
          </w:tcPr>
          <w:p w14:paraId="05813CB9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0904C89A" w14:textId="77777777" w:rsidTr="00FF7D35">
        <w:tc>
          <w:tcPr>
            <w:tcW w:w="303" w:type="pct"/>
            <w:vAlign w:val="center"/>
          </w:tcPr>
          <w:p w14:paraId="685EC9D3" w14:textId="29EC823B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7719BEA" w14:textId="07452B5B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Tai nghe</w:t>
            </w:r>
          </w:p>
        </w:tc>
        <w:tc>
          <w:tcPr>
            <w:tcW w:w="303" w:type="pct"/>
            <w:vAlign w:val="center"/>
          </w:tcPr>
          <w:p w14:paraId="7C7727F0" w14:textId="455622D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2440A6B" w14:textId="1902D67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21</w:t>
            </w:r>
          </w:p>
        </w:tc>
        <w:tc>
          <w:tcPr>
            <w:tcW w:w="252" w:type="pct"/>
          </w:tcPr>
          <w:p w14:paraId="0750517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2F51E44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73AE478D" w14:textId="4ECFE7B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21</w:t>
            </w:r>
          </w:p>
        </w:tc>
        <w:tc>
          <w:tcPr>
            <w:tcW w:w="202" w:type="pct"/>
          </w:tcPr>
          <w:p w14:paraId="7FFBD4C8" w14:textId="422D85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7B1EFC1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6EBA96F6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073E3EA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79F633B4" w14:textId="7A4A2F3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21</w:t>
            </w:r>
          </w:p>
        </w:tc>
        <w:tc>
          <w:tcPr>
            <w:tcW w:w="404" w:type="pct"/>
            <w:vAlign w:val="center"/>
          </w:tcPr>
          <w:p w14:paraId="752A72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787A9112" w14:textId="4FAC801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05" w:type="pct"/>
          </w:tcPr>
          <w:p w14:paraId="111C62BE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31A3C6B6" w14:textId="77777777" w:rsidTr="00FF7D35">
        <w:tc>
          <w:tcPr>
            <w:tcW w:w="303" w:type="pct"/>
            <w:vAlign w:val="center"/>
          </w:tcPr>
          <w:p w14:paraId="5481DD49" w14:textId="714CE114" w:rsidR="006568DC" w:rsidRPr="0076478C" w:rsidRDefault="006568DC" w:rsidP="006568DC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513238C" w14:textId="25E7CB62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Tai nghe</w:t>
            </w:r>
          </w:p>
        </w:tc>
        <w:tc>
          <w:tcPr>
            <w:tcW w:w="303" w:type="pct"/>
            <w:vAlign w:val="center"/>
          </w:tcPr>
          <w:p w14:paraId="1A476629" w14:textId="7D3D294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  <w:vAlign w:val="center"/>
          </w:tcPr>
          <w:p w14:paraId="4027047E" w14:textId="0BB508D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13</w:t>
            </w:r>
          </w:p>
        </w:tc>
        <w:tc>
          <w:tcPr>
            <w:tcW w:w="252" w:type="pct"/>
            <w:vAlign w:val="center"/>
          </w:tcPr>
          <w:p w14:paraId="33E4283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52E6D88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  <w:vAlign w:val="center"/>
          </w:tcPr>
          <w:p w14:paraId="7D0CE4F7" w14:textId="4EDB688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13</w:t>
            </w:r>
          </w:p>
        </w:tc>
        <w:tc>
          <w:tcPr>
            <w:tcW w:w="202" w:type="pct"/>
            <w:vAlign w:val="center"/>
          </w:tcPr>
          <w:p w14:paraId="72B8CD97" w14:textId="52457EFF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202" w:type="pct"/>
            <w:vAlign w:val="center"/>
          </w:tcPr>
          <w:p w14:paraId="36B40F6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  <w:vAlign w:val="center"/>
          </w:tcPr>
          <w:p w14:paraId="34C0559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519F390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645C62FD" w14:textId="02743C24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13</w:t>
            </w:r>
          </w:p>
        </w:tc>
        <w:tc>
          <w:tcPr>
            <w:tcW w:w="404" w:type="pct"/>
            <w:vAlign w:val="center"/>
          </w:tcPr>
          <w:p w14:paraId="474E77C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  <w:vAlign w:val="center"/>
          </w:tcPr>
          <w:p w14:paraId="2854D38C" w14:textId="1F86A7C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05" w:type="pct"/>
          </w:tcPr>
          <w:p w14:paraId="2702DCCE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 w:rsidRPr="003C6B67">
              <w:rPr>
                <w:rFonts w:ascii="Times New Roman" w:hAnsi="Times New Roman"/>
                <w:sz w:val="18"/>
                <w:szCs w:val="18"/>
              </w:rPr>
              <w:t>mất đệm mút</w:t>
            </w:r>
            <w:r>
              <w:rPr>
                <w:rFonts w:ascii="Times New Roman" w:hAnsi="Times New Roman"/>
                <w:sz w:val="18"/>
                <w:szCs w:val="18"/>
              </w:rPr>
              <w:t>=1</w:t>
            </w:r>
          </w:p>
          <w:p w14:paraId="4FCEEB15" w14:textId="77777777" w:rsidR="006568D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đứt dây=1</w:t>
            </w:r>
          </w:p>
          <w:p w14:paraId="594470AF" w14:textId="6BE2032F" w:rsidR="006568DC" w:rsidRPr="003C6B67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hỏng k lên=10</w:t>
            </w:r>
          </w:p>
        </w:tc>
      </w:tr>
      <w:tr w:rsidR="006568DC" w:rsidRPr="007C56FC" w14:paraId="3DD910AA" w14:textId="77777777" w:rsidTr="00FF7D35">
        <w:tc>
          <w:tcPr>
            <w:tcW w:w="303" w:type="pct"/>
            <w:vAlign w:val="center"/>
          </w:tcPr>
          <w:p w14:paraId="7B6DDE3C" w14:textId="69337FFC" w:rsidR="006568D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59" w:type="pct"/>
            <w:vAlign w:val="center"/>
          </w:tcPr>
          <w:p w14:paraId="40F38BDE" w14:textId="7000417E" w:rsidR="006568D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Hộp chuyển tiếp</w:t>
            </w:r>
          </w:p>
        </w:tc>
        <w:tc>
          <w:tcPr>
            <w:tcW w:w="303" w:type="pct"/>
            <w:vAlign w:val="center"/>
          </w:tcPr>
          <w:p w14:paraId="5A499817" w14:textId="466E673E" w:rsidR="006568DC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545C9F64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</w:tcPr>
          <w:p w14:paraId="005BB4E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5937687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3DAE9A2F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6E5DCAD9" w14:textId="7777777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1F3BD58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557A744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55CBAD6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01C7E139" w14:textId="1E1D81B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32</w:t>
            </w:r>
          </w:p>
        </w:tc>
        <w:tc>
          <w:tcPr>
            <w:tcW w:w="404" w:type="pct"/>
            <w:vAlign w:val="center"/>
          </w:tcPr>
          <w:p w14:paraId="6C17FFE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6FC12399" w14:textId="3E5972A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05" w:type="pct"/>
          </w:tcPr>
          <w:p w14:paraId="5F7F9DE4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66A7E0FD" w14:textId="77777777" w:rsidTr="00FF7D35">
        <w:tc>
          <w:tcPr>
            <w:tcW w:w="303" w:type="pct"/>
            <w:vAlign w:val="center"/>
          </w:tcPr>
          <w:p w14:paraId="5477809E" w14:textId="4D245BC9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078E0DC3" w14:textId="2EC3F0B0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Hộp chuyển tiếp</w:t>
            </w:r>
          </w:p>
        </w:tc>
        <w:tc>
          <w:tcPr>
            <w:tcW w:w="303" w:type="pct"/>
            <w:vAlign w:val="center"/>
          </w:tcPr>
          <w:p w14:paraId="6FB29594" w14:textId="1ACF9E12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31214142" w14:textId="5388CE2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30</w:t>
            </w:r>
          </w:p>
        </w:tc>
        <w:tc>
          <w:tcPr>
            <w:tcW w:w="252" w:type="pct"/>
          </w:tcPr>
          <w:p w14:paraId="63D149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6EFAF399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2C603157" w14:textId="6C4EDBC2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30</w:t>
            </w:r>
          </w:p>
        </w:tc>
        <w:tc>
          <w:tcPr>
            <w:tcW w:w="202" w:type="pct"/>
          </w:tcPr>
          <w:p w14:paraId="01519AB8" w14:textId="134229EB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32A93C9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21864C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3821EE8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08C87CE9" w14:textId="5CCBB7F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30</w:t>
            </w:r>
          </w:p>
        </w:tc>
        <w:tc>
          <w:tcPr>
            <w:tcW w:w="404" w:type="pct"/>
            <w:vAlign w:val="center"/>
          </w:tcPr>
          <w:p w14:paraId="0E6CB9EF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7C25BDA4" w14:textId="0E187B6C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05" w:type="pct"/>
          </w:tcPr>
          <w:p w14:paraId="4EE94925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33C57548" w14:textId="77777777" w:rsidTr="00FF7D35">
        <w:tc>
          <w:tcPr>
            <w:tcW w:w="303" w:type="pct"/>
            <w:vAlign w:val="center"/>
          </w:tcPr>
          <w:p w14:paraId="4D8223B1" w14:textId="06E21281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14A0254E" w14:textId="40990FD0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Hộp chuyển tiếp</w:t>
            </w:r>
          </w:p>
        </w:tc>
        <w:tc>
          <w:tcPr>
            <w:tcW w:w="303" w:type="pct"/>
            <w:vAlign w:val="center"/>
          </w:tcPr>
          <w:p w14:paraId="5EC3D94E" w14:textId="20D5EFE8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bộ</w:t>
            </w:r>
          </w:p>
        </w:tc>
        <w:tc>
          <w:tcPr>
            <w:tcW w:w="303" w:type="pct"/>
          </w:tcPr>
          <w:p w14:paraId="1A74797A" w14:textId="11D4024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252" w:type="pct"/>
          </w:tcPr>
          <w:p w14:paraId="016505A1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1B95AFD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588736A6" w14:textId="6552A77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202" w:type="pct"/>
          </w:tcPr>
          <w:p w14:paraId="56487374" w14:textId="22A3665E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202" w:type="pct"/>
          </w:tcPr>
          <w:p w14:paraId="348215F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7D90682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27F7D94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6A57A5F3" w14:textId="61B58897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404" w:type="pct"/>
            <w:vAlign w:val="center"/>
          </w:tcPr>
          <w:p w14:paraId="3F8652B7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1F1FFE7D" w14:textId="71EE032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05" w:type="pct"/>
          </w:tcPr>
          <w:p w14:paraId="2972CA3E" w14:textId="6BCC0B28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vỡ</w:t>
            </w:r>
            <w:r w:rsidR="00D45D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=02</w:t>
            </w:r>
          </w:p>
        </w:tc>
      </w:tr>
      <w:tr w:rsidR="006568DC" w:rsidRPr="007C56FC" w14:paraId="744EF1CB" w14:textId="77777777" w:rsidTr="00FF7D35">
        <w:tc>
          <w:tcPr>
            <w:tcW w:w="303" w:type="pct"/>
            <w:vAlign w:val="center"/>
          </w:tcPr>
          <w:p w14:paraId="47F31B25" w14:textId="61099019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059" w:type="pct"/>
            <w:vAlign w:val="center"/>
          </w:tcPr>
          <w:p w14:paraId="54652E36" w14:textId="7AAA2B53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Anten VTĐ</w:t>
            </w:r>
          </w:p>
        </w:tc>
        <w:tc>
          <w:tcPr>
            <w:tcW w:w="303" w:type="pct"/>
            <w:vAlign w:val="center"/>
          </w:tcPr>
          <w:p w14:paraId="48AAAA4E" w14:textId="0DB7056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56544043" w14:textId="3C38E30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252" w:type="pct"/>
          </w:tcPr>
          <w:p w14:paraId="793220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1318D09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3A071064" w14:textId="48E8E784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202" w:type="pct"/>
          </w:tcPr>
          <w:p w14:paraId="3C0C9682" w14:textId="6D6B4FFF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3</w:t>
            </w:r>
          </w:p>
        </w:tc>
        <w:tc>
          <w:tcPr>
            <w:tcW w:w="202" w:type="pct"/>
          </w:tcPr>
          <w:p w14:paraId="49F6CC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1C09507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2C619810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371370AF" w14:textId="53706B9D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404" w:type="pct"/>
            <w:vAlign w:val="center"/>
          </w:tcPr>
          <w:p w14:paraId="7FD6BF5D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6C785229" w14:textId="2A0692CA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5" w:type="pct"/>
          </w:tcPr>
          <w:p w14:paraId="5EF4E701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15CC6B9F" w14:textId="77777777" w:rsidTr="00FF7D35">
        <w:tc>
          <w:tcPr>
            <w:tcW w:w="303" w:type="pct"/>
            <w:vAlign w:val="center"/>
          </w:tcPr>
          <w:p w14:paraId="61371097" w14:textId="761B45BD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59" w:type="pct"/>
            <w:vAlign w:val="center"/>
          </w:tcPr>
          <w:p w14:paraId="18845689" w14:textId="2C6D3112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Túi công tác HTĐ</w:t>
            </w:r>
          </w:p>
        </w:tc>
        <w:tc>
          <w:tcPr>
            <w:tcW w:w="303" w:type="pct"/>
            <w:vAlign w:val="center"/>
          </w:tcPr>
          <w:p w14:paraId="27F88BE7" w14:textId="74004F69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051BF75C" w14:textId="1FC19AB8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12</w:t>
            </w:r>
          </w:p>
        </w:tc>
        <w:tc>
          <w:tcPr>
            <w:tcW w:w="252" w:type="pct"/>
          </w:tcPr>
          <w:p w14:paraId="1CED411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54E7D452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5CC91F03" w14:textId="383F830A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12</w:t>
            </w:r>
          </w:p>
        </w:tc>
        <w:tc>
          <w:tcPr>
            <w:tcW w:w="202" w:type="pct"/>
          </w:tcPr>
          <w:p w14:paraId="2AB78C09" w14:textId="2D96380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202" w:type="pct"/>
          </w:tcPr>
          <w:p w14:paraId="5E83F5D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077BC26E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31DEB0B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472DD2D1" w14:textId="06CB61E9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12</w:t>
            </w:r>
          </w:p>
        </w:tc>
        <w:tc>
          <w:tcPr>
            <w:tcW w:w="404" w:type="pct"/>
            <w:vAlign w:val="center"/>
          </w:tcPr>
          <w:p w14:paraId="43FD6535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6B206E74" w14:textId="69B63391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05" w:type="pct"/>
          </w:tcPr>
          <w:p w14:paraId="563A4DED" w14:textId="77777777" w:rsidR="006568DC" w:rsidRPr="007C56FC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8DC" w:rsidRPr="007C56FC" w14:paraId="317E21F5" w14:textId="77777777" w:rsidTr="00FF7D35">
        <w:tc>
          <w:tcPr>
            <w:tcW w:w="303" w:type="pct"/>
            <w:vAlign w:val="center"/>
          </w:tcPr>
          <w:p w14:paraId="2D8FAFE6" w14:textId="69E9D3B4" w:rsidR="006568DC" w:rsidRPr="0076478C" w:rsidRDefault="006568DC" w:rsidP="006568D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059" w:type="pct"/>
            <w:vAlign w:val="center"/>
          </w:tcPr>
          <w:p w14:paraId="7C5BC36C" w14:textId="4AF3611C" w:rsidR="006568DC" w:rsidRPr="0076478C" w:rsidRDefault="006568DC" w:rsidP="00EB5955">
            <w:pPr>
              <w:rPr>
                <w:rFonts w:ascii="Times New Roman" w:hAnsi="Times New Roman"/>
                <w:sz w:val="22"/>
                <w:szCs w:val="22"/>
              </w:rPr>
            </w:pPr>
            <w:r w:rsidRPr="0076478C">
              <w:rPr>
                <w:rFonts w:ascii="Times New Roman" w:hAnsi="Times New Roman"/>
                <w:sz w:val="22"/>
                <w:szCs w:val="22"/>
              </w:rPr>
              <w:t>Túi công tác HTĐ</w:t>
            </w:r>
          </w:p>
        </w:tc>
        <w:tc>
          <w:tcPr>
            <w:tcW w:w="303" w:type="pct"/>
            <w:vAlign w:val="center"/>
          </w:tcPr>
          <w:p w14:paraId="67650144" w14:textId="75E153A6" w:rsidR="006568DC" w:rsidRPr="009E44A1" w:rsidRDefault="006568DC" w:rsidP="006568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4A1">
              <w:rPr>
                <w:rFonts w:ascii="Times New Roman" w:hAnsi="Times New Roman"/>
                <w:sz w:val="20"/>
                <w:szCs w:val="20"/>
              </w:rPr>
              <w:t>Cái</w:t>
            </w:r>
          </w:p>
        </w:tc>
        <w:tc>
          <w:tcPr>
            <w:tcW w:w="303" w:type="pct"/>
          </w:tcPr>
          <w:p w14:paraId="28EE716F" w14:textId="5BDEA05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252" w:type="pct"/>
          </w:tcPr>
          <w:p w14:paraId="5E828018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</w:tcPr>
          <w:p w14:paraId="4F79119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303" w:type="pct"/>
          </w:tcPr>
          <w:p w14:paraId="72A43414" w14:textId="0B91E471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202" w:type="pct"/>
          </w:tcPr>
          <w:p w14:paraId="206ED0E3" w14:textId="57827EB0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5</w:t>
            </w:r>
          </w:p>
        </w:tc>
        <w:tc>
          <w:tcPr>
            <w:tcW w:w="202" w:type="pct"/>
          </w:tcPr>
          <w:p w14:paraId="5650646A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4" w:type="pct"/>
          </w:tcPr>
          <w:p w14:paraId="65290914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2" w:type="pct"/>
            <w:vAlign w:val="center"/>
          </w:tcPr>
          <w:p w14:paraId="724E248C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53" w:type="pct"/>
            <w:vAlign w:val="center"/>
          </w:tcPr>
          <w:p w14:paraId="3ADCF85C" w14:textId="5D441836" w:rsidR="006568D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8</w:t>
            </w:r>
          </w:p>
        </w:tc>
        <w:tc>
          <w:tcPr>
            <w:tcW w:w="404" w:type="pct"/>
            <w:vAlign w:val="center"/>
          </w:tcPr>
          <w:p w14:paraId="4A30B1AB" w14:textId="77777777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02" w:type="pct"/>
          </w:tcPr>
          <w:p w14:paraId="491CDB91" w14:textId="474166DC" w:rsidR="006568DC" w:rsidRPr="007C56FC" w:rsidRDefault="006568DC" w:rsidP="006568DC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05" w:type="pct"/>
          </w:tcPr>
          <w:p w14:paraId="73201979" w14:textId="3B2A304C" w:rsidR="006568DC" w:rsidRPr="0055153B" w:rsidRDefault="006568DC" w:rsidP="006568DC">
            <w:pPr>
              <w:tabs>
                <w:tab w:val="left" w:pos="11640"/>
              </w:tabs>
              <w:rPr>
                <w:rFonts w:ascii="Times New Roman" w:hAnsi="Times New Roman"/>
                <w:sz w:val="22"/>
                <w:szCs w:val="22"/>
              </w:rPr>
            </w:pPr>
            <w:r w:rsidRPr="0055153B">
              <w:rPr>
                <w:rFonts w:ascii="Times New Roman" w:hAnsi="Times New Roman"/>
                <w:sz w:val="22"/>
                <w:szCs w:val="22"/>
              </w:rPr>
              <w:t>Mục rách</w:t>
            </w:r>
            <w:r>
              <w:rPr>
                <w:rFonts w:ascii="Times New Roman" w:hAnsi="Times New Roman"/>
                <w:sz w:val="22"/>
                <w:szCs w:val="22"/>
              </w:rPr>
              <w:t>=8</w:t>
            </w:r>
          </w:p>
        </w:tc>
      </w:tr>
    </w:tbl>
    <w:p w14:paraId="461E8D06" w14:textId="1C6CF826" w:rsidR="006F4F35" w:rsidRPr="007C56FC" w:rsidRDefault="006F4F35" w:rsidP="00B93AFA">
      <w:pPr>
        <w:jc w:val="right"/>
        <w:rPr>
          <w:rFonts w:ascii="Times New Roman" w:hAnsi="Times New Roman"/>
          <w:b/>
        </w:rPr>
        <w:sectPr w:rsidR="006F4F35" w:rsidRPr="007C56FC" w:rsidSect="001E686B">
          <w:pgSz w:w="16838" w:h="11906" w:orient="landscape" w:code="9"/>
          <w:pgMar w:top="1418" w:right="851" w:bottom="1134" w:left="1701" w:header="709" w:footer="709" w:gutter="0"/>
          <w:cols w:space="708"/>
          <w:docGrid w:linePitch="381"/>
        </w:sectPr>
      </w:pPr>
    </w:p>
    <w:p w14:paraId="1D15060F" w14:textId="77777777" w:rsidR="0065414D" w:rsidRPr="007C56FC" w:rsidRDefault="0065414D" w:rsidP="0027021F">
      <w:pPr>
        <w:jc w:val="center"/>
        <w:rPr>
          <w:rFonts w:ascii="Times New Roman" w:hAnsi="Times New Roman"/>
          <w:b/>
          <w:sz w:val="28"/>
          <w:lang w:val="nl-NL"/>
        </w:rPr>
      </w:pPr>
      <w:r w:rsidRPr="007C56FC">
        <w:rPr>
          <w:rFonts w:ascii="Times New Roman" w:hAnsi="Times New Roman"/>
          <w:b/>
          <w:sz w:val="28"/>
          <w:lang w:val="nl-NL"/>
        </w:rPr>
        <w:lastRenderedPageBreak/>
        <w:t>Phụ lục 2</w:t>
      </w:r>
    </w:p>
    <w:p w14:paraId="4A962FFC" w14:textId="77777777" w:rsidR="0065414D" w:rsidRPr="007C56FC" w:rsidRDefault="0065414D" w:rsidP="0065414D">
      <w:pPr>
        <w:jc w:val="center"/>
        <w:rPr>
          <w:rFonts w:ascii="Times New Roman" w:hAnsi="Times New Roman"/>
          <w:b/>
          <w:sz w:val="28"/>
          <w:lang w:val="nl-NL"/>
        </w:rPr>
      </w:pPr>
      <w:r w:rsidRPr="007C56FC">
        <w:rPr>
          <w:rFonts w:ascii="Times New Roman" w:hAnsi="Times New Roman"/>
          <w:b/>
          <w:sz w:val="28"/>
          <w:lang w:val="nl-NL"/>
        </w:rPr>
        <w:t>Thuyết minh số lượng, tăng giảm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7"/>
        <w:gridCol w:w="3318"/>
        <w:gridCol w:w="1154"/>
        <w:gridCol w:w="1587"/>
        <w:gridCol w:w="1587"/>
        <w:gridCol w:w="1442"/>
        <w:gridCol w:w="1299"/>
        <w:gridCol w:w="3172"/>
      </w:tblGrid>
      <w:tr w:rsidR="0065414D" w:rsidRPr="009F317A" w14:paraId="6F95A5E1" w14:textId="77777777" w:rsidTr="007A1187">
        <w:tc>
          <w:tcPr>
            <w:tcW w:w="251" w:type="pct"/>
            <w:vAlign w:val="center"/>
          </w:tcPr>
          <w:p w14:paraId="7EBBBBC6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sz w:val="28"/>
                <w:szCs w:val="28"/>
                <w:lang w:val="nl-NL"/>
              </w:rPr>
              <w:t>TT</w:t>
            </w:r>
          </w:p>
        </w:tc>
        <w:tc>
          <w:tcPr>
            <w:tcW w:w="1162" w:type="pct"/>
            <w:vAlign w:val="center"/>
          </w:tcPr>
          <w:p w14:paraId="031F83FC" w14:textId="18A93433" w:rsidR="0065414D" w:rsidRPr="009F317A" w:rsidRDefault="0065414D" w:rsidP="007A1187">
            <w:pPr>
              <w:jc w:val="center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sz w:val="28"/>
                <w:szCs w:val="28"/>
                <w:lang w:val="nl-NL"/>
              </w:rPr>
              <w:t>Tên trang bị</w:t>
            </w:r>
          </w:p>
          <w:p w14:paraId="6B170122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sz w:val="28"/>
                <w:szCs w:val="28"/>
                <w:lang w:val="nl-NL"/>
              </w:rPr>
              <w:t>( Số hiệu, đông bộ đi kèm)</w:t>
            </w:r>
          </w:p>
        </w:tc>
        <w:tc>
          <w:tcPr>
            <w:tcW w:w="404" w:type="pct"/>
            <w:vAlign w:val="center"/>
          </w:tcPr>
          <w:p w14:paraId="6C936418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sz w:val="28"/>
                <w:szCs w:val="28"/>
                <w:lang w:val="nl-NL"/>
              </w:rPr>
              <w:t>Phân cấp</w:t>
            </w:r>
          </w:p>
        </w:tc>
        <w:tc>
          <w:tcPr>
            <w:tcW w:w="556" w:type="pct"/>
            <w:vAlign w:val="center"/>
          </w:tcPr>
          <w:p w14:paraId="6D73EF77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sz w:val="28"/>
                <w:szCs w:val="28"/>
                <w:lang w:val="nl-NL"/>
              </w:rPr>
              <w:t>Thời gian tăng, giảm</w:t>
            </w:r>
          </w:p>
        </w:tc>
        <w:tc>
          <w:tcPr>
            <w:tcW w:w="556" w:type="pct"/>
            <w:vAlign w:val="center"/>
          </w:tcPr>
          <w:p w14:paraId="13B6A716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sz w:val="28"/>
                <w:szCs w:val="28"/>
                <w:lang w:val="nl-NL"/>
              </w:rPr>
              <w:t>Số lượng tăng</w:t>
            </w:r>
          </w:p>
        </w:tc>
        <w:tc>
          <w:tcPr>
            <w:tcW w:w="505" w:type="pct"/>
            <w:vAlign w:val="center"/>
          </w:tcPr>
          <w:p w14:paraId="6134BE66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sz w:val="28"/>
                <w:szCs w:val="28"/>
                <w:lang w:val="nl-NL"/>
              </w:rPr>
              <w:t>Số lượng giảm</w:t>
            </w:r>
          </w:p>
        </w:tc>
        <w:tc>
          <w:tcPr>
            <w:tcW w:w="455" w:type="pct"/>
            <w:vAlign w:val="center"/>
          </w:tcPr>
          <w:p w14:paraId="3F792CDE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sz w:val="28"/>
                <w:szCs w:val="28"/>
                <w:lang w:val="nl-NL"/>
              </w:rPr>
              <w:t>Đơn vị quản lý</w:t>
            </w:r>
          </w:p>
        </w:tc>
        <w:tc>
          <w:tcPr>
            <w:tcW w:w="1112" w:type="pct"/>
            <w:vAlign w:val="center"/>
          </w:tcPr>
          <w:p w14:paraId="26BB0403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sz w:val="28"/>
                <w:szCs w:val="28"/>
                <w:lang w:val="nl-NL"/>
              </w:rPr>
              <w:t>Lí do tăng, giảm</w:t>
            </w:r>
          </w:p>
        </w:tc>
      </w:tr>
      <w:tr w:rsidR="0065414D" w:rsidRPr="009F317A" w14:paraId="5039CE97" w14:textId="77777777" w:rsidTr="007A1187">
        <w:tc>
          <w:tcPr>
            <w:tcW w:w="251" w:type="pct"/>
            <w:vAlign w:val="center"/>
          </w:tcPr>
          <w:p w14:paraId="5B098AD1" w14:textId="772D0547" w:rsidR="0065414D" w:rsidRPr="009F317A" w:rsidRDefault="00DC74A3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1</w:t>
            </w:r>
          </w:p>
        </w:tc>
        <w:tc>
          <w:tcPr>
            <w:tcW w:w="1162" w:type="pct"/>
            <w:vAlign w:val="center"/>
          </w:tcPr>
          <w:p w14:paraId="33D72EE4" w14:textId="01E1E4F3" w:rsidR="00DC74A3" w:rsidRPr="009F317A" w:rsidRDefault="00DC74A3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VRP 712/S</w:t>
            </w:r>
            <w:r w:rsidR="007A0F76"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:</w:t>
            </w:r>
          </w:p>
          <w:p w14:paraId="181F6B4A" w14:textId="4FA6249B" w:rsidR="0065414D" w:rsidRPr="009F317A" w:rsidRDefault="00DC74A3" w:rsidP="007A118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VI141501010000155- VI141501010000156- VI141501010000028- VI141501010000531- VI141501010000231- VI141501010000211- VI141501010000497- VI141501010000197- VI141501010000058- VI141501010000210- VI141501010000524</w:t>
            </w:r>
          </w:p>
        </w:tc>
        <w:tc>
          <w:tcPr>
            <w:tcW w:w="404" w:type="pct"/>
            <w:vAlign w:val="center"/>
          </w:tcPr>
          <w:p w14:paraId="0863B6ED" w14:textId="59825ADE" w:rsidR="0065414D" w:rsidRPr="009F317A" w:rsidRDefault="00DC74A3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2</w:t>
            </w:r>
          </w:p>
        </w:tc>
        <w:tc>
          <w:tcPr>
            <w:tcW w:w="556" w:type="pct"/>
            <w:vAlign w:val="center"/>
          </w:tcPr>
          <w:p w14:paraId="746D48AF" w14:textId="242B9AB8" w:rsidR="0065414D" w:rsidRPr="009F317A" w:rsidRDefault="00DC74A3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21/6/2023</w:t>
            </w:r>
          </w:p>
        </w:tc>
        <w:tc>
          <w:tcPr>
            <w:tcW w:w="556" w:type="pct"/>
            <w:vAlign w:val="center"/>
          </w:tcPr>
          <w:p w14:paraId="1F8A5052" w14:textId="72A47595" w:rsidR="0065414D" w:rsidRPr="009F317A" w:rsidRDefault="00DC74A3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11</w:t>
            </w:r>
          </w:p>
        </w:tc>
        <w:tc>
          <w:tcPr>
            <w:tcW w:w="505" w:type="pct"/>
            <w:vAlign w:val="center"/>
          </w:tcPr>
          <w:p w14:paraId="18381F40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</w:tc>
        <w:tc>
          <w:tcPr>
            <w:tcW w:w="455" w:type="pct"/>
            <w:vAlign w:val="center"/>
          </w:tcPr>
          <w:p w14:paraId="3C139C56" w14:textId="6BA53984" w:rsidR="0065414D" w:rsidRPr="009F317A" w:rsidRDefault="00DC74A3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c1-d18</w:t>
            </w:r>
          </w:p>
        </w:tc>
        <w:tc>
          <w:tcPr>
            <w:tcW w:w="1112" w:type="pct"/>
            <w:vAlign w:val="center"/>
          </w:tcPr>
          <w:p w14:paraId="57617106" w14:textId="4147951D" w:rsidR="0065414D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Sư đoàn cấp</w:t>
            </w:r>
          </w:p>
        </w:tc>
      </w:tr>
      <w:tr w:rsidR="0065414D" w:rsidRPr="009F317A" w14:paraId="4D112E1A" w14:textId="77777777" w:rsidTr="007A1187">
        <w:tc>
          <w:tcPr>
            <w:tcW w:w="251" w:type="pct"/>
            <w:vAlign w:val="center"/>
          </w:tcPr>
          <w:p w14:paraId="54B767C5" w14:textId="72304FC6" w:rsidR="0065414D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2</w:t>
            </w:r>
          </w:p>
        </w:tc>
        <w:tc>
          <w:tcPr>
            <w:tcW w:w="1162" w:type="pct"/>
            <w:vAlign w:val="center"/>
          </w:tcPr>
          <w:p w14:paraId="23721A1B" w14:textId="77777777" w:rsidR="0065414D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XD-D9B1:</w:t>
            </w:r>
          </w:p>
          <w:p w14:paraId="1B14E682" w14:textId="778ACF7D" w:rsidR="007A0F76" w:rsidRPr="00AB60A0" w:rsidRDefault="007A0F76" w:rsidP="007A118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AB60A0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0076-0052-0048</w:t>
            </w:r>
          </w:p>
        </w:tc>
        <w:tc>
          <w:tcPr>
            <w:tcW w:w="404" w:type="pct"/>
            <w:vAlign w:val="center"/>
          </w:tcPr>
          <w:p w14:paraId="0BDBB8F6" w14:textId="72A75581" w:rsidR="0065414D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4</w:t>
            </w:r>
          </w:p>
        </w:tc>
        <w:tc>
          <w:tcPr>
            <w:tcW w:w="556" w:type="pct"/>
            <w:vAlign w:val="center"/>
          </w:tcPr>
          <w:p w14:paraId="07535D88" w14:textId="5BA0199A" w:rsidR="0065414D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04/7/2023</w:t>
            </w:r>
          </w:p>
        </w:tc>
        <w:tc>
          <w:tcPr>
            <w:tcW w:w="556" w:type="pct"/>
            <w:vAlign w:val="center"/>
          </w:tcPr>
          <w:p w14:paraId="2437EBAC" w14:textId="77777777" w:rsidR="0065414D" w:rsidRPr="009F317A" w:rsidRDefault="0065414D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</w:tc>
        <w:tc>
          <w:tcPr>
            <w:tcW w:w="505" w:type="pct"/>
            <w:vAlign w:val="center"/>
          </w:tcPr>
          <w:p w14:paraId="1058E0FB" w14:textId="28030A21" w:rsidR="0065414D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3</w:t>
            </w:r>
          </w:p>
        </w:tc>
        <w:tc>
          <w:tcPr>
            <w:tcW w:w="455" w:type="pct"/>
            <w:vAlign w:val="center"/>
          </w:tcPr>
          <w:p w14:paraId="3CBBB934" w14:textId="734B0565" w:rsidR="0065414D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c1-d18</w:t>
            </w:r>
          </w:p>
        </w:tc>
        <w:tc>
          <w:tcPr>
            <w:tcW w:w="1112" w:type="pct"/>
            <w:vAlign w:val="center"/>
          </w:tcPr>
          <w:p w14:paraId="08BCC654" w14:textId="0F4C8363" w:rsidR="0065414D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Sư đoàn thu hồi</w:t>
            </w:r>
          </w:p>
        </w:tc>
      </w:tr>
      <w:tr w:rsidR="007A0F76" w:rsidRPr="009F317A" w14:paraId="7FDA0D04" w14:textId="77777777" w:rsidTr="007A1187">
        <w:tc>
          <w:tcPr>
            <w:tcW w:w="251" w:type="pct"/>
            <w:vAlign w:val="center"/>
          </w:tcPr>
          <w:p w14:paraId="27226E05" w14:textId="3BDDFC3B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3</w:t>
            </w:r>
          </w:p>
        </w:tc>
        <w:tc>
          <w:tcPr>
            <w:tcW w:w="1162" w:type="pct"/>
            <w:vAlign w:val="center"/>
          </w:tcPr>
          <w:p w14:paraId="7C0492AB" w14:textId="77777777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XD-D18:</w:t>
            </w:r>
          </w:p>
          <w:p w14:paraId="6EE36FBC" w14:textId="0D3222C4" w:rsidR="007A0F76" w:rsidRPr="00AB60A0" w:rsidRDefault="007A0F76" w:rsidP="007A1187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AB60A0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0138-0105-0115-251-0776-0882- mất số</w:t>
            </w:r>
          </w:p>
        </w:tc>
        <w:tc>
          <w:tcPr>
            <w:tcW w:w="404" w:type="pct"/>
            <w:vAlign w:val="center"/>
          </w:tcPr>
          <w:p w14:paraId="264268CC" w14:textId="04D07194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4</w:t>
            </w:r>
          </w:p>
        </w:tc>
        <w:tc>
          <w:tcPr>
            <w:tcW w:w="556" w:type="pct"/>
            <w:vAlign w:val="center"/>
          </w:tcPr>
          <w:p w14:paraId="5CBB2A5B" w14:textId="07F7A066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04/7/2023</w:t>
            </w:r>
          </w:p>
        </w:tc>
        <w:tc>
          <w:tcPr>
            <w:tcW w:w="556" w:type="pct"/>
            <w:vAlign w:val="center"/>
          </w:tcPr>
          <w:p w14:paraId="1354D382" w14:textId="77777777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</w:tc>
        <w:tc>
          <w:tcPr>
            <w:tcW w:w="505" w:type="pct"/>
            <w:vAlign w:val="center"/>
          </w:tcPr>
          <w:p w14:paraId="3842CBAA" w14:textId="576C7DFC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7</w:t>
            </w:r>
          </w:p>
        </w:tc>
        <w:tc>
          <w:tcPr>
            <w:tcW w:w="455" w:type="pct"/>
            <w:vAlign w:val="center"/>
          </w:tcPr>
          <w:p w14:paraId="758BFD64" w14:textId="406701A4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c1-d18</w:t>
            </w:r>
          </w:p>
        </w:tc>
        <w:tc>
          <w:tcPr>
            <w:tcW w:w="1112" w:type="pct"/>
            <w:vAlign w:val="center"/>
          </w:tcPr>
          <w:p w14:paraId="1684CDDB" w14:textId="648B5B66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Sư đoàn thu hồi</w:t>
            </w:r>
          </w:p>
        </w:tc>
      </w:tr>
      <w:tr w:rsidR="007A0F76" w:rsidRPr="009F317A" w14:paraId="11739028" w14:textId="77777777" w:rsidTr="007A1187">
        <w:tc>
          <w:tcPr>
            <w:tcW w:w="251" w:type="pct"/>
            <w:vAlign w:val="center"/>
          </w:tcPr>
          <w:p w14:paraId="6B325713" w14:textId="5B23C351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4</w:t>
            </w:r>
          </w:p>
        </w:tc>
        <w:tc>
          <w:tcPr>
            <w:tcW w:w="1162" w:type="pct"/>
            <w:vAlign w:val="center"/>
          </w:tcPr>
          <w:p w14:paraId="3BE7DB1C" w14:textId="77777777" w:rsidR="007A0F76" w:rsidRPr="00CA2AF8" w:rsidRDefault="007A0F76" w:rsidP="007A1187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 w:rsidRPr="00CA2AF8">
              <w:rPr>
                <w:rFonts w:ascii="Times New Roman" w:hAnsi="Times New Roman"/>
                <w:b/>
                <w:lang w:val="nl-NL"/>
              </w:rPr>
              <w:t>PRC 1187:</w:t>
            </w:r>
          </w:p>
          <w:p w14:paraId="0543613A" w14:textId="2E443EB4" w:rsidR="007A0F76" w:rsidRPr="00CA2AF8" w:rsidRDefault="009F317A" w:rsidP="007A1187">
            <w:pPr>
              <w:jc w:val="center"/>
              <w:rPr>
                <w:rFonts w:ascii="Times New Roman" w:hAnsi="Times New Roman"/>
              </w:rPr>
            </w:pPr>
            <w:r w:rsidRPr="00CA2AF8">
              <w:rPr>
                <w:rFonts w:ascii="Times New Roman" w:hAnsi="Times New Roman"/>
              </w:rPr>
              <w:t>0420-1548-0384-1597-0328-1974-0351-1524-1461-1944-1599-1475-1606-0125-0574-0164-0403-0470- Mất số=7</w:t>
            </w:r>
          </w:p>
        </w:tc>
        <w:tc>
          <w:tcPr>
            <w:tcW w:w="404" w:type="pct"/>
            <w:vAlign w:val="center"/>
          </w:tcPr>
          <w:p w14:paraId="04F5A226" w14:textId="32A5E7D1" w:rsidR="007A0F76" w:rsidRPr="009F317A" w:rsidRDefault="009F317A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4</w:t>
            </w:r>
          </w:p>
        </w:tc>
        <w:tc>
          <w:tcPr>
            <w:tcW w:w="556" w:type="pct"/>
            <w:vAlign w:val="center"/>
          </w:tcPr>
          <w:p w14:paraId="5E5A487F" w14:textId="29064ED9" w:rsidR="007A0F76" w:rsidRPr="009F317A" w:rsidRDefault="009F317A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04/7/2023</w:t>
            </w:r>
          </w:p>
        </w:tc>
        <w:tc>
          <w:tcPr>
            <w:tcW w:w="556" w:type="pct"/>
            <w:vAlign w:val="center"/>
          </w:tcPr>
          <w:p w14:paraId="489C0EEC" w14:textId="77777777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</w:tc>
        <w:tc>
          <w:tcPr>
            <w:tcW w:w="505" w:type="pct"/>
            <w:vAlign w:val="center"/>
          </w:tcPr>
          <w:p w14:paraId="25F544F5" w14:textId="071FC65C" w:rsidR="007A0F76" w:rsidRPr="009F317A" w:rsidRDefault="009F317A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25</w:t>
            </w:r>
          </w:p>
        </w:tc>
        <w:tc>
          <w:tcPr>
            <w:tcW w:w="455" w:type="pct"/>
            <w:vAlign w:val="center"/>
          </w:tcPr>
          <w:p w14:paraId="4D6340F2" w14:textId="4AB6C3E6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c1-d18</w:t>
            </w:r>
          </w:p>
        </w:tc>
        <w:tc>
          <w:tcPr>
            <w:tcW w:w="1112" w:type="pct"/>
            <w:vAlign w:val="center"/>
          </w:tcPr>
          <w:p w14:paraId="73BF6ADD" w14:textId="513E3929" w:rsidR="007A0F76" w:rsidRPr="009F317A" w:rsidRDefault="007A0F76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F31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Sư đoàn thu hồi</w:t>
            </w:r>
          </w:p>
        </w:tc>
      </w:tr>
      <w:tr w:rsidR="00CF3924" w:rsidRPr="009F317A" w14:paraId="6E6F7770" w14:textId="77777777" w:rsidTr="007A1187">
        <w:tc>
          <w:tcPr>
            <w:tcW w:w="251" w:type="pct"/>
            <w:vAlign w:val="center"/>
          </w:tcPr>
          <w:p w14:paraId="73A9F59F" w14:textId="27DF8CB8" w:rsidR="00CF3924" w:rsidRPr="009F317A" w:rsidRDefault="00CF3924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5</w:t>
            </w:r>
          </w:p>
        </w:tc>
        <w:tc>
          <w:tcPr>
            <w:tcW w:w="1162" w:type="pct"/>
            <w:vAlign w:val="center"/>
          </w:tcPr>
          <w:p w14:paraId="5E4EE46E" w14:textId="77777777" w:rsidR="00AB2E38" w:rsidRDefault="00CF3924" w:rsidP="002275A2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VRU - 812</w:t>
            </w:r>
            <w:r w:rsidR="00D45DA6">
              <w:rPr>
                <w:rFonts w:ascii="Times New Roman" w:hAnsi="Times New Roman"/>
                <w:b/>
                <w:lang w:val="nl-NL"/>
              </w:rPr>
              <w:t>(50w)</w:t>
            </w:r>
            <w:r>
              <w:rPr>
                <w:rFonts w:ascii="Times New Roman" w:hAnsi="Times New Roman"/>
                <w:b/>
                <w:lang w:val="nl-NL"/>
              </w:rPr>
              <w:t>:</w:t>
            </w:r>
          </w:p>
          <w:p w14:paraId="5A40DC28" w14:textId="3DEA3DBA" w:rsidR="00CF3924" w:rsidRPr="007813CE" w:rsidRDefault="002275A2" w:rsidP="002275A2">
            <w:pPr>
              <w:jc w:val="center"/>
              <w:rPr>
                <w:rFonts w:ascii="Times New Roman" w:hAnsi="Times New Roman"/>
                <w:bCs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 xml:space="preserve"> </w:t>
            </w:r>
            <w:r w:rsidR="007813CE" w:rsidRPr="007813CE">
              <w:rPr>
                <w:rFonts w:ascii="Times New Roman" w:hAnsi="Times New Roman"/>
                <w:bCs/>
                <w:lang w:val="nl-NL"/>
              </w:rPr>
              <w:t>0802</w:t>
            </w:r>
          </w:p>
        </w:tc>
        <w:tc>
          <w:tcPr>
            <w:tcW w:w="404" w:type="pct"/>
            <w:vAlign w:val="center"/>
          </w:tcPr>
          <w:p w14:paraId="054ACD11" w14:textId="05F50A7B" w:rsidR="00CF3924" w:rsidRPr="009F317A" w:rsidRDefault="000158D4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3</w:t>
            </w:r>
          </w:p>
        </w:tc>
        <w:tc>
          <w:tcPr>
            <w:tcW w:w="556" w:type="pct"/>
            <w:vAlign w:val="center"/>
          </w:tcPr>
          <w:p w14:paraId="21A9B32F" w14:textId="6E24965C" w:rsidR="00CF3924" w:rsidRPr="009F317A" w:rsidRDefault="000158D4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05/12/2023</w:t>
            </w:r>
          </w:p>
        </w:tc>
        <w:tc>
          <w:tcPr>
            <w:tcW w:w="556" w:type="pct"/>
            <w:vAlign w:val="center"/>
          </w:tcPr>
          <w:p w14:paraId="064BD9C9" w14:textId="0CA93E1D" w:rsidR="00CF3924" w:rsidRPr="009F317A" w:rsidRDefault="000158D4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1</w:t>
            </w:r>
          </w:p>
        </w:tc>
        <w:tc>
          <w:tcPr>
            <w:tcW w:w="505" w:type="pct"/>
            <w:vAlign w:val="center"/>
          </w:tcPr>
          <w:p w14:paraId="26EEA0FA" w14:textId="77777777" w:rsidR="00CF3924" w:rsidRPr="009F317A" w:rsidRDefault="00CF3924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</w:tc>
        <w:tc>
          <w:tcPr>
            <w:tcW w:w="455" w:type="pct"/>
            <w:vAlign w:val="center"/>
          </w:tcPr>
          <w:p w14:paraId="2BA27010" w14:textId="1961B342" w:rsidR="00CF3924" w:rsidRPr="009F317A" w:rsidRDefault="000158D4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c1-d18</w:t>
            </w:r>
          </w:p>
        </w:tc>
        <w:tc>
          <w:tcPr>
            <w:tcW w:w="1112" w:type="pct"/>
            <w:vAlign w:val="center"/>
          </w:tcPr>
          <w:p w14:paraId="11B1D61B" w14:textId="065F7F74" w:rsidR="00CF3924" w:rsidRPr="009F317A" w:rsidRDefault="007A1187" w:rsidP="007A118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Sư đoàn cấp</w:t>
            </w:r>
          </w:p>
        </w:tc>
      </w:tr>
    </w:tbl>
    <w:p w14:paraId="28BA520B" w14:textId="77777777" w:rsidR="00A61C75" w:rsidRDefault="002275A2">
      <w:pPr>
        <w:spacing w:after="200" w:line="276" w:lineRule="auto"/>
        <w:rPr>
          <w:rFonts w:ascii="Times New Roman" w:hAnsi="Times New Roman"/>
          <w:b/>
          <w:sz w:val="28"/>
          <w:lang w:val="nl-NL"/>
        </w:rPr>
      </w:pPr>
      <w:r>
        <w:rPr>
          <w:rFonts w:ascii="Times New Roman" w:hAnsi="Times New Roman"/>
          <w:b/>
          <w:sz w:val="28"/>
          <w:lang w:val="nl-NL"/>
        </w:rPr>
        <w:br w:type="page"/>
      </w:r>
      <w:r w:rsidR="00A61C75">
        <w:rPr>
          <w:rFonts w:ascii="Times New Roman" w:hAnsi="Times New Roman"/>
          <w:b/>
          <w:sz w:val="28"/>
          <w:lang w:val="nl-NL"/>
        </w:rPr>
        <w:lastRenderedPageBreak/>
        <w:br w:type="page"/>
      </w:r>
    </w:p>
    <w:p w14:paraId="7A13414E" w14:textId="60D00E1D" w:rsidR="0065414D" w:rsidRPr="007C56FC" w:rsidRDefault="0065414D" w:rsidP="002275A2">
      <w:pPr>
        <w:spacing w:line="276" w:lineRule="auto"/>
        <w:jc w:val="center"/>
        <w:rPr>
          <w:rFonts w:ascii="Times New Roman" w:hAnsi="Times New Roman"/>
          <w:b/>
          <w:sz w:val="28"/>
          <w:lang w:val="nl-NL"/>
        </w:rPr>
      </w:pPr>
      <w:r w:rsidRPr="007C56FC">
        <w:rPr>
          <w:rFonts w:ascii="Times New Roman" w:hAnsi="Times New Roman"/>
          <w:b/>
          <w:sz w:val="28"/>
          <w:lang w:val="nl-NL"/>
        </w:rPr>
        <w:lastRenderedPageBreak/>
        <w:t>Phụ lục 3</w:t>
      </w:r>
    </w:p>
    <w:p w14:paraId="4FBD49F1" w14:textId="77777777" w:rsidR="0065414D" w:rsidRPr="007C56FC" w:rsidRDefault="0065414D" w:rsidP="0065414D">
      <w:pPr>
        <w:jc w:val="center"/>
        <w:rPr>
          <w:rFonts w:ascii="Times New Roman" w:hAnsi="Times New Roman"/>
          <w:b/>
          <w:sz w:val="28"/>
          <w:lang w:val="nl-NL"/>
        </w:rPr>
      </w:pPr>
      <w:r w:rsidRPr="007C56FC">
        <w:rPr>
          <w:rFonts w:ascii="Times New Roman" w:hAnsi="Times New Roman"/>
          <w:b/>
          <w:sz w:val="28"/>
          <w:lang w:val="nl-NL"/>
        </w:rPr>
        <w:t>Theo dõi trang bị kỹ thuật đi sửa chữa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1559"/>
        <w:gridCol w:w="1559"/>
        <w:gridCol w:w="2268"/>
        <w:gridCol w:w="1701"/>
        <w:gridCol w:w="3119"/>
      </w:tblGrid>
      <w:tr w:rsidR="0065414D" w:rsidRPr="007C56FC" w14:paraId="192BB00A" w14:textId="77777777" w:rsidTr="0065414D">
        <w:tc>
          <w:tcPr>
            <w:tcW w:w="704" w:type="dxa"/>
            <w:vAlign w:val="center"/>
          </w:tcPr>
          <w:p w14:paraId="2BCA7F17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TT</w:t>
            </w:r>
          </w:p>
        </w:tc>
        <w:tc>
          <w:tcPr>
            <w:tcW w:w="3119" w:type="dxa"/>
            <w:vAlign w:val="center"/>
          </w:tcPr>
          <w:p w14:paraId="127A5559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Tên trang bị</w:t>
            </w:r>
          </w:p>
          <w:p w14:paraId="7A28EF73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( Số hiệu, đông bộ đi kèm)</w:t>
            </w:r>
          </w:p>
        </w:tc>
        <w:tc>
          <w:tcPr>
            <w:tcW w:w="1559" w:type="dxa"/>
            <w:vAlign w:val="center"/>
          </w:tcPr>
          <w:p w14:paraId="0F7710DB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Phân cấp</w:t>
            </w:r>
          </w:p>
        </w:tc>
        <w:tc>
          <w:tcPr>
            <w:tcW w:w="1559" w:type="dxa"/>
            <w:vAlign w:val="center"/>
          </w:tcPr>
          <w:p w14:paraId="65CE619F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Ngày gửi sửa</w:t>
            </w:r>
          </w:p>
        </w:tc>
        <w:tc>
          <w:tcPr>
            <w:tcW w:w="2268" w:type="dxa"/>
            <w:vAlign w:val="center"/>
          </w:tcPr>
          <w:p w14:paraId="3983F637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Người giao máy</w:t>
            </w:r>
          </w:p>
        </w:tc>
        <w:tc>
          <w:tcPr>
            <w:tcW w:w="1701" w:type="dxa"/>
            <w:vAlign w:val="center"/>
          </w:tcPr>
          <w:p w14:paraId="16897393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Nơi gửi sửa</w:t>
            </w:r>
          </w:p>
        </w:tc>
        <w:tc>
          <w:tcPr>
            <w:tcW w:w="3119" w:type="dxa"/>
            <w:vAlign w:val="center"/>
          </w:tcPr>
          <w:p w14:paraId="32238ED8" w14:textId="77777777" w:rsidR="0065414D" w:rsidRPr="007C56FC" w:rsidRDefault="0065414D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7C56FC">
              <w:rPr>
                <w:rFonts w:ascii="Times New Roman" w:hAnsi="Times New Roman"/>
                <w:sz w:val="28"/>
                <w:lang w:val="nl-NL"/>
              </w:rPr>
              <w:t>Ghi chú</w:t>
            </w:r>
          </w:p>
        </w:tc>
      </w:tr>
      <w:tr w:rsidR="0065414D" w:rsidRPr="007C56FC" w14:paraId="108685CA" w14:textId="77777777" w:rsidTr="0065414D">
        <w:tc>
          <w:tcPr>
            <w:tcW w:w="704" w:type="dxa"/>
          </w:tcPr>
          <w:p w14:paraId="3C0D329F" w14:textId="29A93913" w:rsidR="0065414D" w:rsidRPr="007C56FC" w:rsidRDefault="00B569D5" w:rsidP="0065414D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</w:t>
            </w:r>
          </w:p>
        </w:tc>
        <w:tc>
          <w:tcPr>
            <w:tcW w:w="3119" w:type="dxa"/>
          </w:tcPr>
          <w:p w14:paraId="306C72AC" w14:textId="61A7F7B2" w:rsidR="00AB60A0" w:rsidRDefault="00B569D5" w:rsidP="00AB2E38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Máy nạp PRC 1187:</w:t>
            </w:r>
          </w:p>
          <w:p w14:paraId="615BC012" w14:textId="42E042B8" w:rsidR="0065414D" w:rsidRPr="00B569D5" w:rsidRDefault="00B569D5" w:rsidP="00AB2E38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252-694-752-593-253-749-814.</w:t>
            </w:r>
          </w:p>
        </w:tc>
        <w:tc>
          <w:tcPr>
            <w:tcW w:w="1559" w:type="dxa"/>
          </w:tcPr>
          <w:p w14:paraId="17E4693A" w14:textId="3B8E164E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30A5A51F" w14:textId="7C1B70BF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22/9/2014</w:t>
            </w:r>
          </w:p>
        </w:tc>
        <w:tc>
          <w:tcPr>
            <w:tcW w:w="2268" w:type="dxa"/>
          </w:tcPr>
          <w:p w14:paraId="5DBC61F0" w14:textId="571A0605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Đc Chung</w:t>
            </w:r>
          </w:p>
        </w:tc>
        <w:tc>
          <w:tcPr>
            <w:tcW w:w="1701" w:type="dxa"/>
          </w:tcPr>
          <w:p w14:paraId="1F061F90" w14:textId="491DE38A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0C8E5D00" w14:textId="537E4B6F" w:rsidR="000D1A96" w:rsidRDefault="000D1A96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Không có điện áp ra</w:t>
            </w:r>
          </w:p>
          <w:p w14:paraId="48F595F4" w14:textId="3CC92B49" w:rsidR="0065414D" w:rsidRPr="00B569D5" w:rsidRDefault="00B569D5" w:rsidP="0065414D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7 máy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,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đc Dũng nhận</w:t>
            </w:r>
          </w:p>
        </w:tc>
      </w:tr>
      <w:tr w:rsidR="00B569D5" w:rsidRPr="007C56FC" w14:paraId="5C13F6EB" w14:textId="77777777" w:rsidTr="0065414D">
        <w:tc>
          <w:tcPr>
            <w:tcW w:w="704" w:type="dxa"/>
          </w:tcPr>
          <w:p w14:paraId="13C74930" w14:textId="5BFF6139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2</w:t>
            </w:r>
          </w:p>
        </w:tc>
        <w:tc>
          <w:tcPr>
            <w:tcW w:w="3119" w:type="dxa"/>
          </w:tcPr>
          <w:p w14:paraId="6C5CE594" w14:textId="77777777" w:rsidR="00AB60A0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Tổ hợp VRU 812/S: </w:t>
            </w:r>
          </w:p>
          <w:p w14:paraId="5F4F6FC2" w14:textId="07D408A9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452-1936</w:t>
            </w:r>
          </w:p>
        </w:tc>
        <w:tc>
          <w:tcPr>
            <w:tcW w:w="1559" w:type="dxa"/>
          </w:tcPr>
          <w:p w14:paraId="057F3D99" w14:textId="4A93367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7D6ABB12" w14:textId="7DE8253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01/4/2021</w:t>
            </w:r>
          </w:p>
        </w:tc>
        <w:tc>
          <w:tcPr>
            <w:tcW w:w="2268" w:type="dxa"/>
          </w:tcPr>
          <w:p w14:paraId="02978CFE" w14:textId="77777777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701" w:type="dxa"/>
          </w:tcPr>
          <w:p w14:paraId="0B088BAC" w14:textId="41E79FAE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5E48192D" w14:textId="77777777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Hỏng công tắc bóp phát</w:t>
            </w:r>
          </w:p>
          <w:p w14:paraId="61E2FD15" w14:textId="672E22E0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02 cái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,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đc Nghĩa nhận</w:t>
            </w:r>
          </w:p>
        </w:tc>
      </w:tr>
      <w:tr w:rsidR="00B569D5" w:rsidRPr="007C56FC" w14:paraId="4B4AB90B" w14:textId="77777777" w:rsidTr="0065414D">
        <w:tc>
          <w:tcPr>
            <w:tcW w:w="704" w:type="dxa"/>
          </w:tcPr>
          <w:p w14:paraId="04F4804C" w14:textId="4DE9DF2B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3</w:t>
            </w:r>
          </w:p>
        </w:tc>
        <w:tc>
          <w:tcPr>
            <w:tcW w:w="3119" w:type="dxa"/>
          </w:tcPr>
          <w:p w14:paraId="67461D04" w14:textId="77777777" w:rsidR="00AB60A0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Máy VRS 642: </w:t>
            </w:r>
          </w:p>
          <w:p w14:paraId="32EA9ECE" w14:textId="263C02DA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0134</w:t>
            </w:r>
          </w:p>
        </w:tc>
        <w:tc>
          <w:tcPr>
            <w:tcW w:w="1559" w:type="dxa"/>
          </w:tcPr>
          <w:p w14:paraId="6DDB0B57" w14:textId="56D2389E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074F05E4" w14:textId="4405EB58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28/4/2021</w:t>
            </w:r>
          </w:p>
        </w:tc>
        <w:tc>
          <w:tcPr>
            <w:tcW w:w="2268" w:type="dxa"/>
          </w:tcPr>
          <w:p w14:paraId="7DA1A3E9" w14:textId="0CA35852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Đc Chung</w:t>
            </w:r>
          </w:p>
        </w:tc>
        <w:tc>
          <w:tcPr>
            <w:tcW w:w="1701" w:type="dxa"/>
          </w:tcPr>
          <w:p w14:paraId="3D1A28AA" w14:textId="6DE5BDA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2D93676D" w14:textId="77777777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Hỏng thu phát </w:t>
            </w:r>
          </w:p>
          <w:p w14:paraId="2F96E7E3" w14:textId="66172841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01 cái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,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đ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c cảnh nhận</w:t>
            </w:r>
          </w:p>
        </w:tc>
      </w:tr>
      <w:tr w:rsidR="00B569D5" w:rsidRPr="007C56FC" w14:paraId="294C645A" w14:textId="77777777" w:rsidTr="0065414D">
        <w:tc>
          <w:tcPr>
            <w:tcW w:w="704" w:type="dxa"/>
          </w:tcPr>
          <w:p w14:paraId="0CA9C313" w14:textId="6722A369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4</w:t>
            </w:r>
          </w:p>
        </w:tc>
        <w:tc>
          <w:tcPr>
            <w:tcW w:w="3119" w:type="dxa"/>
          </w:tcPr>
          <w:p w14:paraId="2A346302" w14:textId="77777777" w:rsidR="00AB60A0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Ắc qui khô PB-611: </w:t>
            </w:r>
          </w:p>
          <w:p w14:paraId="67AD6ED7" w14:textId="31C6944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2057-2325</w:t>
            </w:r>
          </w:p>
        </w:tc>
        <w:tc>
          <w:tcPr>
            <w:tcW w:w="1559" w:type="dxa"/>
          </w:tcPr>
          <w:p w14:paraId="03821E21" w14:textId="2CA90B6D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31CA7A4E" w14:textId="24AB8775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08/9/2022</w:t>
            </w:r>
          </w:p>
        </w:tc>
        <w:tc>
          <w:tcPr>
            <w:tcW w:w="2268" w:type="dxa"/>
          </w:tcPr>
          <w:p w14:paraId="3FC2E385" w14:textId="0E9D8E59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Đc trường</w:t>
            </w:r>
          </w:p>
        </w:tc>
        <w:tc>
          <w:tcPr>
            <w:tcW w:w="1701" w:type="dxa"/>
          </w:tcPr>
          <w:p w14:paraId="329F2F59" w14:textId="21AADCDC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32519772" w14:textId="358EA7D3" w:rsidR="000D1A96" w:rsidRDefault="000D1A96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Không tích điện</w:t>
            </w:r>
          </w:p>
          <w:p w14:paraId="1FE82E7E" w14:textId="5E5D09E6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02, đc Nghĩa nhận</w:t>
            </w:r>
          </w:p>
        </w:tc>
      </w:tr>
      <w:tr w:rsidR="00B569D5" w:rsidRPr="007C56FC" w14:paraId="1154CDF3" w14:textId="77777777" w:rsidTr="0065414D">
        <w:tc>
          <w:tcPr>
            <w:tcW w:w="704" w:type="dxa"/>
          </w:tcPr>
          <w:p w14:paraId="72B29C98" w14:textId="65D94FC1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5</w:t>
            </w:r>
          </w:p>
        </w:tc>
        <w:tc>
          <w:tcPr>
            <w:tcW w:w="3119" w:type="dxa"/>
          </w:tcPr>
          <w:p w14:paraId="492E737F" w14:textId="03893261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Ắc qui VRH 811/s</w:t>
            </w:r>
          </w:p>
        </w:tc>
        <w:tc>
          <w:tcPr>
            <w:tcW w:w="1559" w:type="dxa"/>
          </w:tcPr>
          <w:p w14:paraId="1611A7C8" w14:textId="415E6F08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4</w:t>
            </w:r>
          </w:p>
        </w:tc>
        <w:tc>
          <w:tcPr>
            <w:tcW w:w="1559" w:type="dxa"/>
          </w:tcPr>
          <w:p w14:paraId="3E5E5290" w14:textId="649DCCCD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08/9/2022</w:t>
            </w:r>
          </w:p>
        </w:tc>
        <w:tc>
          <w:tcPr>
            <w:tcW w:w="2268" w:type="dxa"/>
          </w:tcPr>
          <w:p w14:paraId="43922CEA" w14:textId="75E324B4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Đc trường</w:t>
            </w:r>
          </w:p>
        </w:tc>
        <w:tc>
          <w:tcPr>
            <w:tcW w:w="1701" w:type="dxa"/>
          </w:tcPr>
          <w:p w14:paraId="59D1D53D" w14:textId="32E7A82F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371B644A" w14:textId="2490B42E" w:rsidR="000D1A96" w:rsidRDefault="000D1A96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 xml:space="preserve">Không tích điện </w:t>
            </w:r>
          </w:p>
          <w:p w14:paraId="61EE62E5" w14:textId="357A7D08" w:rsidR="00B569D5" w:rsidRPr="00B569D5" w:rsidRDefault="00B569D5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Tổng 9 quả, đc Nghĩa nhận</w:t>
            </w:r>
          </w:p>
        </w:tc>
      </w:tr>
      <w:tr w:rsidR="00B569D5" w:rsidRPr="007C56FC" w14:paraId="2C3117C5" w14:textId="77777777" w:rsidTr="0065414D">
        <w:tc>
          <w:tcPr>
            <w:tcW w:w="704" w:type="dxa"/>
          </w:tcPr>
          <w:p w14:paraId="7D6DA62F" w14:textId="148D2D00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6</w:t>
            </w:r>
          </w:p>
        </w:tc>
        <w:tc>
          <w:tcPr>
            <w:tcW w:w="3119" w:type="dxa"/>
          </w:tcPr>
          <w:p w14:paraId="728D6124" w14:textId="553C410E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PUMA T3 PLUS</w:t>
            </w:r>
          </w:p>
        </w:tc>
        <w:tc>
          <w:tcPr>
            <w:tcW w:w="1559" w:type="dxa"/>
          </w:tcPr>
          <w:p w14:paraId="34D49CE3" w14:textId="0398952D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4</w:t>
            </w:r>
          </w:p>
        </w:tc>
        <w:tc>
          <w:tcPr>
            <w:tcW w:w="1559" w:type="dxa"/>
          </w:tcPr>
          <w:p w14:paraId="5B937F37" w14:textId="4201CF85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01/12/2022</w:t>
            </w:r>
          </w:p>
        </w:tc>
        <w:tc>
          <w:tcPr>
            <w:tcW w:w="2268" w:type="dxa"/>
          </w:tcPr>
          <w:p w14:paraId="44843726" w14:textId="2875604C" w:rsidR="00B569D5" w:rsidRPr="007C56FC" w:rsidRDefault="000D1A96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Đc trường</w:t>
            </w:r>
          </w:p>
        </w:tc>
        <w:tc>
          <w:tcPr>
            <w:tcW w:w="1701" w:type="dxa"/>
          </w:tcPr>
          <w:p w14:paraId="1F44824D" w14:textId="7C2BD8C1" w:rsidR="00B569D5" w:rsidRPr="007C56FC" w:rsidRDefault="00B569D5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E57758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59393C3D" w14:textId="763A6703" w:rsidR="000D1A96" w:rsidRDefault="000D1A96" w:rsidP="00B569D5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Mất dữ liệu</w:t>
            </w:r>
          </w:p>
          <w:p w14:paraId="2247811E" w14:textId="19D34636" w:rsidR="00B569D5" w:rsidRPr="007C56FC" w:rsidRDefault="000D1A96" w:rsidP="00B569D5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Tổng 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máy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, đc Nghĩa nhận</w:t>
            </w:r>
          </w:p>
        </w:tc>
      </w:tr>
      <w:tr w:rsidR="000D1A96" w:rsidRPr="007C56FC" w14:paraId="758FA5F3" w14:textId="77777777" w:rsidTr="0065414D">
        <w:tc>
          <w:tcPr>
            <w:tcW w:w="704" w:type="dxa"/>
          </w:tcPr>
          <w:p w14:paraId="7269990F" w14:textId="613DEF97" w:rsidR="000D1A96" w:rsidRPr="007C56FC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7</w:t>
            </w:r>
          </w:p>
        </w:tc>
        <w:tc>
          <w:tcPr>
            <w:tcW w:w="3119" w:type="dxa"/>
          </w:tcPr>
          <w:p w14:paraId="680F8FFB" w14:textId="77777777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VRU-812/10w</w:t>
            </w:r>
          </w:p>
          <w:p w14:paraId="5821D301" w14:textId="49DDAF43" w:rsidR="00FA757C" w:rsidRPr="007C56FC" w:rsidRDefault="00FA757C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0450,0775</w:t>
            </w:r>
          </w:p>
        </w:tc>
        <w:tc>
          <w:tcPr>
            <w:tcW w:w="1559" w:type="dxa"/>
          </w:tcPr>
          <w:p w14:paraId="24A89F43" w14:textId="3A4E470D" w:rsidR="000D1A96" w:rsidRPr="007C56FC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4</w:t>
            </w:r>
          </w:p>
        </w:tc>
        <w:tc>
          <w:tcPr>
            <w:tcW w:w="1559" w:type="dxa"/>
          </w:tcPr>
          <w:p w14:paraId="73F29545" w14:textId="6B37A25A" w:rsidR="000D1A96" w:rsidRPr="007C56FC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11/4/2023</w:t>
            </w:r>
          </w:p>
        </w:tc>
        <w:tc>
          <w:tcPr>
            <w:tcW w:w="2268" w:type="dxa"/>
          </w:tcPr>
          <w:p w14:paraId="3C55604B" w14:textId="1168241B" w:rsidR="000D1A96" w:rsidRPr="007C56FC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Đc Dũng</w:t>
            </w:r>
          </w:p>
        </w:tc>
        <w:tc>
          <w:tcPr>
            <w:tcW w:w="1701" w:type="dxa"/>
          </w:tcPr>
          <w:p w14:paraId="325BEA33" w14:textId="39276178" w:rsidR="000D1A96" w:rsidRPr="007C56FC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E57758">
              <w:rPr>
                <w:rFonts w:ascii="Times New Roman" w:hAnsi="Times New Roman"/>
                <w:sz w:val="24"/>
                <w:szCs w:val="24"/>
                <w:lang w:val="nl-NL"/>
              </w:rPr>
              <w:t>Ban tt f</w:t>
            </w:r>
          </w:p>
        </w:tc>
        <w:tc>
          <w:tcPr>
            <w:tcW w:w="3119" w:type="dxa"/>
          </w:tcPr>
          <w:p w14:paraId="579FD504" w14:textId="15CDF8ED" w:rsidR="000D1A96" w:rsidRDefault="000D1A96" w:rsidP="000D1A96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Hỏng mạch thu phát</w:t>
            </w:r>
          </w:p>
          <w:p w14:paraId="0B346EE9" w14:textId="633DDEF9" w:rsidR="000D1A96" w:rsidRPr="007C56FC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Tổng 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nl-NL"/>
              </w:rPr>
              <w:t>máy</w:t>
            </w:r>
            <w:r w:rsidRPr="00B569D5">
              <w:rPr>
                <w:rFonts w:ascii="Times New Roman" w:hAnsi="Times New Roman"/>
                <w:sz w:val="24"/>
                <w:szCs w:val="24"/>
                <w:lang w:val="nl-NL"/>
              </w:rPr>
              <w:t>, đc Nghĩa nhận</w:t>
            </w:r>
          </w:p>
        </w:tc>
      </w:tr>
      <w:tr w:rsidR="000D1A96" w:rsidRPr="007C56FC" w14:paraId="0A010514" w14:textId="77777777" w:rsidTr="0065414D">
        <w:tc>
          <w:tcPr>
            <w:tcW w:w="704" w:type="dxa"/>
          </w:tcPr>
          <w:p w14:paraId="3532F5DD" w14:textId="642C7F8B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8</w:t>
            </w:r>
          </w:p>
        </w:tc>
        <w:tc>
          <w:tcPr>
            <w:tcW w:w="3119" w:type="dxa"/>
          </w:tcPr>
          <w:p w14:paraId="7F0EF9CC" w14:textId="330EA29F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Máy tính bảng Arbor</w:t>
            </w:r>
          </w:p>
        </w:tc>
        <w:tc>
          <w:tcPr>
            <w:tcW w:w="1559" w:type="dxa"/>
          </w:tcPr>
          <w:p w14:paraId="7C91F121" w14:textId="2DD36E50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4</w:t>
            </w:r>
          </w:p>
        </w:tc>
        <w:tc>
          <w:tcPr>
            <w:tcW w:w="1559" w:type="dxa"/>
          </w:tcPr>
          <w:p w14:paraId="05DC8018" w14:textId="77777777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</w:p>
        </w:tc>
        <w:tc>
          <w:tcPr>
            <w:tcW w:w="2268" w:type="dxa"/>
          </w:tcPr>
          <w:p w14:paraId="772ACAFE" w14:textId="0D50A18B" w:rsidR="000D1A96" w:rsidRDefault="000D1A96" w:rsidP="000D1A96">
            <w:pPr>
              <w:jc w:val="center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Đc Trường</w:t>
            </w:r>
          </w:p>
        </w:tc>
        <w:tc>
          <w:tcPr>
            <w:tcW w:w="1701" w:type="dxa"/>
          </w:tcPr>
          <w:p w14:paraId="3FBA6DE8" w14:textId="72D66897" w:rsidR="000D1A96" w:rsidRPr="00E57758" w:rsidRDefault="000D1A96" w:rsidP="000D1A96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d463</w:t>
            </w:r>
          </w:p>
        </w:tc>
        <w:tc>
          <w:tcPr>
            <w:tcW w:w="3119" w:type="dxa"/>
          </w:tcPr>
          <w:p w14:paraId="6E172C07" w14:textId="4473E98C" w:rsidR="000D1A96" w:rsidRDefault="000D1A96" w:rsidP="000D1A96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Hỏng</w:t>
            </w:r>
          </w:p>
        </w:tc>
      </w:tr>
    </w:tbl>
    <w:p w14:paraId="6E918837" w14:textId="0122DD6E" w:rsidR="000158D4" w:rsidRDefault="000158D4" w:rsidP="00B95716">
      <w:pPr>
        <w:jc w:val="center"/>
        <w:rPr>
          <w:rFonts w:ascii="Times New Roman" w:hAnsi="Times New Roman"/>
          <w:b/>
        </w:rPr>
      </w:pPr>
    </w:p>
    <w:p w14:paraId="319563AF" w14:textId="77777777" w:rsidR="000158D4" w:rsidRDefault="000158D4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8A19C25" w14:textId="77777777" w:rsidR="00A61C75" w:rsidRDefault="00A61C75">
      <w:pPr>
        <w:spacing w:after="200" w:line="276" w:lineRule="auto"/>
        <w:rPr>
          <w:rFonts w:ascii="Times New Roman" w:hAnsi="Times New Roman"/>
          <w:b/>
          <w:bCs/>
          <w:color w:val="000000" w:themeColor="text1"/>
          <w:sz w:val="32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6"/>
        </w:rPr>
        <w:lastRenderedPageBreak/>
        <w:br w:type="page"/>
      </w:r>
    </w:p>
    <w:p w14:paraId="281793D0" w14:textId="0EEA2BDE" w:rsidR="00070C22" w:rsidRDefault="00FE76C6" w:rsidP="007C56FC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6"/>
        </w:rPr>
      </w:pPr>
      <w:r w:rsidRPr="00FE76C6">
        <w:rPr>
          <w:rFonts w:ascii="Times New Roman" w:hAnsi="Times New Roman"/>
          <w:b/>
          <w:bCs/>
          <w:color w:val="000000" w:themeColor="text1"/>
          <w:sz w:val="32"/>
          <w:szCs w:val="36"/>
        </w:rPr>
        <w:lastRenderedPageBreak/>
        <w:t>Phụ lục 4</w:t>
      </w:r>
    </w:p>
    <w:p w14:paraId="6B7561C9" w14:textId="11BC1EC6" w:rsidR="007C56FC" w:rsidRPr="00FE76C6" w:rsidRDefault="007C56FC" w:rsidP="007C56FC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6"/>
        </w:rPr>
      </w:pPr>
      <w:r w:rsidRPr="00FE76C6">
        <w:rPr>
          <w:rFonts w:ascii="Times New Roman" w:hAnsi="Times New Roman"/>
          <w:b/>
          <w:bCs/>
          <w:color w:val="000000" w:themeColor="text1"/>
          <w:sz w:val="32"/>
          <w:szCs w:val="36"/>
        </w:rPr>
        <w:t>Số lượng, chủng loại, số máy (</w:t>
      </w:r>
      <w:r w:rsidRPr="00FE76C6">
        <w:rPr>
          <w:rFonts w:ascii="Times New Roman" w:hAnsi="Times New Roman"/>
          <w:b/>
          <w:bCs/>
          <w:i/>
          <w:iCs/>
          <w:color w:val="000000" w:themeColor="text1"/>
          <w:sz w:val="32"/>
          <w:szCs w:val="36"/>
        </w:rPr>
        <w:t>Serial Number</w:t>
      </w:r>
      <w:r w:rsidRPr="00FE76C6">
        <w:rPr>
          <w:rFonts w:ascii="Times New Roman" w:hAnsi="Times New Roman"/>
          <w:b/>
          <w:bCs/>
          <w:color w:val="000000" w:themeColor="text1"/>
          <w:sz w:val="32"/>
          <w:szCs w:val="36"/>
        </w:rPr>
        <w:t>), năm nhận cấp phát</w:t>
      </w:r>
    </w:p>
    <w:tbl>
      <w:tblPr>
        <w:tblW w:w="141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992"/>
        <w:gridCol w:w="8788"/>
      </w:tblGrid>
      <w:tr w:rsidR="007C56FC" w:rsidRPr="00FE76C6" w14:paraId="431D96B3" w14:textId="77777777" w:rsidTr="00475DE4">
        <w:trPr>
          <w:trHeight w:val="360"/>
          <w:tblHeader/>
        </w:trPr>
        <w:tc>
          <w:tcPr>
            <w:tcW w:w="141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5417A" w14:textId="77777777" w:rsidR="007C56FC" w:rsidRPr="00FE76C6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36"/>
              </w:rPr>
            </w:pPr>
          </w:p>
        </w:tc>
      </w:tr>
      <w:tr w:rsidR="007C56FC" w:rsidRPr="007C56FC" w14:paraId="7770E87B" w14:textId="77777777" w:rsidTr="00475DE4">
        <w:trPr>
          <w:trHeight w:val="570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1F67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TT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8C1B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Tên trang bị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BD1E8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Tổng cộng</w:t>
            </w:r>
          </w:p>
        </w:tc>
        <w:tc>
          <w:tcPr>
            <w:tcW w:w="8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92EA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Năm nhận máy, số máy</w:t>
            </w:r>
          </w:p>
        </w:tc>
      </w:tr>
      <w:tr w:rsidR="007C56FC" w:rsidRPr="007C56FC" w14:paraId="429F2E8A" w14:textId="77777777" w:rsidTr="00475DE4">
        <w:trPr>
          <w:trHeight w:val="570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AFD8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DC05E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59BA41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4B1CDE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7C56FC" w:rsidRPr="007C56FC" w14:paraId="667E3A9F" w14:textId="77777777" w:rsidTr="00475DE4">
        <w:trPr>
          <w:trHeight w:val="570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93F51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F08CE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17C6A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8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E9D1D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7C56FC" w:rsidRPr="007C56FC" w14:paraId="5B14CFD0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E4D8" w14:textId="77777777" w:rsidR="007C56FC" w:rsidRPr="00A241D3" w:rsidRDefault="007C56FC" w:rsidP="00475DE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A241D3">
              <w:rPr>
                <w:rFonts w:ascii="Times New Roman" w:hAnsi="Times New Roman"/>
                <w:b/>
                <w:bCs/>
                <w:color w:val="000000" w:themeColor="text1"/>
              </w:rPr>
              <w:t>I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E857" w14:textId="77777777" w:rsidR="007C56FC" w:rsidRPr="00A241D3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A241D3">
              <w:rPr>
                <w:rFonts w:ascii="Times New Roman" w:hAnsi="Times New Roman"/>
                <w:b/>
                <w:bCs/>
                <w:color w:val="000000" w:themeColor="text1"/>
              </w:rPr>
              <w:t>TRANG BỊ VTĐ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4273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 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FE61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7C56FC" w:rsidRPr="007C56FC" w14:paraId="2BBE03EB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55313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EB0C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VRS-631/S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21D2" w14:textId="3B27DB66" w:rsidR="007C56FC" w:rsidRPr="007C56FC" w:rsidRDefault="00F64A84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EC1F" w14:textId="77777777" w:rsidR="00037191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>201</w:t>
            </w:r>
            <w:r w:rsidR="00037191">
              <w:rPr>
                <w:rFonts w:ascii="Times New Roman" w:hAnsi="Times New Roman"/>
                <w:b/>
                <w:bCs/>
                <w:color w:val="000000" w:themeColor="text1"/>
              </w:rPr>
              <w:t>7</w:t>
            </w: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= </w:t>
            </w:r>
            <w:r w:rsidR="00037191">
              <w:rPr>
                <w:rFonts w:ascii="Times New Roman" w:hAnsi="Times New Roman"/>
                <w:b/>
                <w:bCs/>
                <w:color w:val="000000" w:themeColor="text1"/>
              </w:rPr>
              <w:t>5</w:t>
            </w:r>
            <w:r w:rsidRPr="007C56FC">
              <w:rPr>
                <w:rFonts w:ascii="Times New Roman" w:hAnsi="Times New Roman"/>
                <w:b/>
                <w:bCs/>
                <w:i/>
                <w:color w:val="000000" w:themeColor="text1"/>
              </w:rPr>
              <w:t xml:space="preserve">  </w:t>
            </w:r>
          </w:p>
          <w:p w14:paraId="3283DB0E" w14:textId="539B8D1A" w:rsidR="007C56FC" w:rsidRPr="00037191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VI041203010100247 - VI041203010100358 </w:t>
            </w:r>
            <w:r w:rsidR="00037191"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>VI041203010100887</w:t>
            </w:r>
          </w:p>
          <w:p w14:paraId="0777714B" w14:textId="0F452B9A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VI041203010100805</w:t>
            </w:r>
            <w:r w:rsidR="00037191">
              <w:rPr>
                <w:rFonts w:ascii="Times New Roman" w:hAnsi="Times New Roman"/>
                <w:color w:val="000000" w:themeColor="text1"/>
              </w:rPr>
              <w:t xml:space="preserve"> - </w:t>
            </w:r>
            <w:r w:rsidR="00037191" w:rsidRPr="007C56FC">
              <w:rPr>
                <w:rFonts w:ascii="Times New Roman" w:hAnsi="Times New Roman"/>
                <w:color w:val="000000" w:themeColor="text1"/>
              </w:rPr>
              <w:t>VI04120301010</w:t>
            </w:r>
            <w:r w:rsidR="00037191">
              <w:rPr>
                <w:rFonts w:ascii="Times New Roman" w:hAnsi="Times New Roman"/>
                <w:color w:val="000000" w:themeColor="text1"/>
              </w:rPr>
              <w:t>0883</w:t>
            </w:r>
          </w:p>
          <w:p w14:paraId="0C420F7C" w14:textId="0D436393" w:rsidR="007C56FC" w:rsidRPr="007C56FC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>20</w:t>
            </w:r>
            <w:r w:rsidR="00037191">
              <w:rPr>
                <w:rFonts w:ascii="Times New Roman" w:hAnsi="Times New Roman"/>
                <w:b/>
                <w:bCs/>
                <w:color w:val="000000" w:themeColor="text1"/>
              </w:rPr>
              <w:t>18</w:t>
            </w: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= 1 </w:t>
            </w:r>
          </w:p>
          <w:p w14:paraId="2031A61A" w14:textId="167C8040" w:rsidR="007C56FC" w:rsidRPr="00F64A84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VI041203010100085 </w:t>
            </w:r>
          </w:p>
        </w:tc>
      </w:tr>
      <w:tr w:rsidR="007C56FC" w:rsidRPr="007C56FC" w14:paraId="78656C2B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92B5C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12BDB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VRU-611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5CAD" w14:textId="27FB8DE0" w:rsidR="007C56FC" w:rsidRPr="007C56FC" w:rsidRDefault="00F64A84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5D3F" w14:textId="6480CC93" w:rsidR="007C56FC" w:rsidRPr="007C56FC" w:rsidRDefault="007C56FC" w:rsidP="00475DE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2014 = </w:t>
            </w:r>
            <w:r w:rsidR="00F64A84">
              <w:rPr>
                <w:rFonts w:ascii="Times New Roman" w:hAnsi="Times New Roman"/>
                <w:b/>
                <w:color w:val="000000" w:themeColor="text1"/>
              </w:rPr>
              <w:t>06</w:t>
            </w:r>
          </w:p>
          <w:p w14:paraId="370C161A" w14:textId="0C67C8E1" w:rsidR="007C56FC" w:rsidRPr="00F64A84" w:rsidRDefault="007C56FC" w:rsidP="00F64A84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F64A84">
              <w:rPr>
                <w:rFonts w:ascii="Times New Roman" w:hAnsi="Times New Roman"/>
                <w:color w:val="000000" w:themeColor="text1"/>
                <w:w w:val="90"/>
              </w:rPr>
              <w:t>1352-1484-1285-1503-1292-1471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b/>
                <w:bCs/>
                <w:i/>
                <w:color w:val="000000" w:themeColor="text1"/>
              </w:rPr>
              <w:br/>
            </w: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>2023 = 0</w:t>
            </w:r>
            <w:r w:rsidR="00F64A84">
              <w:rPr>
                <w:rFonts w:ascii="Times New Roman" w:hAnsi="Times New Roman"/>
                <w:b/>
                <w:bCs/>
                <w:color w:val="000000" w:themeColor="text1"/>
              </w:rPr>
              <w:t>1</w:t>
            </w:r>
          </w:p>
          <w:p w14:paraId="65B8AA2D" w14:textId="27D9925D" w:rsidR="007C56FC" w:rsidRPr="007C56FC" w:rsidRDefault="007C56FC" w:rsidP="00475DE4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Cs/>
                <w:color w:val="000000" w:themeColor="text1"/>
              </w:rPr>
              <w:t>3201</w:t>
            </w:r>
          </w:p>
        </w:tc>
      </w:tr>
      <w:tr w:rsidR="007C56FC" w:rsidRPr="007C56FC" w14:paraId="01C8C6BD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406B4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1EC67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thu phát VRP-612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6EA10" w14:textId="651AA161" w:rsidR="007C56FC" w:rsidRPr="007C56FC" w:rsidRDefault="001017D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11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E1598" w14:textId="08BA7A33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2014 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= </w:t>
            </w:r>
            <w:r w:rsidR="00980BE8">
              <w:rPr>
                <w:rFonts w:ascii="Times New Roman" w:hAnsi="Times New Roman"/>
                <w:color w:val="000000" w:themeColor="text1"/>
              </w:rPr>
              <w:t>9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13A769D7" w14:textId="77777777" w:rsidR="001017D7" w:rsidRDefault="001017D7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0826 - 0773 - 0869 - 0412 - 0548 - 0428 - 0363 - 0471 - 0891 </w:t>
            </w:r>
          </w:p>
          <w:p w14:paraId="557C2C49" w14:textId="2A0EC4FA" w:rsidR="007C56FC" w:rsidRPr="007C56FC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2021 = 2 </w:t>
            </w:r>
          </w:p>
          <w:p w14:paraId="7C05B39F" w14:textId="01EB65B6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2780 - 2840</w:t>
            </w:r>
          </w:p>
        </w:tc>
      </w:tr>
      <w:tr w:rsidR="007C56FC" w:rsidRPr="007C56FC" w14:paraId="74A70AF8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4FE07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22BA2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VRS-642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BE91" w14:textId="69BA67F5" w:rsidR="007C56FC" w:rsidRPr="007C56FC" w:rsidRDefault="001017D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B9CE9" w14:textId="5E41C298" w:rsidR="007C56FC" w:rsidRPr="007C56FC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2014 </w:t>
            </w:r>
            <w:r w:rsidRPr="003A1730">
              <w:rPr>
                <w:rFonts w:ascii="Times New Roman" w:hAnsi="Times New Roman"/>
                <w:b/>
                <w:bCs/>
                <w:color w:val="000000" w:themeColor="text1"/>
              </w:rPr>
              <w:t xml:space="preserve">= </w:t>
            </w:r>
            <w:r w:rsidR="003A1730" w:rsidRPr="003A1730">
              <w:rPr>
                <w:rFonts w:ascii="Times New Roman" w:hAnsi="Times New Roman"/>
                <w:b/>
                <w:bCs/>
                <w:color w:val="000000" w:themeColor="text1"/>
              </w:rPr>
              <w:t>01</w:t>
            </w:r>
          </w:p>
          <w:p w14:paraId="543F877C" w14:textId="090976D8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0134 </w:t>
            </w:r>
          </w:p>
          <w:p w14:paraId="06169253" w14:textId="2DC0BFF3" w:rsidR="003A1730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2021 = </w:t>
            </w:r>
            <w:r w:rsidR="003A1730">
              <w:rPr>
                <w:rFonts w:ascii="Times New Roman" w:hAnsi="Times New Roman"/>
                <w:b/>
                <w:bCs/>
                <w:color w:val="000000" w:themeColor="text1"/>
              </w:rPr>
              <w:t>02</w:t>
            </w: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</w:p>
          <w:p w14:paraId="243D8F05" w14:textId="336D605D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r w:rsidR="001017D7" w:rsidRPr="007C56FC">
              <w:rPr>
                <w:rFonts w:ascii="Times New Roman" w:hAnsi="Times New Roman"/>
                <w:color w:val="000000" w:themeColor="text1"/>
              </w:rPr>
              <w:t>00601-00619</w:t>
            </w:r>
          </w:p>
          <w:p w14:paraId="0FB03782" w14:textId="47C628D6" w:rsidR="003A1730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2022 = </w:t>
            </w:r>
            <w:r w:rsidR="003A1730">
              <w:rPr>
                <w:rFonts w:ascii="Times New Roman" w:hAnsi="Times New Roman"/>
                <w:b/>
                <w:bCs/>
                <w:color w:val="000000" w:themeColor="text1"/>
              </w:rPr>
              <w:t>03</w:t>
            </w:r>
          </w:p>
          <w:p w14:paraId="4BB833C6" w14:textId="2AF83905" w:rsidR="007C56FC" w:rsidRPr="001017D7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r w:rsidR="001017D7" w:rsidRPr="007C56FC">
              <w:rPr>
                <w:rFonts w:ascii="Times New Roman" w:hAnsi="Times New Roman"/>
                <w:color w:val="000000" w:themeColor="text1"/>
              </w:rPr>
              <w:t>0341 - 0181 - 0118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</w:p>
        </w:tc>
      </w:tr>
      <w:tr w:rsidR="007C56FC" w:rsidRPr="007C56FC" w14:paraId="1266E7CB" w14:textId="77777777" w:rsidTr="00D45DA6">
        <w:trPr>
          <w:cantSplit/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B658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lastRenderedPageBreak/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1753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VRP-712/S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9E53" w14:textId="1CBDE6B6" w:rsidR="007C56FC" w:rsidRPr="007C56FC" w:rsidRDefault="003A1730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16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A175" w14:textId="1EDB3D10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2021 = </w:t>
            </w:r>
            <w:r w:rsidR="005555DD">
              <w:rPr>
                <w:rFonts w:ascii="Times New Roman" w:hAnsi="Times New Roman"/>
                <w:b/>
                <w:color w:val="000000" w:themeColor="text1"/>
              </w:rPr>
              <w:t>1</w:t>
            </w: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</w:p>
          <w:p w14:paraId="794BCE08" w14:textId="5BC24FDA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VI141402010000254 </w:t>
            </w:r>
          </w:p>
          <w:p w14:paraId="0B32E085" w14:textId="05F56485" w:rsidR="005555DD" w:rsidRDefault="007C56FC" w:rsidP="00475DE4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2022 = </w:t>
            </w:r>
            <w:r w:rsidR="005555DD">
              <w:rPr>
                <w:rFonts w:ascii="Times New Roman" w:hAnsi="Times New Roman"/>
                <w:b/>
                <w:bCs/>
                <w:color w:val="000000" w:themeColor="text1"/>
              </w:rPr>
              <w:t>4</w:t>
            </w: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 </w:t>
            </w:r>
          </w:p>
          <w:p w14:paraId="6C2C0283" w14:textId="5DA7D8BE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r w:rsidR="003A1730" w:rsidRPr="007C56FC">
              <w:rPr>
                <w:rFonts w:ascii="Times New Roman" w:hAnsi="Times New Roman"/>
                <w:color w:val="000000" w:themeColor="text1"/>
              </w:rPr>
              <w:t>VI141402010000770</w:t>
            </w:r>
            <w:r w:rsidR="003A1730">
              <w:rPr>
                <w:rFonts w:ascii="Times New Roman" w:hAnsi="Times New Roman"/>
                <w:color w:val="000000" w:themeColor="text1"/>
              </w:rPr>
              <w:t xml:space="preserve">- </w:t>
            </w:r>
            <w:r w:rsidR="003A1730" w:rsidRPr="007C56FC">
              <w:rPr>
                <w:rFonts w:ascii="Times New Roman" w:hAnsi="Times New Roman"/>
                <w:color w:val="000000" w:themeColor="text1"/>
              </w:rPr>
              <w:t>VI141402010000126</w:t>
            </w:r>
            <w:r w:rsidR="005555DD" w:rsidRPr="007C56FC">
              <w:rPr>
                <w:rFonts w:ascii="Times New Roman" w:hAnsi="Times New Roman"/>
                <w:color w:val="000000" w:themeColor="text1"/>
              </w:rPr>
              <w:t>- VI14140201000</w:t>
            </w:r>
            <w:r w:rsidR="005555DD">
              <w:rPr>
                <w:rFonts w:ascii="Times New Roman" w:hAnsi="Times New Roman"/>
                <w:color w:val="000000" w:themeColor="text1"/>
              </w:rPr>
              <w:t>1</w:t>
            </w:r>
            <w:r w:rsidR="005555DD" w:rsidRPr="007C56FC">
              <w:rPr>
                <w:rFonts w:ascii="Times New Roman" w:hAnsi="Times New Roman"/>
                <w:color w:val="000000" w:themeColor="text1"/>
              </w:rPr>
              <w:t xml:space="preserve">044 - VI141402010000086 </w:t>
            </w:r>
          </w:p>
          <w:p w14:paraId="58E73F37" w14:textId="6F1B94EA" w:rsidR="003A1730" w:rsidRPr="003A1730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2023 = </w:t>
            </w:r>
            <w:r w:rsidR="003A1730">
              <w:rPr>
                <w:rFonts w:ascii="Times New Roman" w:hAnsi="Times New Roman"/>
                <w:b/>
                <w:color w:val="000000" w:themeColor="text1"/>
              </w:rPr>
              <w:t>11</w:t>
            </w:r>
          </w:p>
          <w:p w14:paraId="615C7136" w14:textId="615D2D74" w:rsidR="007C56FC" w:rsidRPr="00D45DA6" w:rsidRDefault="007C56FC" w:rsidP="00475DE4">
            <w:pPr>
              <w:rPr>
                <w:rFonts w:ascii="Times New Roman" w:hAnsi="Times New Roman"/>
                <w:bCs/>
              </w:rPr>
            </w:pPr>
            <w:r w:rsidRPr="00D45DA6">
              <w:rPr>
                <w:rFonts w:ascii="Times New Roman" w:hAnsi="Times New Roman"/>
                <w:bCs/>
              </w:rPr>
              <w:t xml:space="preserve">VI141501010000155 </w:t>
            </w:r>
            <w:r w:rsidR="005555DD" w:rsidRPr="00D45DA6">
              <w:rPr>
                <w:rFonts w:ascii="Times New Roman" w:hAnsi="Times New Roman"/>
                <w:bCs/>
              </w:rPr>
              <w:t>-</w:t>
            </w:r>
            <w:r w:rsidRPr="00D45DA6">
              <w:rPr>
                <w:rFonts w:ascii="Times New Roman" w:hAnsi="Times New Roman"/>
                <w:bCs/>
              </w:rPr>
              <w:t>VI141501010000156 - VI141501010000028 - VI141501010000531</w:t>
            </w:r>
            <w:r w:rsidR="005555DD" w:rsidRPr="00D45DA6">
              <w:rPr>
                <w:rFonts w:ascii="Times New Roman" w:hAnsi="Times New Roman"/>
                <w:bCs/>
              </w:rPr>
              <w:t>-</w:t>
            </w:r>
            <w:r w:rsidRPr="00D45DA6">
              <w:rPr>
                <w:rFonts w:ascii="Times New Roman" w:hAnsi="Times New Roman"/>
                <w:bCs/>
              </w:rPr>
              <w:t xml:space="preserve">VI141501010000231 - VI141501010000211 - VI141501010000497 </w:t>
            </w:r>
            <w:r w:rsidR="005555DD" w:rsidRPr="00D45DA6">
              <w:rPr>
                <w:rFonts w:ascii="Times New Roman" w:hAnsi="Times New Roman"/>
                <w:bCs/>
              </w:rPr>
              <w:t>-</w:t>
            </w:r>
            <w:r w:rsidRPr="00D45DA6">
              <w:rPr>
                <w:rFonts w:ascii="Times New Roman" w:hAnsi="Times New Roman"/>
                <w:bCs/>
              </w:rPr>
              <w:t>VI141501010000197 - VI141501010000058 - VI141501010000210</w:t>
            </w:r>
            <w:r w:rsidR="005555DD" w:rsidRPr="00D45DA6">
              <w:rPr>
                <w:rFonts w:ascii="Times New Roman" w:hAnsi="Times New Roman"/>
                <w:bCs/>
              </w:rPr>
              <w:t>-</w:t>
            </w:r>
            <w:r w:rsidRPr="00D45DA6">
              <w:rPr>
                <w:rFonts w:ascii="Times New Roman" w:hAnsi="Times New Roman"/>
                <w:bCs/>
              </w:rPr>
              <w:t>VI141501010000524</w:t>
            </w:r>
          </w:p>
          <w:p w14:paraId="32701F20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7C56FC" w:rsidRPr="007C56FC" w14:paraId="34024B16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71012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0344B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VRS-651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2EC1A" w14:textId="3E519FD2" w:rsidR="007C56FC" w:rsidRPr="007C56FC" w:rsidRDefault="00EA2BC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86687" w14:textId="48431E03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2016 = </w:t>
            </w:r>
            <w:r w:rsidR="00943963">
              <w:rPr>
                <w:rFonts w:ascii="Times New Roman" w:hAnsi="Times New Roman"/>
                <w:b/>
                <w:color w:val="000000" w:themeColor="text1"/>
              </w:rPr>
              <w:t>4</w:t>
            </w:r>
          </w:p>
          <w:p w14:paraId="25A23504" w14:textId="5E0591EA" w:rsidR="007C56FC" w:rsidRPr="007C56FC" w:rsidRDefault="007C56FC" w:rsidP="00475DE4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1053 - 0947-</w:t>
            </w:r>
            <w:r w:rsidR="005555DD">
              <w:rPr>
                <w:rFonts w:ascii="Times New Roman" w:hAnsi="Times New Roman"/>
                <w:color w:val="000000" w:themeColor="text1"/>
              </w:rPr>
              <w:t xml:space="preserve"> 0777 -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0776 </w:t>
            </w:r>
          </w:p>
          <w:p w14:paraId="5AD8AA7A" w14:textId="2426EA84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2021= </w:t>
            </w:r>
            <w:r w:rsidR="00EA2BC7">
              <w:rPr>
                <w:rFonts w:ascii="Times New Roman" w:hAnsi="Times New Roman"/>
                <w:b/>
                <w:color w:val="000000" w:themeColor="text1"/>
              </w:rPr>
              <w:t>1</w:t>
            </w:r>
          </w:p>
          <w:p w14:paraId="4510E3DC" w14:textId="5C016AD6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1246</w:t>
            </w:r>
          </w:p>
        </w:tc>
      </w:tr>
      <w:tr w:rsidR="007C56FC" w:rsidRPr="007C56FC" w14:paraId="33FCD814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74E80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7797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thu AR3000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7B5B2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23F57" w14:textId="77777777" w:rsidR="007C56FC" w:rsidRPr="007C56FC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2009 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= 1 </w:t>
            </w:r>
          </w:p>
          <w:p w14:paraId="6CD49FA1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066092</w:t>
            </w:r>
          </w:p>
        </w:tc>
      </w:tr>
      <w:tr w:rsidR="007C56FC" w:rsidRPr="007C56FC" w14:paraId="7830267A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A4306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9E2CB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VRU-812/10W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E66A0" w14:textId="2B5F88ED" w:rsidR="007C56FC" w:rsidRPr="007C56FC" w:rsidRDefault="00EA2BC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40315" w14:textId="4FC4FD74" w:rsidR="007C56FC" w:rsidRPr="007C56FC" w:rsidRDefault="007C56FC" w:rsidP="00475DE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2015 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= </w:t>
            </w:r>
            <w:r w:rsidR="00EA2BC7">
              <w:rPr>
                <w:rFonts w:ascii="Times New Roman" w:hAnsi="Times New Roman"/>
                <w:b/>
                <w:color w:val="000000" w:themeColor="text1"/>
              </w:rPr>
              <w:t>7</w:t>
            </w:r>
          </w:p>
          <w:p w14:paraId="1317193E" w14:textId="161531F8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0419 - 0625 - 0746 - 0788 - 0775 - 0450 - 0235 </w:t>
            </w:r>
          </w:p>
        </w:tc>
      </w:tr>
      <w:tr w:rsidR="007C56FC" w:rsidRPr="007C56FC" w14:paraId="6549BA24" w14:textId="77777777" w:rsidTr="00475DE4">
        <w:trPr>
          <w:trHeight w:val="33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170B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E0398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VRU-812/50W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CCF10" w14:textId="61E7BC30" w:rsidR="007C56FC" w:rsidRPr="007C56FC" w:rsidRDefault="00EA2BC7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0616C" w14:textId="1B357409" w:rsidR="007C56FC" w:rsidRPr="007C56FC" w:rsidRDefault="007C56FC" w:rsidP="00475DE4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2015 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= </w:t>
            </w:r>
            <w:r w:rsidR="00EA2BC7">
              <w:rPr>
                <w:rFonts w:ascii="Times New Roman" w:hAnsi="Times New Roman"/>
                <w:color w:val="000000" w:themeColor="text1"/>
              </w:rPr>
              <w:t>1</w:t>
            </w:r>
          </w:p>
          <w:p w14:paraId="3A6684D6" w14:textId="77777777" w:rsidR="007C56FC" w:rsidRDefault="007C56FC" w:rsidP="00475DE4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245</w:t>
            </w:r>
            <w:r w:rsidR="00CD301C">
              <w:rPr>
                <w:rFonts w:ascii="Times New Roman" w:hAnsi="Times New Roman"/>
                <w:color w:val="000000" w:themeColor="text1"/>
              </w:rPr>
              <w:t>4</w:t>
            </w:r>
          </w:p>
          <w:p w14:paraId="69C9E8A5" w14:textId="77777777" w:rsidR="00D45DA6" w:rsidRPr="00E20ED4" w:rsidRDefault="00D45DA6" w:rsidP="00475DE4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E20ED4">
              <w:rPr>
                <w:rFonts w:ascii="Times New Roman" w:hAnsi="Times New Roman"/>
                <w:b/>
                <w:bCs/>
                <w:color w:val="000000" w:themeColor="text1"/>
              </w:rPr>
              <w:t>2023 = 1</w:t>
            </w:r>
          </w:p>
          <w:p w14:paraId="68462015" w14:textId="135A3164" w:rsidR="00D45DA6" w:rsidRPr="007C56FC" w:rsidRDefault="00051E82" w:rsidP="00475DE4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0802</w:t>
            </w:r>
          </w:p>
        </w:tc>
      </w:tr>
      <w:tr w:rsidR="007C56FC" w:rsidRPr="007C56FC" w14:paraId="214E6641" w14:textId="77777777" w:rsidTr="00D45DA6">
        <w:trPr>
          <w:cantSplit/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E239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lastRenderedPageBreak/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9B2B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VRU-812/s-10W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A120" w14:textId="35C2BAD9" w:rsidR="007C56FC" w:rsidRPr="007C56FC" w:rsidRDefault="00FF1DEB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16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F571" w14:textId="1DA8BADD" w:rsidR="00FF1DEB" w:rsidRDefault="007C56FC" w:rsidP="003461C4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bCs/>
                <w:color w:val="000000" w:themeColor="text1"/>
              </w:rPr>
              <w:t xml:space="preserve">2018 </w:t>
            </w: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= </w:t>
            </w:r>
            <w:r w:rsidR="00FF1DEB">
              <w:rPr>
                <w:rFonts w:ascii="Times New Roman" w:hAnsi="Times New Roman"/>
                <w:b/>
                <w:color w:val="000000" w:themeColor="text1"/>
              </w:rPr>
              <w:t>16</w:t>
            </w:r>
          </w:p>
          <w:p w14:paraId="1B04C6E1" w14:textId="4171F4CF" w:rsidR="007C56FC" w:rsidRPr="007C56FC" w:rsidRDefault="00FF1DEB" w:rsidP="00FF1DEB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VI031101020001103-VI031101020001140-VI031101020000389 VI031101020001910-VI031101020001685-VI031101020001171 VI031101020000766-VI031101020000256-VI031101020000639  VI031101020000815-VI031101020000082-VI031101020000823  VI031101020000170-VI031101020000579-VI031101020001141 VI031101020000438</w:t>
            </w:r>
            <w:r w:rsidR="007C56FC" w:rsidRPr="007C56FC">
              <w:rPr>
                <w:rFonts w:ascii="Times New Roman" w:hAnsi="Times New Roman"/>
                <w:color w:val="000000" w:themeColor="text1"/>
              </w:rPr>
              <w:t xml:space="preserve">                                                                                              </w:t>
            </w:r>
          </w:p>
        </w:tc>
      </w:tr>
      <w:tr w:rsidR="007C56FC" w:rsidRPr="007C56FC" w14:paraId="6FE25B0A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58E26" w14:textId="77777777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B2D08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VRP811A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74F6" w14:textId="3D7B7045" w:rsidR="007C56FC" w:rsidRPr="007C56FC" w:rsidRDefault="00FF1DEB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35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9C1AF" w14:textId="38DA15AC" w:rsidR="001F0651" w:rsidRDefault="007C56FC" w:rsidP="001F0651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2016 = </w:t>
            </w:r>
            <w:r w:rsidR="001F0651">
              <w:rPr>
                <w:rFonts w:ascii="Times New Roman" w:hAnsi="Times New Roman"/>
                <w:b/>
                <w:color w:val="000000" w:themeColor="text1"/>
              </w:rPr>
              <w:t>27</w:t>
            </w: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</w:p>
          <w:p w14:paraId="38A5A0F2" w14:textId="6C1CB6B2" w:rsidR="007C56FC" w:rsidRPr="007C56FC" w:rsidRDefault="00FF1DEB" w:rsidP="001F0651">
            <w:pPr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3290</w:t>
            </w:r>
            <w:r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 3494</w:t>
            </w:r>
            <w:r>
              <w:rPr>
                <w:rFonts w:ascii="Times New Roman" w:hAnsi="Times New Roman"/>
                <w:color w:val="000000" w:themeColor="text1"/>
              </w:rPr>
              <w:t>- 1301-3445-1215-1698-0281</w:t>
            </w:r>
            <w:r w:rsidR="001F0651">
              <w:rPr>
                <w:rFonts w:ascii="Times New Roman" w:hAnsi="Times New Roman"/>
                <w:color w:val="000000" w:themeColor="text1"/>
              </w:rPr>
              <w:t>-0994-</w:t>
            </w:r>
            <w:r w:rsidR="001F0651" w:rsidRPr="007C56FC">
              <w:rPr>
                <w:rFonts w:ascii="Times New Roman" w:hAnsi="Times New Roman"/>
                <w:color w:val="000000" w:themeColor="text1"/>
              </w:rPr>
              <w:t>2589- 1010 - 0663 - 3123 - 2336 - 3243 - 3258 - 2849 - 3291 - 1999 - 0640 - 2861 - 3535 - 3062 - 0887- 3515</w:t>
            </w:r>
            <w:r w:rsidR="001F0651">
              <w:rPr>
                <w:rFonts w:ascii="Times New Roman" w:hAnsi="Times New Roman"/>
                <w:color w:val="000000" w:themeColor="text1"/>
              </w:rPr>
              <w:t>-3252-</w:t>
            </w:r>
            <w:r w:rsidR="001F0651" w:rsidRPr="007C56FC">
              <w:rPr>
                <w:rFonts w:ascii="Times New Roman" w:hAnsi="Times New Roman"/>
                <w:color w:val="000000" w:themeColor="text1"/>
              </w:rPr>
              <w:t xml:space="preserve">2553 </w:t>
            </w:r>
            <w:r w:rsidR="001F0651">
              <w:rPr>
                <w:rFonts w:ascii="Times New Roman" w:hAnsi="Times New Roman"/>
                <w:color w:val="000000" w:themeColor="text1"/>
              </w:rPr>
              <w:t>–</w:t>
            </w:r>
            <w:r w:rsidR="001F0651" w:rsidRPr="007C56FC">
              <w:rPr>
                <w:rFonts w:ascii="Times New Roman" w:hAnsi="Times New Roman"/>
                <w:color w:val="000000" w:themeColor="text1"/>
              </w:rPr>
              <w:t xml:space="preserve"> 3527</w:t>
            </w:r>
            <w:r w:rsidR="001F0651">
              <w:rPr>
                <w:rFonts w:ascii="Times New Roman" w:hAnsi="Times New Roman"/>
                <w:color w:val="000000" w:themeColor="text1"/>
              </w:rPr>
              <w:t>- mất số</w:t>
            </w:r>
          </w:p>
          <w:p w14:paraId="1049814D" w14:textId="3147DC36" w:rsidR="001F0651" w:rsidRDefault="007C56FC" w:rsidP="00475DE4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  <w:sz w:val="24"/>
              </w:rPr>
              <w:t xml:space="preserve">2021 = </w:t>
            </w:r>
            <w:r w:rsidR="001F0651">
              <w:rPr>
                <w:rFonts w:ascii="Times New Roman" w:hAnsi="Times New Roman"/>
                <w:b/>
                <w:color w:val="000000" w:themeColor="text1"/>
                <w:sz w:val="24"/>
              </w:rPr>
              <w:t>07</w:t>
            </w:r>
          </w:p>
          <w:p w14:paraId="61CF7C59" w14:textId="6EF233C6" w:rsidR="007C56FC" w:rsidRPr="001F0651" w:rsidRDefault="001F0651" w:rsidP="001F0651">
            <w:pPr>
              <w:jc w:val="both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3788- 4064 - 3724- 3424</w:t>
            </w:r>
            <w:r>
              <w:rPr>
                <w:rFonts w:ascii="Times New Roman" w:hAnsi="Times New Roman"/>
                <w:color w:val="000000" w:themeColor="text1"/>
              </w:rPr>
              <w:t>- 4002-3296</w:t>
            </w:r>
            <w:r w:rsidRPr="007C56FC">
              <w:rPr>
                <w:rFonts w:ascii="Times New Roman" w:hAnsi="Times New Roman"/>
                <w:color w:val="000000" w:themeColor="text1"/>
              </w:rPr>
              <w:t>- 3765</w:t>
            </w:r>
          </w:p>
        </w:tc>
      </w:tr>
      <w:tr w:rsidR="00E20ED4" w:rsidRPr="007C56FC" w14:paraId="3C19AAE6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1816" w14:textId="576F999B" w:rsidR="00E20ED4" w:rsidRPr="007C56FC" w:rsidRDefault="00DF5953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7C10F" w14:textId="2627437A" w:rsidR="00E20ED4" w:rsidRPr="007C56FC" w:rsidRDefault="00E20ED4" w:rsidP="00E20ED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PRC</w:t>
            </w:r>
            <w:r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>2188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37B6" w14:textId="4B546F1E" w:rsidR="00E20ED4" w:rsidRDefault="00E20ED4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7BCE6" w14:textId="77777777" w:rsidR="00E20ED4" w:rsidRPr="007C56FC" w:rsidRDefault="00E20ED4" w:rsidP="00E20ED4">
            <w:pPr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2013 = 1 </w:t>
            </w:r>
          </w:p>
          <w:p w14:paraId="07F4241A" w14:textId="525685B7" w:rsidR="00E20ED4" w:rsidRPr="007C56FC" w:rsidRDefault="00E20ED4" w:rsidP="00E20ED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200700</w:t>
            </w:r>
            <w:r>
              <w:rPr>
                <w:rFonts w:ascii="Times New Roman" w:hAnsi="Times New Roman"/>
                <w:color w:val="000000" w:themeColor="text1"/>
              </w:rPr>
              <w:t>35</w:t>
            </w:r>
          </w:p>
        </w:tc>
      </w:tr>
      <w:tr w:rsidR="00E20ED4" w:rsidRPr="007C56FC" w14:paraId="03F76F2E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01F3" w14:textId="1B630516" w:rsidR="00E20ED4" w:rsidRPr="007C56FC" w:rsidRDefault="00DF5953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CA64A" w14:textId="367A0831" w:rsidR="00E20ED4" w:rsidRPr="007C56FC" w:rsidRDefault="00E20ED4" w:rsidP="00E20ED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PUMA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</w:rPr>
              <w:t>T</w:t>
            </w:r>
            <w:r>
              <w:rPr>
                <w:rFonts w:ascii="Times New Roman" w:hAnsi="Times New Roman"/>
                <w:color w:val="000000" w:themeColor="text1"/>
              </w:rPr>
              <w:t>3-</w:t>
            </w:r>
            <w:r w:rsidRPr="007C56FC">
              <w:rPr>
                <w:rFonts w:ascii="Times New Roman" w:hAnsi="Times New Roman"/>
                <w:color w:val="000000" w:themeColor="text1"/>
              </w:rPr>
              <w:t>PLUS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424A6" w14:textId="029902B7" w:rsidR="00E20ED4" w:rsidRDefault="00E20ED4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E1D3" w14:textId="77777777" w:rsidR="00E20ED4" w:rsidRPr="007C56FC" w:rsidRDefault="00E20ED4" w:rsidP="00E20ED4">
            <w:pPr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2013 = 7 </w:t>
            </w:r>
          </w:p>
          <w:p w14:paraId="0AEEBDE3" w14:textId="6D293019" w:rsidR="00E20ED4" w:rsidRPr="007C56FC" w:rsidRDefault="00E20ED4" w:rsidP="00E20ED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A0086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- A0210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- A1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0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57- A0195- A0281- A0188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</w:rPr>
              <w:t xml:space="preserve"> 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- A0</w:t>
            </w:r>
            <w:r>
              <w:rPr>
                <w:rFonts w:ascii="Times New Roman" w:hAnsi="Times New Roman"/>
                <w:color w:val="000000" w:themeColor="text1"/>
                <w:szCs w:val="28"/>
              </w:rPr>
              <w:t>4</w:t>
            </w:r>
            <w:r w:rsidRPr="007C56FC">
              <w:rPr>
                <w:rFonts w:ascii="Times New Roman" w:hAnsi="Times New Roman"/>
                <w:color w:val="000000" w:themeColor="text1"/>
                <w:szCs w:val="28"/>
                <w:lang w:val="vi-VN"/>
              </w:rPr>
              <w:t>43</w:t>
            </w:r>
          </w:p>
        </w:tc>
      </w:tr>
      <w:tr w:rsidR="00E20ED4" w:rsidRPr="007C56FC" w14:paraId="50786DEE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75A4B" w14:textId="286EA3CA" w:rsidR="00E20ED4" w:rsidRPr="007C56FC" w:rsidRDefault="00DF5953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F95AE" w14:textId="5654430C" w:rsidR="00E20ED4" w:rsidRPr="007C56FC" w:rsidRDefault="00E20ED4" w:rsidP="00E20ED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visat mang vác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E3B62" w14:textId="77ABFF05" w:rsidR="00E20ED4" w:rsidRDefault="00070C22" w:rsidP="00E20ED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CB224" w14:textId="77777777" w:rsidR="00E20ED4" w:rsidRPr="007C56FC" w:rsidRDefault="00E20ED4" w:rsidP="00E20ED4">
            <w:pPr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2018 = 2 </w:t>
            </w:r>
          </w:p>
          <w:p w14:paraId="29A8EC27" w14:textId="22DAC7F3" w:rsidR="00E20ED4" w:rsidRPr="007C56FC" w:rsidRDefault="00E20ED4" w:rsidP="00E20ED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21566  - 21567</w:t>
            </w:r>
          </w:p>
        </w:tc>
      </w:tr>
      <w:tr w:rsidR="007C56FC" w:rsidRPr="007C56FC" w14:paraId="56DCBDB4" w14:textId="77777777" w:rsidTr="00D60099">
        <w:trPr>
          <w:cantSplit/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B805F" w14:textId="698EC5E3" w:rsidR="007C56FC" w:rsidRPr="007C56FC" w:rsidRDefault="00DF5953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8B285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VRH811S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59BBE" w14:textId="2C471D79" w:rsidR="007C56FC" w:rsidRPr="007C56FC" w:rsidRDefault="007C56FC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3</w:t>
            </w:r>
            <w:r w:rsidR="001F0651"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49294" w14:textId="7206FDF7" w:rsidR="007C56FC" w:rsidRPr="007C56FC" w:rsidRDefault="007C56FC" w:rsidP="00475DE4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2017 = </w:t>
            </w:r>
            <w:r w:rsidR="00CB627B">
              <w:rPr>
                <w:rFonts w:ascii="Times New Roman" w:hAnsi="Times New Roman"/>
                <w:b/>
                <w:color w:val="000000" w:themeColor="text1"/>
              </w:rPr>
              <w:t>31</w:t>
            </w:r>
          </w:p>
          <w:p w14:paraId="3990D9AF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VI011601010301054 - VI011601010300642 - VI011601010301380</w:t>
            </w:r>
          </w:p>
          <w:p w14:paraId="04FBF3F5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VI011601010301846 - VI011601010301880 - VI011601010301473</w:t>
            </w:r>
          </w:p>
          <w:p w14:paraId="50CAA843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VI011601010301853 - VI011601010301260 - VI011601010301018</w:t>
            </w:r>
          </w:p>
          <w:p w14:paraId="09A5FD44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VI011601010300870 - VI011601010302247 - VI011601010300094</w:t>
            </w:r>
          </w:p>
          <w:p w14:paraId="3FF1D4E6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VI011601010301438 - VI011601010300541 - VI011601010301076</w:t>
            </w:r>
          </w:p>
          <w:p w14:paraId="3B814210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VI011601010300162 - VI011601010301783 - VI011601010301356</w:t>
            </w:r>
          </w:p>
          <w:p w14:paraId="68D036BA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VI011601010302381 - VI011601010301048 - VI011601010300091</w:t>
            </w:r>
          </w:p>
          <w:p w14:paraId="16D07263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VI011601010300024 - VI011601010302107 - VI011601010301148</w:t>
            </w:r>
          </w:p>
          <w:p w14:paraId="55C0FA42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VI011601010300033 - VI011601010301724 - VI011601010301768</w:t>
            </w:r>
          </w:p>
          <w:p w14:paraId="674D9BF4" w14:textId="77777777" w:rsidR="00CB627B" w:rsidRPr="007C56FC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VI011601010302398 - VI011601010301355 - VI011601010300417</w:t>
            </w:r>
          </w:p>
          <w:p w14:paraId="24DFB88D" w14:textId="2764C1A6" w:rsidR="001F0651" w:rsidRDefault="00CB627B" w:rsidP="00CB627B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VI011601010302217 </w:t>
            </w:r>
          </w:p>
          <w:p w14:paraId="1EE3E3F1" w14:textId="02AB0F14" w:rsidR="007C56FC" w:rsidRDefault="007C56FC" w:rsidP="00475DE4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2023 = </w:t>
            </w:r>
            <w:r w:rsidR="00CB627B">
              <w:rPr>
                <w:rFonts w:ascii="Times New Roman" w:hAnsi="Times New Roman"/>
                <w:b/>
                <w:color w:val="000000" w:themeColor="text1"/>
              </w:rPr>
              <w:t>3</w:t>
            </w:r>
          </w:p>
          <w:p w14:paraId="1D335F53" w14:textId="532A2627" w:rsidR="007C56FC" w:rsidRPr="00CB627B" w:rsidRDefault="00CB627B" w:rsidP="00D45DA6">
            <w:pPr>
              <w:rPr>
                <w:rFonts w:ascii="Times New Roman" w:hAnsi="Times New Roman"/>
                <w:bCs/>
                <w:color w:val="000000" w:themeColor="text1"/>
              </w:rPr>
            </w:pPr>
            <w:r w:rsidRPr="007C56FC">
              <w:rPr>
                <w:rFonts w:ascii="Times New Roman" w:hAnsi="Times New Roman"/>
                <w:bCs/>
                <w:color w:val="000000" w:themeColor="text1"/>
              </w:rPr>
              <w:t>VI011601010300997 - VI011601010300063</w:t>
            </w:r>
            <w:r w:rsidR="00D45DA6">
              <w:rPr>
                <w:rFonts w:ascii="Times New Roman" w:hAnsi="Times New Roman"/>
                <w:bCs/>
                <w:color w:val="000000" w:themeColor="text1"/>
              </w:rPr>
              <w:t xml:space="preserve"> - </w:t>
            </w:r>
            <w:r w:rsidRPr="007C56FC">
              <w:rPr>
                <w:rFonts w:ascii="Times New Roman" w:hAnsi="Times New Roman"/>
                <w:bCs/>
                <w:color w:val="000000" w:themeColor="text1"/>
              </w:rPr>
              <w:t>VI011601010301358</w:t>
            </w:r>
          </w:p>
        </w:tc>
      </w:tr>
      <w:tr w:rsidR="007C56FC" w:rsidRPr="007C56FC" w14:paraId="740820FE" w14:textId="77777777" w:rsidTr="00475DE4">
        <w:trPr>
          <w:trHeight w:val="67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9853" w14:textId="36C490AB" w:rsidR="007C56FC" w:rsidRPr="007C56FC" w:rsidRDefault="00DF5953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A49C" w14:textId="1451E1A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Máy VRH</w:t>
            </w:r>
            <w:r w:rsidR="00EC3E0E"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>911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DC346" w14:textId="3269D5EF" w:rsidR="007C56FC" w:rsidRPr="007C56FC" w:rsidRDefault="00CB627B" w:rsidP="00475DE4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12</w:t>
            </w:r>
          </w:p>
        </w:tc>
        <w:tc>
          <w:tcPr>
            <w:tcW w:w="8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1CAA" w14:textId="6743F48E" w:rsidR="007C56FC" w:rsidRPr="007C56FC" w:rsidRDefault="007C56FC" w:rsidP="00475DE4">
            <w:pPr>
              <w:rPr>
                <w:rFonts w:ascii="Times New Roman" w:hAnsi="Times New Roman"/>
                <w:b/>
                <w:bCs/>
                <w:i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2021 = </w:t>
            </w:r>
            <w:r w:rsidR="00CB627B">
              <w:rPr>
                <w:rFonts w:ascii="Times New Roman" w:hAnsi="Times New Roman"/>
                <w:b/>
                <w:color w:val="000000" w:themeColor="text1"/>
              </w:rPr>
              <w:t>3</w:t>
            </w:r>
          </w:p>
          <w:p w14:paraId="4090E40F" w14:textId="77777777" w:rsidR="007C56FC" w:rsidRPr="007C56FC" w:rsidRDefault="007C56FC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>VI051201010000295 - VI051201010000022 - VI051201010000897</w:t>
            </w:r>
          </w:p>
          <w:p w14:paraId="5637B21E" w14:textId="6F50E050" w:rsidR="00CB627B" w:rsidRDefault="007C56FC" w:rsidP="00475DE4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7C56FC">
              <w:rPr>
                <w:rFonts w:ascii="Times New Roman" w:hAnsi="Times New Roman"/>
                <w:b/>
                <w:color w:val="000000" w:themeColor="text1"/>
              </w:rPr>
              <w:t xml:space="preserve">2023 = </w:t>
            </w:r>
            <w:r w:rsidR="00CB627B">
              <w:rPr>
                <w:rFonts w:ascii="Times New Roman" w:hAnsi="Times New Roman"/>
                <w:b/>
                <w:color w:val="000000" w:themeColor="text1"/>
              </w:rPr>
              <w:t>9</w:t>
            </w:r>
          </w:p>
          <w:p w14:paraId="70EA9FFA" w14:textId="48A71C2A" w:rsidR="007C56FC" w:rsidRPr="007C56FC" w:rsidRDefault="00CB627B" w:rsidP="00475DE4">
            <w:pPr>
              <w:rPr>
                <w:rFonts w:ascii="Times New Roman" w:hAnsi="Times New Roman"/>
                <w:color w:val="000000" w:themeColor="text1"/>
              </w:rPr>
            </w:pPr>
            <w:r w:rsidRPr="007C56FC">
              <w:rPr>
                <w:rFonts w:ascii="Times New Roman" w:hAnsi="Times New Roman"/>
                <w:color w:val="000000" w:themeColor="text1"/>
              </w:rPr>
              <w:t xml:space="preserve">VI051201010000512 </w:t>
            </w:r>
            <w:r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VI051201010000544 - VI051201010000594 - VI051201010000051 </w:t>
            </w:r>
            <w:r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VI051201010000525 - VI051201010000542 - VI051201010000506 </w:t>
            </w:r>
            <w:r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 xml:space="preserve">VI051201010000510 </w:t>
            </w:r>
            <w:r>
              <w:rPr>
                <w:rFonts w:ascii="Times New Roman" w:hAnsi="Times New Roman"/>
                <w:color w:val="000000" w:themeColor="text1"/>
              </w:rPr>
              <w:t>-</w:t>
            </w:r>
            <w:r w:rsidRPr="007C56FC">
              <w:rPr>
                <w:rFonts w:ascii="Times New Roman" w:hAnsi="Times New Roman"/>
                <w:color w:val="000000" w:themeColor="text1"/>
              </w:rPr>
              <w:t>VI051201010000</w:t>
            </w:r>
            <w:r>
              <w:rPr>
                <w:rFonts w:ascii="Times New Roman" w:hAnsi="Times New Roman"/>
                <w:color w:val="000000" w:themeColor="text1"/>
              </w:rPr>
              <w:t>528</w:t>
            </w:r>
            <w:r w:rsidR="007C56FC" w:rsidRPr="007C56FC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</w:tr>
    </w:tbl>
    <w:p w14:paraId="2DC73D5C" w14:textId="77777777" w:rsidR="007C56FC" w:rsidRPr="007C56FC" w:rsidRDefault="007C56FC" w:rsidP="007C56FC">
      <w:pPr>
        <w:rPr>
          <w:rFonts w:ascii="Times New Roman" w:hAnsi="Times New Roman"/>
          <w:color w:val="000000" w:themeColor="text1"/>
          <w:lang w:val="nl-NL"/>
        </w:rPr>
      </w:pPr>
    </w:p>
    <w:p w14:paraId="734B98FB" w14:textId="77777777" w:rsidR="007C56FC" w:rsidRPr="007C56FC" w:rsidRDefault="007C56FC" w:rsidP="00B95716">
      <w:pPr>
        <w:jc w:val="center"/>
        <w:rPr>
          <w:rFonts w:ascii="Times New Roman" w:hAnsi="Times New Roman"/>
          <w:b/>
        </w:rPr>
      </w:pPr>
    </w:p>
    <w:sectPr w:rsidR="007C56FC" w:rsidRPr="007C56FC" w:rsidSect="001E686B">
      <w:pgSz w:w="16838" w:h="11906" w:orient="landscape" w:code="9"/>
      <w:pgMar w:top="1418" w:right="851" w:bottom="85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01BA" w14:textId="77777777" w:rsidR="001E686B" w:rsidRDefault="001E686B" w:rsidP="00EB3298">
      <w:r>
        <w:separator/>
      </w:r>
    </w:p>
  </w:endnote>
  <w:endnote w:type="continuationSeparator" w:id="0">
    <w:p w14:paraId="10254EAA" w14:textId="77777777" w:rsidR="001E686B" w:rsidRDefault="001E686B" w:rsidP="00EB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37681" w14:textId="77777777" w:rsidR="00EB4F87" w:rsidRDefault="00EB4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800121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14913318" w14:textId="67F67FF1" w:rsidR="00EB4F87" w:rsidRPr="00EB4F87" w:rsidRDefault="00EB4F87">
        <w:pPr>
          <w:pStyle w:val="Footer"/>
          <w:jc w:val="right"/>
          <w:rPr>
            <w:sz w:val="22"/>
          </w:rPr>
        </w:pPr>
        <w:r w:rsidRPr="00EB4F87">
          <w:rPr>
            <w:sz w:val="22"/>
          </w:rPr>
          <w:fldChar w:fldCharType="begin"/>
        </w:r>
        <w:r w:rsidRPr="00EB4F87">
          <w:rPr>
            <w:sz w:val="22"/>
          </w:rPr>
          <w:instrText xml:space="preserve"> PAGE   \* MERGEFORMAT </w:instrText>
        </w:r>
        <w:r w:rsidRPr="00EB4F87">
          <w:rPr>
            <w:sz w:val="22"/>
          </w:rPr>
          <w:fldChar w:fldCharType="separate"/>
        </w:r>
        <w:r w:rsidRPr="00EB4F87">
          <w:rPr>
            <w:noProof/>
            <w:sz w:val="22"/>
          </w:rPr>
          <w:t>2</w:t>
        </w:r>
        <w:r w:rsidRPr="00EB4F87">
          <w:rPr>
            <w:noProof/>
            <w:sz w:val="22"/>
          </w:rPr>
          <w:fldChar w:fldCharType="end"/>
        </w:r>
      </w:p>
    </w:sdtContent>
  </w:sdt>
  <w:p w14:paraId="795D9C24" w14:textId="77777777" w:rsidR="00EB4F87" w:rsidRDefault="00EB4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21D3" w14:textId="77777777" w:rsidR="00EB4F87" w:rsidRDefault="00EB4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8808" w14:textId="77777777" w:rsidR="001E686B" w:rsidRDefault="001E686B" w:rsidP="00EB3298">
      <w:r>
        <w:separator/>
      </w:r>
    </w:p>
  </w:footnote>
  <w:footnote w:type="continuationSeparator" w:id="0">
    <w:p w14:paraId="18B52402" w14:textId="77777777" w:rsidR="001E686B" w:rsidRDefault="001E686B" w:rsidP="00EB3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6D67" w14:textId="77777777" w:rsidR="00EB4F87" w:rsidRDefault="00EB4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A25A" w14:textId="77777777" w:rsidR="00EB4F87" w:rsidRDefault="00EB4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0A36" w14:textId="77777777" w:rsidR="00EB4F87" w:rsidRDefault="00EB4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1" w15:restartNumberingAfterBreak="0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48471">
    <w:abstractNumId w:val="9"/>
  </w:num>
  <w:num w:numId="2" w16cid:durableId="452946535">
    <w:abstractNumId w:val="10"/>
  </w:num>
  <w:num w:numId="3" w16cid:durableId="889147342">
    <w:abstractNumId w:val="3"/>
  </w:num>
  <w:num w:numId="4" w16cid:durableId="858005030">
    <w:abstractNumId w:val="2"/>
  </w:num>
  <w:num w:numId="5" w16cid:durableId="649527867">
    <w:abstractNumId w:val="4"/>
  </w:num>
  <w:num w:numId="6" w16cid:durableId="468329421">
    <w:abstractNumId w:val="0"/>
  </w:num>
  <w:num w:numId="7" w16cid:durableId="300812650">
    <w:abstractNumId w:val="5"/>
  </w:num>
  <w:num w:numId="8" w16cid:durableId="1323047122">
    <w:abstractNumId w:val="8"/>
  </w:num>
  <w:num w:numId="9" w16cid:durableId="1152789421">
    <w:abstractNumId w:val="7"/>
  </w:num>
  <w:num w:numId="10" w16cid:durableId="100881303">
    <w:abstractNumId w:val="6"/>
  </w:num>
  <w:num w:numId="11" w16cid:durableId="125909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attachedTemplate r:id="rId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E3"/>
    <w:rsid w:val="00000DB4"/>
    <w:rsid w:val="000076A4"/>
    <w:rsid w:val="000158D4"/>
    <w:rsid w:val="00017243"/>
    <w:rsid w:val="0002433B"/>
    <w:rsid w:val="00031A3D"/>
    <w:rsid w:val="00037191"/>
    <w:rsid w:val="00043694"/>
    <w:rsid w:val="00045BD1"/>
    <w:rsid w:val="00046E68"/>
    <w:rsid w:val="00047F79"/>
    <w:rsid w:val="00051315"/>
    <w:rsid w:val="00051E82"/>
    <w:rsid w:val="00053F3E"/>
    <w:rsid w:val="00057FF1"/>
    <w:rsid w:val="00064307"/>
    <w:rsid w:val="00070C22"/>
    <w:rsid w:val="00077C44"/>
    <w:rsid w:val="000839EA"/>
    <w:rsid w:val="00094E6A"/>
    <w:rsid w:val="0009527C"/>
    <w:rsid w:val="00095634"/>
    <w:rsid w:val="000A2579"/>
    <w:rsid w:val="000A26CC"/>
    <w:rsid w:val="000A4899"/>
    <w:rsid w:val="000A49E7"/>
    <w:rsid w:val="000A56CB"/>
    <w:rsid w:val="000B1C2F"/>
    <w:rsid w:val="000B3A73"/>
    <w:rsid w:val="000B4BC9"/>
    <w:rsid w:val="000C3D85"/>
    <w:rsid w:val="000C6CA3"/>
    <w:rsid w:val="000D1A96"/>
    <w:rsid w:val="000E182C"/>
    <w:rsid w:val="000E7A7F"/>
    <w:rsid w:val="000F2B1F"/>
    <w:rsid w:val="001017D7"/>
    <w:rsid w:val="00104C8E"/>
    <w:rsid w:val="001108D8"/>
    <w:rsid w:val="00112ED0"/>
    <w:rsid w:val="00114C41"/>
    <w:rsid w:val="00115349"/>
    <w:rsid w:val="00115F70"/>
    <w:rsid w:val="00127D12"/>
    <w:rsid w:val="00147730"/>
    <w:rsid w:val="001544F9"/>
    <w:rsid w:val="0015784C"/>
    <w:rsid w:val="0016410A"/>
    <w:rsid w:val="00165943"/>
    <w:rsid w:val="0017111A"/>
    <w:rsid w:val="001752B9"/>
    <w:rsid w:val="0018113A"/>
    <w:rsid w:val="001850EB"/>
    <w:rsid w:val="0019505C"/>
    <w:rsid w:val="00196C43"/>
    <w:rsid w:val="001A226E"/>
    <w:rsid w:val="001B18EC"/>
    <w:rsid w:val="001C06DC"/>
    <w:rsid w:val="001C41A2"/>
    <w:rsid w:val="001C65B1"/>
    <w:rsid w:val="001D28D7"/>
    <w:rsid w:val="001D4169"/>
    <w:rsid w:val="001D58EF"/>
    <w:rsid w:val="001E65CB"/>
    <w:rsid w:val="001E686B"/>
    <w:rsid w:val="001F0651"/>
    <w:rsid w:val="00204A0E"/>
    <w:rsid w:val="00205288"/>
    <w:rsid w:val="002137E0"/>
    <w:rsid w:val="002144FD"/>
    <w:rsid w:val="00216150"/>
    <w:rsid w:val="00220867"/>
    <w:rsid w:val="002275A2"/>
    <w:rsid w:val="00230EEB"/>
    <w:rsid w:val="00232DCB"/>
    <w:rsid w:val="00235CD1"/>
    <w:rsid w:val="00241BAE"/>
    <w:rsid w:val="00244219"/>
    <w:rsid w:val="00251695"/>
    <w:rsid w:val="00254DB6"/>
    <w:rsid w:val="00262160"/>
    <w:rsid w:val="002626A1"/>
    <w:rsid w:val="00266E54"/>
    <w:rsid w:val="0027021F"/>
    <w:rsid w:val="00270C89"/>
    <w:rsid w:val="0027778F"/>
    <w:rsid w:val="00286B38"/>
    <w:rsid w:val="00296298"/>
    <w:rsid w:val="002A0852"/>
    <w:rsid w:val="002A2361"/>
    <w:rsid w:val="002A2FE4"/>
    <w:rsid w:val="002B2622"/>
    <w:rsid w:val="002B3C03"/>
    <w:rsid w:val="002B4420"/>
    <w:rsid w:val="002B6D28"/>
    <w:rsid w:val="002B7AEE"/>
    <w:rsid w:val="002C521D"/>
    <w:rsid w:val="002D1BF5"/>
    <w:rsid w:val="002D23D5"/>
    <w:rsid w:val="002D3FE8"/>
    <w:rsid w:val="002D4A6F"/>
    <w:rsid w:val="002D6815"/>
    <w:rsid w:val="002E1CDE"/>
    <w:rsid w:val="00303A8B"/>
    <w:rsid w:val="00306459"/>
    <w:rsid w:val="003066CA"/>
    <w:rsid w:val="00310EF8"/>
    <w:rsid w:val="0032177B"/>
    <w:rsid w:val="0032485E"/>
    <w:rsid w:val="003359B8"/>
    <w:rsid w:val="00335CA7"/>
    <w:rsid w:val="003461C4"/>
    <w:rsid w:val="00346633"/>
    <w:rsid w:val="0035581F"/>
    <w:rsid w:val="003853F5"/>
    <w:rsid w:val="00385468"/>
    <w:rsid w:val="003911B2"/>
    <w:rsid w:val="003951CB"/>
    <w:rsid w:val="003A1730"/>
    <w:rsid w:val="003A21ED"/>
    <w:rsid w:val="003C22E5"/>
    <w:rsid w:val="003C6B67"/>
    <w:rsid w:val="003C6FE0"/>
    <w:rsid w:val="003E0238"/>
    <w:rsid w:val="003E24E7"/>
    <w:rsid w:val="003E54F1"/>
    <w:rsid w:val="00400AF1"/>
    <w:rsid w:val="00402258"/>
    <w:rsid w:val="00414253"/>
    <w:rsid w:val="00420664"/>
    <w:rsid w:val="004207DD"/>
    <w:rsid w:val="00425C53"/>
    <w:rsid w:val="00427D71"/>
    <w:rsid w:val="004318ED"/>
    <w:rsid w:val="00433141"/>
    <w:rsid w:val="004333A1"/>
    <w:rsid w:val="00433C5A"/>
    <w:rsid w:val="00460FA8"/>
    <w:rsid w:val="00464A88"/>
    <w:rsid w:val="0046699F"/>
    <w:rsid w:val="00471230"/>
    <w:rsid w:val="00481254"/>
    <w:rsid w:val="004815F7"/>
    <w:rsid w:val="004952FF"/>
    <w:rsid w:val="00497A04"/>
    <w:rsid w:val="004B0B07"/>
    <w:rsid w:val="004B55AB"/>
    <w:rsid w:val="004B7A43"/>
    <w:rsid w:val="004C289F"/>
    <w:rsid w:val="004C48E4"/>
    <w:rsid w:val="004C490C"/>
    <w:rsid w:val="004C4F17"/>
    <w:rsid w:val="004C5332"/>
    <w:rsid w:val="004D0CAC"/>
    <w:rsid w:val="004D1C9F"/>
    <w:rsid w:val="004D673E"/>
    <w:rsid w:val="004E206D"/>
    <w:rsid w:val="004E3F6D"/>
    <w:rsid w:val="004E4A14"/>
    <w:rsid w:val="004E6B74"/>
    <w:rsid w:val="004F597B"/>
    <w:rsid w:val="005018B5"/>
    <w:rsid w:val="00503CC3"/>
    <w:rsid w:val="00504F9C"/>
    <w:rsid w:val="005108DC"/>
    <w:rsid w:val="0051159D"/>
    <w:rsid w:val="005143D7"/>
    <w:rsid w:val="00530540"/>
    <w:rsid w:val="00547475"/>
    <w:rsid w:val="0055153B"/>
    <w:rsid w:val="005555DD"/>
    <w:rsid w:val="005573C6"/>
    <w:rsid w:val="0056261F"/>
    <w:rsid w:val="00570A7D"/>
    <w:rsid w:val="00584EBE"/>
    <w:rsid w:val="00590FDE"/>
    <w:rsid w:val="00594DCF"/>
    <w:rsid w:val="005965AE"/>
    <w:rsid w:val="00597D6B"/>
    <w:rsid w:val="005A2436"/>
    <w:rsid w:val="005A3411"/>
    <w:rsid w:val="005A5F57"/>
    <w:rsid w:val="005A6D3C"/>
    <w:rsid w:val="005B3179"/>
    <w:rsid w:val="005B51C6"/>
    <w:rsid w:val="005B7644"/>
    <w:rsid w:val="005C0D5A"/>
    <w:rsid w:val="005D1364"/>
    <w:rsid w:val="005D496B"/>
    <w:rsid w:val="005D73CF"/>
    <w:rsid w:val="005E3C8D"/>
    <w:rsid w:val="005E75B7"/>
    <w:rsid w:val="006110CB"/>
    <w:rsid w:val="00613847"/>
    <w:rsid w:val="00622D8E"/>
    <w:rsid w:val="006263E2"/>
    <w:rsid w:val="00630DB0"/>
    <w:rsid w:val="00632006"/>
    <w:rsid w:val="0063345B"/>
    <w:rsid w:val="00636268"/>
    <w:rsid w:val="006443DE"/>
    <w:rsid w:val="006538DD"/>
    <w:rsid w:val="0065414D"/>
    <w:rsid w:val="006568DC"/>
    <w:rsid w:val="00661465"/>
    <w:rsid w:val="00665181"/>
    <w:rsid w:val="0066640C"/>
    <w:rsid w:val="00666C80"/>
    <w:rsid w:val="006736FE"/>
    <w:rsid w:val="00674C0D"/>
    <w:rsid w:val="00676912"/>
    <w:rsid w:val="0068248C"/>
    <w:rsid w:val="006842C3"/>
    <w:rsid w:val="00694FBB"/>
    <w:rsid w:val="006950FA"/>
    <w:rsid w:val="006A12BA"/>
    <w:rsid w:val="006B2776"/>
    <w:rsid w:val="006B55B9"/>
    <w:rsid w:val="006C21CA"/>
    <w:rsid w:val="006E2108"/>
    <w:rsid w:val="006F4F35"/>
    <w:rsid w:val="006F772A"/>
    <w:rsid w:val="0070169F"/>
    <w:rsid w:val="0071366E"/>
    <w:rsid w:val="00721218"/>
    <w:rsid w:val="00726580"/>
    <w:rsid w:val="00727F95"/>
    <w:rsid w:val="0073157D"/>
    <w:rsid w:val="0074040A"/>
    <w:rsid w:val="007502AB"/>
    <w:rsid w:val="0075450C"/>
    <w:rsid w:val="0075622A"/>
    <w:rsid w:val="007640A7"/>
    <w:rsid w:val="0076478C"/>
    <w:rsid w:val="0076519E"/>
    <w:rsid w:val="00765D07"/>
    <w:rsid w:val="00772A7C"/>
    <w:rsid w:val="007734AB"/>
    <w:rsid w:val="00773F42"/>
    <w:rsid w:val="0077495C"/>
    <w:rsid w:val="00774A68"/>
    <w:rsid w:val="007813CE"/>
    <w:rsid w:val="00784763"/>
    <w:rsid w:val="007934B5"/>
    <w:rsid w:val="00794BD2"/>
    <w:rsid w:val="007A0F76"/>
    <w:rsid w:val="007A0FC5"/>
    <w:rsid w:val="007A1187"/>
    <w:rsid w:val="007A3D5B"/>
    <w:rsid w:val="007B1735"/>
    <w:rsid w:val="007B295D"/>
    <w:rsid w:val="007B2F93"/>
    <w:rsid w:val="007C3268"/>
    <w:rsid w:val="007C56FC"/>
    <w:rsid w:val="007C5D03"/>
    <w:rsid w:val="007D374C"/>
    <w:rsid w:val="007D6598"/>
    <w:rsid w:val="007E0300"/>
    <w:rsid w:val="007E7B39"/>
    <w:rsid w:val="007F2298"/>
    <w:rsid w:val="007F3C2C"/>
    <w:rsid w:val="0080055F"/>
    <w:rsid w:val="008072A6"/>
    <w:rsid w:val="00823B56"/>
    <w:rsid w:val="00833449"/>
    <w:rsid w:val="008356BD"/>
    <w:rsid w:val="008479C6"/>
    <w:rsid w:val="008519C0"/>
    <w:rsid w:val="008569C8"/>
    <w:rsid w:val="00871FDD"/>
    <w:rsid w:val="00876E54"/>
    <w:rsid w:val="00877134"/>
    <w:rsid w:val="008779E7"/>
    <w:rsid w:val="00893458"/>
    <w:rsid w:val="008953C6"/>
    <w:rsid w:val="008A0EB2"/>
    <w:rsid w:val="008B613D"/>
    <w:rsid w:val="008D3A3E"/>
    <w:rsid w:val="008E0849"/>
    <w:rsid w:val="008E313D"/>
    <w:rsid w:val="008E7310"/>
    <w:rsid w:val="008F0E25"/>
    <w:rsid w:val="008F2776"/>
    <w:rsid w:val="00901894"/>
    <w:rsid w:val="00902304"/>
    <w:rsid w:val="00906BA8"/>
    <w:rsid w:val="00911957"/>
    <w:rsid w:val="00915823"/>
    <w:rsid w:val="00926E27"/>
    <w:rsid w:val="00931AB5"/>
    <w:rsid w:val="009329D4"/>
    <w:rsid w:val="00933C08"/>
    <w:rsid w:val="00936FA6"/>
    <w:rsid w:val="00940384"/>
    <w:rsid w:val="00943963"/>
    <w:rsid w:val="00967829"/>
    <w:rsid w:val="00972FB3"/>
    <w:rsid w:val="0097309C"/>
    <w:rsid w:val="009748F2"/>
    <w:rsid w:val="00977B30"/>
    <w:rsid w:val="00980BE8"/>
    <w:rsid w:val="00984AC6"/>
    <w:rsid w:val="00985282"/>
    <w:rsid w:val="0098549C"/>
    <w:rsid w:val="00986FFA"/>
    <w:rsid w:val="00990497"/>
    <w:rsid w:val="009938AC"/>
    <w:rsid w:val="00994CDA"/>
    <w:rsid w:val="00994F59"/>
    <w:rsid w:val="00996F64"/>
    <w:rsid w:val="009B5329"/>
    <w:rsid w:val="009C2BAB"/>
    <w:rsid w:val="009C6F7A"/>
    <w:rsid w:val="009D3EDD"/>
    <w:rsid w:val="009D3FFE"/>
    <w:rsid w:val="009D4419"/>
    <w:rsid w:val="009E1BB3"/>
    <w:rsid w:val="009E2F4E"/>
    <w:rsid w:val="009E31E2"/>
    <w:rsid w:val="009E44A1"/>
    <w:rsid w:val="009E7FA2"/>
    <w:rsid w:val="009F26BE"/>
    <w:rsid w:val="009F317A"/>
    <w:rsid w:val="009F34AC"/>
    <w:rsid w:val="00A02271"/>
    <w:rsid w:val="00A03866"/>
    <w:rsid w:val="00A04393"/>
    <w:rsid w:val="00A120C7"/>
    <w:rsid w:val="00A1247C"/>
    <w:rsid w:val="00A13808"/>
    <w:rsid w:val="00A14CA8"/>
    <w:rsid w:val="00A21414"/>
    <w:rsid w:val="00A241D3"/>
    <w:rsid w:val="00A27628"/>
    <w:rsid w:val="00A33FC9"/>
    <w:rsid w:val="00A37849"/>
    <w:rsid w:val="00A44CCC"/>
    <w:rsid w:val="00A51F50"/>
    <w:rsid w:val="00A540F5"/>
    <w:rsid w:val="00A60DB4"/>
    <w:rsid w:val="00A61C75"/>
    <w:rsid w:val="00A70A8D"/>
    <w:rsid w:val="00A74200"/>
    <w:rsid w:val="00A97B6A"/>
    <w:rsid w:val="00AB2E38"/>
    <w:rsid w:val="00AB60A0"/>
    <w:rsid w:val="00AB70C3"/>
    <w:rsid w:val="00AB7F46"/>
    <w:rsid w:val="00AC6945"/>
    <w:rsid w:val="00AD0AE4"/>
    <w:rsid w:val="00AD4935"/>
    <w:rsid w:val="00AE5D1F"/>
    <w:rsid w:val="00AF3E22"/>
    <w:rsid w:val="00B12B87"/>
    <w:rsid w:val="00B169F8"/>
    <w:rsid w:val="00B2034E"/>
    <w:rsid w:val="00B20D19"/>
    <w:rsid w:val="00B2384A"/>
    <w:rsid w:val="00B312A8"/>
    <w:rsid w:val="00B331C1"/>
    <w:rsid w:val="00B34085"/>
    <w:rsid w:val="00B35364"/>
    <w:rsid w:val="00B421F4"/>
    <w:rsid w:val="00B45B67"/>
    <w:rsid w:val="00B51E0E"/>
    <w:rsid w:val="00B569D5"/>
    <w:rsid w:val="00B70678"/>
    <w:rsid w:val="00B71072"/>
    <w:rsid w:val="00B7464D"/>
    <w:rsid w:val="00B80954"/>
    <w:rsid w:val="00B84189"/>
    <w:rsid w:val="00B86EED"/>
    <w:rsid w:val="00B91EFA"/>
    <w:rsid w:val="00B92365"/>
    <w:rsid w:val="00B93AFA"/>
    <w:rsid w:val="00B95716"/>
    <w:rsid w:val="00BA0C0D"/>
    <w:rsid w:val="00BA4E60"/>
    <w:rsid w:val="00BB2564"/>
    <w:rsid w:val="00BD60E9"/>
    <w:rsid w:val="00BD6928"/>
    <w:rsid w:val="00BE3A7C"/>
    <w:rsid w:val="00BE65EC"/>
    <w:rsid w:val="00BF2204"/>
    <w:rsid w:val="00BF51E5"/>
    <w:rsid w:val="00BF6D16"/>
    <w:rsid w:val="00C004CE"/>
    <w:rsid w:val="00C03C43"/>
    <w:rsid w:val="00C0433E"/>
    <w:rsid w:val="00C064F9"/>
    <w:rsid w:val="00C22C64"/>
    <w:rsid w:val="00C359A0"/>
    <w:rsid w:val="00C53905"/>
    <w:rsid w:val="00C57C25"/>
    <w:rsid w:val="00C60377"/>
    <w:rsid w:val="00C6294E"/>
    <w:rsid w:val="00C71E89"/>
    <w:rsid w:val="00C73458"/>
    <w:rsid w:val="00C73B7A"/>
    <w:rsid w:val="00C759AB"/>
    <w:rsid w:val="00C80FCA"/>
    <w:rsid w:val="00C83958"/>
    <w:rsid w:val="00C83A2F"/>
    <w:rsid w:val="00C93EF7"/>
    <w:rsid w:val="00CA2AF8"/>
    <w:rsid w:val="00CA3C15"/>
    <w:rsid w:val="00CA66B0"/>
    <w:rsid w:val="00CB1911"/>
    <w:rsid w:val="00CB1A99"/>
    <w:rsid w:val="00CB627B"/>
    <w:rsid w:val="00CB72D3"/>
    <w:rsid w:val="00CC2413"/>
    <w:rsid w:val="00CC2867"/>
    <w:rsid w:val="00CD1598"/>
    <w:rsid w:val="00CD2B53"/>
    <w:rsid w:val="00CD301C"/>
    <w:rsid w:val="00CD4F2F"/>
    <w:rsid w:val="00CE0AC5"/>
    <w:rsid w:val="00CF1A9C"/>
    <w:rsid w:val="00CF2B44"/>
    <w:rsid w:val="00CF3924"/>
    <w:rsid w:val="00CF6075"/>
    <w:rsid w:val="00CF78AA"/>
    <w:rsid w:val="00D05F31"/>
    <w:rsid w:val="00D06628"/>
    <w:rsid w:val="00D07DCB"/>
    <w:rsid w:val="00D12ED7"/>
    <w:rsid w:val="00D1572B"/>
    <w:rsid w:val="00D230B3"/>
    <w:rsid w:val="00D425DB"/>
    <w:rsid w:val="00D45DA6"/>
    <w:rsid w:val="00D57847"/>
    <w:rsid w:val="00D60099"/>
    <w:rsid w:val="00D77540"/>
    <w:rsid w:val="00D80872"/>
    <w:rsid w:val="00D81276"/>
    <w:rsid w:val="00D84BB4"/>
    <w:rsid w:val="00DA2BB5"/>
    <w:rsid w:val="00DA3D2B"/>
    <w:rsid w:val="00DB41C8"/>
    <w:rsid w:val="00DB6139"/>
    <w:rsid w:val="00DC03C2"/>
    <w:rsid w:val="00DC74A3"/>
    <w:rsid w:val="00DD15B9"/>
    <w:rsid w:val="00DD5A9F"/>
    <w:rsid w:val="00DD68D4"/>
    <w:rsid w:val="00DF5953"/>
    <w:rsid w:val="00E00DAD"/>
    <w:rsid w:val="00E0395C"/>
    <w:rsid w:val="00E070B4"/>
    <w:rsid w:val="00E10CBF"/>
    <w:rsid w:val="00E12926"/>
    <w:rsid w:val="00E13967"/>
    <w:rsid w:val="00E176D5"/>
    <w:rsid w:val="00E20B7D"/>
    <w:rsid w:val="00E20ED4"/>
    <w:rsid w:val="00E331BF"/>
    <w:rsid w:val="00E35F57"/>
    <w:rsid w:val="00E366C9"/>
    <w:rsid w:val="00E475F5"/>
    <w:rsid w:val="00E51DB7"/>
    <w:rsid w:val="00E60404"/>
    <w:rsid w:val="00E712F8"/>
    <w:rsid w:val="00E807BC"/>
    <w:rsid w:val="00E8480C"/>
    <w:rsid w:val="00E862A9"/>
    <w:rsid w:val="00E91D91"/>
    <w:rsid w:val="00E9280A"/>
    <w:rsid w:val="00EA2BC7"/>
    <w:rsid w:val="00EB2F87"/>
    <w:rsid w:val="00EB3298"/>
    <w:rsid w:val="00EB4F87"/>
    <w:rsid w:val="00EB5955"/>
    <w:rsid w:val="00EC3E0E"/>
    <w:rsid w:val="00EC4B68"/>
    <w:rsid w:val="00EC74DF"/>
    <w:rsid w:val="00ED5BDE"/>
    <w:rsid w:val="00EE1281"/>
    <w:rsid w:val="00EF2C8D"/>
    <w:rsid w:val="00EF5683"/>
    <w:rsid w:val="00EF7A31"/>
    <w:rsid w:val="00F030BD"/>
    <w:rsid w:val="00F07991"/>
    <w:rsid w:val="00F23687"/>
    <w:rsid w:val="00F24B1F"/>
    <w:rsid w:val="00F2668E"/>
    <w:rsid w:val="00F33674"/>
    <w:rsid w:val="00F33D15"/>
    <w:rsid w:val="00F33E39"/>
    <w:rsid w:val="00F357D1"/>
    <w:rsid w:val="00F43101"/>
    <w:rsid w:val="00F50372"/>
    <w:rsid w:val="00F52D77"/>
    <w:rsid w:val="00F54287"/>
    <w:rsid w:val="00F54323"/>
    <w:rsid w:val="00F64A84"/>
    <w:rsid w:val="00F65259"/>
    <w:rsid w:val="00F66163"/>
    <w:rsid w:val="00F6780F"/>
    <w:rsid w:val="00F67BD6"/>
    <w:rsid w:val="00F711C7"/>
    <w:rsid w:val="00F85A15"/>
    <w:rsid w:val="00F92056"/>
    <w:rsid w:val="00F93F9E"/>
    <w:rsid w:val="00F979AF"/>
    <w:rsid w:val="00FA3D16"/>
    <w:rsid w:val="00FA4378"/>
    <w:rsid w:val="00FA757C"/>
    <w:rsid w:val="00FA77BE"/>
    <w:rsid w:val="00FB0840"/>
    <w:rsid w:val="00FB0A2E"/>
    <w:rsid w:val="00FB2C92"/>
    <w:rsid w:val="00FD2A21"/>
    <w:rsid w:val="00FE2B45"/>
    <w:rsid w:val="00FE4944"/>
    <w:rsid w:val="00FE5399"/>
    <w:rsid w:val="00FE76C6"/>
    <w:rsid w:val="00FF1DEB"/>
    <w:rsid w:val="00FF44CB"/>
    <w:rsid w:val="00FF53E3"/>
    <w:rsid w:val="00FF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462C98"/>
  <w15:docId w15:val="{B50ACB5F-72FA-4E9F-808B-15AF8DDD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E3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0C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">
    <w:name w:val="Văn bản nội dung_"/>
    <w:basedOn w:val="DefaultParagraphFont"/>
    <w:link w:val="Vnbnnidung0"/>
    <w:rsid w:val="0066640C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66640C"/>
    <w:pPr>
      <w:widowControl w:val="0"/>
      <w:shd w:val="clear" w:color="auto" w:fill="FFFFFF"/>
      <w:spacing w:line="262" w:lineRule="auto"/>
      <w:ind w:firstLine="400"/>
      <w:jc w:val="both"/>
    </w:pPr>
    <w:rPr>
      <w:rFonts w:ascii="Times New Roman" w:eastAsiaTheme="minorHAnsi" w:hAnsi="Times New Roman" w:cstheme="minorBidi"/>
      <w:shd w:val="clear" w:color="auto" w:fill="FFFFFF"/>
      <w:lang w:val="vi-VN"/>
    </w:rPr>
  </w:style>
  <w:style w:type="paragraph" w:styleId="ListParagraph">
    <w:name w:val="List Paragraph"/>
    <w:basedOn w:val="Normal"/>
    <w:uiPriority w:val="34"/>
    <w:qFormat/>
    <w:rsid w:val="00A44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1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E2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56FC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C56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56FC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56FC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5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6FC"/>
    <w:rPr>
      <w:rFonts w:ascii="Times New Roman" w:eastAsiaTheme="minorHAnsi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6F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6F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4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8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280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ND\DBM_NND\DB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5851E-D331-44B0-AD6C-51E868B8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DBM.dotm</Template>
  <TotalTime>288</TotalTime>
  <Pages>1</Pages>
  <Words>5557</Words>
  <Characters>31676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bctt.bqp</Company>
  <LinksUpToDate>false</LinksUpToDate>
  <CharactersWithSpaces>37159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DUNG-pct</cp:lastModifiedBy>
  <cp:revision>43</cp:revision>
  <cp:lastPrinted>2024-01-12T03:27:00Z</cp:lastPrinted>
  <dcterms:created xsi:type="dcterms:W3CDTF">2023-11-30T01:37:00Z</dcterms:created>
  <dcterms:modified xsi:type="dcterms:W3CDTF">2024-01-12T03:29:00Z</dcterms:modified>
</cp:coreProperties>
</file>